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3246" w:right="0" w:firstLine="0"/>
        <w:jc w:val="left"/>
        <w:rPr>
          <w:rFonts w:ascii="Arial" w:hAnsi="Arial" w:cs="Arial" w:eastAsia="Arial"/>
          <w:sz w:val="37"/>
          <w:szCs w:val="37"/>
        </w:rPr>
      </w:pPr>
      <w:bookmarkStart w:name="Conceptos bÃ¡sicos" w:id="1"/>
      <w:bookmarkEnd w:id="1"/>
      <w:r>
        <w:rPr/>
      </w:r>
      <w:bookmarkStart w:name="Apache Kafka" w:id="2"/>
      <w:bookmarkEnd w:id="2"/>
      <w:r>
        <w:rPr/>
      </w:r>
      <w:r>
        <w:rPr>
          <w:rFonts w:ascii="Arial" w:hAnsi="Arial"/>
          <w:b/>
          <w:color w:val="0A0A0A"/>
          <w:w w:val="90"/>
          <w:sz w:val="37"/>
        </w:rPr>
        <w:t>Apache Kafka - Conceptos</w:t>
      </w:r>
      <w:r>
        <w:rPr>
          <w:rFonts w:ascii="Arial" w:hAnsi="Arial"/>
          <w:b/>
          <w:color w:val="0A0A0A"/>
          <w:spacing w:val="38"/>
          <w:w w:val="90"/>
          <w:sz w:val="37"/>
        </w:rPr>
        <w:t> </w:t>
      </w:r>
      <w:r>
        <w:rPr>
          <w:rFonts w:ascii="Arial" w:hAnsi="Arial"/>
          <w:b/>
          <w:color w:val="0A0A0A"/>
          <w:spacing w:val="-5"/>
          <w:w w:val="90"/>
          <w:sz w:val="37"/>
        </w:rPr>
        <w:t>básicos</w:t>
      </w:r>
      <w:r>
        <w:rPr>
          <w:rFonts w:ascii="Arial" w:hAnsi="Arial"/>
          <w:spacing w:val="-5"/>
          <w:sz w:val="37"/>
        </w:rPr>
      </w:r>
    </w:p>
    <w:p>
      <w:pPr>
        <w:spacing w:after="0"/>
        <w:jc w:val="left"/>
        <w:rPr>
          <w:rFonts w:ascii="Arial" w:hAnsi="Arial" w:cs="Arial" w:eastAsia="Arial"/>
          <w:sz w:val="37"/>
          <w:szCs w:val="37"/>
        </w:rPr>
        <w:sectPr>
          <w:type w:val="continuous"/>
          <w:pgSz w:w="12240" w:h="15840"/>
          <w:pgMar w:top="140" w:bottom="0" w:left="60" w:right="140"/>
        </w:sect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pStyle w:val="Heading9"/>
        <w:spacing w:line="240" w:lineRule="auto"/>
        <w:ind w:left="693" w:right="488"/>
        <w:jc w:val="center"/>
      </w:pPr>
      <w:r>
        <w:rPr>
          <w:color w:val="0A0A0A"/>
          <w:w w:val="105"/>
        </w:rPr>
        <w:t>Broker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9"/>
          <w:szCs w:val="9"/>
        </w:rPr>
      </w:pPr>
    </w:p>
    <w:p>
      <w:pPr>
        <w:spacing w:line="20" w:lineRule="exact"/>
        <w:ind w:left="11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90.15pt;height:1pt;mso-position-horizontal-relative:char;mso-position-vertical-relative:line" coordorigin="0,0" coordsize="3803,20">
            <v:group style="position:absolute;left:10;top:10;width:3783;height:2" coordorigin="10,10" coordsize="3783,2">
              <v:shape style="position:absolute;left:10;top:10;width:3783;height:2" coordorigin="10,10" coordsize="3783,0" path="m10,10l3792,10e" filled="false" stroked="true" strokeweight=".996047pt" strokecolor="#03030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9" w:lineRule="auto" w:before="11"/>
        <w:ind w:left="184" w:right="0" w:firstLine="2"/>
        <w:jc w:val="left"/>
      </w:pPr>
      <w:r>
        <w:rPr>
          <w:color w:val="0A0A0A"/>
        </w:rPr>
        <w:t>Un servidor de kafka es conocido como un Broker,</w:t>
      </w:r>
      <w:r>
        <w:rPr>
          <w:color w:val="0A0A0A"/>
          <w:spacing w:val="-26"/>
        </w:rPr>
        <w:t> </w:t>
      </w:r>
      <w:r>
        <w:rPr>
          <w:color w:val="0A0A0A"/>
        </w:rPr>
        <w:t>un</w:t>
      </w:r>
      <w:r>
        <w:rPr>
          <w:color w:val="0A0A0A"/>
          <w:w w:val="102"/>
        </w:rPr>
        <w:t> </w:t>
      </w:r>
      <w:r>
        <w:rPr>
          <w:color w:val="0A0A0A"/>
        </w:rPr>
        <w:t>cluster</w:t>
      </w:r>
      <w:r>
        <w:rPr>
          <w:color w:val="0A0A0A"/>
          <w:spacing w:val="-4"/>
        </w:rPr>
        <w:t> </w:t>
      </w:r>
      <w:r>
        <w:rPr>
          <w:color w:val="0A0A0A"/>
        </w:rPr>
        <w:t>de</w:t>
      </w:r>
      <w:r>
        <w:rPr>
          <w:color w:val="0A0A0A"/>
          <w:spacing w:val="-3"/>
        </w:rPr>
        <w:t> </w:t>
      </w:r>
      <w:r>
        <w:rPr>
          <w:color w:val="0A0A0A"/>
        </w:rPr>
        <w:t>kafka</w:t>
      </w:r>
      <w:r>
        <w:rPr>
          <w:color w:val="0A0A0A"/>
          <w:spacing w:val="-12"/>
        </w:rPr>
        <w:t> </w:t>
      </w:r>
      <w:r>
        <w:rPr>
          <w:color w:val="0A0A0A"/>
        </w:rPr>
        <w:t>consiste</w:t>
      </w:r>
      <w:r>
        <w:rPr>
          <w:color w:val="0A0A0A"/>
          <w:spacing w:val="-4"/>
        </w:rPr>
        <w:t> </w:t>
      </w:r>
      <w:r>
        <w:rPr>
          <w:color w:val="0A0A0A"/>
        </w:rPr>
        <w:t>en</w:t>
      </w:r>
      <w:r>
        <w:rPr>
          <w:color w:val="0A0A0A"/>
          <w:spacing w:val="-5"/>
        </w:rPr>
        <w:t> </w:t>
      </w:r>
      <w:r>
        <w:rPr>
          <w:color w:val="0A0A0A"/>
        </w:rPr>
        <w:t>múltiples</w:t>
      </w:r>
      <w:r>
        <w:rPr>
          <w:color w:val="0A0A0A"/>
          <w:spacing w:val="-1"/>
        </w:rPr>
        <w:t> </w:t>
      </w:r>
      <w:r>
        <w:rPr>
          <w:color w:val="0A0A0A"/>
        </w:rPr>
        <w:t>brokers.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spacing w:line="20" w:lineRule="exact"/>
        <w:ind w:left="11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90.15pt;height:1pt;mso-position-horizontal-relative:char;mso-position-vertical-relative:line" coordorigin="0,0" coordsize="3803,20">
            <v:group style="position:absolute;left:10;top:10;width:3783;height:2" coordorigin="10,10" coordsize="3783,2">
              <v:shape style="position:absolute;left:10;top:10;width:3783;height:2" coordorigin="10,10" coordsize="3783,0" path="m10,10l3792,10e" filled="false" stroked="true" strokeweight=".996047pt" strokecolor="#03030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Heading9"/>
        <w:spacing w:line="240" w:lineRule="auto" w:before="46"/>
        <w:ind w:left="766" w:right="488"/>
        <w:jc w:val="center"/>
      </w:pPr>
      <w:r>
        <w:rPr>
          <w:color w:val="0A0A0A"/>
          <w:w w:val="105"/>
        </w:rPr>
        <w:t>Mensaje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line="20" w:lineRule="exact"/>
        <w:ind w:left="11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90.15pt;height:1pt;mso-position-horizontal-relative:char;mso-position-vertical-relative:line" coordorigin="0,0" coordsize="3803,20">
            <v:group style="position:absolute;left:10;top:10;width:3783;height:2" coordorigin="10,10" coordsize="3783,2">
              <v:shape style="position:absolute;left:10;top:10;width:3783;height:2" coordorigin="10,10" coordsize="3783,0" path="m10,10l3792,10e" filled="false" stroked="true" strokeweight=".996047pt" strokecolor="#03030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8"/>
        <w:ind w:left="184" w:right="0" w:firstLine="2"/>
        <w:jc w:val="left"/>
      </w:pPr>
      <w:r>
        <w:rPr>
          <w:color w:val="0A0A0A"/>
        </w:rPr>
        <w:t>Un mensaje es una unidad de datos en Kafka,</w:t>
      </w:r>
      <w:r>
        <w:rPr>
          <w:color w:val="0A0A0A"/>
          <w:spacing w:val="-16"/>
        </w:rPr>
        <w:t> </w:t>
      </w:r>
      <w:r>
        <w:rPr>
          <w:color w:val="0A0A0A"/>
        </w:rPr>
        <w:t>está</w:t>
      </w:r>
      <w:r>
        <w:rPr>
          <w:color w:val="0A0A0A"/>
          <w:w w:val="103"/>
        </w:rPr>
        <w:t> </w:t>
      </w:r>
      <w:r>
        <w:rPr>
          <w:color w:val="0A0A0A"/>
        </w:rPr>
        <w:t>compuesto</w:t>
      </w:r>
      <w:r>
        <w:rPr>
          <w:color w:val="0A0A0A"/>
          <w:spacing w:val="7"/>
        </w:rPr>
        <w:t> </w:t>
      </w:r>
      <w:r>
        <w:rPr>
          <w:color w:val="0A0A0A"/>
        </w:rPr>
        <w:t>por una</w:t>
      </w:r>
      <w:r>
        <w:rPr>
          <w:color w:val="0A0A0A"/>
          <w:spacing w:val="-10"/>
        </w:rPr>
        <w:t> </w:t>
      </w:r>
      <w:r>
        <w:rPr>
          <w:color w:val="0A0A0A"/>
        </w:rPr>
        <w:t>llave</w:t>
      </w:r>
      <w:r>
        <w:rPr>
          <w:color w:val="0A0A0A"/>
          <w:spacing w:val="-13"/>
        </w:rPr>
        <w:t> </w:t>
      </w:r>
      <w:r>
        <w:rPr>
          <w:color w:val="0A0A0A"/>
        </w:rPr>
        <w:t>y</w:t>
      </w:r>
      <w:r>
        <w:rPr>
          <w:color w:val="0A0A0A"/>
          <w:spacing w:val="-3"/>
        </w:rPr>
        <w:t> </w:t>
      </w:r>
      <w:r>
        <w:rPr>
          <w:color w:val="0A0A0A"/>
        </w:rPr>
        <w:t>un</w:t>
      </w:r>
      <w:r>
        <w:rPr>
          <w:color w:val="0A0A0A"/>
          <w:spacing w:val="-15"/>
        </w:rPr>
        <w:t> </w:t>
      </w:r>
      <w:r>
        <w:rPr>
          <w:color w:val="0A0A0A"/>
        </w:rPr>
        <w:t>valor.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11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90.15pt;height:1pt;mso-position-horizontal-relative:char;mso-position-vertical-relative:line" coordorigin="0,0" coordsize="3803,20">
            <v:group style="position:absolute;left:10;top:10;width:3783;height:2" coordorigin="10,10" coordsize="3783,2">
              <v:shape style="position:absolute;left:10;top:10;width:3783;height:2" coordorigin="10,10" coordsize="3783,0" path="m10,10l3792,10e" filled="false" stroked="true" strokeweight=".996047pt" strokecolor="#03030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Heading9"/>
        <w:spacing w:line="240" w:lineRule="auto" w:before="87"/>
        <w:ind w:left="929" w:right="488"/>
        <w:jc w:val="center"/>
      </w:pPr>
      <w:r>
        <w:rPr>
          <w:color w:val="0A0A0A"/>
          <w:spacing w:val="-5"/>
          <w:w w:val="110"/>
        </w:rPr>
        <w:t>Topics </w:t>
      </w:r>
      <w:r>
        <w:rPr>
          <w:color w:val="0A0A0A"/>
          <w:w w:val="110"/>
        </w:rPr>
        <w:t>/ Partitions /</w:t>
      </w:r>
      <w:r>
        <w:rPr>
          <w:color w:val="0A0A0A"/>
          <w:spacing w:val="-29"/>
          <w:w w:val="110"/>
        </w:rPr>
        <w:t> </w:t>
      </w:r>
      <w:r>
        <w:rPr>
          <w:color w:val="0A0A0A"/>
          <w:w w:val="110"/>
        </w:rPr>
        <w:t>Offsets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184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05.897232pt;margin-top:12.555214pt;width:164.8pt;height:67.6pt;mso-position-horizontal-relative:page;mso-position-vertical-relative:paragraph;z-index:-47872" coordorigin="4118,251" coordsize="3296,1352">
            <v:group style="position:absolute;left:4129;top:299;width:3270;height:2" coordorigin="4129,299" coordsize="3270,2">
              <v:shape style="position:absolute;left:4129;top:299;width:3270;height:2" coordorigin="4129,299" coordsize="3270,0" path="m4129,299l7399,299e" filled="false" stroked="true" strokeweight=".996047pt" strokecolor="#030303">
                <v:path arrowok="t"/>
              </v:shape>
            </v:group>
            <v:group style="position:absolute;left:4139;top:290;width:2;height:1304" coordorigin="4139,290" coordsize="2,1304">
              <v:shape style="position:absolute;left:4139;top:290;width:2;height:1304" coordorigin="4139,290" coordsize="0,1304" path="m4139,1593l4139,290e" filled="false" stroked="true" strokeweight=".996047pt" strokecolor="#030303">
                <v:path arrowok="t"/>
              </v:shape>
            </v:group>
            <v:group style="position:absolute;left:4129;top:1584;width:3273;height:2" coordorigin="4129,1584" coordsize="3273,2">
              <v:shape style="position:absolute;left:4129;top:1584;width:3273;height:2" coordorigin="4129,1584" coordsize="3273,0" path="m4129,1584l7402,1584e" filled="false" stroked="true" strokeweight="1.138340pt" strokecolor="#030303">
                <v:path arrowok="t"/>
              </v:shape>
            </v:group>
            <v:group style="position:absolute;left:7348;top:255;width:2;height:1315" coordorigin="7348,255" coordsize="2,1315">
              <v:shape style="position:absolute;left:7348;top:255;width:2;height:1315" coordorigin="7348,255" coordsize="0,1315" path="m7348,1570l7348,255e" filled="false" stroked="true" strokeweight=".426877pt" strokecolor="#030303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4139;top:299;width:3209;height:1285" type="#_x0000_t202" filled="false" stroked="false">
                <v:textbox inset="0,0,0,0">
                  <w:txbxContent>
                    <w:p>
                      <w:pPr>
                        <w:spacing w:line="249" w:lineRule="auto" w:before="21"/>
                        <w:ind w:left="27" w:right="131" w:firstLine="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0"/>
                          <w:sz w:val="14"/>
                        </w:rPr>
                        <w:t>Para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descargar</w:t>
                      </w:r>
                      <w:r>
                        <w:rPr>
                          <w:rFonts w:asci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ap</w:t>
                      </w:r>
                      <w:r>
                        <w:rPr>
                          <w:rFonts w:ascii="Arial"/>
                          <w:color w:val="0A0A0A"/>
                          <w:spacing w:val="-15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che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0"/>
                          <w:sz w:val="14"/>
                        </w:rPr>
                        <w:t>kafka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debes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acceder</w:t>
                      </w:r>
                      <w:r>
                        <w:rPr>
                          <w:rFonts w:asci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la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siguiente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url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9"/>
                          <w:sz w:val="14"/>
                        </w:rPr>
                        <w:t>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35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3852A3"/>
                          <w:w w:val="84"/>
                          <w:sz w:val="18"/>
                        </w:rPr>
                      </w:r>
                      <w:hyperlink r:id="rId5">
                        <w:r>
                          <w:rPr>
                            <w:rFonts w:ascii="Arial"/>
                            <w:color w:val="3852A3"/>
                            <w:w w:val="84"/>
                            <w:sz w:val="18"/>
                            <w:u w:val="single" w:color="000000"/>
                          </w:rPr>
                          <w:t>bttps'//katka</w:t>
                        </w:r>
                        <w:r>
                          <w:rPr>
                            <w:rFonts w:ascii="Arial"/>
                            <w:color w:val="3852A3"/>
                            <w:spacing w:val="-13"/>
                            <w:w w:val="99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852A3"/>
                            <w:w w:val="84"/>
                            <w:sz w:val="18"/>
                            <w:u w:val="single" w:color="000000"/>
                          </w:rPr>
                          <w:t>apache</w:t>
                        </w:r>
                        <w:r>
                          <w:rPr>
                            <w:rFonts w:ascii="Arial"/>
                            <w:color w:val="3852A3"/>
                            <w:spacing w:val="-3"/>
                            <w:w w:val="99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852A3"/>
                            <w:w w:val="81"/>
                            <w:sz w:val="18"/>
                            <w:u w:val="single" w:color="000000"/>
                          </w:rPr>
                          <w:t>org/dowoloads</w:t>
                        </w:r>
                        <w:r>
                          <w:rPr>
                            <w:rFonts w:ascii="Arial"/>
                            <w:color w:val="3852A3"/>
                            <w:w w:val="81"/>
                            <w:sz w:val="18"/>
                          </w:rPr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hyperlink>
                    </w:p>
                    <w:p>
                      <w:pPr>
                        <w:spacing w:line="240" w:lineRule="auto" w:before="2"/>
                        <w:rPr>
                          <w:rFonts w:ascii="Courier New" w:hAnsi="Courier New" w:cs="Courier New" w:eastAsia="Courier New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29" w:right="75" w:hanging="3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Asegurate</w:t>
                      </w:r>
                      <w:r>
                        <w:rPr>
                          <w:rFonts w:ascii="Arial" w:hAnsi="Arial"/>
                          <w:color w:val="0A0A0A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descargar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40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vers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ón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dice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b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nary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downloads.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A0A0A"/>
          <w:w w:val="105"/>
          <w:sz w:val="16"/>
        </w:rPr>
        <w:t>Descarga</w:t>
      </w:r>
      <w:r>
        <w:rPr>
          <w:rFonts w:ascii="Arial"/>
          <w:color w:val="0A0A0A"/>
          <w:spacing w:val="12"/>
          <w:w w:val="105"/>
          <w:sz w:val="16"/>
        </w:rPr>
        <w:t> </w:t>
      </w:r>
      <w:r>
        <w:rPr>
          <w:rFonts w:ascii="Arial"/>
          <w:color w:val="0A0A0A"/>
          <w:w w:val="105"/>
          <w:sz w:val="16"/>
        </w:rPr>
        <w:t>kafka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64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spacing w:val="-74"/>
          <w:w w:val="222"/>
          <w:sz w:val="16"/>
        </w:rPr>
        <w:t>I</w:t>
      </w:r>
      <w:r>
        <w:rPr>
          <w:rFonts w:ascii="Arial"/>
          <w:color w:val="0A0A0A"/>
          <w:w w:val="122"/>
          <w:sz w:val="16"/>
        </w:rPr>
        <w:t>n</w:t>
      </w:r>
      <w:r>
        <w:rPr>
          <w:rFonts w:ascii="Arial"/>
          <w:color w:val="0A0A0A"/>
          <w:spacing w:val="-16"/>
          <w:w w:val="122"/>
          <w:sz w:val="16"/>
        </w:rPr>
        <w:t>i</w:t>
      </w:r>
      <w:r>
        <w:rPr>
          <w:rFonts w:ascii="Arial"/>
          <w:color w:val="0A0A0A"/>
          <w:w w:val="125"/>
          <w:sz w:val="16"/>
        </w:rPr>
        <w:t>c</w:t>
      </w:r>
      <w:r>
        <w:rPr>
          <w:rFonts w:ascii="Arial"/>
          <w:color w:val="0A0A0A"/>
          <w:spacing w:val="-8"/>
          <w:w w:val="125"/>
          <w:sz w:val="16"/>
        </w:rPr>
        <w:t>i</w:t>
      </w:r>
      <w:r>
        <w:rPr>
          <w:rFonts w:ascii="Arial"/>
          <w:color w:val="0A0A0A"/>
          <w:w w:val="110"/>
          <w:sz w:val="16"/>
        </w:rPr>
        <w:t>a</w:t>
      </w:r>
      <w:r>
        <w:rPr>
          <w:rFonts w:ascii="Arial"/>
          <w:color w:val="0A0A0A"/>
          <w:spacing w:val="-9"/>
          <w:sz w:val="16"/>
        </w:rPr>
        <w:t> </w:t>
      </w:r>
      <w:r>
        <w:rPr>
          <w:rFonts w:ascii="Arial"/>
          <w:color w:val="0A0A0A"/>
          <w:w w:val="109"/>
          <w:sz w:val="16"/>
        </w:rPr>
        <w:t>kafka</w:t>
      </w:r>
      <w:r>
        <w:rPr>
          <w:rFonts w:ascii="Arial"/>
          <w:sz w:val="16"/>
        </w:rPr>
      </w:r>
    </w:p>
    <w:p>
      <w:pPr>
        <w:spacing w:line="240" w:lineRule="auto" w:before="9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1593" w:right="179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w w:val="110"/>
          <w:sz w:val="16"/>
        </w:rPr>
        <w:t>Crear</w:t>
      </w:r>
      <w:r>
        <w:rPr>
          <w:rFonts w:ascii="Arial"/>
          <w:color w:val="0A0A0A"/>
          <w:spacing w:val="-19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un</w:t>
      </w:r>
      <w:r>
        <w:rPr>
          <w:rFonts w:ascii="Arial"/>
          <w:color w:val="0A0A0A"/>
          <w:spacing w:val="-29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producer</w:t>
      </w:r>
      <w:r>
        <w:rPr>
          <w:rFonts w:ascii="Arial"/>
          <w:sz w:val="16"/>
        </w:rPr>
      </w:r>
    </w:p>
    <w:p>
      <w:pPr>
        <w:pStyle w:val="BodyText"/>
        <w:spacing w:line="240" w:lineRule="auto" w:before="136"/>
        <w:ind w:left="368" w:right="371"/>
        <w:jc w:val="left"/>
      </w:pPr>
      <w:r>
        <w:rPr/>
        <w:pict>
          <v:group style="position:absolute;margin-left:377.57309pt;margin-top:3.618859pt;width:222.15pt;height:54.5pt;mso-position-horizontal-relative:page;mso-position-vertical-relative:paragraph;z-index:-47728" coordorigin="7551,72" coordsize="4443,1090">
            <v:group style="position:absolute;left:7561;top:115;width:4417;height:2" coordorigin="7561,115" coordsize="4417,2">
              <v:shape style="position:absolute;left:7561;top:115;width:4417;height:2" coordorigin="7561,115" coordsize="4417,0" path="m7561,115l11978,115e" filled="false" stroked="true" strokeweight=".996047pt" strokecolor="#030303">
                <v:path arrowok="t"/>
              </v:shape>
            </v:group>
            <v:group style="position:absolute;left:7563;top:105;width:2;height:1048" coordorigin="7563,105" coordsize="2,1048">
              <v:shape style="position:absolute;left:7563;top:105;width:2;height:1048" coordorigin="7563,105" coordsize="0,1048" path="m7563,1152l7563,105e" filled="false" stroked="true" strokeweight=".996047pt" strokecolor="#030303">
                <v:path arrowok="t"/>
              </v:shape>
            </v:group>
            <v:group style="position:absolute;left:11941;top:77;width:2;height:1065" coordorigin="11941,77" coordsize="2,1065">
              <v:shape style="position:absolute;left:11941;top:77;width:2;height:1065" coordorigin="11941,77" coordsize="0,1065" path="m11941,1141l11941,77e" filled="false" stroked="true" strokeweight=".426877pt" strokecolor="#030303">
                <v:path arrowok="t"/>
              </v:shape>
            </v:group>
            <v:group style="position:absolute;left:7561;top:1142;width:4423;height:2" coordorigin="7561,1142" coordsize="4423,2">
              <v:shape style="position:absolute;left:7561;top:1142;width:4423;height:2" coordorigin="7561,1142" coordsize="4423,0" path="m7561,1142l11984,1142e" filled="false" stroked="true" strokeweight=".996047pt" strokecolor="#030303">
                <v:path arrowok="t"/>
              </v:shape>
            </v:group>
            <w10:wrap type="none"/>
          </v:group>
        </w:pict>
      </w:r>
      <w:r>
        <w:rPr>
          <w:color w:val="0A0A0A"/>
        </w:rPr>
        <w:t>Para </w:t>
      </w:r>
      <w:r>
        <w:rPr>
          <w:color w:val="0A0A0A"/>
          <w:spacing w:val="-4"/>
        </w:rPr>
        <w:t>iniciar </w:t>
      </w:r>
      <w:r>
        <w:rPr>
          <w:color w:val="0A0A0A"/>
        </w:rPr>
        <w:t>un producer ejecutaremos el siguiente</w:t>
      </w:r>
      <w:r>
        <w:rPr>
          <w:color w:val="0A0A0A"/>
          <w:spacing w:val="-7"/>
        </w:rPr>
        <w:t> </w:t>
      </w:r>
      <w:r>
        <w:rPr>
          <w:color w:val="0A0A0A"/>
        </w:rPr>
        <w:t>comando: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142" w:lineRule="exact"/>
        <w:ind w:left="373" w:right="371" w:firstLine="2"/>
        <w:jc w:val="left"/>
      </w:pPr>
      <w:r>
        <w:rPr>
          <w:color w:val="0A0A0A"/>
          <w:w w:val="130"/>
        </w:rPr>
        <w:t>$</w:t>
      </w:r>
      <w:r>
        <w:rPr>
          <w:color w:val="0A0A0A"/>
          <w:spacing w:val="28"/>
          <w:w w:val="130"/>
        </w:rPr>
        <w:t> </w:t>
      </w:r>
      <w:r>
        <w:rPr>
          <w:color w:val="0A0A0A"/>
          <w:w w:val="140"/>
        </w:rPr>
        <w:t>bin/</w:t>
      </w:r>
      <w:r>
        <w:rPr>
          <w:color w:val="0A0A0A"/>
          <w:spacing w:val="-32"/>
          <w:w w:val="140"/>
        </w:rPr>
        <w:t> </w:t>
      </w:r>
      <w:r>
        <w:rPr>
          <w:color w:val="0A0A0A"/>
          <w:w w:val="140"/>
        </w:rPr>
        <w:t>kafka-console-producer</w:t>
      </w:r>
      <w:r>
        <w:rPr>
          <w:color w:val="0A0A0A"/>
          <w:spacing w:val="13"/>
          <w:w w:val="140"/>
        </w:rPr>
        <w:t> </w:t>
      </w:r>
      <w:r>
        <w:rPr>
          <w:color w:val="0A0A0A"/>
          <w:w w:val="140"/>
        </w:rPr>
        <w:t>.sh</w:t>
      </w:r>
      <w:r>
        <w:rPr>
          <w:color w:val="0A0A0A"/>
          <w:spacing w:val="4"/>
          <w:w w:val="140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21"/>
          <w:w w:val="140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21"/>
          <w:w w:val="140"/>
        </w:rPr>
        <w:t> </w:t>
      </w:r>
      <w:r>
        <w:rPr>
          <w:color w:val="0A0A0A"/>
          <w:w w:val="140"/>
        </w:rPr>
        <w:t>topi</w:t>
      </w:r>
      <w:r>
        <w:rPr>
          <w:color w:val="0A0A0A"/>
          <w:spacing w:val="-24"/>
          <w:w w:val="140"/>
        </w:rPr>
        <w:t> </w:t>
      </w:r>
      <w:r>
        <w:rPr>
          <w:color w:val="0A0A0A"/>
          <w:w w:val="130"/>
        </w:rPr>
        <w:t>c</w:t>
      </w:r>
      <w:r>
        <w:rPr>
          <w:color w:val="0A0A0A"/>
          <w:w w:val="111"/>
        </w:rPr>
        <w:t> </w:t>
      </w:r>
      <w:r>
        <w:rPr>
          <w:color w:val="992159"/>
          <w:w w:val="140"/>
        </w:rPr>
        <w:t>devs4j</w:t>
      </w:r>
      <w:r>
        <w:rPr>
          <w:color w:val="992159"/>
          <w:spacing w:val="-8"/>
          <w:w w:val="140"/>
        </w:rPr>
        <w:t> </w:t>
      </w:r>
      <w:r>
        <w:rPr>
          <w:color w:val="992159"/>
          <w:w w:val="140"/>
        </w:rPr>
        <w:t>-</w:t>
      </w:r>
      <w:r>
        <w:rPr>
          <w:color w:val="992159"/>
          <w:spacing w:val="-28"/>
          <w:w w:val="140"/>
        </w:rPr>
        <w:t> </w:t>
      </w:r>
      <w:r>
        <w:rPr>
          <w:color w:val="992159"/>
          <w:w w:val="140"/>
        </w:rPr>
        <w:t>topic   </w:t>
      </w:r>
      <w:r>
        <w:rPr>
          <w:color w:val="0A0A0A"/>
          <w:w w:val="140"/>
        </w:rPr>
        <w:t>-</w:t>
      </w:r>
      <w:r>
        <w:rPr>
          <w:color w:val="0A0A0A"/>
          <w:spacing w:val="-15"/>
          <w:w w:val="140"/>
        </w:rPr>
        <w:t> </w:t>
      </w:r>
      <w:r>
        <w:rPr>
          <w:color w:val="0A0A0A"/>
          <w:w w:val="140"/>
        </w:rPr>
        <w:t>-bootstrap-ser</w:t>
      </w:r>
      <w:r>
        <w:rPr>
          <w:color w:val="0A0A0A"/>
          <w:spacing w:val="-7"/>
          <w:w w:val="140"/>
        </w:rPr>
        <w:t> </w:t>
      </w:r>
      <w:r>
        <w:rPr>
          <w:color w:val="0A0A0A"/>
          <w:w w:val="140"/>
        </w:rPr>
        <w:t>ver</w:t>
      </w:r>
      <w:r>
        <w:rPr/>
      </w:r>
    </w:p>
    <w:p>
      <w:pPr>
        <w:pStyle w:val="BodyText"/>
        <w:spacing w:line="155" w:lineRule="exact"/>
        <w:ind w:left="184" w:right="371"/>
        <w:jc w:val="left"/>
      </w:pPr>
      <w:r>
        <w:rPr>
          <w:color w:val="992159"/>
          <w:spacing w:val="-262"/>
          <w:w w:val="506"/>
        </w:rPr>
        <w:t>l</w:t>
      </w:r>
      <w:r>
        <w:rPr>
          <w:color w:val="992159"/>
          <w:w w:val="142"/>
        </w:rPr>
        <w:t>ocal</w:t>
      </w:r>
      <w:r>
        <w:rPr>
          <w:color w:val="992159"/>
          <w:spacing w:val="-20"/>
        </w:rPr>
        <w:t> </w:t>
      </w:r>
      <w:r>
        <w:rPr>
          <w:color w:val="992159"/>
          <w:w w:val="138"/>
        </w:rPr>
        <w:t>host</w:t>
      </w:r>
      <w:r>
        <w:rPr>
          <w:color w:val="992159"/>
        </w:rPr>
        <w:t> </w:t>
      </w:r>
      <w:r>
        <w:rPr>
          <w:color w:val="992159"/>
          <w:w w:val="125"/>
        </w:rPr>
        <w:t>:9092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9"/>
        <w:spacing w:line="240" w:lineRule="auto"/>
        <w:ind w:left="1593" w:right="1806"/>
        <w:jc w:val="center"/>
      </w:pPr>
      <w:r>
        <w:rPr/>
        <w:pict>
          <v:group style="position:absolute;margin-left:377.57309pt;margin-top:13.551383pt;width:222.45pt;height:92.8pt;mso-position-horizontal-relative:page;mso-position-vertical-relative:paragraph;z-index:1624" coordorigin="7551,271" coordsize="4449,1856">
            <v:group style="position:absolute;left:7563;top:301;width:2;height:1816" coordorigin="7563,301" coordsize="2,1816">
              <v:shape style="position:absolute;left:7563;top:301;width:2;height:1816" coordorigin="7563,301" coordsize="0,1816" path="m7563,2117l7563,301e" filled="false" stroked="true" strokeweight=".996047pt" strokecolor="#030303">
                <v:path arrowok="t"/>
              </v:shape>
            </v:group>
            <v:group style="position:absolute;left:7561;top:311;width:4423;height:2" coordorigin="7561,311" coordsize="4423,2">
              <v:shape style="position:absolute;left:7561;top:311;width:4423;height:2" coordorigin="7561,311" coordsize="4423,0" path="m7561,311l11984,311e" filled="false" stroked="true" strokeweight=".996047pt" strokecolor="#030303">
                <v:path arrowok="t"/>
              </v:shape>
            </v:group>
            <v:group style="position:absolute;left:11941;top:275;width:2;height:1830" coordorigin="11941,275" coordsize="2,1830">
              <v:shape style="position:absolute;left:11941;top:275;width:2;height:1830" coordorigin="11941,275" coordsize="0,1830" path="m11941,2105l11941,275e" filled="false" stroked="true" strokeweight=".426877pt" strokecolor="#030303">
                <v:path arrowok="t"/>
              </v:shape>
            </v:group>
            <v:group style="position:absolute;left:7561;top:2104;width:4431;height:2" coordorigin="7561,2104" coordsize="4431,2">
              <v:shape style="position:absolute;left:7561;top:2104;width:4431;height:2" coordorigin="7561,2104" coordsize="4431,0" path="m7561,2104l11992,2104e" filled="false" stroked="true" strokeweight=".711462pt" strokecolor="#030303">
                <v:path arrowok="t"/>
              </v:shape>
              <v:shape style="position:absolute;left:7563;top:311;width:4379;height:1793" type="#_x0000_t202" filled="false" stroked="false">
                <v:textbox inset="0,0,0,0">
                  <w:txbxContent>
                    <w:p>
                      <w:pPr>
                        <w:spacing w:before="15"/>
                        <w:ind w:left="2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6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06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2A2A2A"/>
                          <w:spacing w:val="-6"/>
                          <w:w w:val="92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3"/>
                          <w:w w:val="183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nic</w:t>
                      </w:r>
                      <w:r>
                        <w:rPr>
                          <w:rFonts w:ascii="Arial"/>
                          <w:color w:val="0A0A0A"/>
                          <w:spacing w:val="-13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4"/>
                        </w:rPr>
                        <w:t>ar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8"/>
                          <w:sz w:val="14"/>
                        </w:rPr>
                        <w:t>un</w:t>
                      </w:r>
                      <w:r>
                        <w:rPr>
                          <w:rFonts w:asci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consumer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ejecutaremos</w:t>
                      </w:r>
                      <w:r>
                        <w:rPr>
                          <w:rFonts w:asci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siguiente</w:t>
                      </w:r>
                      <w:r>
                        <w:rPr>
                          <w:rFonts w:asci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comand</w:t>
                      </w:r>
                      <w:r>
                        <w:rPr>
                          <w:rFonts w:ascii="Arial"/>
                          <w:color w:val="0A0A0A"/>
                          <w:spacing w:val="16"/>
                          <w:w w:val="99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545454"/>
                          <w:w w:val="139"/>
                          <w:sz w:val="14"/>
                        </w:rPr>
                        <w:t>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146" w:lineRule="exact" w:before="0"/>
                        <w:ind w:left="29" w:right="640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$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59"/>
                          <w:sz w:val="14"/>
                        </w:rPr>
                        <w:t>b</w:t>
                      </w:r>
                      <w:r>
                        <w:rPr>
                          <w:rFonts w:ascii="Arial"/>
                          <w:color w:val="0A0A0A"/>
                          <w:spacing w:val="14"/>
                          <w:w w:val="15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48"/>
                          <w:sz w:val="14"/>
                        </w:rPr>
                        <w:t>n/</w:t>
                      </w:r>
                      <w:r>
                        <w:rPr>
                          <w:rFonts w:ascii="Arial"/>
                          <w:color w:val="0A0A0A"/>
                          <w:spacing w:val="-2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8"/>
                          <w:sz w:val="14"/>
                        </w:rPr>
                        <w:t>kafka</w:t>
                      </w:r>
                      <w:r>
                        <w:rPr>
                          <w:rFonts w:ascii="Arial"/>
                          <w:color w:val="0A0A0A"/>
                          <w:spacing w:val="-2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3"/>
                          <w:sz w:val="14"/>
                        </w:rPr>
                        <w:t>-conso</w:t>
                      </w:r>
                      <w:r>
                        <w:rPr>
                          <w:rFonts w:ascii="Arial"/>
                          <w:color w:val="0A0A0A"/>
                          <w:spacing w:val="12"/>
                          <w:w w:val="14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25"/>
                          <w:sz w:val="14"/>
                        </w:rPr>
                        <w:t>e-consumer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6"/>
                          <w:sz w:val="14"/>
                        </w:rPr>
                        <w:t>.sh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3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3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55"/>
                          <w:sz w:val="14"/>
                        </w:rPr>
                        <w:t>topi</w:t>
                      </w:r>
                      <w:r>
                        <w:rPr>
                          <w:rFonts w:asci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992159"/>
                          <w:w w:val="133"/>
                          <w:sz w:val="14"/>
                        </w:rPr>
                        <w:t>devs4j</w:t>
                      </w:r>
                      <w:r>
                        <w:rPr>
                          <w:rFonts w:ascii="Arial"/>
                          <w:color w:val="992159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992159"/>
                          <w:w w:val="162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992159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992159"/>
                          <w:w w:val="150"/>
                          <w:sz w:val="14"/>
                        </w:rPr>
                        <w:t>topic</w:t>
                      </w:r>
                      <w:r>
                        <w:rPr>
                          <w:rFonts w:ascii="Arial"/>
                          <w:color w:val="992159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992159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7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7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A2A2A"/>
                          <w:w w:val="158"/>
                          <w:sz w:val="14"/>
                        </w:rPr>
                        <w:t>f</w:t>
                      </w:r>
                      <w:r>
                        <w:rPr>
                          <w:rFonts w:ascii="Arial"/>
                          <w:color w:val="2A2A2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1"/>
                          <w:sz w:val="14"/>
                        </w:rPr>
                        <w:t>rom-begi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0"/>
                          <w:sz w:val="14"/>
                        </w:rPr>
                        <w:t>nni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3"/>
                          <w:sz w:val="14"/>
                        </w:rPr>
                        <w:t>ng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36" w:val="left" w:leader="none"/>
                          <w:tab w:pos="1930" w:val="left" w:leader="none"/>
                        </w:tabs>
                        <w:spacing w:line="143" w:lineRule="exact" w:before="0"/>
                        <w:ind w:left="32" w:right="0" w:firstLine="6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47"/>
                          <w:sz w:val="14"/>
                        </w:rPr>
                        <w:t>-bootstrap-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1"/>
                          <w:sz w:val="14"/>
                        </w:rPr>
                        <w:t>server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color w:val="992159"/>
                          <w:w w:val="148"/>
                          <w:sz w:val="14"/>
                        </w:rPr>
                        <w:t>oca</w:t>
                      </w:r>
                      <w:r>
                        <w:rPr>
                          <w:rFonts w:ascii="Arial"/>
                          <w:color w:val="992159"/>
                          <w:spacing w:val="12"/>
                          <w:w w:val="148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992159"/>
                          <w:w w:val="118"/>
                          <w:sz w:val="14"/>
                        </w:rPr>
                        <w:t>hos</w:t>
                      </w:r>
                      <w:r>
                        <w:rPr>
                          <w:rFonts w:ascii="Arial"/>
                          <w:color w:val="992159"/>
                          <w:spacing w:val="-2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992159"/>
                          <w:w w:val="182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992159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992159"/>
                          <w:w w:val="126"/>
                          <w:sz w:val="14"/>
                        </w:rPr>
                        <w:t>:9092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36" w:val="left" w:leader="none"/>
                        </w:tabs>
                        <w:spacing w:line="136" w:lineRule="exact" w:before="0"/>
                        <w:ind w:left="32" w:right="931" w:firstLine="6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39"/>
                          <w:sz w:val="14"/>
                        </w:rPr>
                        <w:t>-proper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57"/>
                          <w:sz w:val="14"/>
                        </w:rPr>
                        <w:t>ty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79"/>
                          <w:sz w:val="14"/>
                        </w:rPr>
                        <w:t>pr</w:t>
                      </w:r>
                      <w:r>
                        <w:rPr>
                          <w:rFonts w:ascii="Arial"/>
                          <w:color w:val="0A0A0A"/>
                          <w:spacing w:val="9"/>
                          <w:w w:val="17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58"/>
                          <w:sz w:val="14"/>
                        </w:rPr>
                        <w:t>nt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3F3F3F"/>
                          <w:spacing w:val="3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37"/>
                          <w:sz w:val="14"/>
                        </w:rPr>
                        <w:t>key=true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55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9"/>
                          <w:sz w:val="14"/>
                        </w:rPr>
                        <w:t>-proper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51"/>
                          <w:sz w:val="14"/>
                        </w:rPr>
                        <w:t>ty</w:t>
                      </w:r>
                      <w:r>
                        <w:rPr>
                          <w:rFonts w:ascii="Arial"/>
                          <w:color w:val="0A0A0A"/>
                          <w:w w:val="15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6"/>
                          <w:sz w:val="14"/>
                        </w:rPr>
                        <w:t>key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0"/>
                          <w:sz w:val="14"/>
                        </w:rPr>
                        <w:t>separator="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0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9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48" w:lineRule="exact" w:before="0"/>
                        <w:ind w:left="18" w:right="0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parámetro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-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8"/>
                          <w:sz w:val="14"/>
                        </w:rPr>
                        <w:t>-</w:t>
                      </w:r>
                      <w:r>
                        <w:rPr>
                          <w:rFonts w:ascii="Arial" w:hAnsi="Arial"/>
                          <w:color w:val="0A0A0A"/>
                          <w:spacing w:val="-2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45"/>
                          <w:sz w:val="14"/>
                        </w:rPr>
                        <w:t>f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rom-</w:t>
                      </w:r>
                      <w:r>
                        <w:rPr>
                          <w:rFonts w:ascii="Arial" w:hAnsi="Arial"/>
                          <w:color w:val="0A0A0A"/>
                          <w:spacing w:val="-2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be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w w:val="108"/>
                          <w:sz w:val="14"/>
                        </w:rPr>
                        <w:t>g</w:t>
                      </w:r>
                      <w:r>
                        <w:rPr>
                          <w:rFonts w:ascii="Arial" w:hAnsi="Arial"/>
                          <w:color w:val="0A0A0A"/>
                          <w:w w:val="14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43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w w:val="143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w w:val="14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ng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permite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especificar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2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queremos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9" w:lineRule="auto" w:before="12"/>
                        <w:ind w:left="18" w:right="361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recibir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solo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los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nuevos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queremos</w:t>
                      </w:r>
                      <w:r>
                        <w:rPr>
                          <w:rFonts w:asci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eer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A2A2A"/>
                          <w:spacing w:val="-3"/>
                          <w:w w:val="101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odos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desde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30"/>
                          <w:w w:val="20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spacing w:val="-14"/>
                          <w:w w:val="124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828282"/>
                          <w:spacing w:val="-13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1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spacing w:val="6"/>
                          <w:w w:val="94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2A2A2A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0A0A0A"/>
          <w:w w:val="105"/>
        </w:rPr>
        <w:t>Crear un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consumer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140" w:bottom="0" w:left="60" w:right="140"/>
          <w:cols w:num="3" w:equalWidth="0">
            <w:col w:w="3497" w:space="1420"/>
            <w:col w:w="1366" w:space="876"/>
            <w:col w:w="488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40" w:bottom="0" w:left="60" w:right="14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536" w:right="0" w:hanging="609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spacing w:val="-5"/>
          <w:w w:val="115"/>
          <w:sz w:val="16"/>
        </w:rPr>
        <w:t>Topics</w:t>
      </w:r>
      <w:r>
        <w:rPr>
          <w:rFonts w:ascii="Arial"/>
          <w:color w:val="0A0A0A"/>
          <w:spacing w:val="-29"/>
          <w:w w:val="115"/>
          <w:sz w:val="16"/>
        </w:rPr>
        <w:t> </w:t>
      </w:r>
      <w:r>
        <w:rPr>
          <w:rFonts w:ascii="Arial"/>
          <w:color w:val="0A0A0A"/>
          <w:w w:val="115"/>
          <w:sz w:val="16"/>
        </w:rPr>
        <w:t>/</w:t>
      </w:r>
      <w:r>
        <w:rPr>
          <w:rFonts w:ascii="Arial"/>
          <w:color w:val="0A0A0A"/>
          <w:spacing w:val="-22"/>
          <w:w w:val="115"/>
          <w:sz w:val="16"/>
        </w:rPr>
        <w:t> </w:t>
      </w:r>
      <w:r>
        <w:rPr>
          <w:rFonts w:ascii="Arial"/>
          <w:color w:val="0A0A0A"/>
          <w:spacing w:val="-3"/>
          <w:w w:val="115"/>
          <w:sz w:val="16"/>
        </w:rPr>
        <w:t>Partitions</w:t>
      </w:r>
      <w:r>
        <w:rPr>
          <w:rFonts w:ascii="Arial"/>
          <w:color w:val="0A0A0A"/>
          <w:spacing w:val="-23"/>
          <w:w w:val="115"/>
          <w:sz w:val="16"/>
        </w:rPr>
        <w:t> </w:t>
      </w:r>
      <w:r>
        <w:rPr>
          <w:rFonts w:ascii="Arial"/>
          <w:color w:val="0A0A0A"/>
          <w:w w:val="115"/>
          <w:sz w:val="16"/>
        </w:rPr>
        <w:t>/</w:t>
      </w:r>
      <w:r>
        <w:rPr>
          <w:rFonts w:ascii="Arial"/>
          <w:color w:val="0A0A0A"/>
          <w:spacing w:val="-22"/>
          <w:w w:val="115"/>
          <w:sz w:val="16"/>
        </w:rPr>
        <w:t> </w:t>
      </w:r>
      <w:r>
        <w:rPr>
          <w:rFonts w:ascii="Arial"/>
          <w:color w:val="0A0A0A"/>
          <w:w w:val="115"/>
          <w:sz w:val="16"/>
        </w:rPr>
        <w:t>Offsets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spacing w:line="162" w:lineRule="exact" w:before="0"/>
        <w:ind w:left="153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spacing w:val="-3"/>
          <w:w w:val="120"/>
          <w:sz w:val="16"/>
        </w:rPr>
        <w:t>Replicas</w:t>
      </w:r>
      <w:r>
        <w:rPr>
          <w:rFonts w:ascii="Arial"/>
          <w:spacing w:val="-3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194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.893280pt;margin-top:-75.381546pt;width:190.15pt;height:91.95pt;mso-position-horizontal-relative:page;mso-position-vertical-relative:paragraph;z-index:1144" coordorigin="178,-1508" coordsize="3803,1839">
            <v:group style="position:absolute;left:188;top:-1488;width:3783;height:2" coordorigin="188,-1488" coordsize="3783,2">
              <v:shape style="position:absolute;left:188;top:-1488;width:3783;height:2" coordorigin="188,-1488" coordsize="3783,0" path="m188,-1488l3970,-1488e" filled="false" stroked="true" strokeweight=".996047pt" strokecolor="#030303">
                <v:path arrowok="t"/>
              </v:shape>
            </v:group>
            <v:group style="position:absolute;left:198;top:-1498;width:2;height:1819" coordorigin="198,-1498" coordsize="2,1819">
              <v:shape style="position:absolute;left:198;top:-1498;width:2;height:1819" coordorigin="198,-1498" coordsize="0,1819" path="m198,321l198,-1498e" filled="false" stroked="true" strokeweight=".996047pt" strokecolor="#030303">
                <v:path arrowok="t"/>
              </v:shape>
            </v:group>
            <v:group style="position:absolute;left:188;top:307;width:3783;height:2" coordorigin="188,307" coordsize="3783,2">
              <v:shape style="position:absolute;left:188;top:307;width:3783;height:2" coordorigin="188,307" coordsize="3783,0" path="m188,307l3970,307e" filled="false" stroked="true" strokeweight=".569170pt" strokecolor="#030303">
                <v:path arrowok="t"/>
              </v:shape>
            </v:group>
            <v:group style="position:absolute;left:3960;top:-1498;width:2;height:1819" coordorigin="3960,-1498" coordsize="2,1819">
              <v:shape style="position:absolute;left:3960;top:-1498;width:2;height:1819" coordorigin="3960,-1498" coordsize="0,1819" path="m3960,321l3960,-1498e" filled="false" stroked="true" strokeweight=".996047pt" strokecolor="#030303">
                <v:path arrowok="t"/>
              </v:shape>
              <v:shape style="position:absolute;left:198;top:-1488;width:3763;height:1795" type="#_x0000_t202" filled="false" stroked="false">
                <v:textbox inset="0,0,0,0">
                  <w:txbxContent>
                    <w:p>
                      <w:pPr>
                        <w:spacing w:line="247" w:lineRule="auto" w:before="9"/>
                        <w:ind w:left="46" w:right="171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U</w:t>
                      </w:r>
                      <w:r>
                        <w:rPr>
                          <w:rFonts w:ascii="Arial" w:hAnsi="Arial"/>
                          <w:color w:val="0A0A0A"/>
                          <w:spacing w:val="17"/>
                          <w:w w:val="108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top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w w:val="11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stream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f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1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ujo)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mensaje</w:t>
                      </w:r>
                      <w:r>
                        <w:rPr>
                          <w:rFonts w:ascii="Arial" w:hAnsi="Arial"/>
                          <w:color w:val="0A0A0A"/>
                          <w:spacing w:val="7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w w:val="93"/>
                          <w:sz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2A2A2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cada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top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compone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ciones.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son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co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1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ocados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as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ciones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son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ordenados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acuerdo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número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llamado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offset.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4" w:lineRule="auto" w:before="0"/>
                        <w:ind w:left="41" w:right="395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5"/>
                          <w:sz w:val="14"/>
                        </w:rPr>
                        <w:t>Tener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múltiples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particiones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permite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tener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consumidores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funcionando</w:t>
                      </w:r>
                      <w:r>
                        <w:rPr>
                          <w:rFonts w:ascii="Arial" w:hAnsi="Arial"/>
                          <w:color w:val="0A0A0A"/>
                          <w:spacing w:val="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forma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concurrente,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esto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ve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reflejado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incremento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throughput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tasa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transferencia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)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A0A0A"/>
          <w:w w:val="110"/>
          <w:sz w:val="16"/>
        </w:rPr>
        <w:t>Creando un</w:t>
      </w:r>
      <w:r>
        <w:rPr>
          <w:rFonts w:ascii="Arial"/>
          <w:color w:val="0A0A0A"/>
          <w:spacing w:val="-29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topic</w:t>
      </w:r>
      <w:r>
        <w:rPr>
          <w:rFonts w:ascii="Arial"/>
          <w:sz w:val="16"/>
        </w:rPr>
      </w:r>
    </w:p>
    <w:p>
      <w:pPr>
        <w:pStyle w:val="BodyText"/>
        <w:spacing w:line="240" w:lineRule="auto" w:before="130"/>
        <w:ind w:left="1098" w:right="0"/>
        <w:jc w:val="left"/>
      </w:pPr>
      <w:r>
        <w:rPr/>
        <w:pict>
          <v:group style="position:absolute;margin-left:9.177865pt;margin-top:25.374166pt;width:189.55pt;height:89.8pt;mso-position-horizontal-relative:page;mso-position-vertical-relative:paragraph;z-index:1192" coordorigin="184,507" coordsize="3791,1796">
            <v:group style="position:absolute;left:188;top:522;width:3783;height:2" coordorigin="188,522" coordsize="3783,2">
              <v:shape style="position:absolute;left:188;top:522;width:3783;height:2" coordorigin="188,522" coordsize="3783,0" path="m188,522l3970,522e" filled="false" stroked="true" strokeweight=".426877pt" strokecolor="#030303">
                <v:path arrowok="t"/>
              </v:shape>
            </v:group>
            <v:group style="position:absolute;left:198;top:517;width:2;height:1776" coordorigin="198,517" coordsize="2,1776">
              <v:shape style="position:absolute;left:198;top:517;width:2;height:1776" coordorigin="198,517" coordsize="0,1776" path="m198,2293l198,517e" filled="false" stroked="true" strokeweight=".996047pt" strokecolor="#030303">
                <v:path arrowok="t"/>
              </v:shape>
            </v:group>
            <v:group style="position:absolute;left:188;top:2278;width:3783;height:2" coordorigin="188,2278" coordsize="3783,2">
              <v:shape style="position:absolute;left:188;top:2278;width:3783;height:2" coordorigin="188,2278" coordsize="3783,0" path="m188,2278l3970,2278e" filled="false" stroked="true" strokeweight=".142292pt" strokecolor="#030303">
                <v:path arrowok="t"/>
              </v:shape>
            </v:group>
            <v:group style="position:absolute;left:3960;top:517;width:2;height:1762" coordorigin="3960,517" coordsize="2,1762">
              <v:shape style="position:absolute;left:3960;top:517;width:2;height:1762" coordorigin="3960,517" coordsize="0,1762" path="m3960,2279l3960,517e" filled="false" stroked="true" strokeweight=".996047pt" strokecolor="#030303">
                <v:path arrowok="t"/>
              </v:shape>
              <v:shape style="position:absolute;left:198;top:522;width:3763;height:1756" type="#_x0000_t202" filled="false" stroked="false">
                <v:textbox inset="0,0,0,0">
                  <w:txbxContent>
                    <w:p>
                      <w:pPr>
                        <w:spacing w:line="247" w:lineRule="auto" w:before="4"/>
                        <w:ind w:left="46" w:right="171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U</w:t>
                      </w:r>
                      <w:r>
                        <w:rPr>
                          <w:rFonts w:ascii="Arial" w:hAnsi="Arial"/>
                          <w:color w:val="0A0A0A"/>
                          <w:spacing w:val="17"/>
                          <w:w w:val="108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top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w w:val="11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stream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f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1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ujo)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mensaje</w:t>
                      </w:r>
                      <w:r>
                        <w:rPr>
                          <w:rFonts w:ascii="Arial" w:hAnsi="Arial"/>
                          <w:color w:val="0A0A0A"/>
                          <w:spacing w:val="7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w w:val="93"/>
                          <w:sz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2A2A2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cada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top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compone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ciones.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son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co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1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ocados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as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ciones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son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ordenados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acuerdo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número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llamado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offset.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7" w:lineRule="auto" w:before="0"/>
                        <w:ind w:left="41" w:right="395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5"/>
                          <w:sz w:val="14"/>
                        </w:rPr>
                        <w:t>Tener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múl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w w:val="97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2A2A2A"/>
                          <w:spacing w:val="-22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pl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w w:val="104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A2A2A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2A2A2A"/>
                          <w:w w:val="101"/>
                          <w:sz w:val="14"/>
                        </w:rPr>
                        <w:t>ci</w:t>
                      </w:r>
                      <w:r>
                        <w:rPr>
                          <w:rFonts w:ascii="Arial" w:hAnsi="Arial"/>
                          <w:color w:val="2A2A2A"/>
                          <w:spacing w:val="1"/>
                          <w:w w:val="10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A2A2A"/>
                          <w:w w:val="11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permite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tener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2A2A2A"/>
                          <w:w w:val="104"/>
                          <w:sz w:val="14"/>
                        </w:rPr>
                        <w:t>ás</w:t>
                      </w:r>
                      <w:r>
                        <w:rPr>
                          <w:rFonts w:ascii="Arial" w:hAnsi="Arial"/>
                          <w:color w:val="2A2A2A"/>
                          <w:w w:val="10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consumidores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funcionando</w:t>
                      </w:r>
                      <w:r>
                        <w:rPr>
                          <w:rFonts w:ascii="Arial" w:hAnsi="Arial"/>
                          <w:color w:val="0A0A0A"/>
                          <w:spacing w:val="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forma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concurrente,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esto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ve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reflejado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incremento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throughput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tasa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transferencia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)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0A0A0A"/>
        </w:rPr>
        <w:t>Los</w:t>
      </w:r>
      <w:r>
        <w:rPr>
          <w:color w:val="0A0A0A"/>
          <w:spacing w:val="-9"/>
        </w:rPr>
        <w:t> </w:t>
      </w:r>
      <w:r>
        <w:rPr>
          <w:color w:val="0A0A0A"/>
        </w:rPr>
        <w:t>mensajes</w:t>
      </w:r>
      <w:r>
        <w:rPr>
          <w:color w:val="0A0A0A"/>
          <w:spacing w:val="-6"/>
        </w:rPr>
        <w:t> </w:t>
      </w:r>
      <w:r>
        <w:rPr>
          <w:color w:val="0A0A0A"/>
        </w:rPr>
        <w:t>se</w:t>
      </w:r>
      <w:r>
        <w:rPr>
          <w:color w:val="0A0A0A"/>
          <w:spacing w:val="2"/>
        </w:rPr>
        <w:t> </w:t>
      </w:r>
      <w:r>
        <w:rPr>
          <w:color w:val="0A0A0A"/>
        </w:rPr>
        <w:t>procesan</w:t>
      </w:r>
      <w:r>
        <w:rPr>
          <w:color w:val="0A0A0A"/>
          <w:spacing w:val="-5"/>
        </w:rPr>
        <w:t> </w:t>
      </w:r>
      <w:r>
        <w:rPr>
          <w:color w:val="0A0A0A"/>
        </w:rPr>
        <w:t>en</w:t>
      </w:r>
      <w:r>
        <w:rPr>
          <w:color w:val="0A0A0A"/>
          <w:spacing w:val="-14"/>
        </w:rPr>
        <w:t> </w:t>
      </w:r>
      <w:r>
        <w:rPr>
          <w:color w:val="0A0A0A"/>
        </w:rPr>
        <w:t>tapies,</w:t>
      </w:r>
      <w:r>
        <w:rPr>
          <w:color w:val="0A0A0A"/>
          <w:spacing w:val="3"/>
        </w:rPr>
        <w:t> </w:t>
      </w:r>
      <w:r>
        <w:rPr>
          <w:color w:val="0A0A0A"/>
        </w:rPr>
        <w:t>para</w:t>
      </w:r>
      <w:r>
        <w:rPr>
          <w:color w:val="0A0A0A"/>
          <w:spacing w:val="-11"/>
        </w:rPr>
        <w:t> </w:t>
      </w:r>
      <w:r>
        <w:rPr>
          <w:color w:val="0A0A0A"/>
        </w:rPr>
        <w:t>crear</w:t>
      </w:r>
      <w:r>
        <w:rPr>
          <w:color w:val="0A0A0A"/>
        </w:rPr>
        <w:t> uno</w:t>
      </w:r>
      <w:r>
        <w:rPr>
          <w:color w:val="0A0A0A"/>
          <w:spacing w:val="-10"/>
        </w:rPr>
        <w:t> </w:t>
      </w:r>
      <w:r>
        <w:rPr>
          <w:color w:val="0A0A0A"/>
        </w:rPr>
        <w:t>deberás</w:t>
      </w:r>
      <w:r>
        <w:rPr>
          <w:color w:val="0A0A0A"/>
          <w:spacing w:val="-1"/>
        </w:rPr>
        <w:t> </w:t>
      </w:r>
      <w:r>
        <w:rPr>
          <w:color w:val="0A0A0A"/>
        </w:rPr>
        <w:t>ejecutar</w:t>
      </w:r>
      <w:r>
        <w:rPr>
          <w:color w:val="0A0A0A"/>
          <w:spacing w:val="-2"/>
        </w:rPr>
        <w:t> </w:t>
      </w:r>
      <w:r>
        <w:rPr>
          <w:color w:val="0A0A0A"/>
        </w:rPr>
        <w:t>el</w:t>
      </w:r>
      <w:r>
        <w:rPr>
          <w:color w:val="0A0A0A"/>
          <w:spacing w:val="-16"/>
        </w:rPr>
        <w:t> </w:t>
      </w:r>
      <w:r>
        <w:rPr>
          <w:color w:val="0A0A0A"/>
        </w:rPr>
        <w:t>siguiente comando: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173" w:lineRule="exact"/>
        <w:ind w:left="1103" w:right="0"/>
        <w:jc w:val="left"/>
      </w:pPr>
      <w:r>
        <w:rPr>
          <w:rFonts w:ascii="Courier New"/>
          <w:color w:val="0A0A0A"/>
          <w:w w:val="135"/>
          <w:sz w:val="17"/>
        </w:rPr>
        <w:t>$</w:t>
      </w:r>
      <w:r>
        <w:rPr>
          <w:rFonts w:ascii="Courier New"/>
          <w:color w:val="0A0A0A"/>
          <w:spacing w:val="-53"/>
          <w:w w:val="135"/>
          <w:sz w:val="17"/>
        </w:rPr>
        <w:t> </w:t>
      </w:r>
      <w:r>
        <w:rPr>
          <w:color w:val="0A0A0A"/>
          <w:w w:val="140"/>
        </w:rPr>
        <w:t>bin/</w:t>
      </w:r>
      <w:r>
        <w:rPr>
          <w:color w:val="0A0A0A"/>
          <w:spacing w:val="-30"/>
          <w:w w:val="140"/>
        </w:rPr>
        <w:t> </w:t>
      </w:r>
      <w:r>
        <w:rPr>
          <w:color w:val="0A0A0A"/>
          <w:w w:val="140"/>
        </w:rPr>
        <w:t>kaf</w:t>
      </w:r>
      <w:r>
        <w:rPr>
          <w:color w:val="0A0A0A"/>
          <w:spacing w:val="-25"/>
          <w:w w:val="140"/>
        </w:rPr>
        <w:t> </w:t>
      </w:r>
      <w:r>
        <w:rPr>
          <w:color w:val="0A0A0A"/>
          <w:w w:val="135"/>
        </w:rPr>
        <w:t>ka</w:t>
      </w:r>
      <w:r>
        <w:rPr>
          <w:color w:val="0A0A0A"/>
          <w:spacing w:val="-32"/>
          <w:w w:val="135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28"/>
          <w:w w:val="140"/>
        </w:rPr>
        <w:t> </w:t>
      </w:r>
      <w:r>
        <w:rPr>
          <w:color w:val="0A0A0A"/>
          <w:w w:val="140"/>
        </w:rPr>
        <w:t>topi</w:t>
      </w:r>
      <w:r>
        <w:rPr>
          <w:color w:val="0A0A0A"/>
          <w:spacing w:val="-26"/>
          <w:w w:val="140"/>
        </w:rPr>
        <w:t> </w:t>
      </w:r>
      <w:r>
        <w:rPr>
          <w:color w:val="0A0A0A"/>
          <w:w w:val="135"/>
        </w:rPr>
        <w:t>cs</w:t>
      </w:r>
      <w:r>
        <w:rPr>
          <w:color w:val="0A0A0A"/>
          <w:spacing w:val="-10"/>
          <w:w w:val="135"/>
        </w:rPr>
        <w:t> </w:t>
      </w:r>
      <w:r>
        <w:rPr>
          <w:color w:val="0A0A0A"/>
          <w:w w:val="140"/>
        </w:rPr>
        <w:t>.sh</w:t>
      </w:r>
      <w:r>
        <w:rPr/>
      </w:r>
    </w:p>
    <w:p>
      <w:pPr>
        <w:pStyle w:val="ListParagraph"/>
        <w:numPr>
          <w:ilvl w:val="0"/>
          <w:numId w:val="2"/>
        </w:numPr>
        <w:tabs>
          <w:tab w:pos="1209" w:val="left" w:leader="none"/>
        </w:tabs>
        <w:spacing w:line="130" w:lineRule="exact" w:before="0" w:after="0"/>
        <w:ind w:left="1209" w:right="0" w:hanging="97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45"/>
          <w:sz w:val="14"/>
        </w:rPr>
        <w:t>-boots</w:t>
      </w:r>
      <w:r>
        <w:rPr>
          <w:rFonts w:ascii="Arial"/>
          <w:color w:val="0A0A0A"/>
          <w:spacing w:val="-37"/>
          <w:w w:val="145"/>
          <w:sz w:val="14"/>
        </w:rPr>
        <w:t> </w:t>
      </w:r>
      <w:r>
        <w:rPr>
          <w:rFonts w:ascii="Arial"/>
          <w:color w:val="2A2A2A"/>
          <w:w w:val="155"/>
          <w:sz w:val="14"/>
        </w:rPr>
        <w:t>t</w:t>
      </w:r>
      <w:r>
        <w:rPr>
          <w:rFonts w:ascii="Arial"/>
          <w:color w:val="2A2A2A"/>
          <w:spacing w:val="-34"/>
          <w:w w:val="155"/>
          <w:sz w:val="14"/>
        </w:rPr>
        <w:t> </w:t>
      </w:r>
      <w:r>
        <w:rPr>
          <w:rFonts w:ascii="Arial"/>
          <w:color w:val="0A0A0A"/>
          <w:w w:val="145"/>
          <w:sz w:val="14"/>
        </w:rPr>
        <w:t>rap-</w:t>
      </w:r>
      <w:r>
        <w:rPr>
          <w:rFonts w:ascii="Arial"/>
          <w:color w:val="0A0A0A"/>
          <w:spacing w:val="-39"/>
          <w:w w:val="145"/>
          <w:sz w:val="14"/>
        </w:rPr>
        <w:t> </w:t>
      </w:r>
      <w:r>
        <w:rPr>
          <w:rFonts w:ascii="Arial"/>
          <w:color w:val="0A0A0A"/>
          <w:w w:val="145"/>
          <w:sz w:val="14"/>
        </w:rPr>
        <w:t>se</w:t>
      </w:r>
      <w:r>
        <w:rPr>
          <w:rFonts w:ascii="Arial"/>
          <w:color w:val="0A0A0A"/>
          <w:spacing w:val="-34"/>
          <w:w w:val="145"/>
          <w:sz w:val="14"/>
        </w:rPr>
        <w:t> </w:t>
      </w:r>
      <w:r>
        <w:rPr>
          <w:rFonts w:ascii="Arial"/>
          <w:color w:val="2A2A2A"/>
          <w:spacing w:val="2"/>
          <w:w w:val="145"/>
          <w:sz w:val="14"/>
        </w:rPr>
        <w:t>r</w:t>
      </w:r>
      <w:r>
        <w:rPr>
          <w:rFonts w:ascii="Arial"/>
          <w:color w:val="0A0A0A"/>
          <w:spacing w:val="2"/>
          <w:w w:val="145"/>
          <w:sz w:val="14"/>
        </w:rPr>
        <w:t>ver</w:t>
      </w:r>
      <w:r>
        <w:rPr>
          <w:rFonts w:ascii="Arial"/>
          <w:spacing w:val="2"/>
          <w:sz w:val="14"/>
        </w:rPr>
      </w:r>
    </w:p>
    <w:p>
      <w:pPr>
        <w:pStyle w:val="BodyText"/>
        <w:tabs>
          <w:tab w:pos="2452" w:val="left" w:leader="none"/>
        </w:tabs>
        <w:spacing w:line="140" w:lineRule="exact" w:before="8"/>
        <w:ind w:left="1098" w:right="94" w:hanging="184"/>
        <w:jc w:val="left"/>
      </w:pPr>
      <w:r>
        <w:rPr>
          <w:color w:val="992159"/>
          <w:spacing w:val="-262"/>
          <w:w w:val="506"/>
        </w:rPr>
        <w:t>l</w:t>
      </w:r>
      <w:r>
        <w:rPr>
          <w:color w:val="992159"/>
          <w:w w:val="142"/>
        </w:rPr>
        <w:t>ocal</w:t>
      </w:r>
      <w:r>
        <w:rPr>
          <w:color w:val="992159"/>
          <w:spacing w:val="-20"/>
        </w:rPr>
        <w:t> </w:t>
      </w:r>
      <w:r>
        <w:rPr>
          <w:color w:val="992159"/>
          <w:w w:val="136"/>
        </w:rPr>
        <w:t>host</w:t>
      </w:r>
      <w:r>
        <w:rPr>
          <w:color w:val="992159"/>
        </w:rPr>
        <w:t> </w:t>
      </w:r>
      <w:r>
        <w:rPr>
          <w:color w:val="992159"/>
          <w:w w:val="128"/>
        </w:rPr>
        <w:t>:9092</w:t>
      </w:r>
      <w:r>
        <w:rPr>
          <w:color w:val="992159"/>
        </w:rPr>
        <w:t>  </w:t>
      </w:r>
      <w:r>
        <w:rPr>
          <w:color w:val="992159"/>
          <w:spacing w:val="-5"/>
        </w:rPr>
        <w:t> </w:t>
      </w:r>
      <w:r>
        <w:rPr>
          <w:color w:val="0A0A0A"/>
          <w:w w:val="147"/>
        </w:rPr>
        <w:t>-</w:t>
      </w:r>
      <w:r>
        <w:rPr>
          <w:color w:val="0A0A0A"/>
          <w:spacing w:val="-14"/>
        </w:rPr>
        <w:t> </w:t>
      </w:r>
      <w:r>
        <w:rPr>
          <w:color w:val="0A0A0A"/>
          <w:w w:val="136"/>
        </w:rPr>
        <w:t>-c</w:t>
      </w:r>
      <w:r>
        <w:rPr>
          <w:color w:val="0A0A0A"/>
          <w:spacing w:val="-10"/>
        </w:rPr>
        <w:t> </w:t>
      </w:r>
      <w:r>
        <w:rPr>
          <w:color w:val="0A0A0A"/>
          <w:w w:val="146"/>
        </w:rPr>
        <w:t>reate</w:t>
      </w:r>
      <w:r>
        <w:rPr>
          <w:color w:val="0A0A0A"/>
        </w:rPr>
        <w:t>  </w:t>
      </w:r>
      <w:r>
        <w:rPr>
          <w:color w:val="0A0A0A"/>
          <w:spacing w:val="-14"/>
        </w:rPr>
        <w:t> </w:t>
      </w:r>
      <w:r>
        <w:rPr>
          <w:color w:val="0A0A0A"/>
          <w:w w:val="133"/>
        </w:rPr>
        <w:t>-</w:t>
      </w:r>
      <w:r>
        <w:rPr>
          <w:color w:val="0A0A0A"/>
          <w:spacing w:val="-5"/>
        </w:rPr>
        <w:t> </w:t>
      </w:r>
      <w:r>
        <w:rPr>
          <w:color w:val="0A0A0A"/>
          <w:w w:val="147"/>
        </w:rPr>
        <w:t>-</w:t>
      </w:r>
      <w:r>
        <w:rPr>
          <w:color w:val="0A0A0A"/>
          <w:spacing w:val="-17"/>
        </w:rPr>
        <w:t> </w:t>
      </w:r>
      <w:r>
        <w:rPr>
          <w:color w:val="0A0A0A"/>
          <w:w w:val="153"/>
        </w:rPr>
        <w:t>topic</w:t>
      </w:r>
      <w:r>
        <w:rPr>
          <w:color w:val="0A0A0A"/>
          <w:w w:val="153"/>
        </w:rPr>
        <w:t> </w:t>
      </w:r>
      <w:r>
        <w:rPr>
          <w:color w:val="992159"/>
          <w:w w:val="124"/>
        </w:rPr>
        <w:t>devs4</w:t>
      </w:r>
      <w:r>
        <w:rPr>
          <w:color w:val="992159"/>
          <w:spacing w:val="-19"/>
        </w:rPr>
        <w:t> </w:t>
      </w:r>
      <w:r>
        <w:rPr>
          <w:color w:val="992159"/>
          <w:w w:val="171"/>
        </w:rPr>
        <w:t>j</w:t>
      </w:r>
      <w:r>
        <w:rPr>
          <w:color w:val="992159"/>
          <w:spacing w:val="10"/>
        </w:rPr>
        <w:t> </w:t>
      </w:r>
      <w:r>
        <w:rPr>
          <w:color w:val="992159"/>
          <w:w w:val="133"/>
        </w:rPr>
        <w:t>-</w:t>
      </w:r>
      <w:r>
        <w:rPr>
          <w:color w:val="992159"/>
          <w:spacing w:val="-10"/>
        </w:rPr>
        <w:t> </w:t>
      </w:r>
      <w:r>
        <w:rPr>
          <w:color w:val="992159"/>
          <w:w w:val="150"/>
        </w:rPr>
        <w:t>topic</w:t>
      </w:r>
      <w:r>
        <w:rPr>
          <w:color w:val="992159"/>
        </w:rPr>
        <w:tab/>
      </w:r>
      <w:r>
        <w:rPr>
          <w:color w:val="0A0A0A"/>
          <w:w w:val="133"/>
        </w:rPr>
        <w:t>-</w:t>
      </w:r>
      <w:r>
        <w:rPr>
          <w:color w:val="0A0A0A"/>
          <w:spacing w:val="-10"/>
        </w:rPr>
        <w:t> </w:t>
      </w:r>
      <w:r>
        <w:rPr>
          <w:color w:val="0A0A0A"/>
          <w:w w:val="188"/>
        </w:rPr>
        <w:t>-partit</w:t>
      </w:r>
      <w:r>
        <w:rPr>
          <w:color w:val="0A0A0A"/>
          <w:spacing w:val="16"/>
          <w:w w:val="188"/>
        </w:rPr>
        <w:t>i</w:t>
      </w:r>
      <w:r>
        <w:rPr>
          <w:color w:val="0A0A0A"/>
          <w:w w:val="118"/>
        </w:rPr>
        <w:t>ons</w:t>
      </w:r>
      <w:r>
        <w:rPr>
          <w:color w:val="0A0A0A"/>
        </w:rPr>
        <w:t>  </w:t>
      </w:r>
      <w:r>
        <w:rPr>
          <w:color w:val="0A0A0A"/>
          <w:spacing w:val="1"/>
        </w:rPr>
        <w:t> </w:t>
      </w:r>
      <w:r>
        <w:rPr>
          <w:color w:val="992159"/>
          <w:w w:val="110"/>
        </w:rPr>
        <w:t>5</w:t>
      </w:r>
      <w:r>
        <w:rPr/>
      </w:r>
    </w:p>
    <w:p>
      <w:pPr>
        <w:pStyle w:val="ListParagraph"/>
        <w:numPr>
          <w:ilvl w:val="0"/>
          <w:numId w:val="2"/>
        </w:numPr>
        <w:tabs>
          <w:tab w:pos="1209" w:val="left" w:leader="none"/>
        </w:tabs>
        <w:spacing w:line="150" w:lineRule="exact" w:before="0" w:after="0"/>
        <w:ind w:left="1209" w:right="0" w:hanging="97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25"/>
          <w:sz w:val="14"/>
        </w:rPr>
        <w:t>-</w:t>
      </w:r>
      <w:r>
        <w:rPr>
          <w:rFonts w:ascii="Arial"/>
          <w:color w:val="0A0A0A"/>
          <w:spacing w:val="-7"/>
          <w:sz w:val="14"/>
        </w:rPr>
        <w:t> </w:t>
      </w:r>
      <w:r>
        <w:rPr>
          <w:rFonts w:ascii="Arial"/>
          <w:color w:val="0A0A0A"/>
          <w:w w:val="159"/>
          <w:sz w:val="14"/>
        </w:rPr>
        <w:t>rep</w:t>
      </w:r>
      <w:r>
        <w:rPr>
          <w:rFonts w:ascii="Arial"/>
          <w:color w:val="0A0A0A"/>
          <w:spacing w:val="-7"/>
          <w:w w:val="159"/>
          <w:sz w:val="14"/>
        </w:rPr>
        <w:t>l</w:t>
      </w:r>
      <w:r>
        <w:rPr>
          <w:rFonts w:ascii="Arial"/>
          <w:color w:val="0A0A0A"/>
          <w:spacing w:val="-56"/>
          <w:w w:val="391"/>
          <w:sz w:val="14"/>
        </w:rPr>
        <w:t>i</w:t>
      </w:r>
      <w:r>
        <w:rPr>
          <w:rFonts w:ascii="Arial"/>
          <w:color w:val="0A0A0A"/>
          <w:w w:val="151"/>
          <w:sz w:val="14"/>
        </w:rPr>
        <w:t>cation</w:t>
      </w:r>
      <w:r>
        <w:rPr>
          <w:rFonts w:ascii="Arial"/>
          <w:color w:val="0A0A0A"/>
          <w:spacing w:val="-26"/>
          <w:sz w:val="14"/>
        </w:rPr>
        <w:t> </w:t>
      </w:r>
      <w:r>
        <w:rPr>
          <w:rFonts w:ascii="Arial"/>
          <w:color w:val="2A2A2A"/>
          <w:w w:val="147"/>
          <w:sz w:val="14"/>
        </w:rPr>
        <w:t>-</w:t>
      </w:r>
      <w:r>
        <w:rPr>
          <w:rFonts w:ascii="Arial"/>
          <w:color w:val="2A2A2A"/>
          <w:spacing w:val="-17"/>
          <w:sz w:val="14"/>
        </w:rPr>
        <w:t> </w:t>
      </w:r>
      <w:r>
        <w:rPr>
          <w:rFonts w:ascii="Arial"/>
          <w:color w:val="2A2A2A"/>
          <w:w w:val="158"/>
          <w:sz w:val="14"/>
        </w:rPr>
        <w:t>f</w:t>
      </w:r>
      <w:r>
        <w:rPr>
          <w:rFonts w:ascii="Arial"/>
          <w:color w:val="2A2A2A"/>
          <w:spacing w:val="-4"/>
          <w:sz w:val="14"/>
        </w:rPr>
        <w:t> </w:t>
      </w:r>
      <w:r>
        <w:rPr>
          <w:rFonts w:ascii="Arial"/>
          <w:color w:val="0A0A0A"/>
          <w:w w:val="142"/>
          <w:sz w:val="14"/>
        </w:rPr>
        <w:t>actor</w:t>
      </w:r>
      <w:r>
        <w:rPr>
          <w:rFonts w:ascii="Arial"/>
          <w:color w:val="0A0A0A"/>
          <w:sz w:val="14"/>
        </w:rPr>
        <w:t>  </w:t>
      </w:r>
      <w:r>
        <w:rPr>
          <w:rFonts w:ascii="Arial"/>
          <w:color w:val="0A0A0A"/>
          <w:spacing w:val="13"/>
          <w:sz w:val="14"/>
        </w:rPr>
        <w:t> </w:t>
      </w:r>
      <w:r>
        <w:rPr>
          <w:rFonts w:ascii="Arial"/>
          <w:color w:val="992159"/>
          <w:w w:val="183"/>
          <w:sz w:val="14"/>
        </w:rPr>
        <w:t>1</w:t>
      </w:r>
      <w:r>
        <w:rPr>
          <w:rFonts w:ascii="Arial"/>
          <w:sz w:val="14"/>
        </w:rPr>
      </w: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40" w:lineRule="auto"/>
        <w:ind w:left="1098" w:right="0"/>
        <w:jc w:val="left"/>
      </w:pPr>
      <w:r>
        <w:rPr>
          <w:color w:val="0A0A0A"/>
        </w:rPr>
        <w:t>Este comando recibe los siguientes</w:t>
      </w:r>
      <w:r>
        <w:rPr>
          <w:color w:val="0A0A0A"/>
          <w:spacing w:val="-6"/>
        </w:rPr>
        <w:t> </w:t>
      </w:r>
      <w:r>
        <w:rPr>
          <w:color w:val="0A0A0A"/>
        </w:rPr>
        <w:t>parámetros</w:t>
      </w:r>
      <w:r>
        <w:rPr>
          <w:color w:val="2A2A2A"/>
        </w:rPr>
        <w:t>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40" w:lineRule="auto" w:before="0" w:after="0"/>
        <w:ind w:left="1183" w:right="0" w:hanging="91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15"/>
          <w:sz w:val="14"/>
        </w:rPr>
        <w:t>bootstrap- serve </w:t>
      </w:r>
      <w:r>
        <w:rPr>
          <w:rFonts w:ascii="Arial"/>
          <w:color w:val="545454"/>
          <w:w w:val="115"/>
          <w:sz w:val="14"/>
        </w:rPr>
        <w:t>r </w:t>
      </w:r>
      <w:r>
        <w:rPr>
          <w:rFonts w:ascii="Arial"/>
          <w:color w:val="0A0A0A"/>
          <w:w w:val="115"/>
          <w:sz w:val="14"/>
        </w:rPr>
        <w:t>=</w:t>
      </w:r>
      <w:r>
        <w:rPr>
          <w:rFonts w:ascii="Arial"/>
          <w:color w:val="0A0A0A"/>
          <w:spacing w:val="-2"/>
          <w:w w:val="115"/>
          <w:sz w:val="14"/>
        </w:rPr>
        <w:t> </w:t>
      </w:r>
      <w:r>
        <w:rPr>
          <w:rFonts w:ascii="Arial"/>
          <w:color w:val="0A0A0A"/>
          <w:w w:val="115"/>
          <w:sz w:val="14"/>
        </w:rPr>
        <w:t>Kafkaserver</w:t>
      </w:r>
      <w:r>
        <w:rPr>
          <w:rFonts w:ascii="Arial"/>
          <w:sz w:val="14"/>
        </w:rPr>
      </w:r>
    </w:p>
    <w:p>
      <w:pPr>
        <w:pStyle w:val="ListParagraph"/>
        <w:numPr>
          <w:ilvl w:val="0"/>
          <w:numId w:val="2"/>
        </w:numPr>
        <w:tabs>
          <w:tab w:pos="1190" w:val="left" w:leader="none"/>
        </w:tabs>
        <w:spacing w:line="240" w:lineRule="auto" w:before="12" w:after="0"/>
        <w:ind w:left="1189" w:right="0" w:hanging="97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17"/>
          <w:sz w:val="14"/>
        </w:rPr>
        <w:t>to</w:t>
      </w:r>
      <w:r>
        <w:rPr>
          <w:rFonts w:ascii="Arial"/>
          <w:color w:val="0A0A0A"/>
          <w:spacing w:val="4"/>
          <w:w w:val="117"/>
          <w:sz w:val="14"/>
        </w:rPr>
        <w:t>p</w:t>
      </w:r>
      <w:r>
        <w:rPr>
          <w:rFonts w:ascii="Arial"/>
          <w:color w:val="0A0A0A"/>
          <w:spacing w:val="-52"/>
          <w:w w:val="344"/>
          <w:sz w:val="14"/>
        </w:rPr>
        <w:t>i</w:t>
      </w:r>
      <w:r>
        <w:rPr>
          <w:rFonts w:ascii="Arial"/>
          <w:color w:val="0A0A0A"/>
          <w:w w:val="105"/>
          <w:sz w:val="14"/>
        </w:rPr>
        <w:t>e</w:t>
      </w:r>
      <w:r>
        <w:rPr>
          <w:rFonts w:ascii="Arial"/>
          <w:color w:val="0A0A0A"/>
          <w:sz w:val="14"/>
        </w:rPr>
        <w:t> </w:t>
      </w:r>
      <w:r>
        <w:rPr>
          <w:rFonts w:ascii="Arial"/>
          <w:color w:val="0A0A0A"/>
          <w:spacing w:val="14"/>
          <w:sz w:val="14"/>
        </w:rPr>
        <w:t> </w:t>
      </w:r>
      <w:r>
        <w:rPr>
          <w:rFonts w:ascii="Arial"/>
          <w:color w:val="0A0A0A"/>
          <w:w w:val="105"/>
          <w:sz w:val="14"/>
        </w:rPr>
        <w:t>=</w:t>
      </w:r>
      <w:r>
        <w:rPr>
          <w:rFonts w:ascii="Arial"/>
          <w:color w:val="0A0A0A"/>
          <w:sz w:val="14"/>
        </w:rPr>
        <w:t> </w:t>
      </w:r>
      <w:r>
        <w:rPr>
          <w:rFonts w:ascii="Arial"/>
          <w:color w:val="0A0A0A"/>
          <w:spacing w:val="3"/>
          <w:sz w:val="14"/>
        </w:rPr>
        <w:t> </w:t>
      </w:r>
      <w:r>
        <w:rPr>
          <w:rFonts w:ascii="Arial"/>
          <w:color w:val="0A0A0A"/>
          <w:w w:val="99"/>
          <w:sz w:val="14"/>
        </w:rPr>
        <w:t>Nombre</w:t>
      </w:r>
      <w:r>
        <w:rPr>
          <w:rFonts w:ascii="Arial"/>
          <w:color w:val="0A0A0A"/>
          <w:spacing w:val="-6"/>
          <w:sz w:val="14"/>
        </w:rPr>
        <w:t> </w:t>
      </w:r>
      <w:r>
        <w:rPr>
          <w:rFonts w:ascii="Arial"/>
          <w:color w:val="0A0A0A"/>
          <w:w w:val="102"/>
          <w:sz w:val="14"/>
        </w:rPr>
        <w:t>del</w:t>
      </w:r>
      <w:r>
        <w:rPr>
          <w:rFonts w:ascii="Arial"/>
          <w:color w:val="0A0A0A"/>
          <w:spacing w:val="-8"/>
          <w:sz w:val="14"/>
        </w:rPr>
        <w:t> </w:t>
      </w:r>
      <w:r>
        <w:rPr>
          <w:rFonts w:ascii="Arial"/>
          <w:color w:val="0A0A0A"/>
          <w:w w:val="98"/>
          <w:sz w:val="14"/>
        </w:rPr>
        <w:t>top</w:t>
      </w:r>
      <w:r>
        <w:rPr>
          <w:rFonts w:ascii="Arial"/>
          <w:color w:val="0A0A0A"/>
          <w:spacing w:val="-5"/>
          <w:w w:val="98"/>
          <w:sz w:val="14"/>
        </w:rPr>
        <w:t>i</w:t>
      </w:r>
      <w:r>
        <w:rPr>
          <w:rFonts w:ascii="Arial"/>
          <w:color w:val="0A0A0A"/>
          <w:w w:val="115"/>
          <w:sz w:val="14"/>
        </w:rPr>
        <w:t>c</w:t>
      </w:r>
      <w:r>
        <w:rPr>
          <w:rFonts w:ascii="Arial"/>
          <w:color w:val="0A0A0A"/>
          <w:spacing w:val="-9"/>
          <w:sz w:val="14"/>
        </w:rPr>
        <w:t> </w:t>
      </w:r>
      <w:r>
        <w:rPr>
          <w:rFonts w:ascii="Arial"/>
          <w:color w:val="0A0A0A"/>
          <w:w w:val="113"/>
          <w:sz w:val="14"/>
        </w:rPr>
        <w:t>a</w:t>
      </w:r>
      <w:r>
        <w:rPr>
          <w:rFonts w:ascii="Arial"/>
          <w:color w:val="0A0A0A"/>
          <w:spacing w:val="-8"/>
          <w:sz w:val="14"/>
        </w:rPr>
        <w:t> </w:t>
      </w:r>
      <w:r>
        <w:rPr>
          <w:rFonts w:ascii="Arial"/>
          <w:color w:val="0A0A0A"/>
          <w:w w:val="97"/>
          <w:sz w:val="14"/>
        </w:rPr>
        <w:t>crear</w:t>
      </w:r>
      <w:r>
        <w:rPr>
          <w:rFonts w:ascii="Arial"/>
          <w:sz w:val="14"/>
        </w:rPr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160" w:lineRule="exact" w:before="7" w:after="0"/>
        <w:ind w:left="1183" w:right="0" w:hanging="91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0A0A0A"/>
          <w:spacing w:val="7"/>
          <w:w w:val="97"/>
          <w:sz w:val="14"/>
        </w:rPr>
        <w:t>p</w:t>
      </w:r>
      <w:r>
        <w:rPr>
          <w:rFonts w:ascii="Arial" w:hAnsi="Arial"/>
          <w:color w:val="2A2A2A"/>
          <w:spacing w:val="13"/>
          <w:sz w:val="14"/>
        </w:rPr>
        <w:t>a</w:t>
      </w:r>
      <w:r>
        <w:rPr>
          <w:rFonts w:ascii="Arial" w:hAnsi="Arial"/>
          <w:color w:val="0A0A0A"/>
          <w:spacing w:val="10"/>
          <w:w w:val="142"/>
          <w:sz w:val="14"/>
        </w:rPr>
        <w:t>r</w:t>
      </w:r>
      <w:r>
        <w:rPr>
          <w:rFonts w:ascii="Arial" w:hAnsi="Arial"/>
          <w:color w:val="2A2A2A"/>
          <w:w w:val="174"/>
          <w:sz w:val="14"/>
        </w:rPr>
        <w:t>t</w:t>
      </w:r>
      <w:r>
        <w:rPr>
          <w:rFonts w:ascii="Arial" w:hAnsi="Arial"/>
          <w:color w:val="2A2A2A"/>
          <w:spacing w:val="-22"/>
          <w:sz w:val="14"/>
        </w:rPr>
        <w:t> </w:t>
      </w:r>
      <w:r>
        <w:rPr>
          <w:rFonts w:ascii="Arial" w:hAnsi="Arial"/>
          <w:color w:val="0A0A0A"/>
          <w:w w:val="178"/>
          <w:sz w:val="14"/>
        </w:rPr>
        <w:t>í</w:t>
      </w:r>
      <w:r>
        <w:rPr>
          <w:rFonts w:ascii="Arial" w:hAnsi="Arial"/>
          <w:color w:val="0A0A0A"/>
          <w:spacing w:val="-21"/>
          <w:sz w:val="14"/>
        </w:rPr>
        <w:t> </w:t>
      </w:r>
      <w:r>
        <w:rPr>
          <w:rFonts w:ascii="Arial" w:hAnsi="Arial"/>
          <w:color w:val="2A2A2A"/>
          <w:spacing w:val="1"/>
          <w:w w:val="174"/>
          <w:sz w:val="14"/>
        </w:rPr>
        <w:t>t</w:t>
      </w:r>
      <w:r>
        <w:rPr>
          <w:rFonts w:ascii="Arial" w:hAnsi="Arial"/>
          <w:color w:val="545454"/>
          <w:spacing w:val="-52"/>
          <w:w w:val="344"/>
          <w:sz w:val="14"/>
        </w:rPr>
        <w:t>i</w:t>
      </w:r>
      <w:r>
        <w:rPr>
          <w:rFonts w:ascii="Arial" w:hAnsi="Arial"/>
          <w:color w:val="0A0A0A"/>
          <w:w w:val="107"/>
          <w:sz w:val="14"/>
        </w:rPr>
        <w:t>o</w:t>
      </w:r>
      <w:r>
        <w:rPr>
          <w:rFonts w:ascii="Arial" w:hAnsi="Arial"/>
          <w:color w:val="0A0A0A"/>
          <w:spacing w:val="1"/>
          <w:w w:val="107"/>
          <w:sz w:val="14"/>
        </w:rPr>
        <w:t>n</w:t>
      </w:r>
      <w:r>
        <w:rPr>
          <w:rFonts w:ascii="Arial" w:hAnsi="Arial"/>
          <w:color w:val="2A2A2A"/>
          <w:w w:val="102"/>
          <w:sz w:val="14"/>
        </w:rPr>
        <w:t>s</w:t>
      </w:r>
      <w:r>
        <w:rPr>
          <w:rFonts w:ascii="Arial" w:hAnsi="Arial"/>
          <w:color w:val="2A2A2A"/>
          <w:sz w:val="14"/>
        </w:rPr>
        <w:t> </w:t>
      </w:r>
      <w:r>
        <w:rPr>
          <w:rFonts w:ascii="Arial" w:hAnsi="Arial"/>
          <w:color w:val="2A2A2A"/>
          <w:spacing w:val="15"/>
          <w:sz w:val="14"/>
        </w:rPr>
        <w:t> </w:t>
      </w:r>
      <w:r>
        <w:rPr>
          <w:rFonts w:ascii="Arial" w:hAnsi="Arial"/>
          <w:color w:val="0A0A0A"/>
          <w:w w:val="105"/>
          <w:sz w:val="14"/>
        </w:rPr>
        <w:t>=</w:t>
      </w:r>
      <w:r>
        <w:rPr>
          <w:rFonts w:ascii="Arial" w:hAnsi="Arial"/>
          <w:color w:val="0A0A0A"/>
          <w:sz w:val="14"/>
        </w:rPr>
        <w:t> </w:t>
      </w:r>
      <w:r>
        <w:rPr>
          <w:rFonts w:ascii="Arial" w:hAnsi="Arial"/>
          <w:color w:val="0A0A0A"/>
          <w:spacing w:val="3"/>
          <w:sz w:val="14"/>
        </w:rPr>
        <w:t> </w:t>
      </w:r>
      <w:r>
        <w:rPr>
          <w:rFonts w:ascii="Arial" w:hAnsi="Arial"/>
          <w:color w:val="0A0A0A"/>
          <w:spacing w:val="-21"/>
          <w:w w:val="113"/>
          <w:sz w:val="14"/>
        </w:rPr>
        <w:t>N</w:t>
      </w:r>
      <w:r>
        <w:rPr>
          <w:rFonts w:ascii="Arial" w:hAnsi="Arial"/>
          <w:color w:val="2A2A2A"/>
          <w:w w:val="103"/>
          <w:sz w:val="14"/>
        </w:rPr>
        <w:t>úm</w:t>
      </w:r>
      <w:r>
        <w:rPr>
          <w:rFonts w:ascii="Arial" w:hAnsi="Arial"/>
          <w:color w:val="2A2A2A"/>
          <w:spacing w:val="-2"/>
          <w:w w:val="103"/>
          <w:sz w:val="14"/>
        </w:rPr>
        <w:t>e</w:t>
      </w:r>
      <w:r>
        <w:rPr>
          <w:rFonts w:ascii="Arial" w:hAnsi="Arial"/>
          <w:color w:val="0A0A0A"/>
          <w:w w:val="99"/>
          <w:sz w:val="14"/>
        </w:rPr>
        <w:t>ro</w:t>
      </w:r>
      <w:r>
        <w:rPr>
          <w:rFonts w:ascii="Arial" w:hAnsi="Arial"/>
          <w:color w:val="0A0A0A"/>
          <w:spacing w:val="-9"/>
          <w:sz w:val="14"/>
        </w:rPr>
        <w:t> </w:t>
      </w:r>
      <w:r>
        <w:rPr>
          <w:rFonts w:ascii="Arial" w:hAnsi="Arial"/>
          <w:color w:val="0A0A0A"/>
          <w:spacing w:val="-13"/>
          <w:w w:val="115"/>
          <w:sz w:val="14"/>
        </w:rPr>
        <w:t>d</w:t>
      </w:r>
      <w:r>
        <w:rPr>
          <w:rFonts w:ascii="Arial" w:hAnsi="Arial"/>
          <w:color w:val="2A2A2A"/>
          <w:w w:val="109"/>
          <w:sz w:val="14"/>
        </w:rPr>
        <w:t>e</w:t>
      </w:r>
      <w:r>
        <w:rPr>
          <w:rFonts w:ascii="Arial" w:hAnsi="Arial"/>
          <w:color w:val="2A2A2A"/>
          <w:spacing w:val="-5"/>
          <w:sz w:val="14"/>
        </w:rPr>
        <w:t> </w:t>
      </w:r>
      <w:r>
        <w:rPr>
          <w:rFonts w:ascii="Arial" w:hAnsi="Arial"/>
          <w:color w:val="0A0A0A"/>
          <w:w w:val="102"/>
          <w:sz w:val="14"/>
        </w:rPr>
        <w:t>par</w:t>
      </w:r>
      <w:r>
        <w:rPr>
          <w:rFonts w:ascii="Arial" w:hAnsi="Arial"/>
          <w:color w:val="0A0A0A"/>
          <w:spacing w:val="-4"/>
          <w:w w:val="102"/>
          <w:sz w:val="14"/>
        </w:rPr>
        <w:t>t</w:t>
      </w:r>
      <w:r>
        <w:rPr>
          <w:rFonts w:ascii="Arial" w:hAnsi="Arial"/>
          <w:color w:val="2A2A2A"/>
          <w:spacing w:val="-19"/>
          <w:w w:val="160"/>
          <w:sz w:val="14"/>
        </w:rPr>
        <w:t>i</w:t>
      </w:r>
      <w:r>
        <w:rPr>
          <w:rFonts w:ascii="Arial" w:hAnsi="Arial"/>
          <w:color w:val="0A0A0A"/>
          <w:spacing w:val="-1"/>
          <w:w w:val="102"/>
          <w:sz w:val="14"/>
        </w:rPr>
        <w:t>c</w:t>
      </w:r>
      <w:r>
        <w:rPr>
          <w:rFonts w:ascii="Arial" w:hAnsi="Arial"/>
          <w:color w:val="2A2A2A"/>
          <w:spacing w:val="-27"/>
          <w:w w:val="160"/>
          <w:sz w:val="14"/>
        </w:rPr>
        <w:t>i</w:t>
      </w:r>
      <w:r>
        <w:rPr>
          <w:rFonts w:ascii="Arial" w:hAnsi="Arial"/>
          <w:color w:val="0A0A0A"/>
          <w:spacing w:val="-1"/>
          <w:w w:val="107"/>
          <w:sz w:val="14"/>
        </w:rPr>
        <w:t>o</w:t>
      </w:r>
      <w:r>
        <w:rPr>
          <w:rFonts w:ascii="Arial" w:hAnsi="Arial"/>
          <w:color w:val="2A2A2A"/>
          <w:w w:val="101"/>
          <w:sz w:val="14"/>
        </w:rPr>
        <w:t>n</w:t>
      </w:r>
      <w:r>
        <w:rPr>
          <w:rFonts w:ascii="Arial" w:hAnsi="Arial"/>
          <w:color w:val="2A2A2A"/>
          <w:spacing w:val="-10"/>
          <w:w w:val="101"/>
          <w:sz w:val="14"/>
        </w:rPr>
        <w:t>e</w:t>
      </w:r>
      <w:r>
        <w:rPr>
          <w:rFonts w:ascii="Arial" w:hAnsi="Arial"/>
          <w:color w:val="0A0A0A"/>
          <w:w w:val="111"/>
          <w:sz w:val="14"/>
        </w:rPr>
        <w:t>s</w:t>
      </w:r>
      <w:r>
        <w:rPr>
          <w:rFonts w:ascii="Arial" w:hAnsi="Arial"/>
          <w:sz w:val="14"/>
        </w:rPr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160" w:lineRule="exact" w:before="0" w:after="0"/>
        <w:ind w:left="1194" w:right="0" w:hanging="102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0A0A0A"/>
          <w:w w:val="136"/>
          <w:sz w:val="14"/>
        </w:rPr>
        <w:t>rep</w:t>
      </w:r>
      <w:r>
        <w:rPr>
          <w:rFonts w:ascii="Arial" w:hAnsi="Arial"/>
          <w:color w:val="0A0A0A"/>
          <w:spacing w:val="4"/>
          <w:w w:val="136"/>
          <w:sz w:val="14"/>
        </w:rPr>
        <w:t>l</w:t>
      </w:r>
      <w:r>
        <w:rPr>
          <w:rFonts w:ascii="Arial" w:hAnsi="Arial"/>
          <w:color w:val="0A0A0A"/>
          <w:spacing w:val="-35"/>
          <w:w w:val="368"/>
          <w:sz w:val="14"/>
        </w:rPr>
        <w:t>i</w:t>
      </w:r>
      <w:r>
        <w:rPr>
          <w:rFonts w:ascii="Arial" w:hAnsi="Arial"/>
          <w:color w:val="0A0A0A"/>
          <w:w w:val="107"/>
          <w:sz w:val="14"/>
        </w:rPr>
        <w:t>ca</w:t>
      </w:r>
      <w:r>
        <w:rPr>
          <w:rFonts w:ascii="Arial" w:hAnsi="Arial"/>
          <w:color w:val="0A0A0A"/>
          <w:spacing w:val="-24"/>
          <w:sz w:val="14"/>
        </w:rPr>
        <w:t> </w:t>
      </w:r>
      <w:r>
        <w:rPr>
          <w:rFonts w:ascii="Arial" w:hAnsi="Arial"/>
          <w:color w:val="3F3F3F"/>
          <w:spacing w:val="-3"/>
          <w:w w:val="158"/>
          <w:sz w:val="14"/>
        </w:rPr>
        <w:t>t</w:t>
      </w:r>
      <w:r>
        <w:rPr>
          <w:rFonts w:ascii="Arial" w:hAnsi="Arial"/>
          <w:color w:val="0A0A0A"/>
          <w:spacing w:val="-65"/>
          <w:w w:val="344"/>
          <w:sz w:val="14"/>
        </w:rPr>
        <w:t>i</w:t>
      </w:r>
      <w:r>
        <w:rPr>
          <w:rFonts w:ascii="Arial" w:hAnsi="Arial"/>
          <w:color w:val="0A0A0A"/>
          <w:w w:val="114"/>
          <w:sz w:val="14"/>
        </w:rPr>
        <w:t>on-</w:t>
      </w:r>
      <w:r>
        <w:rPr>
          <w:rFonts w:ascii="Arial" w:hAnsi="Arial"/>
          <w:color w:val="0A0A0A"/>
          <w:spacing w:val="-11"/>
          <w:sz w:val="14"/>
        </w:rPr>
        <w:t> </w:t>
      </w:r>
      <w:r>
        <w:rPr>
          <w:rFonts w:ascii="Arial" w:hAnsi="Arial"/>
          <w:color w:val="0A0A0A"/>
          <w:w w:val="133"/>
          <w:sz w:val="14"/>
        </w:rPr>
        <w:t>factor</w:t>
      </w:r>
      <w:r>
        <w:rPr>
          <w:rFonts w:ascii="Arial" w:hAnsi="Arial"/>
          <w:color w:val="0A0A0A"/>
          <w:sz w:val="14"/>
        </w:rPr>
        <w:t>  </w:t>
      </w:r>
      <w:r>
        <w:rPr>
          <w:rFonts w:ascii="Arial" w:hAnsi="Arial"/>
          <w:color w:val="0A0A0A"/>
          <w:spacing w:val="-11"/>
          <w:sz w:val="14"/>
        </w:rPr>
        <w:t> </w:t>
      </w:r>
      <w:r>
        <w:rPr>
          <w:rFonts w:ascii="Arial" w:hAnsi="Arial"/>
          <w:color w:val="0A0A0A"/>
          <w:w w:val="105"/>
          <w:sz w:val="14"/>
        </w:rPr>
        <w:t>=</w:t>
      </w:r>
      <w:r>
        <w:rPr>
          <w:rFonts w:ascii="Arial" w:hAnsi="Arial"/>
          <w:color w:val="0A0A0A"/>
          <w:sz w:val="14"/>
        </w:rPr>
        <w:t> </w:t>
      </w:r>
      <w:r>
        <w:rPr>
          <w:rFonts w:ascii="Arial" w:hAnsi="Arial"/>
          <w:color w:val="0A0A0A"/>
          <w:spacing w:val="9"/>
          <w:sz w:val="14"/>
        </w:rPr>
        <w:t> </w:t>
      </w:r>
      <w:r>
        <w:rPr>
          <w:rFonts w:ascii="Arial" w:hAnsi="Arial"/>
          <w:color w:val="0A0A0A"/>
          <w:w w:val="98"/>
          <w:sz w:val="14"/>
        </w:rPr>
        <w:t>Número</w:t>
      </w:r>
      <w:r>
        <w:rPr>
          <w:rFonts w:ascii="Arial" w:hAnsi="Arial"/>
          <w:color w:val="0A0A0A"/>
          <w:spacing w:val="-4"/>
          <w:sz w:val="14"/>
        </w:rPr>
        <w:t> </w:t>
      </w:r>
      <w:r>
        <w:rPr>
          <w:rFonts w:ascii="Arial" w:hAnsi="Arial"/>
          <w:color w:val="0A0A0A"/>
          <w:sz w:val="14"/>
        </w:rPr>
        <w:t>de</w:t>
      </w:r>
      <w:r>
        <w:rPr>
          <w:rFonts w:ascii="Arial" w:hAnsi="Arial"/>
          <w:color w:val="0A0A0A"/>
          <w:spacing w:val="1"/>
          <w:sz w:val="14"/>
        </w:rPr>
        <w:t> </w:t>
      </w:r>
      <w:r>
        <w:rPr>
          <w:rFonts w:ascii="Arial" w:hAnsi="Arial"/>
          <w:color w:val="0A0A0A"/>
          <w:w w:val="105"/>
          <w:sz w:val="14"/>
        </w:rPr>
        <w:t>rép</w:t>
      </w:r>
      <w:r>
        <w:rPr>
          <w:rFonts w:ascii="Arial" w:hAnsi="Arial"/>
          <w:color w:val="0A0A0A"/>
          <w:spacing w:val="-9"/>
          <w:w w:val="105"/>
          <w:sz w:val="14"/>
        </w:rPr>
        <w:t>l</w:t>
      </w:r>
      <w:r>
        <w:rPr>
          <w:rFonts w:ascii="Arial" w:hAnsi="Arial"/>
          <w:color w:val="0A0A0A"/>
          <w:w w:val="98"/>
          <w:sz w:val="14"/>
        </w:rPr>
        <w:t>icas</w:t>
      </w:r>
      <w:r>
        <w:rPr>
          <w:rFonts w:ascii="Arial" w:hAnsi="Arial"/>
          <w:sz w:val="14"/>
        </w:rPr>
      </w:r>
    </w:p>
    <w:p>
      <w:pPr>
        <w:pStyle w:val="Heading9"/>
        <w:spacing w:line="240" w:lineRule="auto" w:before="79"/>
        <w:ind w:left="274" w:right="137"/>
        <w:jc w:val="center"/>
      </w:pPr>
      <w:r>
        <w:rPr>
          <w:spacing w:val="-2"/>
          <w:w w:val="115"/>
        </w:rPr>
        <w:br w:type="column"/>
      </w:r>
      <w:r>
        <w:rPr>
          <w:color w:val="0A0A0A"/>
          <w:spacing w:val="-2"/>
          <w:w w:val="115"/>
        </w:rPr>
        <w:t>Modificando</w:t>
      </w:r>
      <w:r>
        <w:rPr>
          <w:color w:val="0A0A0A"/>
          <w:spacing w:val="-22"/>
          <w:w w:val="115"/>
        </w:rPr>
        <w:t> </w:t>
      </w:r>
      <w:r>
        <w:rPr>
          <w:color w:val="0A0A0A"/>
          <w:w w:val="115"/>
        </w:rPr>
        <w:t>un</w:t>
      </w:r>
      <w:r>
        <w:rPr>
          <w:color w:val="0A0A0A"/>
          <w:spacing w:val="-35"/>
          <w:w w:val="115"/>
        </w:rPr>
        <w:t> </w:t>
      </w:r>
      <w:r>
        <w:rPr>
          <w:color w:val="0A0A0A"/>
          <w:spacing w:val="-2"/>
          <w:w w:val="115"/>
        </w:rPr>
        <w:t>topic</w:t>
      </w:r>
      <w:r>
        <w:rPr>
          <w:spacing w:val="-2"/>
        </w:rPr>
      </w:r>
    </w:p>
    <w:p>
      <w:pPr>
        <w:pStyle w:val="BodyText"/>
        <w:spacing w:line="240" w:lineRule="auto" w:before="111"/>
        <w:ind w:left="333" w:right="129"/>
        <w:jc w:val="left"/>
      </w:pPr>
      <w:r>
        <w:rPr/>
        <w:pict>
          <v:group style="position:absolute;margin-left:205.897232pt;margin-top:-87.702248pt;width:164.8pt;height:89.55pt;mso-position-horizontal-relative:page;mso-position-vertical-relative:paragraph;z-index:1480" coordorigin="4118,-1754" coordsize="3296,1791">
            <v:group style="position:absolute;left:4139;top:-1721;width:2;height:1748" coordorigin="4139,-1721" coordsize="2,1748">
              <v:shape style="position:absolute;left:4139;top:-1721;width:2;height:1748" coordorigin="4139,-1721" coordsize="0,1748" path="m4139,26l4139,-1721e" filled="false" stroked="true" strokeweight=".996047pt" strokecolor="#030303">
                <v:path arrowok="t"/>
              </v:shape>
            </v:group>
            <v:group style="position:absolute;left:4129;top:-1710;width:3273;height:2" coordorigin="4129,-1710" coordsize="3273,2">
              <v:shape style="position:absolute;left:4129;top:-1710;width:3273;height:2" coordorigin="4129,-1710" coordsize="3273,0" path="m4129,-1710l7402,-1710e" filled="false" stroked="true" strokeweight="1.138340pt" strokecolor="#030303">
                <v:path arrowok="t"/>
              </v:shape>
            </v:group>
            <v:group style="position:absolute;left:4129;top:-47;width:2641;height:2" coordorigin="4129,-47" coordsize="2641,2">
              <v:shape style="position:absolute;left:4129;top:-47;width:2641;height:2" coordorigin="4129,-47" coordsize="2641,0" path="m4129,-47l6770,-47e" filled="false" stroked="true" strokeweight=".853755pt" strokecolor="#030303">
                <v:path arrowok="t"/>
              </v:shape>
            </v:group>
            <v:group style="position:absolute;left:7348;top:-1750;width:2;height:1751" coordorigin="7348,-1750" coordsize="2,1751">
              <v:shape style="position:absolute;left:7348;top:-1750;width:2;height:1751" coordorigin="7348,-1750" coordsize="0,1751" path="m7348,0l7348,-1750e" filled="false" stroked="true" strokeweight=".426877pt" strokecolor="#030303">
                <v:path arrowok="t"/>
              </v:shape>
              <v:shape style="position:absolute;left:4118;top:-1754;width:3296;height:1791" type="#_x0000_t202" filled="false" stroked="false">
                <v:textbox inset="0,0,0,0">
                  <w:txbxContent>
                    <w:p>
                      <w:pPr>
                        <w:spacing w:line="247" w:lineRule="auto" w:before="106"/>
                        <w:ind w:left="56" w:right="235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in</w:t>
                      </w:r>
                      <w:r>
                        <w:rPr>
                          <w:rFonts w:ascii="Arial" w:hAnsi="Arial"/>
                          <w:color w:val="0A0A0A"/>
                          <w:spacing w:val="-18"/>
                          <w:w w:val="108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1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ar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tu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serv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dor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kafka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deberás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ejecutar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os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gu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entes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comandos: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174" w:lineRule="exact" w:before="0"/>
                        <w:ind w:left="62" w:right="265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Courier New"/>
                          <w:color w:val="0A0A0A"/>
                          <w:w w:val="109"/>
                          <w:sz w:val="17"/>
                        </w:rPr>
                        <w:t>$</w:t>
                      </w:r>
                      <w:r>
                        <w:rPr>
                          <w:rFonts w:ascii="Courier New"/>
                          <w:color w:val="0A0A0A"/>
                          <w:spacing w:val="-29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65"/>
                          <w:sz w:val="14"/>
                        </w:rPr>
                        <w:t>b</w:t>
                      </w:r>
                      <w:r>
                        <w:rPr>
                          <w:rFonts w:ascii="Arial"/>
                          <w:color w:val="0A0A0A"/>
                          <w:spacing w:val="13"/>
                          <w:w w:val="16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48"/>
                          <w:sz w:val="14"/>
                        </w:rPr>
                        <w:t>n/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5"/>
                          <w:sz w:val="14"/>
                        </w:rPr>
                        <w:t>zookeeper</w:t>
                      </w:r>
                      <w:r>
                        <w:rPr>
                          <w:rFonts w:ascii="Arial"/>
                          <w:color w:val="0A0A0A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0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9"/>
                          <w:sz w:val="14"/>
                        </w:rPr>
                        <w:t>server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3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65"/>
                          <w:sz w:val="14"/>
                        </w:rPr>
                        <w:t>start</w:t>
                      </w:r>
                      <w:r>
                        <w:rPr>
                          <w:rFonts w:ascii="Arial"/>
                          <w:color w:val="0A0A0A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4"/>
                          <w:sz w:val="14"/>
                        </w:rPr>
                        <w:t>.sh</w:t>
                      </w:r>
                      <w:r>
                        <w:rPr>
                          <w:rFonts w:ascii="Arial"/>
                          <w:color w:val="0A0A0A"/>
                          <w:w w:val="14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0"/>
                          <w:sz w:val="14"/>
                        </w:rPr>
                        <w:t>conf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9"/>
                          <w:w w:val="36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46"/>
                          <w:sz w:val="14"/>
                        </w:rPr>
                        <w:t>g/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5"/>
                          <w:sz w:val="14"/>
                        </w:rPr>
                        <w:t>zookeeper</w:t>
                      </w:r>
                      <w:r>
                        <w:rPr>
                          <w:rFonts w:ascii="Arial"/>
                          <w:color w:val="0A0A0A"/>
                          <w:spacing w:val="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2"/>
                          <w:sz w:val="14"/>
                        </w:rPr>
                        <w:t>.proper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237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spacing w:val="10"/>
                          <w:w w:val="23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es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196" w:lineRule="auto" w:before="0"/>
                        <w:ind w:left="62" w:right="648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Courier New"/>
                          <w:color w:val="0A0A0A"/>
                          <w:w w:val="109"/>
                          <w:sz w:val="17"/>
                        </w:rPr>
                        <w:t>$</w:t>
                      </w:r>
                      <w:r>
                        <w:rPr>
                          <w:rFonts w:ascii="Courier New"/>
                          <w:color w:val="0A0A0A"/>
                          <w:spacing w:val="-29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65"/>
                          <w:sz w:val="14"/>
                        </w:rPr>
                        <w:t>b</w:t>
                      </w:r>
                      <w:r>
                        <w:rPr>
                          <w:rFonts w:ascii="Arial"/>
                          <w:color w:val="0A0A0A"/>
                          <w:spacing w:val="13"/>
                          <w:w w:val="16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48"/>
                          <w:sz w:val="14"/>
                        </w:rPr>
                        <w:t>n/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6"/>
                          <w:sz w:val="14"/>
                        </w:rPr>
                        <w:t>kaf</w:t>
                      </w:r>
                      <w:r>
                        <w:rPr>
                          <w:rFonts w:asci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2"/>
                          <w:sz w:val="14"/>
                        </w:rPr>
                        <w:t>ka</w:t>
                      </w:r>
                      <w:r>
                        <w:rPr>
                          <w:rFonts w:ascii="Arial"/>
                          <w:color w:val="0A0A0A"/>
                          <w:spacing w:val="-2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3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7"/>
                          <w:sz w:val="14"/>
                        </w:rPr>
                        <w:t>server-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56"/>
                          <w:sz w:val="14"/>
                        </w:rPr>
                        <w:t>tar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74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6"/>
                          <w:sz w:val="14"/>
                        </w:rPr>
                        <w:t>.sh</w:t>
                      </w:r>
                      <w:r>
                        <w:rPr>
                          <w:rFonts w:ascii="Arial"/>
                          <w:color w:val="0A0A0A"/>
                          <w:w w:val="14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0"/>
                          <w:sz w:val="14"/>
                        </w:rPr>
                        <w:t>conf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9"/>
                          <w:w w:val="36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46"/>
                          <w:sz w:val="14"/>
                        </w:rPr>
                        <w:t>g/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8"/>
                          <w:sz w:val="14"/>
                        </w:rPr>
                        <w:t>server</w:t>
                      </w:r>
                      <w:r>
                        <w:rPr>
                          <w:rFonts w:ascii="Arial"/>
                          <w:color w:val="0A0A0A"/>
                          <w:spacing w:val="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545454"/>
                          <w:spacing w:val="-2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35"/>
                          <w:sz w:val="14"/>
                        </w:rPr>
                        <w:t>proper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82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3F3F3F"/>
                          <w:spacing w:val="-22"/>
                          <w:w w:val="34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8"/>
                          <w:sz w:val="14"/>
                        </w:rPr>
                        <w:t>es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09"/>
                        <w:ind w:left="56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Esto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in</w:t>
                      </w:r>
                      <w:r>
                        <w:rPr>
                          <w:rFonts w:ascii="Arial" w:hAnsi="Arial"/>
                          <w:color w:val="0A0A0A"/>
                          <w:spacing w:val="-18"/>
                          <w:w w:val="108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ciará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tanto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zookeeper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kafka.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7.644287pt;margin-top:2.653452pt;width:222.3pt;height:68.2pt;mso-position-horizontal-relative:page;mso-position-vertical-relative:paragraph;z-index:-47656" coordorigin="7553,53" coordsize="4446,1364">
            <v:group style="position:absolute;left:7563;top:91;width:2;height:1315" coordorigin="7563,91" coordsize="2,1315">
              <v:shape style="position:absolute;left:7563;top:91;width:2;height:1315" coordorigin="7563,91" coordsize="0,1315" path="m7563,1406l7563,91e" filled="false" stroked="true" strokeweight=".996047pt" strokecolor="#030303">
                <v:path arrowok="t"/>
              </v:shape>
            </v:group>
            <v:group style="position:absolute;left:7561;top:97;width:4431;height:2" coordorigin="7561,97" coordsize="4431,2">
              <v:shape style="position:absolute;left:7561;top:97;width:4431;height:2" coordorigin="7561,97" coordsize="4431,0" path="m7561,97l11992,97e" filled="false" stroked="true" strokeweight=".569170pt" strokecolor="#030303">
                <v:path arrowok="t"/>
              </v:shape>
            </v:group>
            <v:group style="position:absolute;left:11941;top:57;width:2;height:1318" coordorigin="11941,57" coordsize="2,1318">
              <v:shape style="position:absolute;left:11941;top:57;width:2;height:1318" coordorigin="11941,57" coordsize="0,1318" path="m11941,1375l11941,57e" filled="false" stroked="true" strokeweight=".426877pt" strokecolor="#030303">
                <v:path arrowok="t"/>
              </v:shape>
            </v:group>
            <v:group style="position:absolute;left:7561;top:1388;width:4417;height:2" coordorigin="7561,1388" coordsize="4417,2">
              <v:shape style="position:absolute;left:7561;top:1388;width:4417;height:2" coordorigin="7561,1388" coordsize="4417,0" path="m7561,1388l11978,1388e" filled="false" stroked="true" strokeweight=".142292pt" strokecolor="#030303">
                <v:path arrowok="t"/>
              </v:shape>
            </v:group>
            <w10:wrap type="none"/>
          </v:group>
        </w:pict>
      </w:r>
      <w:r>
        <w:rPr>
          <w:color w:val="0A0A0A"/>
          <w:spacing w:val="-5"/>
        </w:rPr>
        <w:t>Pa</w:t>
      </w:r>
      <w:r>
        <w:rPr>
          <w:color w:val="2A2A2A"/>
          <w:spacing w:val="-5"/>
        </w:rPr>
        <w:t>r</w:t>
      </w:r>
      <w:r>
        <w:rPr>
          <w:color w:val="0A0A0A"/>
          <w:spacing w:val="-5"/>
        </w:rPr>
        <w:t>a </w:t>
      </w:r>
      <w:r>
        <w:rPr>
          <w:color w:val="0A0A0A"/>
        </w:rPr>
        <w:t>modificar un topic existente ejecutaremos el </w:t>
      </w:r>
      <w:r>
        <w:rPr>
          <w:color w:val="0A0A0A"/>
          <w:spacing w:val="-3"/>
        </w:rPr>
        <w:t>siguiente</w:t>
      </w:r>
      <w:r>
        <w:rPr>
          <w:color w:val="0A0A0A"/>
          <w:spacing w:val="10"/>
        </w:rPr>
        <w:t> </w:t>
      </w:r>
      <w:r>
        <w:rPr>
          <w:color w:val="0A0A0A"/>
        </w:rPr>
        <w:t>comando: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/>
        <w:ind w:left="342" w:right="129"/>
        <w:jc w:val="left"/>
      </w:pPr>
      <w:r>
        <w:rPr/>
        <w:pict>
          <v:group style="position:absolute;margin-left:204.901215pt;margin-top:-2.0427pt;width:165.5pt;height:138.35pt;mso-position-horizontal-relative:page;mso-position-vertical-relative:paragraph;z-index:-47800" coordorigin="4098,-41" coordsize="3310,2767">
            <v:group style="position:absolute;left:4129;top:6;width:3273;height:2" coordorigin="4129,6" coordsize="3273,2">
              <v:shape style="position:absolute;left:4129;top:6;width:3273;height:2" coordorigin="4129,6" coordsize="3273,0" path="m4129,6l7402,6e" filled="false" stroked="true" strokeweight=".569170pt" strokecolor="#030303">
                <v:path arrowok="t"/>
              </v:shape>
            </v:group>
            <v:group style="position:absolute;left:4139;top:0;width:2;height:2715" coordorigin="4139,0" coordsize="2,2715">
              <v:shape style="position:absolute;left:4139;top:0;width:2;height:2715" coordorigin="4139,0" coordsize="0,2715" path="m4139,2715l4139,0e" filled="false" stroked="true" strokeweight=".996047pt" strokecolor="#030303">
                <v:path arrowok="t"/>
              </v:shape>
            </v:group>
            <v:group style="position:absolute;left:4104;top:2667;width:3279;height:2" coordorigin="4104,2667" coordsize="3279,2">
              <v:shape style="position:absolute;left:4104;top:2667;width:3279;height:2" coordorigin="4104,2667" coordsize="3279,0" path="m4104,2667l7382,2667e" filled="false" stroked="true" strokeweight=".569170pt" strokecolor="#030303">
                <v:path arrowok="t"/>
              </v:shape>
            </v:group>
            <v:group style="position:absolute;left:7348;top:-37;width:2;height:2727" coordorigin="7348,-37" coordsize="2,2727">
              <v:shape style="position:absolute;left:7348;top:-37;width:2;height:2727" coordorigin="7348,-37" coordsize="0,2727" path="m7348,2690l7348,-37e" filled="false" stroked="true" strokeweight=".426877pt" strokecolor="#030303">
                <v:path arrowok="t"/>
              </v:shape>
            </v:group>
            <w10:wrap type="none"/>
          </v:group>
        </w:pict>
      </w:r>
      <w:r>
        <w:rPr>
          <w:color w:val="0A0A0A"/>
          <w:w w:val="130"/>
        </w:rPr>
        <w:t>$  </w:t>
      </w:r>
      <w:r>
        <w:rPr>
          <w:color w:val="0A0A0A"/>
          <w:spacing w:val="11"/>
          <w:w w:val="130"/>
        </w:rPr>
        <w:t> </w:t>
      </w:r>
      <w:r>
        <w:rPr>
          <w:color w:val="0A0A0A"/>
          <w:w w:val="135"/>
        </w:rPr>
        <w:t>bin/</w:t>
      </w:r>
      <w:r>
        <w:rPr>
          <w:color w:val="0A0A0A"/>
          <w:spacing w:val="-25"/>
          <w:w w:val="135"/>
        </w:rPr>
        <w:t> </w:t>
      </w:r>
      <w:r>
        <w:rPr>
          <w:color w:val="0A0A0A"/>
          <w:w w:val="135"/>
        </w:rPr>
        <w:t>kaf</w:t>
      </w:r>
      <w:r>
        <w:rPr>
          <w:color w:val="0A0A0A"/>
          <w:spacing w:val="-16"/>
          <w:w w:val="135"/>
        </w:rPr>
        <w:t> </w:t>
      </w:r>
      <w:r>
        <w:rPr>
          <w:color w:val="0A0A0A"/>
          <w:w w:val="135"/>
        </w:rPr>
        <w:t>ka-</w:t>
      </w:r>
      <w:r>
        <w:rPr>
          <w:color w:val="0A0A0A"/>
          <w:spacing w:val="-14"/>
          <w:w w:val="135"/>
        </w:rPr>
        <w:t> </w:t>
      </w:r>
      <w:r>
        <w:rPr>
          <w:color w:val="0A0A0A"/>
          <w:w w:val="135"/>
        </w:rPr>
        <w:t>topi</w:t>
      </w:r>
      <w:r>
        <w:rPr>
          <w:color w:val="0A0A0A"/>
          <w:spacing w:val="-20"/>
          <w:w w:val="135"/>
        </w:rPr>
        <w:t> </w:t>
      </w:r>
      <w:r>
        <w:rPr>
          <w:color w:val="0A0A0A"/>
          <w:w w:val="130"/>
        </w:rPr>
        <w:t>c</w:t>
      </w:r>
      <w:r>
        <w:rPr>
          <w:color w:val="0A0A0A"/>
          <w:spacing w:val="-11"/>
          <w:w w:val="130"/>
        </w:rPr>
        <w:t> </w:t>
      </w:r>
      <w:r>
        <w:rPr>
          <w:color w:val="0A0A0A"/>
          <w:w w:val="135"/>
        </w:rPr>
        <w:t>s.sh  </w:t>
      </w:r>
      <w:r>
        <w:rPr>
          <w:color w:val="0A0A0A"/>
          <w:spacing w:val="16"/>
          <w:w w:val="135"/>
        </w:rPr>
        <w:t> </w:t>
      </w:r>
      <w:r>
        <w:rPr>
          <w:color w:val="0A0A0A"/>
          <w:w w:val="135"/>
        </w:rPr>
        <w:t>-</w:t>
      </w:r>
      <w:r>
        <w:rPr>
          <w:color w:val="0A0A0A"/>
          <w:spacing w:val="-2"/>
          <w:w w:val="135"/>
        </w:rPr>
        <w:t> </w:t>
      </w:r>
      <w:r>
        <w:rPr>
          <w:color w:val="0A0A0A"/>
          <w:w w:val="135"/>
        </w:rPr>
        <w:t>-bootstrap-</w:t>
      </w:r>
      <w:r>
        <w:rPr>
          <w:color w:val="0A0A0A"/>
          <w:spacing w:val="7"/>
          <w:w w:val="135"/>
        </w:rPr>
        <w:t> </w:t>
      </w:r>
      <w:r>
        <w:rPr>
          <w:color w:val="0A0A0A"/>
          <w:w w:val="135"/>
        </w:rPr>
        <w:t>server</w:t>
      </w:r>
      <w:r>
        <w:rPr/>
      </w:r>
    </w:p>
    <w:p>
      <w:pPr>
        <w:pStyle w:val="BodyText"/>
        <w:spacing w:line="240" w:lineRule="auto" w:before="18"/>
        <w:ind w:left="274" w:right="358"/>
        <w:jc w:val="center"/>
      </w:pPr>
      <w:r>
        <w:rPr>
          <w:color w:val="992159"/>
          <w:spacing w:val="-262"/>
          <w:w w:val="506"/>
        </w:rPr>
        <w:t>l</w:t>
      </w:r>
      <w:r>
        <w:rPr>
          <w:color w:val="992159"/>
          <w:w w:val="142"/>
        </w:rPr>
        <w:t>ocal</w:t>
      </w:r>
      <w:r>
        <w:rPr>
          <w:color w:val="992159"/>
          <w:spacing w:val="-20"/>
        </w:rPr>
        <w:t> </w:t>
      </w:r>
      <w:r>
        <w:rPr>
          <w:color w:val="992159"/>
          <w:w w:val="140"/>
        </w:rPr>
        <w:t>host</w:t>
      </w:r>
      <w:r>
        <w:rPr>
          <w:color w:val="992159"/>
          <w:spacing w:val="-5"/>
        </w:rPr>
        <w:t> </w:t>
      </w:r>
      <w:r>
        <w:rPr>
          <w:color w:val="A33B6E"/>
          <w:w w:val="180"/>
        </w:rPr>
        <w:t>:</w:t>
      </w:r>
      <w:r>
        <w:rPr>
          <w:color w:val="992159"/>
          <w:w w:val="116"/>
        </w:rPr>
        <w:t>9092</w:t>
      </w:r>
      <w:r>
        <w:rPr>
          <w:color w:val="992159"/>
        </w:rPr>
        <w:t>  </w:t>
      </w:r>
      <w:r>
        <w:rPr>
          <w:color w:val="992159"/>
          <w:spacing w:val="11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8"/>
        </w:rPr>
        <w:t> </w:t>
      </w:r>
      <w:r>
        <w:rPr>
          <w:color w:val="0A0A0A"/>
          <w:w w:val="169"/>
        </w:rPr>
        <w:t>-a</w:t>
      </w:r>
      <w:r>
        <w:rPr>
          <w:color w:val="0A0A0A"/>
          <w:spacing w:val="10"/>
          <w:w w:val="169"/>
        </w:rPr>
        <w:t>l</w:t>
      </w:r>
      <w:r>
        <w:rPr>
          <w:color w:val="0A0A0A"/>
          <w:w w:val="156"/>
        </w:rPr>
        <w:t>ter</w:t>
      </w:r>
      <w:r>
        <w:rPr>
          <w:color w:val="0A0A0A"/>
        </w:rPr>
        <w:t>   </w:t>
      </w:r>
      <w:r>
        <w:rPr>
          <w:color w:val="0A0A0A"/>
          <w:spacing w:val="-17"/>
        </w:rPr>
        <w:t> </w:t>
      </w:r>
      <w:r>
        <w:rPr>
          <w:color w:val="0A0A0A"/>
          <w:w w:val="133"/>
        </w:rPr>
        <w:t>-</w:t>
      </w:r>
      <w:r>
        <w:rPr>
          <w:color w:val="0A0A0A"/>
          <w:spacing w:val="-7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16"/>
        </w:rPr>
        <w:t> </w:t>
      </w:r>
      <w:r>
        <w:rPr>
          <w:color w:val="0A0A0A"/>
          <w:w w:val="154"/>
        </w:rPr>
        <w:t>topi</w:t>
      </w:r>
      <w:r>
        <w:rPr>
          <w:color w:val="0A0A0A"/>
          <w:spacing w:val="-16"/>
        </w:rPr>
        <w:t> </w:t>
      </w:r>
      <w:r>
        <w:rPr>
          <w:color w:val="0A0A0A"/>
          <w:w w:val="120"/>
        </w:rPr>
        <w:t>c</w:t>
      </w:r>
      <w:r>
        <w:rPr>
          <w:color w:val="0A0A0A"/>
        </w:rPr>
        <w:t>  </w:t>
      </w:r>
      <w:r>
        <w:rPr>
          <w:color w:val="0A0A0A"/>
          <w:spacing w:val="-8"/>
        </w:rPr>
        <w:t> </w:t>
      </w:r>
      <w:r>
        <w:rPr>
          <w:color w:val="992159"/>
          <w:w w:val="134"/>
        </w:rPr>
        <w:t>devs4j</w:t>
      </w:r>
      <w:r>
        <w:rPr>
          <w:color w:val="992159"/>
          <w:spacing w:val="-1"/>
        </w:rPr>
        <w:t> </w:t>
      </w:r>
      <w:r>
        <w:rPr>
          <w:color w:val="992159"/>
          <w:w w:val="162"/>
        </w:rPr>
        <w:t>-</w:t>
      </w:r>
      <w:r>
        <w:rPr>
          <w:color w:val="992159"/>
          <w:spacing w:val="-18"/>
        </w:rPr>
        <w:t> </w:t>
      </w:r>
      <w:r>
        <w:rPr>
          <w:color w:val="992159"/>
          <w:w w:val="149"/>
        </w:rPr>
        <w:t>topic</w:t>
      </w:r>
      <w:r>
        <w:rPr>
          <w:color w:val="992159"/>
        </w:rPr>
        <w:t>  </w:t>
      </w:r>
      <w:r>
        <w:rPr>
          <w:color w:val="992159"/>
          <w:spacing w:val="9"/>
        </w:rPr>
        <w:t> </w:t>
      </w:r>
      <w:r>
        <w:rPr>
          <w:color w:val="9C9A9C"/>
          <w:w w:val="173"/>
        </w:rPr>
        <w:t>\</w:t>
      </w:r>
      <w:r>
        <w:rPr/>
      </w:r>
    </w:p>
    <w:p>
      <w:pPr>
        <w:pStyle w:val="BodyText"/>
        <w:spacing w:line="240" w:lineRule="auto" w:before="21"/>
        <w:ind w:left="347" w:right="129"/>
        <w:jc w:val="left"/>
      </w:pPr>
      <w:r>
        <w:rPr>
          <w:color w:val="0A0A0A"/>
          <w:w w:val="140"/>
        </w:rPr>
        <w:t>-</w:t>
      </w:r>
      <w:r>
        <w:rPr>
          <w:color w:val="0A0A0A"/>
          <w:spacing w:val="-8"/>
        </w:rPr>
        <w:t> </w:t>
      </w:r>
      <w:r>
        <w:rPr>
          <w:color w:val="0A0A0A"/>
          <w:w w:val="138"/>
        </w:rPr>
        <w:t>-par</w:t>
      </w:r>
      <w:r>
        <w:rPr>
          <w:color w:val="0A0A0A"/>
          <w:spacing w:val="-10"/>
        </w:rPr>
        <w:t> </w:t>
      </w:r>
      <w:r>
        <w:rPr>
          <w:color w:val="0A0A0A"/>
          <w:w w:val="264"/>
        </w:rPr>
        <w:t>tit</w:t>
      </w:r>
      <w:r>
        <w:rPr>
          <w:color w:val="0A0A0A"/>
          <w:spacing w:val="5"/>
          <w:w w:val="264"/>
        </w:rPr>
        <w:t>i</w:t>
      </w:r>
      <w:r>
        <w:rPr>
          <w:color w:val="0A0A0A"/>
          <w:w w:val="121"/>
        </w:rPr>
        <w:t>ons</w:t>
      </w:r>
      <w:r>
        <w:rPr>
          <w:color w:val="0A0A0A"/>
        </w:rPr>
        <w:t>  </w:t>
      </w:r>
      <w:r>
        <w:rPr>
          <w:color w:val="0A0A0A"/>
          <w:spacing w:val="-12"/>
        </w:rPr>
        <w:t> </w:t>
      </w:r>
      <w:r>
        <w:rPr>
          <w:color w:val="992159"/>
          <w:w w:val="122"/>
        </w:rPr>
        <w:t>40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333" w:right="129"/>
        <w:jc w:val="left"/>
      </w:pPr>
      <w:r>
        <w:rPr>
          <w:color w:val="0A0A0A"/>
        </w:rPr>
        <w:t>En</w:t>
      </w:r>
      <w:r>
        <w:rPr>
          <w:color w:val="0A0A0A"/>
          <w:spacing w:val="-13"/>
        </w:rPr>
        <w:t> </w:t>
      </w:r>
      <w:r>
        <w:rPr>
          <w:color w:val="0A0A0A"/>
        </w:rPr>
        <w:t>el</w:t>
      </w:r>
      <w:r>
        <w:rPr>
          <w:color w:val="0A0A0A"/>
          <w:spacing w:val="-7"/>
        </w:rPr>
        <w:t> </w:t>
      </w:r>
      <w:r>
        <w:rPr>
          <w:color w:val="0A0A0A"/>
        </w:rPr>
        <w:t>ejemplo</w:t>
      </w:r>
      <w:r>
        <w:rPr>
          <w:color w:val="0A0A0A"/>
          <w:spacing w:val="3"/>
        </w:rPr>
        <w:t> </w:t>
      </w:r>
      <w:r>
        <w:rPr>
          <w:color w:val="0A0A0A"/>
        </w:rPr>
        <w:t>anterior</w:t>
      </w:r>
      <w:r>
        <w:rPr>
          <w:color w:val="0A0A0A"/>
          <w:spacing w:val="9"/>
        </w:rPr>
        <w:t> </w:t>
      </w:r>
      <w:r>
        <w:rPr>
          <w:color w:val="0A0A0A"/>
        </w:rPr>
        <w:t>se</w:t>
      </w:r>
      <w:r>
        <w:rPr>
          <w:color w:val="0A0A0A"/>
          <w:spacing w:val="-5"/>
        </w:rPr>
        <w:t> </w:t>
      </w:r>
      <w:r>
        <w:rPr>
          <w:color w:val="0A0A0A"/>
        </w:rPr>
        <w:t>cambia</w:t>
      </w:r>
      <w:r>
        <w:rPr>
          <w:color w:val="0A0A0A"/>
          <w:spacing w:val="-5"/>
        </w:rPr>
        <w:t> </w:t>
      </w:r>
      <w:r>
        <w:rPr>
          <w:color w:val="0A0A0A"/>
        </w:rPr>
        <w:t>el</w:t>
      </w:r>
      <w:r>
        <w:rPr>
          <w:color w:val="0A0A0A"/>
          <w:spacing w:val="-6"/>
        </w:rPr>
        <w:t> </w:t>
      </w:r>
      <w:r>
        <w:rPr>
          <w:color w:val="0A0A0A"/>
        </w:rPr>
        <w:t>núm</w:t>
      </w:r>
      <w:r>
        <w:rPr>
          <w:color w:val="2A2A2A"/>
        </w:rPr>
        <w:t>e</w:t>
      </w:r>
      <w:r>
        <w:rPr>
          <w:color w:val="0A0A0A"/>
        </w:rPr>
        <w:t>ro</w:t>
      </w:r>
      <w:r>
        <w:rPr>
          <w:color w:val="0A0A0A"/>
          <w:spacing w:val="-9"/>
        </w:rPr>
        <w:t> </w:t>
      </w:r>
      <w:r>
        <w:rPr>
          <w:color w:val="0A0A0A"/>
        </w:rPr>
        <w:t>de</w:t>
      </w:r>
      <w:r>
        <w:rPr>
          <w:color w:val="0A0A0A"/>
          <w:spacing w:val="1"/>
        </w:rPr>
        <w:t> </w:t>
      </w:r>
      <w:r>
        <w:rPr>
          <w:color w:val="0A0A0A"/>
        </w:rPr>
        <w:t>particiones</w:t>
      </w:r>
      <w:r>
        <w:rPr>
          <w:color w:val="0A0A0A"/>
          <w:spacing w:val="-2"/>
        </w:rPr>
        <w:t> </w:t>
      </w:r>
      <w:r>
        <w:rPr>
          <w:color w:val="0A0A0A"/>
        </w:rPr>
        <w:t>a</w:t>
      </w:r>
      <w:r>
        <w:rPr>
          <w:color w:val="0A0A0A"/>
          <w:spacing w:val="-14"/>
        </w:rPr>
        <w:t> </w:t>
      </w:r>
      <w:r>
        <w:rPr>
          <w:color w:val="0A0A0A"/>
        </w:rPr>
        <w:t>40.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1"/>
          <w:szCs w:val="11"/>
        </w:rPr>
      </w:pPr>
    </w:p>
    <w:p>
      <w:pPr>
        <w:pStyle w:val="Heading9"/>
        <w:spacing w:line="240" w:lineRule="auto"/>
        <w:ind w:left="274" w:right="148"/>
        <w:jc w:val="center"/>
      </w:pPr>
      <w:r>
        <w:rPr>
          <w:color w:val="0A0A0A"/>
          <w:w w:val="105"/>
        </w:rPr>
        <w:t>Agregando </w:t>
      </w:r>
      <w:r>
        <w:rPr>
          <w:color w:val="0A0A0A"/>
          <w:spacing w:val="16"/>
          <w:w w:val="105"/>
        </w:rPr>
        <w:t> </w:t>
      </w:r>
      <w:r>
        <w:rPr>
          <w:color w:val="0A0A0A"/>
          <w:w w:val="105"/>
        </w:rPr>
        <w:t>configuraciones</w:t>
      </w:r>
      <w:r>
        <w:rPr/>
      </w:r>
    </w:p>
    <w:p>
      <w:pPr>
        <w:pStyle w:val="BodyText"/>
        <w:spacing w:line="240" w:lineRule="auto" w:before="142"/>
        <w:ind w:left="333" w:right="129"/>
        <w:jc w:val="left"/>
      </w:pPr>
      <w:r>
        <w:rPr/>
        <w:pict>
          <v:group style="position:absolute;margin-left:375.581055pt;margin-top:4.061165pt;width:223.65pt;height:65.3500pt;mso-position-horizontal-relative:page;mso-position-vertical-relative:paragraph;z-index:-47632" coordorigin="7512,81" coordsize="4473,1307">
            <v:group style="position:absolute;left:7561;top:137;width:4417;height:2" coordorigin="7561,137" coordsize="4417,2">
              <v:shape style="position:absolute;left:7561;top:137;width:4417;height:2" coordorigin="7561,137" coordsize="4417,0" path="m7561,137l11978,137e" filled="false" stroked="true" strokeweight=".569170pt" strokecolor="#030303">
                <v:path arrowok="t"/>
              </v:shape>
            </v:group>
            <v:group style="position:absolute;left:7563;top:131;width:2;height:1247" coordorigin="7563,131" coordsize="2,1247">
              <v:shape style="position:absolute;left:7563;top:131;width:2;height:1247" coordorigin="7563,131" coordsize="0,1247" path="m7563,1378l7563,131e" filled="false" stroked="true" strokeweight=".996047pt" strokecolor="#030303">
                <v:path arrowok="t"/>
              </v:shape>
            </v:group>
            <v:group style="position:absolute;left:11941;top:85;width:2;height:1258" coordorigin="11941,85" coordsize="2,1258">
              <v:shape style="position:absolute;left:11941;top:85;width:2;height:1258" coordorigin="11941,85" coordsize="0,1258" path="m11941,1343l11941,85e" filled="false" stroked="true" strokeweight=".426877pt" strokecolor="#030303">
                <v:path arrowok="t"/>
              </v:shape>
            </v:group>
            <v:group style="position:absolute;left:7516;top:1321;width:4440;height:2" coordorigin="7516,1321" coordsize="4440,2">
              <v:shape style="position:absolute;left:7516;top:1321;width:4440;height:2" coordorigin="7516,1321" coordsize="4440,0" path="m7516,1321l11955,1321e" filled="false" stroked="true" strokeweight=".426877pt" strokecolor="#030303">
                <v:path arrowok="t"/>
              </v:shape>
            </v:group>
            <w10:wrap type="none"/>
          </v:group>
        </w:pict>
      </w:r>
      <w:r>
        <w:rPr>
          <w:color w:val="0A0A0A"/>
        </w:rPr>
        <w:t>Para </w:t>
      </w:r>
      <w:r>
        <w:rPr>
          <w:color w:val="0A0A0A"/>
          <w:spacing w:val="-3"/>
        </w:rPr>
        <w:t>mod</w:t>
      </w:r>
      <w:r>
        <w:rPr>
          <w:color w:val="2A2A2A"/>
          <w:spacing w:val="-3"/>
        </w:rPr>
        <w:t>ifi</w:t>
      </w:r>
      <w:r>
        <w:rPr>
          <w:color w:val="0A0A0A"/>
          <w:spacing w:val="-3"/>
        </w:rPr>
        <w:t>car </w:t>
      </w:r>
      <w:r>
        <w:rPr>
          <w:color w:val="0A0A0A"/>
          <w:spacing w:val="-6"/>
        </w:rPr>
        <w:t>las </w:t>
      </w:r>
      <w:r>
        <w:rPr>
          <w:color w:val="0A0A0A"/>
        </w:rPr>
        <w:t>configurac </w:t>
      </w:r>
      <w:r>
        <w:rPr>
          <w:color w:val="2A2A2A"/>
          <w:spacing w:val="-4"/>
        </w:rPr>
        <w:t>i</w:t>
      </w:r>
      <w:r>
        <w:rPr>
          <w:color w:val="0A0A0A"/>
          <w:spacing w:val="-4"/>
        </w:rPr>
        <w:t>ones </w:t>
      </w:r>
      <w:r>
        <w:rPr>
          <w:color w:val="0A0A0A"/>
        </w:rPr>
        <w:t>de un topic existente</w:t>
      </w:r>
      <w:r>
        <w:rPr>
          <w:color w:val="0A0A0A"/>
          <w:spacing w:val="-8"/>
        </w:rPr>
        <w:t> </w:t>
      </w:r>
      <w:r>
        <w:rPr>
          <w:color w:val="0A0A0A"/>
        </w:rPr>
        <w:t>ejecutaremos</w:t>
      </w:r>
      <w:r>
        <w:rPr>
          <w:color w:val="0A0A0A"/>
          <w:w w:val="98"/>
        </w:rPr>
        <w:t> </w:t>
      </w:r>
      <w:r>
        <w:rPr>
          <w:color w:val="0A0A0A"/>
        </w:rPr>
        <w:t>el siguiente</w:t>
      </w:r>
      <w:r>
        <w:rPr>
          <w:color w:val="0A0A0A"/>
          <w:spacing w:val="-22"/>
        </w:rPr>
        <w:t> </w:t>
      </w:r>
      <w:r>
        <w:rPr>
          <w:color w:val="0A0A0A"/>
        </w:rPr>
        <w:t>comando: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08" w:lineRule="auto"/>
        <w:ind w:left="150" w:right="282" w:firstLine="192"/>
        <w:jc w:val="left"/>
      </w:pPr>
      <w:r>
        <w:rPr>
          <w:rFonts w:ascii="Times New Roman"/>
          <w:color w:val="9A703B"/>
          <w:w w:val="106"/>
          <w:sz w:val="16"/>
        </w:rPr>
        <w:t>$</w:t>
      </w:r>
      <w:r>
        <w:rPr>
          <w:rFonts w:ascii="Times New Roman"/>
          <w:color w:val="9A703B"/>
          <w:sz w:val="16"/>
        </w:rPr>
        <w:t>  </w:t>
      </w:r>
      <w:r>
        <w:rPr>
          <w:rFonts w:ascii="Times New Roman"/>
          <w:color w:val="9A703B"/>
          <w:spacing w:val="-17"/>
          <w:sz w:val="16"/>
        </w:rPr>
        <w:t> </w:t>
      </w:r>
      <w:r>
        <w:rPr>
          <w:color w:val="0A0A0A"/>
          <w:w w:val="159"/>
        </w:rPr>
        <w:t>b</w:t>
      </w:r>
      <w:r>
        <w:rPr>
          <w:color w:val="0A0A0A"/>
          <w:spacing w:val="14"/>
          <w:w w:val="159"/>
        </w:rPr>
        <w:t>i</w:t>
      </w:r>
      <w:r>
        <w:rPr>
          <w:color w:val="0A0A0A"/>
          <w:w w:val="148"/>
        </w:rPr>
        <w:t>n/</w:t>
      </w:r>
      <w:r>
        <w:rPr>
          <w:color w:val="0A0A0A"/>
          <w:spacing w:val="-20"/>
        </w:rPr>
        <w:t> </w:t>
      </w:r>
      <w:r>
        <w:rPr>
          <w:color w:val="0A0A0A"/>
          <w:w w:val="143"/>
        </w:rPr>
        <w:t>kafka-conf</w:t>
      </w:r>
      <w:r>
        <w:rPr>
          <w:color w:val="0A0A0A"/>
          <w:spacing w:val="-4"/>
        </w:rPr>
        <w:t> </w:t>
      </w:r>
      <w:r>
        <w:rPr>
          <w:color w:val="0A0A0A"/>
          <w:spacing w:val="-29"/>
          <w:w w:val="368"/>
        </w:rPr>
        <w:t>i</w:t>
      </w:r>
      <w:r>
        <w:rPr>
          <w:color w:val="0A0A0A"/>
          <w:w w:val="115"/>
        </w:rPr>
        <w:t>gs</w:t>
      </w:r>
      <w:r>
        <w:rPr>
          <w:color w:val="0A0A0A"/>
          <w:spacing w:val="1"/>
        </w:rPr>
        <w:t> </w:t>
      </w:r>
      <w:r>
        <w:rPr>
          <w:color w:val="0A0A0A"/>
          <w:w w:val="146"/>
        </w:rPr>
        <w:t>.sh</w:t>
      </w:r>
      <w:r>
        <w:rPr>
          <w:color w:val="0A0A0A"/>
        </w:rPr>
        <w:t>  </w:t>
      </w:r>
      <w:r>
        <w:rPr>
          <w:color w:val="0A0A0A"/>
          <w:spacing w:val="-16"/>
        </w:rPr>
        <w:t> </w:t>
      </w:r>
      <w:r>
        <w:rPr>
          <w:color w:val="0A0A0A"/>
          <w:w w:val="133"/>
        </w:rPr>
        <w:t>-</w:t>
      </w:r>
      <w:r>
        <w:rPr>
          <w:color w:val="0A0A0A"/>
          <w:spacing w:val="-7"/>
        </w:rPr>
        <w:t> </w:t>
      </w:r>
      <w:r>
        <w:rPr>
          <w:color w:val="0A0A0A"/>
          <w:w w:val="150"/>
        </w:rPr>
        <w:t>-bootstr</w:t>
      </w:r>
      <w:r>
        <w:rPr>
          <w:color w:val="0A0A0A"/>
          <w:spacing w:val="17"/>
          <w:w w:val="150"/>
        </w:rPr>
        <w:t>a</w:t>
      </w:r>
      <w:r>
        <w:rPr>
          <w:color w:val="2A2A2A"/>
          <w:spacing w:val="13"/>
          <w:w w:val="111"/>
        </w:rPr>
        <w:t>p</w:t>
      </w:r>
      <w:r>
        <w:rPr>
          <w:color w:val="0A0A0A"/>
          <w:w w:val="140"/>
        </w:rPr>
        <w:t>-</w:t>
      </w:r>
      <w:r>
        <w:rPr>
          <w:color w:val="0A0A0A"/>
          <w:spacing w:val="-14"/>
        </w:rPr>
        <w:t> </w:t>
      </w:r>
      <w:r>
        <w:rPr>
          <w:color w:val="0A0A0A"/>
          <w:w w:val="139"/>
        </w:rPr>
        <w:t>server</w:t>
      </w:r>
      <w:r>
        <w:rPr>
          <w:color w:val="0A0A0A"/>
          <w:w w:val="139"/>
        </w:rPr>
        <w:t> </w:t>
      </w:r>
      <w:r>
        <w:rPr>
          <w:color w:val="992159"/>
          <w:spacing w:val="-262"/>
          <w:w w:val="506"/>
        </w:rPr>
        <w:t>l</w:t>
      </w:r>
      <w:r>
        <w:rPr>
          <w:color w:val="992159"/>
          <w:w w:val="142"/>
        </w:rPr>
        <w:t>ocal</w:t>
      </w:r>
      <w:r>
        <w:rPr>
          <w:color w:val="992159"/>
          <w:spacing w:val="-20"/>
        </w:rPr>
        <w:t> </w:t>
      </w:r>
      <w:r>
        <w:rPr>
          <w:color w:val="992159"/>
          <w:w w:val="140"/>
        </w:rPr>
        <w:t>host</w:t>
      </w:r>
      <w:r>
        <w:rPr>
          <w:color w:val="992159"/>
          <w:spacing w:val="-5"/>
        </w:rPr>
        <w:t> </w:t>
      </w:r>
      <w:r>
        <w:rPr>
          <w:color w:val="992159"/>
          <w:w w:val="125"/>
        </w:rPr>
        <w:t>:9092</w:t>
      </w:r>
      <w:r>
        <w:rPr>
          <w:color w:val="992159"/>
        </w:rPr>
        <w:t>  </w:t>
      </w:r>
      <w:r>
        <w:rPr>
          <w:color w:val="992159"/>
          <w:spacing w:val="2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8"/>
        </w:rPr>
        <w:t> </w:t>
      </w:r>
      <w:r>
        <w:rPr>
          <w:color w:val="2A2A2A"/>
          <w:w w:val="140"/>
        </w:rPr>
        <w:t>-</w:t>
      </w:r>
      <w:r>
        <w:rPr>
          <w:color w:val="2A2A2A"/>
          <w:spacing w:val="-22"/>
        </w:rPr>
        <w:t> </w:t>
      </w:r>
      <w:r>
        <w:rPr>
          <w:color w:val="0A0A0A"/>
          <w:w w:val="159"/>
        </w:rPr>
        <w:t>enti</w:t>
      </w:r>
      <w:r>
        <w:rPr>
          <w:color w:val="0A0A0A"/>
          <w:spacing w:val="-16"/>
        </w:rPr>
        <w:t> </w:t>
      </w:r>
      <w:r>
        <w:rPr>
          <w:color w:val="0A0A0A"/>
          <w:w w:val="167"/>
        </w:rPr>
        <w:t>ty-</w:t>
      </w:r>
      <w:r>
        <w:rPr>
          <w:color w:val="0A0A0A"/>
          <w:spacing w:val="-7"/>
        </w:rPr>
        <w:t> </w:t>
      </w:r>
      <w:r>
        <w:rPr>
          <w:color w:val="0A0A0A"/>
          <w:w w:val="134"/>
        </w:rPr>
        <w:t>type</w:t>
      </w:r>
      <w:r>
        <w:rPr>
          <w:color w:val="0A0A0A"/>
        </w:rPr>
        <w:t>  </w:t>
      </w:r>
      <w:r>
        <w:rPr>
          <w:color w:val="0A0A0A"/>
          <w:spacing w:val="-5"/>
        </w:rPr>
        <w:t> </w:t>
      </w:r>
      <w:r>
        <w:rPr>
          <w:color w:val="0A0A0A"/>
          <w:w w:val="157"/>
        </w:rPr>
        <w:t>topi</w:t>
      </w:r>
      <w:r>
        <w:rPr>
          <w:color w:val="0A0A0A"/>
          <w:spacing w:val="-17"/>
        </w:rPr>
        <w:t> </w:t>
      </w:r>
      <w:r>
        <w:rPr>
          <w:color w:val="0A0A0A"/>
          <w:w w:val="128"/>
        </w:rPr>
        <w:t>cs</w:t>
      </w:r>
      <w:r>
        <w:rPr/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138" w:lineRule="exact" w:before="0" w:after="0"/>
        <w:ind w:left="444" w:right="129" w:hanging="97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50"/>
          <w:sz w:val="14"/>
        </w:rPr>
        <w:t>-entity</w:t>
      </w:r>
      <w:r>
        <w:rPr>
          <w:rFonts w:ascii="Arial"/>
          <w:color w:val="0A0A0A"/>
          <w:spacing w:val="-31"/>
          <w:w w:val="150"/>
          <w:sz w:val="14"/>
        </w:rPr>
        <w:t> </w:t>
      </w:r>
      <w:r>
        <w:rPr>
          <w:rFonts w:ascii="Arial"/>
          <w:color w:val="0A0A0A"/>
          <w:w w:val="125"/>
          <w:sz w:val="14"/>
        </w:rPr>
        <w:t>-name</w:t>
      </w:r>
      <w:r>
        <w:rPr>
          <w:rFonts w:ascii="Arial"/>
          <w:color w:val="0A0A0A"/>
          <w:spacing w:val="19"/>
          <w:w w:val="125"/>
          <w:sz w:val="14"/>
        </w:rPr>
        <w:t> </w:t>
      </w:r>
      <w:r>
        <w:rPr>
          <w:rFonts w:ascii="Arial"/>
          <w:color w:val="992159"/>
          <w:w w:val="125"/>
          <w:sz w:val="14"/>
        </w:rPr>
        <w:t>devs4j</w:t>
      </w:r>
      <w:r>
        <w:rPr>
          <w:rFonts w:ascii="Arial"/>
          <w:color w:val="992159"/>
          <w:spacing w:val="-10"/>
          <w:w w:val="125"/>
          <w:sz w:val="14"/>
        </w:rPr>
        <w:t> </w:t>
      </w:r>
      <w:r>
        <w:rPr>
          <w:rFonts w:ascii="Arial"/>
          <w:color w:val="992159"/>
          <w:w w:val="125"/>
          <w:sz w:val="14"/>
        </w:rPr>
        <w:t>-</w:t>
      </w:r>
      <w:r>
        <w:rPr>
          <w:rFonts w:ascii="Arial"/>
          <w:color w:val="992159"/>
          <w:spacing w:val="-18"/>
          <w:w w:val="125"/>
          <w:sz w:val="14"/>
        </w:rPr>
        <w:t> </w:t>
      </w:r>
      <w:r>
        <w:rPr>
          <w:rFonts w:ascii="Arial"/>
          <w:color w:val="992159"/>
          <w:w w:val="150"/>
          <w:sz w:val="14"/>
        </w:rPr>
        <w:t>topi</w:t>
      </w:r>
      <w:r>
        <w:rPr>
          <w:rFonts w:ascii="Arial"/>
          <w:color w:val="992159"/>
          <w:spacing w:val="-30"/>
          <w:w w:val="150"/>
          <w:sz w:val="14"/>
        </w:rPr>
        <w:t> </w:t>
      </w:r>
      <w:r>
        <w:rPr>
          <w:rFonts w:ascii="Arial"/>
          <w:color w:val="992159"/>
          <w:w w:val="125"/>
          <w:sz w:val="14"/>
        </w:rPr>
        <w:t>c</w:t>
      </w:r>
      <w:r>
        <w:rPr>
          <w:rFonts w:ascii="Arial"/>
          <w:color w:val="992159"/>
          <w:spacing w:val="37"/>
          <w:w w:val="125"/>
          <w:sz w:val="14"/>
        </w:rPr>
        <w:t> </w:t>
      </w:r>
      <w:r>
        <w:rPr>
          <w:rFonts w:ascii="Arial"/>
          <w:color w:val="0A0A0A"/>
          <w:w w:val="125"/>
          <w:sz w:val="14"/>
        </w:rPr>
        <w:t>-</w:t>
      </w:r>
      <w:r>
        <w:rPr>
          <w:rFonts w:ascii="Arial"/>
          <w:color w:val="0A0A0A"/>
          <w:spacing w:val="-13"/>
          <w:w w:val="125"/>
          <w:sz w:val="14"/>
        </w:rPr>
        <w:t> </w:t>
      </w:r>
      <w:r>
        <w:rPr>
          <w:rFonts w:ascii="Arial"/>
          <w:color w:val="0A0A0A"/>
          <w:w w:val="150"/>
          <w:sz w:val="14"/>
        </w:rPr>
        <w:t>-alter</w:t>
      </w:r>
      <w:r>
        <w:rPr>
          <w:rFonts w:ascii="Arial"/>
          <w:sz w:val="14"/>
        </w:rPr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150" w:lineRule="exact" w:before="0" w:after="0"/>
        <w:ind w:left="444" w:right="129" w:hanging="97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40"/>
          <w:sz w:val="14"/>
        </w:rPr>
        <w:t>-add-conf </w:t>
      </w:r>
      <w:r>
        <w:rPr>
          <w:rFonts w:ascii="Arial"/>
          <w:color w:val="0A0A0A"/>
          <w:w w:val="150"/>
          <w:sz w:val="14"/>
        </w:rPr>
        <w:t>ig</w:t>
      </w:r>
      <w:r>
        <w:rPr>
          <w:rFonts w:ascii="Arial"/>
          <w:color w:val="0A0A0A"/>
          <w:spacing w:val="13"/>
          <w:w w:val="150"/>
          <w:sz w:val="14"/>
        </w:rPr>
        <w:t> </w:t>
      </w:r>
      <w:r>
        <w:rPr>
          <w:rFonts w:ascii="Arial"/>
          <w:color w:val="992159"/>
          <w:w w:val="140"/>
          <w:sz w:val="14"/>
        </w:rPr>
        <w:t>x=y</w:t>
      </w:r>
      <w:r>
        <w:rPr>
          <w:rFonts w:ascii="Arial"/>
          <w:sz w:val="14"/>
        </w:rPr>
      </w:r>
    </w:p>
    <w:p>
      <w:pPr>
        <w:spacing w:after="0" w:line="150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40" w:bottom="0" w:left="60" w:right="140"/>
          <w:cols w:num="3" w:equalWidth="0">
            <w:col w:w="2977" w:space="40"/>
            <w:col w:w="4137" w:space="40"/>
            <w:col w:w="4846"/>
          </w:cols>
        </w:sectPr>
      </w:pPr>
    </w:p>
    <w:p>
      <w:pPr>
        <w:pStyle w:val="BodyText"/>
        <w:tabs>
          <w:tab w:pos="3930" w:val="left" w:leader="none"/>
        </w:tabs>
        <w:spacing w:line="143" w:lineRule="exact"/>
        <w:ind w:left="116" w:right="0"/>
        <w:jc w:val="left"/>
      </w:pPr>
      <w:r>
        <w:rPr/>
        <w:pict>
          <v:group style="position:absolute;margin-left:8.822134pt;margin-top:6.597079pt;width:190.15pt;height:116.15pt;mso-position-horizontal-relative:page;mso-position-vertical-relative:paragraph;z-index:-48064" coordorigin="176,132" coordsize="3803,2323">
            <v:group style="position:absolute;left:198;top:142;width:2;height:2303" coordorigin="198,142" coordsize="2,2303">
              <v:shape style="position:absolute;left:198;top:142;width:2;height:2303" coordorigin="198,142" coordsize="0,2303" path="m198,2444l198,142e" filled="false" stroked="true" strokeweight=".996047pt" strokecolor="#030303">
                <v:path arrowok="t"/>
              </v:shape>
            </v:group>
            <v:group style="position:absolute;left:182;top:2393;width:3791;height:2" coordorigin="182,2393" coordsize="3791,2">
              <v:shape style="position:absolute;left:182;top:2393;width:3791;height:2" coordorigin="182,2393" coordsize="3791,0" path="m182,2393l3973,2393e" filled="false" stroked="true" strokeweight=".569170pt" strokecolor="#030303">
                <v:path arrowok="t"/>
              </v:shape>
            </v:group>
            <v:group style="position:absolute;left:3960;top:142;width:2;height:2289" coordorigin="3960,142" coordsize="2,2289">
              <v:shape style="position:absolute;left:3960;top:142;width:2;height:2289" coordorigin="3960,142" coordsize="0,2289" path="m3960,2430l3960,142e" filled="false" stroked="true" strokeweight=".996047pt" strokecolor="#030303">
                <v:path arrowok="t"/>
              </v:shape>
              <v:shape style="position:absolute;left:176;top:132;width:3803;height:2323" type="#_x0000_t202" filled="false" stroked="false">
                <v:textbox inset="0,0,0,0">
                  <w:txbxContent>
                    <w:p>
                      <w:pPr>
                        <w:spacing w:line="249" w:lineRule="auto" w:before="6"/>
                        <w:ind w:left="62" w:right="280" w:firstLine="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incrementar</w:t>
                      </w:r>
                      <w:r>
                        <w:rPr>
                          <w:rFonts w:ascii="Arial" w:hAnsi="Arial"/>
                          <w:color w:val="0A0A0A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disponibilidad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6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3"/>
                          <w:w w:val="18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nformación,</w:t>
                      </w:r>
                      <w:r>
                        <w:rPr>
                          <w:rFonts w:ascii="Arial" w:hAnsi="Arial"/>
                          <w:color w:val="0A0A0A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topi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w w:val="98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spacing w:val="-10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deben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repl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car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mú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tiples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broker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2A2A2A"/>
                          <w:spacing w:val="-2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esto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define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atr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5"/>
                          <w:sz w:val="14"/>
                        </w:rPr>
                        <w:t>buto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replicat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11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on-factor,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cual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define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número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copias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la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7"/>
                          <w:w w:val="206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nformación.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Cada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topic</w:t>
                      </w:r>
                      <w:r>
                        <w:rPr>
                          <w:rFonts w:ascii="Arial" w:hAnsi="Arial"/>
                          <w:color w:val="0A0A0A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tendrá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as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gnado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0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íder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segu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dores.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7" w:lineRule="auto" w:before="0"/>
                        <w:ind w:left="62" w:right="198" w:firstLine="8"/>
                        <w:jc w:val="both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rep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w w:val="99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ca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actual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zada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w w:val="98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spacing w:val="-7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erá</w:t>
                      </w:r>
                      <w:r>
                        <w:rPr>
                          <w:rFonts w:ascii="Arial" w:hAnsi="Arial"/>
                          <w:color w:val="0A0A0A"/>
                          <w:spacing w:val="-2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27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w w:val="127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n-sync)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mantiene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actua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w w:val="10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izada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con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cambios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lí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101"/>
                          <w:sz w:val="14"/>
                        </w:rPr>
                        <w:t>d</w:t>
                      </w:r>
                      <w:r>
                        <w:rPr>
                          <w:rFonts w:ascii="Arial" w:hAnsi="Arial"/>
                          <w:color w:val="2A2A2A"/>
                          <w:spacing w:val="-3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w w:val="86"/>
                          <w:sz w:val="14"/>
                        </w:rPr>
                        <w:t>r.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5"/>
                          <w:sz w:val="14"/>
                        </w:rPr>
                        <w:t>líder</w:t>
                      </w:r>
                      <w:r>
                        <w:rPr>
                          <w:rFonts w:ascii="Arial" w:hAnsi="Arial"/>
                          <w:color w:val="0A0A0A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falla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0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n-sync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puede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convertir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6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3"/>
                          <w:sz w:val="14"/>
                        </w:rPr>
                        <w:t>ider.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4" w:lineRule="auto" w:before="0"/>
                        <w:ind w:left="68" w:right="267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ambiente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saludab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todas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as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replicas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deben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encontra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w w:val="96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2A2A2A"/>
                          <w:spacing w:val="-4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0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n-sync,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aceptable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no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encuentren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ese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modo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después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fallo.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0A0A0A"/>
          <w:w w:val="99"/>
        </w:rPr>
      </w:r>
      <w:r>
        <w:rPr>
          <w:color w:val="0A0A0A"/>
          <w:w w:val="99"/>
          <w:u w:val="single" w:color="000000"/>
        </w:rPr>
        <w:t> </w:t>
      </w:r>
      <w:r>
        <w:rPr>
          <w:color w:val="0A0A0A"/>
          <w:u w:val="single" w:color="000000"/>
        </w:rPr>
        <w:tab/>
      </w:r>
      <w:r>
        <w:rPr>
          <w:color w:val="0A0A0A"/>
        </w:rPr>
        <w:t>    por</w:t>
      </w:r>
      <w:r>
        <w:rPr>
          <w:color w:val="0A0A0A"/>
          <w:spacing w:val="-10"/>
        </w:rPr>
        <w:t> </w:t>
      </w:r>
      <w:r>
        <w:rPr>
          <w:color w:val="0A0A0A"/>
        </w:rPr>
        <w:t>broker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Heading9"/>
        <w:spacing w:line="240" w:lineRule="auto"/>
        <w:ind w:left="116" w:right="0"/>
        <w:jc w:val="left"/>
      </w:pPr>
      <w:r>
        <w:rPr>
          <w:color w:val="0A0A0A"/>
          <w:w w:val="110"/>
        </w:rPr>
        <w:t>Listando</w:t>
      </w:r>
      <w:r>
        <w:rPr>
          <w:color w:val="0A0A0A"/>
          <w:spacing w:val="3"/>
          <w:w w:val="110"/>
        </w:rPr>
        <w:t> </w:t>
      </w:r>
      <w:r>
        <w:rPr>
          <w:color w:val="0A0A0A"/>
          <w:w w:val="110"/>
        </w:rPr>
        <w:t>topics</w:t>
      </w:r>
      <w:r>
        <w:rPr/>
      </w:r>
    </w:p>
    <w:p>
      <w:pPr>
        <w:spacing w:before="97"/>
        <w:ind w:left="1288" w:right="177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color w:val="0A0A0A"/>
          <w:w w:val="110"/>
          <w:sz w:val="16"/>
        </w:rPr>
        <w:t>Quitando</w:t>
      </w:r>
      <w:r>
        <w:rPr>
          <w:rFonts w:ascii="Arial"/>
          <w:color w:val="0A0A0A"/>
          <w:spacing w:val="-26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configuraciones</w:t>
      </w:r>
      <w:r>
        <w:rPr>
          <w:rFonts w:ascii="Arial"/>
          <w:sz w:val="16"/>
        </w:rPr>
      </w:r>
    </w:p>
    <w:p>
      <w:pPr>
        <w:pStyle w:val="BodyText"/>
        <w:spacing w:line="247" w:lineRule="auto" w:before="130"/>
        <w:ind w:left="116" w:right="177"/>
        <w:jc w:val="left"/>
      </w:pPr>
      <w:r>
        <w:rPr/>
        <w:pict>
          <v:group style="position:absolute;margin-left:375.936707pt;margin-top:4.314884pt;width:223.65pt;height:70.6pt;mso-position-horizontal-relative:page;mso-position-vertical-relative:paragraph;z-index:-47608" coordorigin="7519,86" coordsize="4473,1412">
            <v:group style="position:absolute;left:7563;top:130;width:2;height:1358" coordorigin="7563,130" coordsize="2,1358">
              <v:shape style="position:absolute;left:7563;top:130;width:2;height:1358" coordorigin="7563,130" coordsize="0,1358" path="m7563,1488l7563,130e" filled="false" stroked="true" strokeweight=".996047pt" strokecolor="#030303">
                <v:path arrowok="t"/>
              </v:shape>
            </v:group>
            <v:group style="position:absolute;left:7561;top:132;width:4429;height:2" coordorigin="7561,132" coordsize="4429,2">
              <v:shape style="position:absolute;left:7561;top:132;width:4429;height:2" coordorigin="7561,132" coordsize="4429,0" path="m7561,132l11990,132e" filled="false" stroked="true" strokeweight=".142292pt" strokecolor="#030303">
                <v:path arrowok="t"/>
              </v:shape>
            </v:group>
            <v:group style="position:absolute;left:11941;top:91;width:2;height:1352" coordorigin="11941,91" coordsize="2,1352">
              <v:shape style="position:absolute;left:11941;top:91;width:2;height:1352" coordorigin="11941,91" coordsize="0,1352" path="m11941,1442l11941,91e" filled="false" stroked="true" strokeweight=".426877pt" strokecolor="#030303">
                <v:path arrowok="t"/>
              </v:shape>
            </v:group>
            <v:group style="position:absolute;left:7524;top:1425;width:4440;height:2" coordorigin="7524,1425" coordsize="4440,2">
              <v:shape style="position:absolute;left:7524;top:1425;width:4440;height:2" coordorigin="7524,1425" coordsize="4440,0" path="m7524,1425l11964,1425e" filled="false" stroked="true" strokeweight=".569170pt" strokecolor="#030303">
                <v:path arrowok="t"/>
              </v:shape>
            </v:group>
            <w10:wrap type="none"/>
          </v:group>
        </w:pict>
      </w:r>
      <w:r>
        <w:rPr>
          <w:color w:val="0A0A0A"/>
          <w:spacing w:val="-5"/>
        </w:rPr>
        <w:t>Pa</w:t>
      </w:r>
      <w:r>
        <w:rPr>
          <w:color w:val="2A2A2A"/>
          <w:spacing w:val="-5"/>
        </w:rPr>
        <w:t>r</w:t>
      </w:r>
      <w:r>
        <w:rPr>
          <w:color w:val="0A0A0A"/>
          <w:spacing w:val="-5"/>
        </w:rPr>
        <w:t>a </w:t>
      </w:r>
      <w:r>
        <w:rPr>
          <w:color w:val="0A0A0A"/>
        </w:rPr>
        <w:t>remover las configuraciones de un topic existente</w:t>
      </w:r>
      <w:r>
        <w:rPr>
          <w:color w:val="0A0A0A"/>
          <w:spacing w:val="-15"/>
        </w:rPr>
        <w:t> </w:t>
      </w:r>
      <w:r>
        <w:rPr>
          <w:color w:val="0A0A0A"/>
        </w:rPr>
        <w:t>ejec</w:t>
      </w:r>
      <w:r>
        <w:rPr>
          <w:color w:val="545454"/>
        </w:rPr>
        <w:t>u</w:t>
      </w:r>
      <w:r>
        <w:rPr>
          <w:color w:val="0A0A0A"/>
        </w:rPr>
        <w:t>taremos</w:t>
      </w:r>
      <w:r>
        <w:rPr>
          <w:color w:val="0A0A0A"/>
          <w:w w:val="99"/>
        </w:rPr>
        <w:t> </w:t>
      </w:r>
      <w:r>
        <w:rPr>
          <w:color w:val="0A0A0A"/>
        </w:rPr>
        <w:t>el siguiente</w:t>
      </w:r>
      <w:r>
        <w:rPr>
          <w:color w:val="0A0A0A"/>
          <w:spacing w:val="-22"/>
        </w:rPr>
        <w:t> </w:t>
      </w:r>
      <w:r>
        <w:rPr>
          <w:color w:val="0A0A0A"/>
        </w:rPr>
        <w:t>comando:</w:t>
      </w:r>
      <w:r>
        <w:rPr/>
      </w:r>
    </w:p>
    <w:p>
      <w:pPr>
        <w:spacing w:after="0" w:line="247" w:lineRule="auto"/>
        <w:jc w:val="left"/>
        <w:sectPr>
          <w:type w:val="continuous"/>
          <w:pgSz w:w="12240" w:h="15840"/>
          <w:pgMar w:top="140" w:bottom="0" w:left="60" w:right="140"/>
          <w:cols w:num="3" w:equalWidth="0">
            <w:col w:w="4744" w:space="239"/>
            <w:col w:w="1296" w:space="1132"/>
            <w:col w:w="4629"/>
          </w:cols>
        </w:sectPr>
      </w:pPr>
    </w:p>
    <w:p>
      <w:pPr>
        <w:pStyle w:val="BodyText"/>
        <w:spacing w:line="138" w:lineRule="exact"/>
        <w:ind w:left="4114" w:right="0"/>
        <w:jc w:val="left"/>
      </w:pPr>
      <w:r>
        <w:rPr/>
        <w:pict>
          <v:group style="position:absolute;margin-left:204.901215pt;margin-top:-3.639033pt;width:164.65pt;height:88.55pt;mso-position-horizontal-relative:page;mso-position-vertical-relative:paragraph;z-index:-47776" coordorigin="4098,-73" coordsize="3293,1771">
            <v:group style="position:absolute;left:4139;top:-14;width:2;height:1702" coordorigin="4139,-14" coordsize="2,1702">
              <v:shape style="position:absolute;left:4139;top:-14;width:2;height:1702" coordorigin="4139,-14" coordsize="0,1702" path="m4139,1687l4139,-14e" filled="false" stroked="true" strokeweight=".996047pt" strokecolor="#030303">
                <v:path arrowok="t"/>
              </v:shape>
            </v:group>
            <v:group style="position:absolute;left:4104;top:-54;width:3279;height:2" coordorigin="4104,-54" coordsize="3279,2">
              <v:shape style="position:absolute;left:4104;top:-54;width:3279;height:2" coordorigin="4104,-54" coordsize="3279,0" path="m4104,-54l7382,-54e" filled="false" stroked="true" strokeweight=".569170pt" strokecolor="#000000">
                <v:path arrowok="t"/>
              </v:shape>
            </v:group>
            <v:group style="position:absolute;left:4107;top:1653;width:3279;height:2" coordorigin="4107,1653" coordsize="3279,2">
              <v:shape style="position:absolute;left:4107;top:1653;width:3279;height:2" coordorigin="4107,1653" coordsize="3279,0" path="m4107,1653l7385,1653e" filled="false" stroked="true" strokeweight=".569170pt" strokecolor="#030303">
                <v:path arrowok="t"/>
              </v:shape>
            </v:group>
            <v:group style="position:absolute;left:7348;top:-69;width:2;height:1734" coordorigin="7348,-69" coordsize="2,1734">
              <v:shape style="position:absolute;left:7348;top:-69;width:2;height:1734" coordorigin="7348,-69" coordsize="0,1734" path="m7348,1665l7348,-69e" filled="false" stroked="true" strokeweight=".426877pt" strokecolor="#030303">
                <v:path arrowok="t"/>
              </v:shape>
            </v:group>
            <w10:wrap type="none"/>
          </v:group>
        </w:pict>
      </w:r>
      <w:r>
        <w:rPr>
          <w:color w:val="0A0A0A"/>
          <w:w w:val="105"/>
        </w:rPr>
        <w:t>Puedes</w:t>
      </w:r>
      <w:r>
        <w:rPr>
          <w:color w:val="0A0A0A"/>
          <w:spacing w:val="-31"/>
          <w:w w:val="105"/>
        </w:rPr>
        <w:t> </w:t>
      </w:r>
      <w:r>
        <w:rPr>
          <w:color w:val="0A0A0A"/>
          <w:spacing w:val="-5"/>
          <w:w w:val="105"/>
        </w:rPr>
        <w:t>listar</w:t>
      </w:r>
      <w:r>
        <w:rPr>
          <w:color w:val="0A0A0A"/>
          <w:spacing w:val="-28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-31"/>
          <w:w w:val="105"/>
        </w:rPr>
        <w:t> </w:t>
      </w:r>
      <w:r>
        <w:rPr>
          <w:color w:val="0A0A0A"/>
          <w:w w:val="105"/>
        </w:rPr>
        <w:t>topics</w:t>
      </w:r>
      <w:r>
        <w:rPr>
          <w:color w:val="0A0A0A"/>
          <w:spacing w:val="-30"/>
          <w:w w:val="105"/>
        </w:rPr>
        <w:t> </w:t>
      </w:r>
      <w:r>
        <w:rPr>
          <w:color w:val="0A0A0A"/>
          <w:w w:val="105"/>
        </w:rPr>
        <w:t>disponibles</w:t>
      </w:r>
      <w:r>
        <w:rPr>
          <w:color w:val="0A0A0A"/>
          <w:spacing w:val="-31"/>
          <w:w w:val="105"/>
        </w:rPr>
        <w:t> </w:t>
      </w:r>
      <w:r>
        <w:rPr>
          <w:color w:val="0A0A0A"/>
          <w:w w:val="105"/>
        </w:rPr>
        <w:t>ejecutando: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168" w:lineRule="exact"/>
        <w:ind w:left="4120" w:right="0"/>
        <w:jc w:val="left"/>
      </w:pPr>
      <w:r>
        <w:rPr>
          <w:rFonts w:ascii="Courier New"/>
          <w:color w:val="0A0A0A"/>
          <w:w w:val="130"/>
          <w:sz w:val="17"/>
        </w:rPr>
        <w:t>$</w:t>
      </w:r>
      <w:r>
        <w:rPr>
          <w:rFonts w:ascii="Courier New"/>
          <w:color w:val="0A0A0A"/>
          <w:spacing w:val="-51"/>
          <w:w w:val="130"/>
          <w:sz w:val="17"/>
        </w:rPr>
        <w:t> </w:t>
      </w:r>
      <w:r>
        <w:rPr>
          <w:color w:val="0A0A0A"/>
          <w:w w:val="145"/>
        </w:rPr>
        <w:t>bin/</w:t>
      </w:r>
      <w:r>
        <w:rPr>
          <w:color w:val="0A0A0A"/>
          <w:spacing w:val="-32"/>
          <w:w w:val="145"/>
        </w:rPr>
        <w:t> </w:t>
      </w:r>
      <w:r>
        <w:rPr>
          <w:color w:val="0A0A0A"/>
          <w:w w:val="145"/>
        </w:rPr>
        <w:t>kaf</w:t>
      </w:r>
      <w:r>
        <w:rPr>
          <w:color w:val="0A0A0A"/>
          <w:spacing w:val="-28"/>
          <w:w w:val="145"/>
        </w:rPr>
        <w:t> </w:t>
      </w:r>
      <w:r>
        <w:rPr>
          <w:color w:val="0A0A0A"/>
          <w:w w:val="130"/>
        </w:rPr>
        <w:t>ka</w:t>
      </w:r>
      <w:r>
        <w:rPr>
          <w:color w:val="0A0A0A"/>
          <w:spacing w:val="-31"/>
          <w:w w:val="130"/>
        </w:rPr>
        <w:t> </w:t>
      </w:r>
      <w:r>
        <w:rPr>
          <w:color w:val="0A0A0A"/>
          <w:w w:val="130"/>
        </w:rPr>
        <w:t>-</w:t>
      </w:r>
      <w:r>
        <w:rPr>
          <w:color w:val="0A0A0A"/>
          <w:spacing w:val="-25"/>
          <w:w w:val="130"/>
        </w:rPr>
        <w:t> </w:t>
      </w:r>
      <w:r>
        <w:rPr>
          <w:color w:val="0A0A0A"/>
          <w:w w:val="145"/>
        </w:rPr>
        <w:t>topi</w:t>
      </w:r>
      <w:r>
        <w:rPr>
          <w:color w:val="0A0A0A"/>
          <w:spacing w:val="-29"/>
          <w:w w:val="145"/>
        </w:rPr>
        <w:t> </w:t>
      </w:r>
      <w:r>
        <w:rPr>
          <w:color w:val="0A0A0A"/>
          <w:w w:val="130"/>
        </w:rPr>
        <w:t>cs</w:t>
      </w:r>
      <w:r>
        <w:rPr>
          <w:color w:val="0A0A0A"/>
          <w:spacing w:val="-10"/>
          <w:w w:val="130"/>
        </w:rPr>
        <w:t> </w:t>
      </w:r>
      <w:r>
        <w:rPr>
          <w:color w:val="545454"/>
          <w:w w:val="145"/>
        </w:rPr>
        <w:t>.</w:t>
      </w:r>
      <w:r>
        <w:rPr>
          <w:color w:val="0A0A0A"/>
          <w:w w:val="145"/>
        </w:rPr>
        <w:t>sh </w:t>
      </w:r>
      <w:r>
        <w:rPr>
          <w:color w:val="0A0A0A"/>
          <w:spacing w:val="17"/>
          <w:w w:val="145"/>
        </w:rPr>
        <w:t> </w:t>
      </w:r>
      <w:r>
        <w:rPr>
          <w:color w:val="0A0A0A"/>
          <w:w w:val="130"/>
        </w:rPr>
        <w:t>-</w:t>
      </w:r>
      <w:r>
        <w:rPr>
          <w:color w:val="0A0A0A"/>
          <w:spacing w:val="-19"/>
          <w:w w:val="130"/>
        </w:rPr>
        <w:t> </w:t>
      </w:r>
      <w:r>
        <w:rPr>
          <w:color w:val="0A0A0A"/>
          <w:w w:val="195"/>
        </w:rPr>
        <w:t>-list</w:t>
      </w:r>
      <w:r>
        <w:rPr/>
      </w:r>
    </w:p>
    <w:p>
      <w:pPr>
        <w:pStyle w:val="BodyText"/>
        <w:spacing w:line="130" w:lineRule="exact"/>
        <w:ind w:left="3931" w:right="0" w:firstLine="197"/>
        <w:jc w:val="left"/>
      </w:pPr>
      <w:r>
        <w:rPr>
          <w:color w:val="0A0A0A"/>
          <w:w w:val="145"/>
        </w:rPr>
        <w:t>-</w:t>
      </w:r>
      <w:r>
        <w:rPr>
          <w:color w:val="0A0A0A"/>
          <w:spacing w:val="-25"/>
          <w:w w:val="145"/>
        </w:rPr>
        <w:t> </w:t>
      </w:r>
      <w:r>
        <w:rPr>
          <w:color w:val="0A0A0A"/>
          <w:w w:val="145"/>
        </w:rPr>
        <w:t>-bootstrap-</w:t>
      </w:r>
      <w:r>
        <w:rPr>
          <w:color w:val="0A0A0A"/>
          <w:spacing w:val="-22"/>
          <w:w w:val="145"/>
        </w:rPr>
        <w:t> </w:t>
      </w:r>
      <w:r>
        <w:rPr>
          <w:color w:val="0A0A0A"/>
          <w:w w:val="145"/>
        </w:rPr>
        <w:t>server</w:t>
      </w:r>
      <w:r>
        <w:rPr/>
      </w:r>
    </w:p>
    <w:p>
      <w:pPr>
        <w:pStyle w:val="BodyText"/>
        <w:spacing w:line="154" w:lineRule="exact"/>
        <w:ind w:left="4109" w:right="0" w:hanging="178"/>
        <w:jc w:val="left"/>
      </w:pPr>
      <w:r>
        <w:rPr>
          <w:color w:val="992159"/>
          <w:spacing w:val="-262"/>
          <w:w w:val="506"/>
        </w:rPr>
        <w:t>l</w:t>
      </w:r>
      <w:r>
        <w:rPr>
          <w:color w:val="992159"/>
          <w:w w:val="142"/>
        </w:rPr>
        <w:t>ocal</w:t>
      </w:r>
      <w:r>
        <w:rPr>
          <w:color w:val="992159"/>
          <w:spacing w:val="-20"/>
        </w:rPr>
        <w:t> </w:t>
      </w:r>
      <w:r>
        <w:rPr>
          <w:color w:val="992159"/>
          <w:w w:val="136"/>
        </w:rPr>
        <w:t>host</w:t>
      </w:r>
      <w:r>
        <w:rPr>
          <w:color w:val="992159"/>
        </w:rPr>
        <w:t> </w:t>
      </w:r>
      <w:r>
        <w:rPr>
          <w:color w:val="992159"/>
          <w:w w:val="128"/>
        </w:rPr>
        <w:t>:9092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470" w:lineRule="auto"/>
        <w:ind w:left="4114" w:right="1498" w:hanging="6"/>
        <w:jc w:val="left"/>
      </w:pPr>
      <w:r>
        <w:rPr>
          <w:color w:val="0A0A0A"/>
          <w:w w:val="103"/>
        </w:rPr>
        <w:t>Sa</w:t>
      </w:r>
      <w:r>
        <w:rPr>
          <w:color w:val="0A0A0A"/>
          <w:spacing w:val="-10"/>
          <w:w w:val="103"/>
        </w:rPr>
        <w:t>l</w:t>
      </w:r>
      <w:r>
        <w:rPr>
          <w:color w:val="0A0A0A"/>
          <w:spacing w:val="-42"/>
          <w:w w:val="229"/>
        </w:rPr>
        <w:t>i</w:t>
      </w:r>
      <w:r>
        <w:rPr>
          <w:color w:val="0A0A0A"/>
          <w:w w:val="112"/>
        </w:rPr>
        <w:t>da</w:t>
      </w:r>
      <w:r>
        <w:rPr>
          <w:color w:val="0A0A0A"/>
          <w:spacing w:val="-12"/>
        </w:rPr>
        <w:t> </w:t>
      </w:r>
      <w:r>
        <w:rPr>
          <w:color w:val="0A0A0A"/>
          <w:w w:val="110"/>
        </w:rPr>
        <w:t>de</w:t>
      </w:r>
      <w:r>
        <w:rPr>
          <w:color w:val="0A0A0A"/>
          <w:spacing w:val="-9"/>
        </w:rPr>
        <w:t> </w:t>
      </w:r>
      <w:r>
        <w:rPr>
          <w:color w:val="0A0A0A"/>
          <w:w w:val="107"/>
        </w:rPr>
        <w:t>ejemp</w:t>
      </w:r>
      <w:r>
        <w:rPr>
          <w:color w:val="0A0A0A"/>
          <w:spacing w:val="-6"/>
          <w:w w:val="107"/>
        </w:rPr>
        <w:t>l</w:t>
      </w:r>
      <w:r>
        <w:rPr>
          <w:color w:val="0A0A0A"/>
          <w:w w:val="114"/>
        </w:rPr>
        <w:t>o:</w:t>
      </w:r>
      <w:r>
        <w:rPr>
          <w:color w:val="0A0A0A"/>
          <w:w w:val="114"/>
        </w:rPr>
        <w:t> </w:t>
      </w:r>
      <w:r>
        <w:rPr>
          <w:color w:val="0A0A0A"/>
          <w:w w:val="103"/>
        </w:rPr>
        <w:t>dev</w:t>
      </w:r>
      <w:r>
        <w:rPr>
          <w:color w:val="0A0A0A"/>
          <w:spacing w:val="-21"/>
        </w:rPr>
        <w:t> </w:t>
      </w:r>
      <w:r>
        <w:rPr>
          <w:color w:val="2A2A2A"/>
          <w:w w:val="106"/>
        </w:rPr>
        <w:t>s4</w:t>
      </w:r>
      <w:r>
        <w:rPr>
          <w:color w:val="2A2A2A"/>
          <w:spacing w:val="-25"/>
        </w:rPr>
        <w:t> </w:t>
      </w:r>
      <w:r>
        <w:rPr>
          <w:color w:val="0A0A0A"/>
          <w:w w:val="161"/>
        </w:rPr>
        <w:t>j</w:t>
      </w:r>
      <w:r>
        <w:rPr>
          <w:color w:val="0A0A0A"/>
          <w:spacing w:val="2"/>
        </w:rPr>
        <w:t> </w:t>
      </w:r>
      <w:r>
        <w:rPr>
          <w:color w:val="828282"/>
          <w:w w:val="125"/>
        </w:rPr>
        <w:t>-</w:t>
      </w:r>
      <w:r>
        <w:rPr>
          <w:color w:val="828282"/>
          <w:spacing w:val="-21"/>
        </w:rPr>
        <w:t> </w:t>
      </w:r>
      <w:r>
        <w:rPr>
          <w:color w:val="0A0A0A"/>
          <w:w w:val="134"/>
        </w:rPr>
        <w:t>topi</w:t>
      </w:r>
      <w:r>
        <w:rPr>
          <w:color w:val="0A0A0A"/>
          <w:spacing w:val="-17"/>
        </w:rPr>
        <w:t> </w:t>
      </w:r>
      <w:r>
        <w:rPr>
          <w:color w:val="0A0A0A"/>
          <w:w w:val="97"/>
        </w:rPr>
        <w:t>c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64" w:lineRule="auto"/>
        <w:ind w:left="283" w:right="284" w:firstLine="192"/>
        <w:jc w:val="left"/>
      </w:pPr>
      <w:r>
        <w:rPr>
          <w:color w:val="9A703B"/>
          <w:w w:val="101"/>
        </w:rPr>
        <w:t>$</w:t>
      </w:r>
      <w:r>
        <w:rPr>
          <w:color w:val="9A703B"/>
        </w:rPr>
        <w:t>  </w:t>
      </w:r>
      <w:r>
        <w:rPr>
          <w:color w:val="9A703B"/>
          <w:spacing w:val="-8"/>
        </w:rPr>
        <w:t> </w:t>
      </w:r>
      <w:r>
        <w:rPr>
          <w:color w:val="0A0A0A"/>
          <w:w w:val="159"/>
        </w:rPr>
        <w:t>b</w:t>
      </w:r>
      <w:r>
        <w:rPr>
          <w:color w:val="0A0A0A"/>
          <w:spacing w:val="14"/>
          <w:w w:val="159"/>
        </w:rPr>
        <w:t>i</w:t>
      </w:r>
      <w:r>
        <w:rPr>
          <w:color w:val="0A0A0A"/>
          <w:w w:val="148"/>
        </w:rPr>
        <w:t>n/</w:t>
      </w:r>
      <w:r>
        <w:rPr>
          <w:color w:val="0A0A0A"/>
          <w:spacing w:val="-20"/>
        </w:rPr>
        <w:t> </w:t>
      </w:r>
      <w:r>
        <w:rPr>
          <w:color w:val="0A0A0A"/>
          <w:w w:val="141"/>
        </w:rPr>
        <w:t>kaf</w:t>
      </w:r>
      <w:r>
        <w:rPr>
          <w:color w:val="0A0A0A"/>
          <w:spacing w:val="-14"/>
        </w:rPr>
        <w:t> </w:t>
      </w:r>
      <w:r>
        <w:rPr>
          <w:color w:val="0A0A0A"/>
          <w:w w:val="135"/>
        </w:rPr>
        <w:t>ka-co</w:t>
      </w:r>
      <w:r>
        <w:rPr>
          <w:color w:val="0A0A0A"/>
          <w:spacing w:val="4"/>
          <w:w w:val="135"/>
        </w:rPr>
        <w:t>n</w:t>
      </w:r>
      <w:r>
        <w:rPr>
          <w:color w:val="2A2A2A"/>
          <w:w w:val="165"/>
        </w:rPr>
        <w:t>f</w:t>
      </w:r>
      <w:r>
        <w:rPr>
          <w:color w:val="2A2A2A"/>
          <w:spacing w:val="-1"/>
        </w:rPr>
        <w:t> </w:t>
      </w:r>
      <w:r>
        <w:rPr>
          <w:color w:val="0A0A0A"/>
          <w:spacing w:val="-29"/>
          <w:w w:val="368"/>
        </w:rPr>
        <w:t>i</w:t>
      </w:r>
      <w:r>
        <w:rPr>
          <w:color w:val="0A0A0A"/>
          <w:w w:val="115"/>
        </w:rPr>
        <w:t>gs</w:t>
      </w:r>
      <w:r>
        <w:rPr>
          <w:color w:val="0A0A0A"/>
          <w:spacing w:val="1"/>
        </w:rPr>
        <w:t> </w:t>
      </w:r>
      <w:r>
        <w:rPr>
          <w:color w:val="3F3F3F"/>
          <w:spacing w:val="-2"/>
          <w:w w:val="200"/>
        </w:rPr>
        <w:t>.</w:t>
      </w:r>
      <w:r>
        <w:rPr>
          <w:color w:val="0A0A0A"/>
          <w:w w:val="123"/>
        </w:rPr>
        <w:t>sh</w:t>
      </w:r>
      <w:r>
        <w:rPr>
          <w:color w:val="0A0A0A"/>
        </w:rPr>
        <w:t>   </w:t>
      </w:r>
      <w:r>
        <w:rPr>
          <w:color w:val="0A0A0A"/>
          <w:w w:val="133"/>
        </w:rPr>
        <w:t>-</w:t>
      </w:r>
      <w:r>
        <w:rPr>
          <w:color w:val="0A0A0A"/>
          <w:spacing w:val="-7"/>
        </w:rPr>
        <w:t> </w:t>
      </w:r>
      <w:r>
        <w:rPr>
          <w:color w:val="2A2A2A"/>
          <w:w w:val="140"/>
        </w:rPr>
        <w:t>-</w:t>
      </w:r>
      <w:r>
        <w:rPr>
          <w:color w:val="2A2A2A"/>
          <w:spacing w:val="-16"/>
        </w:rPr>
        <w:t> </w:t>
      </w:r>
      <w:r>
        <w:rPr>
          <w:color w:val="0A0A0A"/>
          <w:w w:val="146"/>
        </w:rPr>
        <w:t>bootstrap-</w:t>
      </w:r>
      <w:r>
        <w:rPr>
          <w:color w:val="0A0A0A"/>
          <w:spacing w:val="-12"/>
        </w:rPr>
        <w:t> </w:t>
      </w:r>
      <w:r>
        <w:rPr>
          <w:color w:val="0A0A0A"/>
          <w:w w:val="139"/>
        </w:rPr>
        <w:t>server</w:t>
      </w:r>
      <w:r>
        <w:rPr>
          <w:color w:val="0A0A0A"/>
          <w:w w:val="139"/>
        </w:rPr>
        <w:t> </w:t>
      </w:r>
      <w:r>
        <w:rPr>
          <w:color w:val="992159"/>
          <w:spacing w:val="-262"/>
          <w:w w:val="506"/>
        </w:rPr>
        <w:t>l</w:t>
      </w:r>
      <w:r>
        <w:rPr>
          <w:color w:val="992159"/>
          <w:w w:val="142"/>
        </w:rPr>
        <w:t>ocal</w:t>
      </w:r>
      <w:r>
        <w:rPr>
          <w:color w:val="992159"/>
          <w:spacing w:val="-20"/>
        </w:rPr>
        <w:t> </w:t>
      </w:r>
      <w:r>
        <w:rPr>
          <w:color w:val="992159"/>
          <w:w w:val="140"/>
        </w:rPr>
        <w:t>host</w:t>
      </w:r>
      <w:r>
        <w:rPr>
          <w:color w:val="992159"/>
          <w:spacing w:val="-5"/>
        </w:rPr>
        <w:t> </w:t>
      </w:r>
      <w:r>
        <w:rPr>
          <w:color w:val="992159"/>
          <w:w w:val="125"/>
        </w:rPr>
        <w:t>:9092</w:t>
      </w:r>
      <w:r>
        <w:rPr>
          <w:color w:val="992159"/>
        </w:rPr>
        <w:t>  </w:t>
      </w:r>
      <w:r>
        <w:rPr>
          <w:color w:val="992159"/>
          <w:spacing w:val="2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8"/>
        </w:rPr>
        <w:t> </w:t>
      </w:r>
      <w:r>
        <w:rPr>
          <w:color w:val="0A0A0A"/>
          <w:w w:val="161"/>
        </w:rPr>
        <w:t>-enti</w:t>
      </w:r>
      <w:r>
        <w:rPr>
          <w:color w:val="0A0A0A"/>
          <w:spacing w:val="-14"/>
        </w:rPr>
        <w:t> </w:t>
      </w:r>
      <w:r>
        <w:rPr>
          <w:color w:val="0A0A0A"/>
          <w:w w:val="157"/>
        </w:rPr>
        <w:t>ty</w:t>
      </w:r>
      <w:r>
        <w:rPr>
          <w:color w:val="0A0A0A"/>
          <w:spacing w:val="-9"/>
        </w:rPr>
        <w:t> </w:t>
      </w:r>
      <w:r>
        <w:rPr>
          <w:color w:val="0A0A0A"/>
          <w:w w:val="133"/>
        </w:rPr>
        <w:t>-</w:t>
      </w:r>
      <w:r>
        <w:rPr>
          <w:color w:val="0A0A0A"/>
          <w:spacing w:val="-10"/>
        </w:rPr>
        <w:t> </w:t>
      </w:r>
      <w:r>
        <w:rPr>
          <w:color w:val="0A0A0A"/>
          <w:w w:val="134"/>
        </w:rPr>
        <w:t>type</w:t>
      </w:r>
      <w:r>
        <w:rPr>
          <w:color w:val="0A0A0A"/>
        </w:rPr>
        <w:t>  </w:t>
      </w:r>
      <w:r>
        <w:rPr>
          <w:color w:val="0A0A0A"/>
          <w:spacing w:val="-5"/>
        </w:rPr>
        <w:t> </w:t>
      </w:r>
      <w:r>
        <w:rPr>
          <w:color w:val="0A0A0A"/>
          <w:w w:val="158"/>
        </w:rPr>
        <w:t>topi</w:t>
      </w:r>
      <w:r>
        <w:rPr>
          <w:color w:val="0A0A0A"/>
          <w:spacing w:val="-20"/>
        </w:rPr>
        <w:t> </w:t>
      </w:r>
      <w:r>
        <w:rPr>
          <w:color w:val="0A0A0A"/>
          <w:w w:val="128"/>
        </w:rPr>
        <w:t>cs</w:t>
      </w:r>
      <w:r>
        <w:rPr/>
      </w:r>
    </w:p>
    <w:p>
      <w:pPr>
        <w:pStyle w:val="ListParagraph"/>
        <w:numPr>
          <w:ilvl w:val="0"/>
          <w:numId w:val="4"/>
        </w:numPr>
        <w:tabs>
          <w:tab w:pos="579" w:val="left" w:leader="none"/>
        </w:tabs>
        <w:spacing w:line="240" w:lineRule="auto" w:before="2" w:after="0"/>
        <w:ind w:left="578" w:right="284" w:hanging="97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50"/>
          <w:sz w:val="14"/>
        </w:rPr>
        <w:t>-entity</w:t>
      </w:r>
      <w:r>
        <w:rPr>
          <w:rFonts w:ascii="Arial"/>
          <w:color w:val="0A0A0A"/>
          <w:spacing w:val="-31"/>
          <w:w w:val="150"/>
          <w:sz w:val="14"/>
        </w:rPr>
        <w:t> </w:t>
      </w:r>
      <w:r>
        <w:rPr>
          <w:rFonts w:ascii="Arial"/>
          <w:color w:val="0A0A0A"/>
          <w:w w:val="125"/>
          <w:sz w:val="14"/>
        </w:rPr>
        <w:t>-name</w:t>
      </w:r>
      <w:r>
        <w:rPr>
          <w:rFonts w:ascii="Arial"/>
          <w:color w:val="0A0A0A"/>
          <w:spacing w:val="19"/>
          <w:w w:val="125"/>
          <w:sz w:val="14"/>
        </w:rPr>
        <w:t> </w:t>
      </w:r>
      <w:r>
        <w:rPr>
          <w:rFonts w:ascii="Arial"/>
          <w:color w:val="992159"/>
          <w:w w:val="125"/>
          <w:sz w:val="14"/>
        </w:rPr>
        <w:t>devs4j</w:t>
      </w:r>
      <w:r>
        <w:rPr>
          <w:rFonts w:ascii="Arial"/>
          <w:color w:val="992159"/>
          <w:spacing w:val="-10"/>
          <w:w w:val="125"/>
          <w:sz w:val="14"/>
        </w:rPr>
        <w:t> </w:t>
      </w:r>
      <w:r>
        <w:rPr>
          <w:rFonts w:ascii="Arial"/>
          <w:color w:val="992159"/>
          <w:w w:val="125"/>
          <w:sz w:val="14"/>
        </w:rPr>
        <w:t>-</w:t>
      </w:r>
      <w:r>
        <w:rPr>
          <w:rFonts w:ascii="Arial"/>
          <w:color w:val="992159"/>
          <w:spacing w:val="-18"/>
          <w:w w:val="125"/>
          <w:sz w:val="14"/>
        </w:rPr>
        <w:t> </w:t>
      </w:r>
      <w:r>
        <w:rPr>
          <w:rFonts w:ascii="Arial"/>
          <w:color w:val="992159"/>
          <w:w w:val="150"/>
          <w:sz w:val="14"/>
        </w:rPr>
        <w:t>topi</w:t>
      </w:r>
      <w:r>
        <w:rPr>
          <w:rFonts w:ascii="Arial"/>
          <w:color w:val="992159"/>
          <w:spacing w:val="-30"/>
          <w:w w:val="150"/>
          <w:sz w:val="14"/>
        </w:rPr>
        <w:t> </w:t>
      </w:r>
      <w:r>
        <w:rPr>
          <w:rFonts w:ascii="Arial"/>
          <w:color w:val="992159"/>
          <w:w w:val="125"/>
          <w:sz w:val="14"/>
        </w:rPr>
        <w:t>c</w:t>
      </w:r>
      <w:r>
        <w:rPr>
          <w:rFonts w:ascii="Arial"/>
          <w:color w:val="992159"/>
          <w:spacing w:val="37"/>
          <w:w w:val="125"/>
          <w:sz w:val="14"/>
        </w:rPr>
        <w:t> </w:t>
      </w:r>
      <w:r>
        <w:rPr>
          <w:rFonts w:ascii="Arial"/>
          <w:color w:val="0A0A0A"/>
          <w:w w:val="125"/>
          <w:sz w:val="14"/>
        </w:rPr>
        <w:t>-</w:t>
      </w:r>
      <w:r>
        <w:rPr>
          <w:rFonts w:ascii="Arial"/>
          <w:color w:val="0A0A0A"/>
          <w:spacing w:val="-13"/>
          <w:w w:val="125"/>
          <w:sz w:val="14"/>
        </w:rPr>
        <w:t> </w:t>
      </w:r>
      <w:r>
        <w:rPr>
          <w:rFonts w:ascii="Arial"/>
          <w:color w:val="0A0A0A"/>
          <w:w w:val="150"/>
          <w:sz w:val="14"/>
        </w:rPr>
        <w:t>-alter</w:t>
      </w:r>
      <w:r>
        <w:rPr>
          <w:rFonts w:ascii="Arial"/>
          <w:sz w:val="14"/>
        </w:rPr>
      </w:r>
    </w:p>
    <w:p>
      <w:pPr>
        <w:pStyle w:val="ListParagraph"/>
        <w:numPr>
          <w:ilvl w:val="0"/>
          <w:numId w:val="4"/>
        </w:numPr>
        <w:tabs>
          <w:tab w:pos="579" w:val="left" w:leader="none"/>
        </w:tabs>
        <w:spacing w:line="240" w:lineRule="auto" w:before="15" w:after="0"/>
        <w:ind w:left="578" w:right="284" w:hanging="97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51"/>
          <w:sz w:val="14"/>
        </w:rPr>
        <w:t>-de</w:t>
      </w:r>
      <w:r>
        <w:rPr>
          <w:rFonts w:ascii="Arial"/>
          <w:color w:val="0A0A0A"/>
          <w:spacing w:val="11"/>
          <w:w w:val="151"/>
          <w:sz w:val="14"/>
        </w:rPr>
        <w:t>l</w:t>
      </w:r>
      <w:r>
        <w:rPr>
          <w:rFonts w:ascii="Arial"/>
          <w:color w:val="0A0A0A"/>
          <w:w w:val="145"/>
          <w:sz w:val="14"/>
        </w:rPr>
        <w:t>ete-con</w:t>
      </w:r>
      <w:r>
        <w:rPr>
          <w:rFonts w:ascii="Arial"/>
          <w:color w:val="0A0A0A"/>
          <w:spacing w:val="8"/>
          <w:w w:val="145"/>
          <w:sz w:val="14"/>
        </w:rPr>
        <w:t>f</w:t>
      </w:r>
      <w:r>
        <w:rPr>
          <w:rFonts w:ascii="Arial"/>
          <w:color w:val="0A0A0A"/>
          <w:spacing w:val="-65"/>
          <w:w w:val="414"/>
          <w:sz w:val="14"/>
        </w:rPr>
        <w:t>i</w:t>
      </w:r>
      <w:r>
        <w:rPr>
          <w:rFonts w:ascii="Arial"/>
          <w:color w:val="0A0A0A"/>
          <w:w w:val="123"/>
          <w:sz w:val="14"/>
        </w:rPr>
        <w:t>g</w:t>
      </w:r>
      <w:r>
        <w:rPr>
          <w:rFonts w:ascii="Arial"/>
          <w:color w:val="0A0A0A"/>
          <w:sz w:val="14"/>
        </w:rPr>
        <w:t> </w:t>
      </w:r>
      <w:r>
        <w:rPr>
          <w:rFonts w:ascii="Arial"/>
          <w:color w:val="0A0A0A"/>
          <w:spacing w:val="17"/>
          <w:sz w:val="14"/>
        </w:rPr>
        <w:t> </w:t>
      </w:r>
      <w:r>
        <w:rPr>
          <w:rFonts w:ascii="Arial"/>
          <w:color w:val="992159"/>
          <w:w w:val="111"/>
          <w:sz w:val="14"/>
        </w:rPr>
        <w:t>x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pStyle w:val="Heading9"/>
        <w:spacing w:line="240" w:lineRule="auto"/>
        <w:ind w:left="279" w:right="0"/>
        <w:jc w:val="center"/>
      </w:pPr>
      <w:r>
        <w:rPr>
          <w:color w:val="0A0A0A"/>
          <w:w w:val="110"/>
        </w:rPr>
        <w:t>Borrando un</w:t>
      </w:r>
      <w:r>
        <w:rPr>
          <w:color w:val="0A0A0A"/>
          <w:spacing w:val="-16"/>
          <w:w w:val="110"/>
        </w:rPr>
        <w:t> </w:t>
      </w:r>
      <w:r>
        <w:rPr>
          <w:color w:val="0A0A0A"/>
          <w:w w:val="110"/>
        </w:rPr>
        <w:t>topic</w:t>
      </w:r>
      <w:r>
        <w:rPr/>
      </w:r>
    </w:p>
    <w:p>
      <w:pPr>
        <w:pStyle w:val="BodyText"/>
        <w:spacing w:line="240" w:lineRule="auto" w:before="108"/>
        <w:ind w:left="467" w:right="284"/>
        <w:jc w:val="left"/>
      </w:pPr>
      <w:r>
        <w:rPr/>
        <w:pict>
          <v:group style="position:absolute;margin-left:375.296448pt;margin-top:3.072666pt;width:223.15pt;height:68.6pt;mso-position-horizontal-relative:page;mso-position-vertical-relative:paragraph;z-index:-47584" coordorigin="7506,61" coordsize="4463,1372">
            <v:group style="position:absolute;left:7563;top:123;width:2;height:1301" coordorigin="7563,123" coordsize="2,1301">
              <v:shape style="position:absolute;left:7563;top:123;width:2;height:1301" coordorigin="7563,123" coordsize="0,1301" path="m7563,1423l7563,123e" filled="false" stroked="true" strokeweight=".996047pt" strokecolor="#030303">
                <v:path arrowok="t"/>
              </v:shape>
            </v:group>
            <v:group style="position:absolute;left:7524;top:80;width:4440;height:2" coordorigin="7524,80" coordsize="4440,2">
              <v:shape style="position:absolute;left:7524;top:80;width:4440;height:2" coordorigin="7524,80" coordsize="4440,0" path="m7524,80l11964,80e" filled="false" stroked="true" strokeweight=".426877pt" strokecolor="#000000">
                <v:path arrowok="t"/>
              </v:shape>
            </v:group>
            <v:group style="position:absolute;left:11941;top:66;width:2;height:1315" coordorigin="11941,66" coordsize="2,1315">
              <v:shape style="position:absolute;left:11941;top:66;width:2;height:1315" coordorigin="11941,66" coordsize="0,1315" path="m11941,1381l11941,66e" filled="false" stroked="true" strokeweight=".426877pt" strokecolor="#030303">
                <v:path arrowok="t"/>
              </v:shape>
            </v:group>
            <v:group style="position:absolute;left:7510;top:1352;width:4440;height:2" coordorigin="7510,1352" coordsize="4440,2">
              <v:shape style="position:absolute;left:7510;top:1352;width:4440;height:2" coordorigin="7510,1352" coordsize="4440,0" path="m7510,1352l11950,1352e" filled="false" stroked="true" strokeweight=".426877pt" strokecolor="#030303">
                <v:path arrowok="t"/>
              </v:shape>
            </v:group>
            <w10:wrap type="none"/>
          </v:group>
        </w:pict>
      </w:r>
      <w:r>
        <w:rPr>
          <w:color w:val="0A0A0A"/>
        </w:rPr>
        <w:t>Para</w:t>
      </w:r>
      <w:r>
        <w:rPr>
          <w:color w:val="0A0A0A"/>
          <w:spacing w:val="-14"/>
        </w:rPr>
        <w:t> </w:t>
      </w:r>
      <w:r>
        <w:rPr>
          <w:color w:val="0A0A0A"/>
        </w:rPr>
        <w:t>borrar</w:t>
      </w:r>
      <w:r>
        <w:rPr>
          <w:color w:val="0A0A0A"/>
          <w:spacing w:val="-4"/>
        </w:rPr>
        <w:t> </w:t>
      </w:r>
      <w:r>
        <w:rPr>
          <w:color w:val="0A0A0A"/>
        </w:rPr>
        <w:t>un</w:t>
      </w:r>
      <w:r>
        <w:rPr>
          <w:color w:val="0A0A0A"/>
          <w:spacing w:val="-19"/>
        </w:rPr>
        <w:t> </w:t>
      </w:r>
      <w:r>
        <w:rPr>
          <w:color w:val="0A0A0A"/>
        </w:rPr>
        <w:t>topic</w:t>
      </w:r>
      <w:r>
        <w:rPr>
          <w:color w:val="0A0A0A"/>
          <w:spacing w:val="-3"/>
        </w:rPr>
        <w:t> </w:t>
      </w:r>
      <w:r>
        <w:rPr>
          <w:color w:val="0A0A0A"/>
        </w:rPr>
        <w:t>e</w:t>
      </w:r>
      <w:r>
        <w:rPr>
          <w:color w:val="2A2A2A"/>
        </w:rPr>
        <w:t>x</w:t>
      </w:r>
      <w:r>
        <w:rPr>
          <w:color w:val="0A0A0A"/>
        </w:rPr>
        <w:t>istente</w:t>
      </w:r>
      <w:r>
        <w:rPr>
          <w:color w:val="0A0A0A"/>
          <w:spacing w:val="-8"/>
        </w:rPr>
        <w:t> </w:t>
      </w:r>
      <w:r>
        <w:rPr>
          <w:color w:val="0A0A0A"/>
        </w:rPr>
        <w:t>ejecutaremos</w:t>
      </w:r>
      <w:r>
        <w:rPr>
          <w:color w:val="0A0A0A"/>
          <w:spacing w:val="6"/>
        </w:rPr>
        <w:t> </w:t>
      </w:r>
      <w:r>
        <w:rPr>
          <w:color w:val="0A0A0A"/>
        </w:rPr>
        <w:t>el</w:t>
      </w:r>
      <w:r>
        <w:rPr>
          <w:color w:val="0A0A0A"/>
          <w:spacing w:val="-15"/>
        </w:rPr>
        <w:t> </w:t>
      </w:r>
      <w:r>
        <w:rPr>
          <w:color w:val="0A0A0A"/>
        </w:rPr>
        <w:t>siguiente</w:t>
      </w:r>
      <w:r>
        <w:rPr>
          <w:color w:val="0A0A0A"/>
          <w:spacing w:val="4"/>
        </w:rPr>
        <w:t> </w:t>
      </w:r>
      <w:r>
        <w:rPr>
          <w:color w:val="0A0A0A"/>
        </w:rPr>
        <w:t>comando: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" w:bottom="0" w:left="60" w:right="140"/>
          <w:cols w:num="2" w:equalWidth="0">
            <w:col w:w="7020" w:space="40"/>
            <w:col w:w="4980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Heading9"/>
        <w:spacing w:line="240" w:lineRule="auto"/>
        <w:ind w:left="1471" w:right="0" w:firstLine="45"/>
        <w:jc w:val="left"/>
      </w:pPr>
      <w:r>
        <w:rPr>
          <w:color w:val="0A0A0A"/>
          <w:w w:val="105"/>
        </w:rPr>
        <w:t>Producer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spacing w:line="116" w:lineRule="exact" w:before="0"/>
        <w:ind w:left="147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75.225311pt;margin-top:-1.389427pt;width:223.05pt;height:93.95pt;mso-position-horizontal-relative:page;mso-position-vertical-relative:paragraph;z-index:1768" coordorigin="7505,-28" coordsize="4461,1879">
            <v:group style="position:absolute;left:7510;top:-4;width:4440;height:2" coordorigin="7510,-4" coordsize="4440,2">
              <v:shape style="position:absolute;left:7510;top:-4;width:4440;height:2" coordorigin="7510,-4" coordsize="4440,0" path="m7510,-4l11950,-4e" filled="false" stroked="true" strokeweight=".569170pt" strokecolor="#000000">
                <v:path arrowok="t"/>
              </v:shape>
            </v:group>
            <v:group style="position:absolute;left:7563;top:48;width:2;height:1793" coordorigin="7563,48" coordsize="2,1793">
              <v:shape style="position:absolute;left:7563;top:48;width:2;height:1793" coordorigin="7563,48" coordsize="0,1793" path="m7563,1841l7563,48e" filled="false" stroked="true" strokeweight=".996047pt" strokecolor="#030303">
                <v:path arrowok="t"/>
              </v:shape>
            </v:group>
            <v:group style="position:absolute;left:11941;top:-24;width:2;height:1810" coordorigin="11941,-24" coordsize="2,1810">
              <v:shape style="position:absolute;left:11941;top:-24;width:2;height:1810" coordorigin="11941,-24" coordsize="0,1810" path="m11941,1786l11941,-24e" filled="false" stroked="true" strokeweight=".426877pt" strokecolor="#030303">
                <v:path arrowok="t"/>
              </v:shape>
            </v:group>
            <v:group style="position:absolute;left:7522;top:1758;width:4440;height:2" coordorigin="7522,1758" coordsize="4440,2">
              <v:shape style="position:absolute;left:7522;top:1758;width:4440;height:2" coordorigin="7522,1758" coordsize="4440,0" path="m7522,1758l11961,1758e" filled="false" stroked="true" strokeweight=".426877pt" strokecolor="#030303">
                <v:path arrowok="t"/>
              </v:shape>
              <v:shape style="position:absolute;left:7563;top:-4;width:4379;height:1762" type="#_x0000_t202" filled="false" stroked="false">
                <v:textbox inset="0,0,0,0">
                  <w:txbxContent>
                    <w:p>
                      <w:pPr>
                        <w:spacing w:line="249" w:lineRule="auto" w:before="88"/>
                        <w:ind w:left="24" w:right="78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6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06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3F3F3F"/>
                          <w:spacing w:val="-6"/>
                          <w:w w:val="92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3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impiar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amb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ente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los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ejemplos</w:t>
                      </w:r>
                      <w:r>
                        <w:rPr>
                          <w:rFonts w:asci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prueba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term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naremos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los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procesos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siguiente</w:t>
                      </w:r>
                      <w:r>
                        <w:rPr>
                          <w:rFonts w:ascii="Arial"/>
                          <w:color w:val="0A0A0A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orden: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07" w:val="left" w:leader="none"/>
                        </w:tabs>
                        <w:spacing w:line="126" w:lineRule="exact" w:before="0"/>
                        <w:ind w:left="2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Control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3"/>
                          <w:sz w:val="14"/>
                        </w:rPr>
                        <w:t>+</w:t>
                      </w:r>
                      <w:r>
                        <w:rPr>
                          <w:rFonts w:asci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los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consumers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producers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07" w:val="left" w:leader="none"/>
                        </w:tabs>
                        <w:spacing w:line="222" w:lineRule="exact" w:before="0"/>
                        <w:ind w:left="106" w:right="0" w:hanging="8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Control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1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A0A0A"/>
                          <w:spacing w:val="27"/>
                          <w:w w:val="109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los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brokers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kafka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07" w:val="left" w:leader="none"/>
                        </w:tabs>
                        <w:spacing w:line="487" w:lineRule="auto" w:before="0"/>
                        <w:ind w:left="24" w:right="1693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Control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+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spacing w:val="-5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2A2A2A"/>
                          <w:spacing w:val="-10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er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w w:val="106"/>
                          <w:sz w:val="14"/>
                        </w:rPr>
                        <w:t>v</w:t>
                      </w:r>
                      <w:r>
                        <w:rPr>
                          <w:rFonts w:ascii="Arial" w:hAnsi="Arial"/>
                          <w:color w:val="2A2A2A"/>
                          <w:spacing w:val="-25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dor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spacing w:val="-2"/>
                          <w:w w:val="104"/>
                          <w:sz w:val="14"/>
                        </w:rPr>
                        <w:t>z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ook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02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A2A2A"/>
                          <w:spacing w:val="-3"/>
                          <w:w w:val="109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106"/>
                          <w:sz w:val="14"/>
                        </w:rPr>
                        <w:t>p</w:t>
                      </w:r>
                      <w:r>
                        <w:rPr>
                          <w:rFonts w:ascii="Arial" w:hAnsi="Arial"/>
                          <w:color w:val="2A2A2A"/>
                          <w:spacing w:val="-1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3F3F3F"/>
                          <w:w w:val="109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3F3F3F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desea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w w:val="115"/>
                          <w:sz w:val="14"/>
                        </w:rPr>
                        <w:t>b</w:t>
                      </w:r>
                      <w:r>
                        <w:rPr>
                          <w:rFonts w:ascii="Arial" w:hAnsi="Arial"/>
                          <w:color w:val="2A2A2A"/>
                          <w:spacing w:val="-1"/>
                          <w:w w:val="107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w w:val="95"/>
                          <w:sz w:val="14"/>
                        </w:rPr>
                        <w:t>rrar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9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2A2A2A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A2A2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0"/>
                          <w:w w:val="206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2A2A2A"/>
                          <w:spacing w:val="-22"/>
                          <w:w w:val="119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fo</w:t>
                      </w:r>
                      <w:r>
                        <w:rPr>
                          <w:rFonts w:ascii="Arial" w:hAnsi="Arial"/>
                          <w:color w:val="0A0A0A"/>
                          <w:spacing w:val="10"/>
                          <w:w w:val="99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2A2A2A"/>
                          <w:w w:val="103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2A2A2A"/>
                          <w:spacing w:val="-19"/>
                          <w:w w:val="10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ció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02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2A2A2A"/>
                          <w:spacing w:val="3"/>
                          <w:w w:val="189"/>
                          <w:sz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7"/>
                          <w:sz w:val="14"/>
                        </w:rPr>
                        <w:t>j</w:t>
                      </w:r>
                      <w:r>
                        <w:rPr>
                          <w:rFonts w:ascii="Arial" w:hAnsi="Arial"/>
                          <w:color w:val="2A2A2A"/>
                          <w:spacing w:val="-5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cu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98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w w:val="92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545454"/>
                          <w:w w:val="119"/>
                          <w:sz w:val="14"/>
                        </w:rPr>
                        <w:t>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before="2"/>
                        <w:ind w:left="29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2A2A2A"/>
                          <w:w w:val="111"/>
                          <w:sz w:val="14"/>
                        </w:rPr>
                        <w:t>$</w:t>
                      </w:r>
                      <w:r>
                        <w:rPr>
                          <w:rFonts w:ascii="Times New Roman"/>
                          <w:color w:val="2A2A2A"/>
                          <w:sz w:val="14"/>
                        </w:rPr>
                        <w:t>  </w:t>
                      </w:r>
                      <w:r>
                        <w:rPr>
                          <w:rFonts w:ascii="Times New Roman"/>
                          <w:color w:val="2A2A2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rm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69"/>
                          <w:sz w:val="14"/>
                        </w:rPr>
                        <w:t>-rf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3F3F3F"/>
                          <w:w w:val="143"/>
                          <w:sz w:val="14"/>
                        </w:rPr>
                        <w:t>/</w:t>
                      </w:r>
                      <w:r>
                        <w:rPr>
                          <w:rFonts w:ascii="Arial"/>
                          <w:color w:val="3F3F3F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1"/>
                          <w:sz w:val="14"/>
                        </w:rPr>
                        <w:t>tmp/kafk</w:t>
                      </w:r>
                      <w:r>
                        <w:rPr>
                          <w:rFonts w:ascii="Arial"/>
                          <w:color w:val="0A0A0A"/>
                          <w:w w:val="122"/>
                          <w:sz w:val="14"/>
                        </w:rPr>
                        <w:t>a-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A2A2A"/>
                          <w:spacing w:val="5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gs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3F3F3F"/>
                          <w:w w:val="143"/>
                          <w:sz w:val="14"/>
                        </w:rPr>
                        <w:t>/</w:t>
                      </w:r>
                      <w:r>
                        <w:rPr>
                          <w:rFonts w:ascii="Arial"/>
                          <w:color w:val="3F3F3F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tm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w w:val="102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2A2A2A"/>
                          <w:w w:val="157"/>
                          <w:sz w:val="14"/>
                        </w:rPr>
                        <w:t>/</w:t>
                      </w:r>
                      <w:r>
                        <w:rPr>
                          <w:rFonts w:ascii="Arial"/>
                          <w:color w:val="2A2A2A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4"/>
                        </w:rPr>
                        <w:t>zookeeper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A0A0A"/>
          <w:w w:val="105"/>
          <w:sz w:val="16"/>
        </w:rPr>
        <w:t>Consumer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1550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color w:val="0A0A0A"/>
          <w:w w:val="110"/>
          <w:sz w:val="16"/>
        </w:rPr>
        <w:t>Ver</w:t>
      </w:r>
      <w:r>
        <w:rPr>
          <w:rFonts w:ascii="Arial" w:hAnsi="Arial"/>
          <w:color w:val="0A0A0A"/>
          <w:spacing w:val="-1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definición</w:t>
      </w:r>
      <w:r>
        <w:rPr>
          <w:rFonts w:ascii="Arial" w:hAnsi="Arial"/>
          <w:color w:val="0A0A0A"/>
          <w:spacing w:val="-13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de</w:t>
      </w:r>
      <w:r>
        <w:rPr>
          <w:rFonts w:ascii="Arial" w:hAnsi="Arial"/>
          <w:color w:val="0A0A0A"/>
          <w:spacing w:val="-14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un</w:t>
      </w:r>
      <w:r>
        <w:rPr>
          <w:rFonts w:ascii="Arial" w:hAnsi="Arial"/>
          <w:color w:val="0A0A0A"/>
          <w:spacing w:val="-23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topic</w:t>
      </w:r>
      <w:r>
        <w:rPr>
          <w:rFonts w:ascii="Arial" w:hAnsi="Arial"/>
          <w:sz w:val="16"/>
        </w:rPr>
      </w:r>
    </w:p>
    <w:p>
      <w:pPr>
        <w:pStyle w:val="BodyText"/>
        <w:spacing w:line="259" w:lineRule="auto" w:before="128"/>
        <w:ind w:left="1476" w:right="0" w:hanging="6"/>
        <w:jc w:val="left"/>
      </w:pPr>
      <w:r>
        <w:rPr/>
        <w:pict>
          <v:group style="position:absolute;margin-left:8.181819pt;margin-top:6.491569pt;width:190.35pt;height:34.15pt;mso-position-horizontal-relative:page;mso-position-vertical-relative:paragraph;z-index:1288" coordorigin="164,130" coordsize="3807,683">
            <v:group style="position:absolute;left:168;top:134;width:3791;height:2" coordorigin="168,134" coordsize="3791,2">
              <v:shape style="position:absolute;left:168;top:134;width:3791;height:2" coordorigin="168,134" coordsize="3791,0" path="m168,134l3959,134e" filled="false" stroked="true" strokeweight=".426877pt" strokecolor="#000000">
                <v:path arrowok="t"/>
              </v:shape>
            </v:group>
            <v:group style="position:absolute;left:198;top:185;width:2;height:618" coordorigin="198,185" coordsize="2,618">
              <v:shape style="position:absolute;left:198;top:185;width:2;height:618" coordorigin="198,185" coordsize="0,618" path="m198,803l198,185e" filled="false" stroked="true" strokeweight=".996047pt" strokecolor="#030303">
                <v:path arrowok="t"/>
              </v:shape>
            </v:group>
            <v:group style="position:absolute;left:168;top:740;width:3791;height:2" coordorigin="168,740" coordsize="3791,2">
              <v:shape style="position:absolute;left:168;top:740;width:3791;height:2" coordorigin="168,740" coordsize="3791,0" path="m168,740l3959,740e" filled="false" stroked="true" strokeweight=".426877pt" strokecolor="#030303">
                <v:path arrowok="t"/>
              </v:shape>
            </v:group>
            <v:group style="position:absolute;left:3960;top:185;width:2;height:604" coordorigin="3960,185" coordsize="2,604">
              <v:shape style="position:absolute;left:3960;top:185;width:2;height:604" coordorigin="3960,185" coordsize="0,604" path="m3960,789l3960,185e" filled="false" stroked="true" strokeweight=".996047pt" strokecolor="#030303">
                <v:path arrowok="t"/>
              </v:shape>
              <v:shape style="position:absolute;left:164;top:130;width:3807;height:683" type="#_x0000_t202" filled="false" stroked="false">
                <v:textbox inset="0,0,0,0">
                  <w:txbxContent>
                    <w:p>
                      <w:pPr>
                        <w:spacing w:line="254" w:lineRule="auto" w:before="38"/>
                        <w:ind w:left="81" w:right="193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producer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componente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pub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ica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uno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topics.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Puede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seleccionar</w:t>
                      </w:r>
                      <w:r>
                        <w:rPr>
                          <w:rFonts w:ascii="Arial" w:hAnsi="Arial"/>
                          <w:color w:val="0A0A0A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partición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desea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colocar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0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0A0A0A"/>
        </w:rPr>
        <w:t>Si deseas consultar como se definió un</w:t>
      </w:r>
      <w:r>
        <w:rPr>
          <w:color w:val="0A0A0A"/>
          <w:spacing w:val="-18"/>
        </w:rPr>
        <w:t> </w:t>
      </w:r>
      <w:r>
        <w:rPr>
          <w:color w:val="0A0A0A"/>
        </w:rPr>
        <w:t>topic</w:t>
      </w:r>
      <w:r>
        <w:rPr>
          <w:color w:val="0A0A0A"/>
          <w:w w:val="106"/>
        </w:rPr>
        <w:t> </w:t>
      </w:r>
      <w:r>
        <w:rPr>
          <w:color w:val="0A0A0A"/>
        </w:rPr>
        <w:t>puedes describirlo con el siguiente</w:t>
      </w:r>
      <w:r>
        <w:rPr>
          <w:color w:val="0A0A0A"/>
          <w:spacing w:val="-13"/>
        </w:rPr>
        <w:t> </w:t>
      </w:r>
      <w:r>
        <w:rPr>
          <w:color w:val="2A2A2A"/>
        </w:rPr>
        <w:t>c</w:t>
      </w:r>
      <w:r>
        <w:rPr>
          <w:color w:val="0A0A0A"/>
        </w:rPr>
        <w:t>omando</w:t>
      </w:r>
      <w:r>
        <w:rPr>
          <w:color w:val="545454"/>
        </w:rPr>
        <w:t>:</w:t>
      </w:r>
      <w:r>
        <w:rPr/>
      </w:r>
    </w:p>
    <w:p>
      <w:pPr>
        <w:pStyle w:val="BodyText"/>
        <w:spacing w:line="174" w:lineRule="exact" w:before="123"/>
        <w:ind w:left="1482" w:right="0"/>
        <w:jc w:val="left"/>
      </w:pPr>
      <w:r>
        <w:rPr>
          <w:rFonts w:ascii="Courier New"/>
          <w:color w:val="0A0A0A"/>
          <w:w w:val="130"/>
          <w:sz w:val="17"/>
        </w:rPr>
        <w:t>$</w:t>
      </w:r>
      <w:r>
        <w:rPr>
          <w:rFonts w:ascii="Courier New"/>
          <w:color w:val="0A0A0A"/>
          <w:spacing w:val="-56"/>
          <w:w w:val="130"/>
          <w:sz w:val="17"/>
        </w:rPr>
        <w:t> </w:t>
      </w:r>
      <w:r>
        <w:rPr>
          <w:color w:val="0A0A0A"/>
          <w:w w:val="140"/>
        </w:rPr>
        <w:t>bin/</w:t>
      </w:r>
      <w:r>
        <w:rPr>
          <w:color w:val="0A0A0A"/>
          <w:spacing w:val="-32"/>
          <w:w w:val="140"/>
        </w:rPr>
        <w:t> </w:t>
      </w:r>
      <w:r>
        <w:rPr>
          <w:color w:val="0A0A0A"/>
          <w:w w:val="140"/>
        </w:rPr>
        <w:t>ka</w:t>
      </w:r>
      <w:r>
        <w:rPr>
          <w:color w:val="2A2A2A"/>
          <w:w w:val="140"/>
        </w:rPr>
        <w:t>f</w:t>
      </w:r>
      <w:r>
        <w:rPr>
          <w:color w:val="2A2A2A"/>
          <w:spacing w:val="-19"/>
          <w:w w:val="140"/>
        </w:rPr>
        <w:t> </w:t>
      </w:r>
      <w:r>
        <w:rPr>
          <w:color w:val="0A0A0A"/>
          <w:w w:val="130"/>
        </w:rPr>
        <w:t>ka</w:t>
      </w:r>
      <w:r>
        <w:rPr>
          <w:color w:val="0A0A0A"/>
          <w:spacing w:val="-32"/>
          <w:w w:val="130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31"/>
          <w:w w:val="140"/>
        </w:rPr>
        <w:t> </w:t>
      </w:r>
      <w:r>
        <w:rPr>
          <w:color w:val="0A0A0A"/>
          <w:w w:val="140"/>
        </w:rPr>
        <w:t>topi</w:t>
      </w:r>
      <w:r>
        <w:rPr>
          <w:color w:val="0A0A0A"/>
          <w:spacing w:val="-29"/>
          <w:w w:val="140"/>
        </w:rPr>
        <w:t> </w:t>
      </w:r>
      <w:r>
        <w:rPr>
          <w:color w:val="0A0A0A"/>
          <w:w w:val="130"/>
        </w:rPr>
        <w:t>c</w:t>
      </w:r>
      <w:r>
        <w:rPr>
          <w:color w:val="0A0A0A"/>
          <w:spacing w:val="-28"/>
          <w:w w:val="130"/>
        </w:rPr>
        <w:t> </w:t>
      </w:r>
      <w:r>
        <w:rPr>
          <w:color w:val="0A0A0A"/>
          <w:w w:val="130"/>
        </w:rPr>
        <w:t>s</w:t>
      </w:r>
      <w:r>
        <w:rPr>
          <w:color w:val="0A0A0A"/>
          <w:spacing w:val="-10"/>
          <w:w w:val="130"/>
        </w:rPr>
        <w:t> </w:t>
      </w:r>
      <w:r>
        <w:rPr>
          <w:color w:val="0A0A0A"/>
          <w:w w:val="140"/>
        </w:rPr>
        <w:t>.sh</w:t>
      </w:r>
      <w:r>
        <w:rPr>
          <w:color w:val="0A0A0A"/>
          <w:spacing w:val="51"/>
          <w:w w:val="140"/>
        </w:rPr>
        <w:t> </w:t>
      </w:r>
      <w:r>
        <w:rPr>
          <w:color w:val="0A0A0A"/>
          <w:w w:val="140"/>
        </w:rPr>
        <w:t>-</w:t>
      </w:r>
      <w:r>
        <w:rPr>
          <w:color w:val="0A0A0A"/>
          <w:spacing w:val="-24"/>
          <w:w w:val="140"/>
        </w:rPr>
        <w:t> </w:t>
      </w:r>
      <w:r>
        <w:rPr>
          <w:color w:val="0A0A0A"/>
          <w:w w:val="140"/>
        </w:rPr>
        <w:t>-descr</w:t>
      </w:r>
      <w:r>
        <w:rPr>
          <w:color w:val="0A0A0A"/>
          <w:spacing w:val="-15"/>
          <w:w w:val="140"/>
        </w:rPr>
        <w:t> </w:t>
      </w:r>
      <w:r>
        <w:rPr>
          <w:color w:val="0A0A0A"/>
          <w:w w:val="140"/>
        </w:rPr>
        <w:t>ibe</w:t>
      </w:r>
      <w:r>
        <w:rPr/>
      </w:r>
    </w:p>
    <w:p>
      <w:pPr>
        <w:pStyle w:val="ListParagraph"/>
        <w:numPr>
          <w:ilvl w:val="0"/>
          <w:numId w:val="6"/>
        </w:numPr>
        <w:tabs>
          <w:tab w:pos="1588" w:val="left" w:leader="none"/>
        </w:tabs>
        <w:spacing w:line="133" w:lineRule="exact" w:before="0" w:after="0"/>
        <w:ind w:left="1587" w:right="0" w:hanging="96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35"/>
          <w:sz w:val="14"/>
        </w:rPr>
        <w:t>-</w:t>
      </w:r>
      <w:r>
        <w:rPr>
          <w:rFonts w:ascii="Arial"/>
          <w:color w:val="0A0A0A"/>
          <w:spacing w:val="-31"/>
          <w:w w:val="135"/>
          <w:sz w:val="14"/>
        </w:rPr>
        <w:t> </w:t>
      </w:r>
      <w:r>
        <w:rPr>
          <w:rFonts w:ascii="Arial"/>
          <w:color w:val="0A0A0A"/>
          <w:w w:val="135"/>
          <w:sz w:val="14"/>
        </w:rPr>
        <w:t>topi</w:t>
      </w:r>
      <w:r>
        <w:rPr>
          <w:rFonts w:ascii="Arial"/>
          <w:color w:val="0A0A0A"/>
          <w:spacing w:val="-24"/>
          <w:w w:val="135"/>
          <w:sz w:val="14"/>
        </w:rPr>
        <w:t> </w:t>
      </w:r>
      <w:r>
        <w:rPr>
          <w:rFonts w:ascii="Arial"/>
          <w:color w:val="0A0A0A"/>
          <w:w w:val="135"/>
          <w:sz w:val="14"/>
        </w:rPr>
        <w:t>c</w:t>
      </w:r>
      <w:r>
        <w:rPr>
          <w:rFonts w:ascii="Arial"/>
          <w:color w:val="0A0A0A"/>
          <w:spacing w:val="8"/>
          <w:w w:val="135"/>
          <w:sz w:val="14"/>
        </w:rPr>
        <w:t> </w:t>
      </w:r>
      <w:r>
        <w:rPr>
          <w:rFonts w:ascii="Arial"/>
          <w:color w:val="992159"/>
          <w:w w:val="135"/>
          <w:sz w:val="14"/>
        </w:rPr>
        <w:t>devs4j</w:t>
      </w:r>
      <w:r>
        <w:rPr>
          <w:rFonts w:ascii="Arial"/>
          <w:color w:val="992159"/>
          <w:spacing w:val="-10"/>
          <w:w w:val="135"/>
          <w:sz w:val="14"/>
        </w:rPr>
        <w:t> </w:t>
      </w:r>
      <w:r>
        <w:rPr>
          <w:rFonts w:ascii="Arial"/>
          <w:color w:val="992159"/>
          <w:w w:val="135"/>
          <w:sz w:val="14"/>
        </w:rPr>
        <w:t>-</w:t>
      </w:r>
      <w:r>
        <w:rPr>
          <w:rFonts w:ascii="Arial"/>
          <w:color w:val="992159"/>
          <w:spacing w:val="-29"/>
          <w:w w:val="135"/>
          <w:sz w:val="14"/>
        </w:rPr>
        <w:t> </w:t>
      </w:r>
      <w:r>
        <w:rPr>
          <w:rFonts w:ascii="Arial"/>
          <w:color w:val="992159"/>
          <w:w w:val="135"/>
          <w:sz w:val="14"/>
        </w:rPr>
        <w:t>topic</w:t>
      </w:r>
      <w:r>
        <w:rPr>
          <w:rFonts w:ascii="Arial"/>
          <w:sz w:val="14"/>
        </w:rPr>
      </w:r>
    </w:p>
    <w:p>
      <w:pPr>
        <w:pStyle w:val="ListParagraph"/>
        <w:numPr>
          <w:ilvl w:val="0"/>
          <w:numId w:val="6"/>
        </w:numPr>
        <w:tabs>
          <w:tab w:pos="1588" w:val="left" w:leader="none"/>
        </w:tabs>
        <w:spacing w:line="152" w:lineRule="exact" w:before="0" w:after="0"/>
        <w:ind w:left="1587" w:right="0" w:hanging="96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45"/>
          <w:sz w:val="14"/>
        </w:rPr>
        <w:t>-bootstrap-</w:t>
      </w:r>
      <w:r>
        <w:rPr>
          <w:rFonts w:ascii="Arial"/>
          <w:color w:val="0A0A0A"/>
          <w:spacing w:val="-23"/>
          <w:w w:val="145"/>
          <w:sz w:val="14"/>
        </w:rPr>
        <w:t> </w:t>
      </w:r>
      <w:r>
        <w:rPr>
          <w:rFonts w:ascii="Arial"/>
          <w:color w:val="0A0A0A"/>
          <w:w w:val="145"/>
          <w:sz w:val="14"/>
        </w:rPr>
        <w:t>server</w:t>
      </w:r>
      <w:r>
        <w:rPr>
          <w:rFonts w:ascii="Arial"/>
          <w:sz w:val="14"/>
        </w:rPr>
      </w:r>
    </w:p>
    <w:p>
      <w:pPr>
        <w:pStyle w:val="BodyText"/>
        <w:spacing w:line="240" w:lineRule="auto" w:before="81"/>
        <w:ind w:left="322" w:right="394"/>
        <w:jc w:val="left"/>
      </w:pPr>
      <w:r>
        <w:rPr>
          <w:w w:val="130"/>
        </w:rPr>
        <w:br w:type="column"/>
      </w:r>
      <w:r>
        <w:rPr>
          <w:color w:val="9A703B"/>
          <w:w w:val="130"/>
        </w:rPr>
        <w:t>$</w:t>
      </w:r>
      <w:r>
        <w:rPr>
          <w:color w:val="9A703B"/>
          <w:spacing w:val="-37"/>
          <w:w w:val="130"/>
        </w:rPr>
        <w:t> </w:t>
      </w:r>
      <w:r>
        <w:rPr>
          <w:color w:val="0A0A0A"/>
          <w:w w:val="145"/>
        </w:rPr>
        <w:t>bin/kaf</w:t>
      </w:r>
      <w:r>
        <w:rPr>
          <w:color w:val="0A0A0A"/>
          <w:spacing w:val="-30"/>
          <w:w w:val="145"/>
        </w:rPr>
        <w:t> </w:t>
      </w:r>
      <w:r>
        <w:rPr>
          <w:color w:val="0A0A0A"/>
          <w:w w:val="145"/>
        </w:rPr>
        <w:t>ka-</w:t>
      </w:r>
      <w:r>
        <w:rPr>
          <w:color w:val="0A0A0A"/>
          <w:spacing w:val="-38"/>
          <w:w w:val="145"/>
        </w:rPr>
        <w:t> </w:t>
      </w:r>
      <w:r>
        <w:rPr>
          <w:color w:val="0A0A0A"/>
          <w:w w:val="145"/>
        </w:rPr>
        <w:t>topi</w:t>
      </w:r>
      <w:r>
        <w:rPr>
          <w:color w:val="0A0A0A"/>
          <w:spacing w:val="-36"/>
          <w:w w:val="145"/>
        </w:rPr>
        <w:t> </w:t>
      </w:r>
      <w:r>
        <w:rPr>
          <w:color w:val="0A0A0A"/>
          <w:w w:val="145"/>
        </w:rPr>
        <w:t>cs</w:t>
      </w:r>
      <w:r>
        <w:rPr>
          <w:color w:val="0A0A0A"/>
          <w:spacing w:val="-21"/>
          <w:w w:val="145"/>
        </w:rPr>
        <w:t> </w:t>
      </w:r>
      <w:r>
        <w:rPr>
          <w:color w:val="0A0A0A"/>
          <w:w w:val="145"/>
        </w:rPr>
        <w:t>.sh</w:t>
      </w:r>
      <w:r>
        <w:rPr>
          <w:color w:val="0A0A0A"/>
          <w:spacing w:val="36"/>
          <w:w w:val="145"/>
        </w:rPr>
        <w:t> </w:t>
      </w:r>
      <w:r>
        <w:rPr>
          <w:color w:val="0A0A0A"/>
          <w:w w:val="145"/>
        </w:rPr>
        <w:t>-</w:t>
      </w:r>
      <w:r>
        <w:rPr>
          <w:color w:val="0A0A0A"/>
          <w:spacing w:val="-33"/>
          <w:w w:val="145"/>
        </w:rPr>
        <w:t> </w:t>
      </w:r>
      <w:r>
        <w:rPr>
          <w:color w:val="0A0A0A"/>
          <w:w w:val="145"/>
        </w:rPr>
        <w:t>-bootst</w:t>
      </w:r>
      <w:r>
        <w:rPr>
          <w:color w:val="0A0A0A"/>
          <w:spacing w:val="-20"/>
          <w:w w:val="145"/>
        </w:rPr>
        <w:t> </w:t>
      </w:r>
      <w:r>
        <w:rPr>
          <w:color w:val="0A0A0A"/>
          <w:w w:val="145"/>
        </w:rPr>
        <w:t>rap-</w:t>
      </w:r>
      <w:r>
        <w:rPr>
          <w:color w:val="0A0A0A"/>
          <w:spacing w:val="-38"/>
          <w:w w:val="145"/>
        </w:rPr>
        <w:t> </w:t>
      </w:r>
      <w:r>
        <w:rPr>
          <w:color w:val="0A0A0A"/>
          <w:w w:val="145"/>
        </w:rPr>
        <w:t>server</w:t>
      </w:r>
      <w:r>
        <w:rPr/>
      </w:r>
    </w:p>
    <w:p>
      <w:pPr>
        <w:pStyle w:val="BodyText"/>
        <w:spacing w:line="501" w:lineRule="auto" w:before="18"/>
        <w:ind w:left="314" w:right="394" w:hanging="143"/>
        <w:jc w:val="left"/>
      </w:pPr>
      <w:r>
        <w:rPr/>
        <w:pict>
          <v:group style="position:absolute;margin-left:204.332016pt;margin-top:11.521288pt;width:164.5pt;height:241.2pt;mso-position-horizontal-relative:page;mso-position-vertical-relative:paragraph;z-index:-47752" coordorigin="4087,230" coordsize="3290,4824">
            <v:group style="position:absolute;left:4092;top:255;width:3279;height:2" coordorigin="4092,255" coordsize="3279,2">
              <v:shape style="position:absolute;left:4092;top:255;width:3279;height:2" coordorigin="4092,255" coordsize="3279,0" path="m4092,255l7371,255e" filled="false" stroked="true" strokeweight=".426877pt" strokecolor="#000000">
                <v:path arrowok="t"/>
              </v:shape>
            </v:group>
            <v:group style="position:absolute;left:4139;top:306;width:2;height:4739" coordorigin="4139,306" coordsize="2,4739">
              <v:shape style="position:absolute;left:4139;top:306;width:2;height:4739" coordorigin="4139,306" coordsize="0,4739" path="m4139,5044l4139,306e" filled="false" stroked="true" strokeweight=".996047pt" strokecolor="#030303">
                <v:path arrowok="t"/>
              </v:shape>
            </v:group>
            <v:group style="position:absolute;left:4092;top:5010;width:3279;height:2" coordorigin="4092,5010" coordsize="3279,2">
              <v:shape style="position:absolute;left:4092;top:5010;width:3279;height:2" coordorigin="4092,5010" coordsize="3279,0" path="m4092,5010l7371,5010e" filled="false" stroked="true" strokeweight=".569170pt" strokecolor="#030303">
                <v:path arrowok="t"/>
              </v:shape>
            </v:group>
            <v:group style="position:absolute;left:7348;top:235;width:2;height:4787" coordorigin="7348,235" coordsize="2,4787">
              <v:shape style="position:absolute;left:7348;top:235;width:2;height:4787" coordorigin="7348,235" coordsize="0,4787" path="m7348,5021l7348,235e" filled="false" stroked="true" strokeweight=".426877pt" strokecolor="#030303">
                <v:path arrowok="t"/>
              </v:shape>
            </v:group>
            <w10:wrap type="none"/>
          </v:group>
        </w:pict>
      </w:r>
      <w:r>
        <w:rPr>
          <w:color w:val="992159"/>
          <w:spacing w:val="-212"/>
          <w:w w:val="460"/>
        </w:rPr>
        <w:t>l</w:t>
      </w:r>
      <w:r>
        <w:rPr>
          <w:color w:val="992159"/>
          <w:w w:val="125"/>
        </w:rPr>
        <w:t>oca</w:t>
      </w:r>
      <w:r>
        <w:rPr>
          <w:color w:val="992159"/>
          <w:spacing w:val="12"/>
          <w:w w:val="125"/>
        </w:rPr>
        <w:t>l</w:t>
      </w:r>
      <w:r>
        <w:rPr>
          <w:color w:val="992159"/>
          <w:w w:val="107"/>
        </w:rPr>
        <w:t>h</w:t>
      </w:r>
      <w:r>
        <w:rPr>
          <w:color w:val="992159"/>
          <w:spacing w:val="1"/>
          <w:w w:val="107"/>
        </w:rPr>
        <w:t>o</w:t>
      </w:r>
      <w:r>
        <w:rPr>
          <w:color w:val="A33B6E"/>
          <w:w w:val="111"/>
        </w:rPr>
        <w:t>s</w:t>
      </w:r>
      <w:r>
        <w:rPr>
          <w:color w:val="A33B6E"/>
          <w:spacing w:val="-26"/>
        </w:rPr>
        <w:t> </w:t>
      </w:r>
      <w:r>
        <w:rPr>
          <w:color w:val="992159"/>
          <w:w w:val="158"/>
        </w:rPr>
        <w:t>t</w:t>
      </w:r>
      <w:r>
        <w:rPr>
          <w:color w:val="992159"/>
          <w:spacing w:val="-1"/>
        </w:rPr>
        <w:t> </w:t>
      </w:r>
      <w:r>
        <w:rPr>
          <w:color w:val="992159"/>
          <w:spacing w:val="-8"/>
          <w:w w:val="180"/>
        </w:rPr>
        <w:t>:</w:t>
      </w:r>
      <w:r>
        <w:rPr>
          <w:color w:val="A33B6E"/>
          <w:spacing w:val="3"/>
          <w:w w:val="102"/>
        </w:rPr>
        <w:t>9</w:t>
      </w:r>
      <w:r>
        <w:rPr>
          <w:color w:val="992159"/>
        </w:rPr>
        <w:t>092  </w:t>
      </w:r>
      <w:r>
        <w:rPr>
          <w:color w:val="992159"/>
          <w:spacing w:val="5"/>
        </w:rPr>
        <w:t> </w:t>
      </w:r>
      <w:r>
        <w:rPr>
          <w:color w:val="828282"/>
          <w:w w:val="133"/>
        </w:rPr>
        <w:t>-</w:t>
      </w:r>
      <w:r>
        <w:rPr>
          <w:color w:val="828282"/>
          <w:spacing w:val="-2"/>
        </w:rPr>
        <w:t> </w:t>
      </w:r>
      <w:r>
        <w:rPr>
          <w:color w:val="828282"/>
          <w:w w:val="140"/>
        </w:rPr>
        <w:t>-</w:t>
      </w:r>
      <w:r>
        <w:rPr>
          <w:color w:val="828282"/>
          <w:spacing w:val="-22"/>
        </w:rPr>
        <w:t> </w:t>
      </w:r>
      <w:r>
        <w:rPr>
          <w:color w:val="0A0A0A"/>
          <w:w w:val="145"/>
        </w:rPr>
        <w:t>de</w:t>
      </w:r>
      <w:r>
        <w:rPr>
          <w:color w:val="0A0A0A"/>
          <w:spacing w:val="10"/>
          <w:w w:val="145"/>
        </w:rPr>
        <w:t>l</w:t>
      </w:r>
      <w:r>
        <w:rPr>
          <w:color w:val="0A0A0A"/>
          <w:w w:val="141"/>
        </w:rPr>
        <w:t>ete</w:t>
      </w:r>
      <w:r>
        <w:rPr>
          <w:color w:val="0A0A0A"/>
        </w:rPr>
        <w:t>  </w:t>
      </w:r>
      <w:r>
        <w:rPr>
          <w:color w:val="0A0A0A"/>
          <w:spacing w:val="5"/>
        </w:rPr>
        <w:t> </w:t>
      </w:r>
      <w:r>
        <w:rPr>
          <w:color w:val="828282"/>
          <w:w w:val="140"/>
        </w:rPr>
        <w:t>-</w:t>
      </w:r>
      <w:r>
        <w:rPr>
          <w:color w:val="828282"/>
          <w:spacing w:val="-8"/>
        </w:rPr>
        <w:t> </w:t>
      </w:r>
      <w:r>
        <w:rPr>
          <w:color w:val="828282"/>
          <w:w w:val="140"/>
        </w:rPr>
        <w:t>-</w:t>
      </w:r>
      <w:r>
        <w:rPr>
          <w:color w:val="828282"/>
          <w:spacing w:val="-19"/>
        </w:rPr>
        <w:t> </w:t>
      </w:r>
      <w:r>
        <w:rPr>
          <w:color w:val="0A0A0A"/>
          <w:w w:val="155"/>
        </w:rPr>
        <w:t>topi</w:t>
      </w:r>
      <w:r>
        <w:rPr>
          <w:color w:val="0A0A0A"/>
          <w:spacing w:val="-16"/>
        </w:rPr>
        <w:t> </w:t>
      </w:r>
      <w:r>
        <w:rPr>
          <w:color w:val="0A0A0A"/>
          <w:w w:val="120"/>
        </w:rPr>
        <w:t>c</w:t>
      </w:r>
      <w:r>
        <w:rPr>
          <w:color w:val="0A0A0A"/>
        </w:rPr>
        <w:t>  </w:t>
      </w:r>
      <w:r>
        <w:rPr>
          <w:color w:val="0A0A0A"/>
          <w:spacing w:val="-11"/>
        </w:rPr>
        <w:t> </w:t>
      </w:r>
      <w:r>
        <w:rPr>
          <w:color w:val="992159"/>
          <w:w w:val="124"/>
        </w:rPr>
        <w:t>devs</w:t>
      </w:r>
      <w:r>
        <w:rPr>
          <w:color w:val="992159"/>
          <w:spacing w:val="-25"/>
        </w:rPr>
        <w:t> </w:t>
      </w:r>
      <w:r>
        <w:rPr>
          <w:color w:val="A33B6E"/>
          <w:spacing w:val="11"/>
          <w:w w:val="113"/>
        </w:rPr>
        <w:t>4</w:t>
      </w:r>
      <w:r>
        <w:rPr>
          <w:color w:val="992159"/>
          <w:w w:val="192"/>
        </w:rPr>
        <w:t>j</w:t>
      </w:r>
      <w:r>
        <w:rPr>
          <w:color w:val="992159"/>
          <w:spacing w:val="6"/>
        </w:rPr>
        <w:t> </w:t>
      </w:r>
      <w:r>
        <w:rPr>
          <w:color w:val="CA8CAA"/>
          <w:w w:val="155"/>
        </w:rPr>
        <w:t>-</w:t>
      </w:r>
      <w:r>
        <w:rPr>
          <w:color w:val="CA8CAA"/>
          <w:spacing w:val="-15"/>
        </w:rPr>
        <w:t> </w:t>
      </w:r>
      <w:r>
        <w:rPr>
          <w:color w:val="992159"/>
          <w:w w:val="151"/>
        </w:rPr>
        <w:t>topi</w:t>
      </w:r>
      <w:r>
        <w:rPr>
          <w:color w:val="992159"/>
          <w:spacing w:val="-12"/>
        </w:rPr>
        <w:t> </w:t>
      </w:r>
      <w:r>
        <w:rPr>
          <w:color w:val="992159"/>
          <w:w w:val="111"/>
        </w:rPr>
        <w:t>c</w:t>
      </w:r>
      <w:r>
        <w:rPr>
          <w:color w:val="992159"/>
          <w:w w:val="111"/>
        </w:rPr>
        <w:t> </w:t>
      </w:r>
      <w:r>
        <w:rPr>
          <w:color w:val="0A0A0A"/>
          <w:w w:val="99"/>
        </w:rPr>
        <w:t>Kafka</w:t>
      </w:r>
      <w:r>
        <w:rPr>
          <w:color w:val="0A0A0A"/>
          <w:spacing w:val="-7"/>
        </w:rPr>
        <w:t> </w:t>
      </w:r>
      <w:r>
        <w:rPr>
          <w:color w:val="0A0A0A"/>
          <w:w w:val="103"/>
        </w:rPr>
        <w:t>no</w:t>
      </w:r>
      <w:r>
        <w:rPr>
          <w:color w:val="0A0A0A"/>
          <w:spacing w:val="-9"/>
        </w:rPr>
        <w:t> </w:t>
      </w:r>
      <w:r>
        <w:rPr>
          <w:color w:val="0A0A0A"/>
          <w:w w:val="103"/>
        </w:rPr>
        <w:t>perm</w:t>
      </w:r>
      <w:r>
        <w:rPr>
          <w:color w:val="0A0A0A"/>
          <w:spacing w:val="-11"/>
          <w:w w:val="103"/>
        </w:rPr>
        <w:t>i</w:t>
      </w:r>
      <w:r>
        <w:rPr>
          <w:color w:val="0A0A0A"/>
          <w:w w:val="99"/>
        </w:rPr>
        <w:t>te</w:t>
      </w:r>
      <w:r>
        <w:rPr>
          <w:color w:val="0A0A0A"/>
          <w:spacing w:val="-2"/>
        </w:rPr>
        <w:t> </w:t>
      </w:r>
      <w:r>
        <w:rPr>
          <w:color w:val="0A0A0A"/>
          <w:w w:val="102"/>
        </w:rPr>
        <w:t>reduc</w:t>
      </w:r>
      <w:r>
        <w:rPr>
          <w:color w:val="0A0A0A"/>
          <w:spacing w:val="-5"/>
          <w:w w:val="102"/>
        </w:rPr>
        <w:t>i</w:t>
      </w:r>
      <w:r>
        <w:rPr>
          <w:color w:val="2A2A2A"/>
          <w:w w:val="106"/>
        </w:rPr>
        <w:t>r</w:t>
      </w:r>
      <w:r>
        <w:rPr>
          <w:color w:val="2A2A2A"/>
          <w:spacing w:val="-6"/>
        </w:rPr>
        <w:t> </w:t>
      </w:r>
      <w:r>
        <w:rPr>
          <w:color w:val="0A0A0A"/>
          <w:w w:val="104"/>
        </w:rPr>
        <w:t>el</w:t>
      </w:r>
      <w:r>
        <w:rPr>
          <w:color w:val="0A0A0A"/>
          <w:spacing w:val="-5"/>
        </w:rPr>
        <w:t> </w:t>
      </w:r>
      <w:r>
        <w:rPr>
          <w:color w:val="0A0A0A"/>
          <w:w w:val="99"/>
        </w:rPr>
        <w:t>número</w:t>
      </w:r>
      <w:r>
        <w:rPr>
          <w:color w:val="0A0A0A"/>
        </w:rPr>
        <w:t> de</w:t>
      </w:r>
      <w:r>
        <w:rPr>
          <w:color w:val="0A0A0A"/>
          <w:spacing w:val="-4"/>
        </w:rPr>
        <w:t> </w:t>
      </w:r>
      <w:r>
        <w:rPr>
          <w:color w:val="0A0A0A"/>
          <w:w w:val="100"/>
        </w:rPr>
        <w:t>part</w:t>
      </w:r>
      <w:r>
        <w:rPr>
          <w:color w:val="0A0A0A"/>
          <w:spacing w:val="-11"/>
          <w:w w:val="100"/>
        </w:rPr>
        <w:t>i</w:t>
      </w:r>
      <w:r>
        <w:rPr>
          <w:color w:val="0A0A0A"/>
          <w:w w:val="111"/>
        </w:rPr>
        <w:t>c</w:t>
      </w:r>
      <w:r>
        <w:rPr>
          <w:color w:val="0A0A0A"/>
          <w:spacing w:val="-10"/>
          <w:w w:val="111"/>
        </w:rPr>
        <w:t>i</w:t>
      </w:r>
      <w:r>
        <w:rPr>
          <w:color w:val="0A0A0A"/>
          <w:w w:val="100"/>
        </w:rPr>
        <w:t>ones.</w:t>
      </w:r>
      <w:r>
        <w:rPr>
          <w:w w:val="100"/>
        </w:rPr>
      </w:r>
    </w:p>
    <w:p>
      <w:pPr>
        <w:spacing w:after="0" w:line="501" w:lineRule="auto"/>
        <w:jc w:val="left"/>
        <w:sectPr>
          <w:type w:val="continuous"/>
          <w:pgSz w:w="12240" w:h="15840"/>
          <w:pgMar w:top="140" w:bottom="0" w:left="60" w:right="140"/>
          <w:cols w:num="3" w:equalWidth="0">
            <w:col w:w="2246" w:space="392"/>
            <w:col w:w="4535" w:space="40"/>
            <w:col w:w="4827"/>
          </w:cols>
        </w:sectPr>
      </w:pPr>
    </w:p>
    <w:p>
      <w:pPr>
        <w:pStyle w:val="BodyText"/>
        <w:tabs>
          <w:tab w:pos="3927" w:val="left" w:leader="none"/>
        </w:tabs>
        <w:spacing w:line="143" w:lineRule="exact"/>
        <w:ind w:left="110" w:right="0"/>
        <w:jc w:val="left"/>
      </w:pPr>
      <w:r>
        <w:rPr/>
        <w:pict>
          <v:group style="position:absolute;margin-left:8.537549pt;margin-top:9.585179pt;width:190.15pt;height:80.850pt;mso-position-horizontal-relative:page;mso-position-vertical-relative:paragraph;z-index:1336" coordorigin="171,192" coordsize="3803,1617">
            <v:group style="position:absolute;left:198;top:202;width:2;height:1597" coordorigin="198,202" coordsize="2,1597">
              <v:shape style="position:absolute;left:198;top:202;width:2;height:1597" coordorigin="198,202" coordsize="0,1597" path="m198,1798l198,202e" filled="false" stroked="true" strokeweight=".996047pt" strokecolor="#030303">
                <v:path arrowok="t"/>
              </v:shape>
            </v:group>
            <v:group style="position:absolute;left:176;top:1741;width:3791;height:2" coordorigin="176,1741" coordsize="3791,2">
              <v:shape style="position:absolute;left:176;top:1741;width:3791;height:2" coordorigin="176,1741" coordsize="3791,0" path="m176,1741l3967,1741e" filled="false" stroked="true" strokeweight=".569170pt" strokecolor="#030303">
                <v:path arrowok="t"/>
              </v:shape>
            </v:group>
            <v:group style="position:absolute;left:3960;top:202;width:2;height:1583" coordorigin="3960,202" coordsize="2,1583">
              <v:shape style="position:absolute;left:3960;top:202;width:2;height:1583" coordorigin="3960,202" coordsize="0,1583" path="m3960,1784l3960,202e" filled="false" stroked="true" strokeweight=".996047pt" strokecolor="#030303">
                <v:path arrowok="t"/>
              </v:shape>
              <v:shape style="position:absolute;left:171;top:192;width:3803;height:1617" type="#_x0000_t202" filled="false" stroked="false">
                <v:textbox inset="0,0,0,0">
                  <w:txbxContent>
                    <w:p>
                      <w:pPr>
                        <w:spacing w:line="249" w:lineRule="auto" w:before="0"/>
                        <w:ind w:left="73" w:right="387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0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ee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uno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top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cs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pr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4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A2A2A"/>
                          <w:w w:val="10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-2"/>
                          <w:w w:val="10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A0A0A"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12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2A2A2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A2A2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d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ferenc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2A2A2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A2A2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entre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9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2A2A2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A2A2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pos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1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2A2A2A"/>
                          <w:spacing w:val="-4"/>
                          <w:w w:val="111"/>
                          <w:sz w:val="14"/>
                        </w:rPr>
                        <w:t>ó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spacing w:val="-10"/>
                          <w:w w:val="104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ct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02"/>
                          <w:sz w:val="14"/>
                        </w:rPr>
                        <w:t>u</w:t>
                      </w:r>
                      <w:r>
                        <w:rPr>
                          <w:rFonts w:ascii="Arial" w:hAnsi="Arial"/>
                          <w:color w:val="2A2A2A"/>
                          <w:spacing w:val="-12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w w:val="229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9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-26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je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nuevo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la</w:t>
                      </w:r>
                      <w:r>
                        <w:rPr>
                          <w:rFonts w:ascii="Arial" w:hAns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partición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spacing w:val="-1"/>
                          <w:w w:val="102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on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0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offset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7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ag)</w:t>
                      </w:r>
                      <w:r>
                        <w:rPr>
                          <w:rFonts w:ascii="Arial" w:hAnsi="Arial"/>
                          <w:color w:val="545454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35" w:lineRule="auto" w:before="0"/>
                        <w:ind w:left="73" w:right="15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Si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offset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9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ag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no</w:t>
                      </w:r>
                      <w:r>
                        <w:rPr>
                          <w:rFonts w:asci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es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muy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37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argo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eso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no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2A2A2A"/>
                          <w:w w:val="116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2A2A2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un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prob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w w:val="102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ema,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 puede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convertir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uno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5"/>
                          <w:sz w:val="14"/>
                        </w:rPr>
                        <w:t>si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acerca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4"/>
                        </w:rPr>
                        <w:t>al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0A0A0A"/>
                          <w:w w:val="101"/>
                          <w:sz w:val="16"/>
                        </w:rPr>
                        <w:t>rentention</w:t>
                      </w:r>
                      <w:r>
                        <w:rPr>
                          <w:rFonts w:ascii="Times New Roman"/>
                          <w:i/>
                          <w:color w:val="0A0A0A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0A0A0A"/>
                          <w:w w:val="95"/>
                          <w:sz w:val="16"/>
                        </w:rPr>
                        <w:t>period</w:t>
                      </w:r>
                      <w:r>
                        <w:rPr>
                          <w:rFonts w:ascii="Times New Roman"/>
                          <w:i/>
                          <w:color w:val="0A0A0A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Periodo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4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w w:val="12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empo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que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mantienen</w:t>
                      </w:r>
                      <w:r>
                        <w:rPr>
                          <w:rFonts w:asci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os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73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kafk</w:t>
                      </w:r>
                      <w:r>
                        <w:rPr>
                          <w:rFonts w:ascii="Arial"/>
                          <w:color w:val="0A0A0A"/>
                          <w:spacing w:val="-18"/>
                          <w:w w:val="103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w w:val="125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24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992159"/>
          <w:w w:val="99"/>
        </w:rPr>
      </w:r>
      <w:r>
        <w:rPr>
          <w:color w:val="992159"/>
          <w:w w:val="99"/>
          <w:u w:val="single" w:color="000000"/>
        </w:rPr>
        <w:t> </w:t>
      </w:r>
      <w:r>
        <w:rPr>
          <w:color w:val="992159"/>
          <w:u w:val="single" w:color="000000"/>
        </w:rPr>
        <w:tab/>
      </w:r>
      <w:r>
        <w:rPr>
          <w:color w:val="992159"/>
        </w:rPr>
      </w:r>
      <w:r>
        <w:rPr>
          <w:color w:val="992159"/>
          <w:spacing w:val="-262"/>
          <w:w w:val="506"/>
        </w:rPr>
        <w:t>l</w:t>
      </w:r>
      <w:r>
        <w:rPr>
          <w:color w:val="992159"/>
          <w:w w:val="142"/>
        </w:rPr>
        <w:t>ocal</w:t>
      </w:r>
      <w:r>
        <w:rPr>
          <w:color w:val="992159"/>
          <w:spacing w:val="-20"/>
        </w:rPr>
        <w:t> </w:t>
      </w:r>
      <w:r>
        <w:rPr>
          <w:color w:val="992159"/>
          <w:w w:val="136"/>
        </w:rPr>
        <w:t>host</w:t>
      </w:r>
      <w:r>
        <w:rPr>
          <w:color w:val="992159"/>
        </w:rPr>
        <w:t> </w:t>
      </w:r>
      <w:r>
        <w:rPr>
          <w:color w:val="992159"/>
          <w:w w:val="128"/>
        </w:rPr>
        <w:t>:9092</w:t>
      </w:r>
      <w:r>
        <w:rPr/>
      </w:r>
    </w:p>
    <w:p>
      <w:pPr>
        <w:pStyle w:val="BodyText"/>
        <w:spacing w:line="240" w:lineRule="auto" w:before="109"/>
        <w:ind w:left="0" w:right="2597"/>
        <w:jc w:val="center"/>
      </w:pPr>
      <w:r>
        <w:rPr>
          <w:color w:val="0A0A0A"/>
          <w:w w:val="104"/>
        </w:rPr>
        <w:t>Sa</w:t>
      </w:r>
      <w:r>
        <w:rPr>
          <w:color w:val="0A0A0A"/>
          <w:spacing w:val="-9"/>
          <w:w w:val="104"/>
        </w:rPr>
        <w:t>l</w:t>
      </w:r>
      <w:r>
        <w:rPr>
          <w:color w:val="0A0A0A"/>
          <w:spacing w:val="-42"/>
          <w:w w:val="229"/>
        </w:rPr>
        <w:t>i</w:t>
      </w:r>
      <w:r>
        <w:rPr>
          <w:color w:val="0A0A0A"/>
          <w:w w:val="112"/>
        </w:rPr>
        <w:t>da</w:t>
      </w:r>
      <w:r>
        <w:rPr>
          <w:color w:val="0A0A0A"/>
          <w:spacing w:val="-17"/>
        </w:rPr>
        <w:t> </w:t>
      </w:r>
      <w:r>
        <w:rPr>
          <w:color w:val="0A0A0A"/>
          <w:w w:val="114"/>
        </w:rPr>
        <w:t>de</w:t>
      </w:r>
      <w:r>
        <w:rPr>
          <w:color w:val="0A0A0A"/>
          <w:spacing w:val="-9"/>
        </w:rPr>
        <w:t> </w:t>
      </w:r>
      <w:r>
        <w:rPr>
          <w:color w:val="0A0A0A"/>
          <w:w w:val="107"/>
        </w:rPr>
        <w:t>ejemp</w:t>
      </w:r>
      <w:r>
        <w:rPr>
          <w:color w:val="0A0A0A"/>
          <w:spacing w:val="-6"/>
          <w:w w:val="107"/>
        </w:rPr>
        <w:t>l</w:t>
      </w:r>
      <w:r>
        <w:rPr>
          <w:color w:val="0A0A0A"/>
          <w:w w:val="120"/>
        </w:rPr>
        <w:t>o: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p>
      <w:pPr>
        <w:tabs>
          <w:tab w:pos="5406" w:val="left" w:leader="none"/>
        </w:tabs>
        <w:spacing w:line="261" w:lineRule="auto" w:before="0"/>
        <w:ind w:left="4430" w:right="5745" w:hanging="325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A0A0A"/>
          <w:spacing w:val="-4"/>
          <w:sz w:val="12"/>
        </w:rPr>
        <w:t>Topie:</w:t>
      </w:r>
      <w:r>
        <w:rPr>
          <w:rFonts w:ascii="Arial"/>
          <w:color w:val="0A0A0A"/>
          <w:spacing w:val="15"/>
          <w:sz w:val="12"/>
        </w:rPr>
        <w:t> </w:t>
      </w:r>
      <w:r>
        <w:rPr>
          <w:rFonts w:ascii="Arial"/>
          <w:color w:val="0A0A0A"/>
          <w:spacing w:val="-2"/>
          <w:sz w:val="12"/>
        </w:rPr>
        <w:t>dev</w:t>
      </w:r>
      <w:r>
        <w:rPr>
          <w:rFonts w:ascii="Arial"/>
          <w:color w:val="2A2A2A"/>
          <w:spacing w:val="-2"/>
          <w:sz w:val="12"/>
        </w:rPr>
        <w:t>s</w:t>
      </w:r>
      <w:r>
        <w:rPr>
          <w:rFonts w:ascii="Arial"/>
          <w:color w:val="0A0A0A"/>
          <w:spacing w:val="-2"/>
          <w:sz w:val="12"/>
        </w:rPr>
        <w:t>4j</w:t>
      </w:r>
      <w:r>
        <w:rPr>
          <w:rFonts w:ascii="Arial"/>
          <w:color w:val="2A2A2A"/>
          <w:spacing w:val="-2"/>
          <w:sz w:val="12"/>
        </w:rPr>
        <w:t>-t</w:t>
      </w:r>
      <w:r>
        <w:rPr>
          <w:rFonts w:ascii="Arial"/>
          <w:color w:val="0A0A0A"/>
          <w:spacing w:val="-2"/>
          <w:sz w:val="12"/>
        </w:rPr>
        <w:t>opie</w:t>
        <w:tab/>
      </w:r>
      <w:r>
        <w:rPr>
          <w:rFonts w:ascii="Arial"/>
          <w:color w:val="0A0A0A"/>
          <w:spacing w:val="-3"/>
          <w:w w:val="105"/>
          <w:sz w:val="12"/>
        </w:rPr>
        <w:t>Pa</w:t>
      </w:r>
      <w:r>
        <w:rPr>
          <w:rFonts w:ascii="Arial"/>
          <w:color w:val="2A2A2A"/>
          <w:spacing w:val="-3"/>
          <w:w w:val="105"/>
          <w:sz w:val="12"/>
        </w:rPr>
        <w:t>rt</w:t>
      </w:r>
      <w:r>
        <w:rPr>
          <w:rFonts w:ascii="Arial"/>
          <w:color w:val="0A0A0A"/>
          <w:spacing w:val="-3"/>
          <w:w w:val="105"/>
          <w:sz w:val="12"/>
        </w:rPr>
        <w:t>i</w:t>
      </w:r>
      <w:r>
        <w:rPr>
          <w:rFonts w:ascii="Arial"/>
          <w:color w:val="2A2A2A"/>
          <w:spacing w:val="-3"/>
          <w:w w:val="105"/>
          <w:sz w:val="12"/>
        </w:rPr>
        <w:t>ti</w:t>
      </w:r>
      <w:r>
        <w:rPr>
          <w:rFonts w:ascii="Arial"/>
          <w:color w:val="0A0A0A"/>
          <w:spacing w:val="-3"/>
          <w:w w:val="105"/>
          <w:sz w:val="12"/>
        </w:rPr>
        <w:t>onCount:</w:t>
      </w:r>
      <w:r>
        <w:rPr>
          <w:rFonts w:ascii="Arial"/>
          <w:color w:val="0A0A0A"/>
          <w:spacing w:val="-12"/>
          <w:w w:val="105"/>
          <w:sz w:val="12"/>
        </w:rPr>
        <w:t> </w:t>
      </w:r>
      <w:r>
        <w:rPr>
          <w:rFonts w:ascii="Arial"/>
          <w:color w:val="0A0A0A"/>
          <w:w w:val="105"/>
          <w:sz w:val="12"/>
        </w:rPr>
        <w:t>5</w:t>
      </w:r>
      <w:r>
        <w:rPr>
          <w:rFonts w:ascii="Arial"/>
          <w:color w:val="0A0A0A"/>
          <w:w w:val="108"/>
          <w:sz w:val="12"/>
        </w:rPr>
        <w:t> </w:t>
      </w:r>
      <w:r>
        <w:rPr>
          <w:rFonts w:ascii="Arial"/>
          <w:color w:val="0A0A0A"/>
          <w:spacing w:val="-3"/>
          <w:w w:val="110"/>
          <w:sz w:val="12"/>
        </w:rPr>
        <w:t>Repl</w:t>
      </w:r>
      <w:r>
        <w:rPr>
          <w:rFonts w:ascii="Arial"/>
          <w:color w:val="2A2A2A"/>
          <w:spacing w:val="-3"/>
          <w:w w:val="110"/>
          <w:sz w:val="12"/>
        </w:rPr>
        <w:t>icat</w:t>
      </w:r>
      <w:r>
        <w:rPr>
          <w:rFonts w:ascii="Arial"/>
          <w:color w:val="0A0A0A"/>
          <w:spacing w:val="-3"/>
          <w:w w:val="110"/>
          <w:sz w:val="12"/>
        </w:rPr>
        <w:t>i</w:t>
      </w:r>
      <w:r>
        <w:rPr>
          <w:rFonts w:ascii="Arial"/>
          <w:color w:val="2A2A2A"/>
          <w:spacing w:val="-3"/>
          <w:w w:val="110"/>
          <w:sz w:val="12"/>
        </w:rPr>
        <w:t>o</w:t>
      </w:r>
      <w:r>
        <w:rPr>
          <w:rFonts w:ascii="Arial"/>
          <w:color w:val="0A0A0A"/>
          <w:spacing w:val="-3"/>
          <w:w w:val="110"/>
          <w:sz w:val="12"/>
        </w:rPr>
        <w:t>nFa</w:t>
      </w:r>
      <w:r>
        <w:rPr>
          <w:rFonts w:ascii="Arial"/>
          <w:color w:val="3F3F3F"/>
          <w:spacing w:val="-3"/>
          <w:w w:val="110"/>
          <w:sz w:val="12"/>
        </w:rPr>
        <w:t>e</w:t>
      </w:r>
      <w:r>
        <w:rPr>
          <w:rFonts w:ascii="Arial"/>
          <w:color w:val="0A0A0A"/>
          <w:spacing w:val="-3"/>
          <w:w w:val="110"/>
          <w:sz w:val="12"/>
        </w:rPr>
        <w:t>t</w:t>
      </w:r>
      <w:r>
        <w:rPr>
          <w:rFonts w:ascii="Arial"/>
          <w:color w:val="2A2A2A"/>
          <w:spacing w:val="-3"/>
          <w:w w:val="110"/>
          <w:sz w:val="12"/>
        </w:rPr>
        <w:t>o</w:t>
      </w:r>
      <w:r>
        <w:rPr>
          <w:rFonts w:ascii="Arial"/>
          <w:color w:val="0A0A0A"/>
          <w:spacing w:val="-3"/>
          <w:w w:val="110"/>
          <w:sz w:val="12"/>
        </w:rPr>
        <w:t>r:</w:t>
      </w:r>
      <w:r>
        <w:rPr>
          <w:rFonts w:ascii="Arial"/>
          <w:color w:val="0A0A0A"/>
          <w:spacing w:val="-8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1</w:t>
      </w:r>
      <w:r>
        <w:rPr>
          <w:rFonts w:ascii="Arial"/>
          <w:sz w:val="12"/>
        </w:rPr>
      </w:r>
    </w:p>
    <w:p>
      <w:pPr>
        <w:spacing w:after="0" w:line="261" w:lineRule="auto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140" w:bottom="0" w:left="60" w:right="14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9"/>
        <w:spacing w:line="240" w:lineRule="auto"/>
        <w:ind w:left="1180" w:right="0"/>
        <w:jc w:val="left"/>
      </w:pPr>
      <w:r>
        <w:rPr>
          <w:color w:val="0A0A0A"/>
          <w:w w:val="105"/>
        </w:rPr>
        <w:t>Consumer</w:t>
      </w:r>
      <w:r>
        <w:rPr>
          <w:color w:val="0A0A0A"/>
          <w:spacing w:val="28"/>
          <w:w w:val="105"/>
        </w:rPr>
        <w:t> </w:t>
      </w:r>
      <w:r>
        <w:rPr>
          <w:color w:val="0A0A0A"/>
          <w:w w:val="105"/>
        </w:rPr>
        <w:t>groups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tabs>
          <w:tab w:pos="2797" w:val="left" w:leader="none"/>
        </w:tabs>
        <w:spacing w:before="0"/>
        <w:ind w:left="1505" w:right="127" w:hanging="3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A2A2A"/>
          <w:spacing w:val="-16"/>
          <w:w w:val="102"/>
          <w:position w:val="1"/>
          <w:sz w:val="12"/>
        </w:rPr>
        <w:t>T</w:t>
      </w:r>
      <w:r>
        <w:rPr>
          <w:rFonts w:ascii="Arial"/>
          <w:color w:val="0A0A0A"/>
          <w:position w:val="1"/>
          <w:sz w:val="12"/>
        </w:rPr>
        <w:t>opie</w:t>
      </w:r>
      <w:r>
        <w:rPr>
          <w:rFonts w:ascii="Arial"/>
          <w:color w:val="545454"/>
          <w:w w:val="139"/>
          <w:position w:val="1"/>
          <w:sz w:val="12"/>
        </w:rPr>
        <w:t>:</w:t>
      </w:r>
      <w:r>
        <w:rPr>
          <w:rFonts w:ascii="Arial"/>
          <w:color w:val="545454"/>
          <w:spacing w:val="-18"/>
          <w:position w:val="1"/>
          <w:sz w:val="12"/>
        </w:rPr>
        <w:t> </w:t>
      </w:r>
      <w:r>
        <w:rPr>
          <w:rFonts w:ascii="Arial"/>
          <w:color w:val="0A0A0A"/>
          <w:w w:val="96"/>
          <w:position w:val="1"/>
          <w:sz w:val="12"/>
        </w:rPr>
        <w:t>devs4j-to</w:t>
      </w:r>
      <w:r>
        <w:rPr>
          <w:rFonts w:ascii="Arial"/>
          <w:color w:val="0A0A0A"/>
          <w:spacing w:val="5"/>
          <w:w w:val="96"/>
          <w:position w:val="1"/>
          <w:sz w:val="12"/>
        </w:rPr>
        <w:t>p</w:t>
      </w:r>
      <w:r>
        <w:rPr>
          <w:rFonts w:ascii="Arial"/>
          <w:color w:val="2A2A2A"/>
          <w:spacing w:val="-33"/>
          <w:w w:val="214"/>
          <w:position w:val="1"/>
          <w:sz w:val="12"/>
        </w:rPr>
        <w:t>i</w:t>
      </w:r>
      <w:r>
        <w:rPr>
          <w:rFonts w:ascii="Arial"/>
          <w:color w:val="2A2A2A"/>
          <w:w w:val="97"/>
          <w:position w:val="1"/>
          <w:sz w:val="12"/>
        </w:rPr>
        <w:t>e</w:t>
      </w:r>
      <w:r>
        <w:rPr>
          <w:rFonts w:ascii="Arial"/>
          <w:color w:val="2A2A2A"/>
          <w:position w:val="1"/>
          <w:sz w:val="12"/>
        </w:rPr>
        <w:tab/>
      </w:r>
      <w:r>
        <w:rPr>
          <w:rFonts w:ascii="Arial"/>
          <w:color w:val="0A0A0A"/>
          <w:spacing w:val="-11"/>
          <w:w w:val="101"/>
          <w:sz w:val="12"/>
        </w:rPr>
        <w:t>P</w:t>
      </w:r>
      <w:r>
        <w:rPr>
          <w:rFonts w:ascii="Arial"/>
          <w:color w:val="2A2A2A"/>
          <w:spacing w:val="-11"/>
          <w:w w:val="127"/>
          <w:sz w:val="12"/>
        </w:rPr>
        <w:t>a</w:t>
      </w:r>
      <w:r>
        <w:rPr>
          <w:rFonts w:ascii="Arial"/>
          <w:color w:val="0A0A0A"/>
          <w:w w:val="100"/>
          <w:sz w:val="12"/>
        </w:rPr>
        <w:t>rtition:</w:t>
      </w:r>
      <w:r>
        <w:rPr>
          <w:rFonts w:ascii="Arial"/>
          <w:color w:val="0A0A0A"/>
          <w:spacing w:val="-11"/>
          <w:sz w:val="12"/>
        </w:rPr>
        <w:t> </w:t>
      </w:r>
      <w:r>
        <w:rPr>
          <w:rFonts w:ascii="Arial"/>
          <w:color w:val="2A2A2A"/>
          <w:w w:val="80"/>
          <w:sz w:val="12"/>
        </w:rPr>
        <w:t>O</w:t>
      </w:r>
      <w:r>
        <w:rPr>
          <w:rFonts w:ascii="Arial"/>
          <w:color w:val="2A2A2A"/>
          <w:sz w:val="12"/>
        </w:rPr>
        <w:t> </w:t>
      </w:r>
      <w:r>
        <w:rPr>
          <w:rFonts w:ascii="Arial"/>
          <w:color w:val="2A2A2A"/>
          <w:spacing w:val="8"/>
          <w:sz w:val="12"/>
        </w:rPr>
        <w:t> </w:t>
      </w:r>
      <w:r>
        <w:rPr>
          <w:rFonts w:ascii="Arial"/>
          <w:color w:val="0A0A0A"/>
          <w:w w:val="98"/>
          <w:sz w:val="12"/>
        </w:rPr>
        <w:t>L</w:t>
      </w:r>
      <w:r>
        <w:rPr>
          <w:rFonts w:ascii="Arial"/>
          <w:color w:val="0A0A0A"/>
          <w:spacing w:val="-9"/>
          <w:w w:val="98"/>
          <w:sz w:val="12"/>
        </w:rPr>
        <w:t>e</w:t>
      </w:r>
      <w:r>
        <w:rPr>
          <w:rFonts w:ascii="Arial"/>
          <w:color w:val="3F3F3F"/>
          <w:spacing w:val="-10"/>
          <w:w w:val="117"/>
          <w:sz w:val="12"/>
        </w:rPr>
        <w:t>a</w:t>
      </w:r>
      <w:r>
        <w:rPr>
          <w:rFonts w:ascii="Arial"/>
          <w:color w:val="0A0A0A"/>
          <w:w w:val="99"/>
          <w:sz w:val="12"/>
        </w:rPr>
        <w:t>de</w:t>
      </w:r>
      <w:r>
        <w:rPr>
          <w:rFonts w:ascii="Arial"/>
          <w:color w:val="0A0A0A"/>
          <w:spacing w:val="7"/>
          <w:w w:val="99"/>
          <w:sz w:val="12"/>
        </w:rPr>
        <w:t>r</w:t>
      </w:r>
      <w:r>
        <w:rPr>
          <w:rFonts w:ascii="Arial"/>
          <w:color w:val="3F3F3F"/>
          <w:spacing w:val="-6"/>
          <w:w w:val="187"/>
          <w:sz w:val="12"/>
        </w:rPr>
        <w:t>:</w:t>
      </w:r>
      <w:r>
        <w:rPr>
          <w:rFonts w:ascii="Arial"/>
          <w:color w:val="0A0A0A"/>
          <w:w w:val="77"/>
          <w:sz w:val="12"/>
        </w:rPr>
        <w:t>O</w:t>
      </w:r>
      <w:r>
        <w:rPr>
          <w:rFonts w:ascii="Arial"/>
          <w:color w:val="0A0A0A"/>
          <w:w w:val="77"/>
          <w:sz w:val="12"/>
        </w:rPr>
        <w:t> </w:t>
      </w:r>
      <w:r>
        <w:rPr>
          <w:rFonts w:ascii="Arial"/>
          <w:color w:val="0A0A0A"/>
          <w:spacing w:val="-5"/>
          <w:sz w:val="12"/>
        </w:rPr>
        <w:t>R</w:t>
      </w:r>
      <w:r>
        <w:rPr>
          <w:rFonts w:ascii="Arial"/>
          <w:color w:val="2A2A2A"/>
          <w:spacing w:val="-4"/>
          <w:w w:val="107"/>
          <w:sz w:val="12"/>
        </w:rPr>
        <w:t>e</w:t>
      </w:r>
      <w:r>
        <w:rPr>
          <w:rFonts w:ascii="Arial"/>
          <w:color w:val="0A0A0A"/>
          <w:w w:val="116"/>
          <w:sz w:val="12"/>
        </w:rPr>
        <w:t>p</w:t>
      </w:r>
      <w:r>
        <w:rPr>
          <w:rFonts w:ascii="Arial"/>
          <w:color w:val="0A0A0A"/>
          <w:spacing w:val="-9"/>
          <w:w w:val="116"/>
          <w:sz w:val="12"/>
        </w:rPr>
        <w:t>l</w:t>
      </w:r>
      <w:r>
        <w:rPr>
          <w:rFonts w:ascii="Arial"/>
          <w:color w:val="0A0A0A"/>
          <w:w w:val="97"/>
          <w:sz w:val="12"/>
        </w:rPr>
        <w:t>i</w:t>
      </w:r>
      <w:r>
        <w:rPr>
          <w:rFonts w:ascii="Arial"/>
          <w:color w:val="0A0A0A"/>
          <w:spacing w:val="-2"/>
          <w:w w:val="97"/>
          <w:sz w:val="12"/>
        </w:rPr>
        <w:t>c</w:t>
      </w:r>
      <w:r>
        <w:rPr>
          <w:rFonts w:ascii="Arial"/>
          <w:color w:val="3F3F3F"/>
          <w:w w:val="102"/>
          <w:sz w:val="12"/>
        </w:rPr>
        <w:t>a</w:t>
      </w:r>
      <w:r>
        <w:rPr>
          <w:rFonts w:ascii="Arial"/>
          <w:color w:val="3F3F3F"/>
          <w:spacing w:val="-2"/>
          <w:w w:val="102"/>
          <w:sz w:val="12"/>
        </w:rPr>
        <w:t>s</w:t>
      </w:r>
      <w:r>
        <w:rPr>
          <w:rFonts w:ascii="Arial"/>
          <w:color w:val="0A0A0A"/>
          <w:spacing w:val="2"/>
          <w:w w:val="163"/>
          <w:sz w:val="12"/>
        </w:rPr>
        <w:t>:</w:t>
      </w:r>
      <w:r>
        <w:rPr>
          <w:rFonts w:ascii="Arial"/>
          <w:color w:val="0A0A0A"/>
          <w:w w:val="73"/>
          <w:sz w:val="12"/>
        </w:rPr>
        <w:t>O</w:t>
      </w:r>
      <w:r>
        <w:rPr>
          <w:rFonts w:ascii="Arial"/>
          <w:color w:val="0A0A0A"/>
          <w:sz w:val="12"/>
        </w:rPr>
        <w:t> </w:t>
      </w:r>
      <w:r>
        <w:rPr>
          <w:rFonts w:ascii="Arial"/>
          <w:color w:val="0A0A0A"/>
          <w:spacing w:val="-11"/>
          <w:sz w:val="12"/>
        </w:rPr>
        <w:t> </w:t>
      </w:r>
      <w:r>
        <w:rPr>
          <w:rFonts w:ascii="Arial"/>
          <w:color w:val="0A0A0A"/>
          <w:spacing w:val="-22"/>
          <w:w w:val="187"/>
          <w:sz w:val="12"/>
        </w:rPr>
        <w:t>l</w:t>
      </w:r>
      <w:r>
        <w:rPr>
          <w:rFonts w:ascii="Arial"/>
          <w:color w:val="3F3F3F"/>
          <w:spacing w:val="-6"/>
          <w:w w:val="114"/>
          <w:sz w:val="12"/>
        </w:rPr>
        <w:t>s</w:t>
      </w:r>
      <w:r>
        <w:rPr>
          <w:rFonts w:ascii="Arial"/>
          <w:color w:val="0A0A0A"/>
          <w:w w:val="111"/>
          <w:sz w:val="12"/>
        </w:rPr>
        <w:t>r:</w:t>
      </w:r>
      <w:r>
        <w:rPr>
          <w:rFonts w:ascii="Arial"/>
          <w:color w:val="0A0A0A"/>
          <w:spacing w:val="-13"/>
          <w:sz w:val="12"/>
        </w:rPr>
        <w:t> </w:t>
      </w:r>
      <w:r>
        <w:rPr>
          <w:rFonts w:ascii="Arial"/>
          <w:color w:val="0A0A0A"/>
          <w:w w:val="84"/>
          <w:sz w:val="12"/>
        </w:rPr>
        <w:t>O</w:t>
      </w:r>
      <w:r>
        <w:rPr>
          <w:rFonts w:ascii="Arial"/>
          <w:sz w:val="12"/>
        </w:rPr>
      </w:r>
    </w:p>
    <w:p>
      <w:pPr>
        <w:tabs>
          <w:tab w:pos="2797" w:val="left" w:leader="none"/>
        </w:tabs>
        <w:spacing w:line="256" w:lineRule="auto" w:before="7"/>
        <w:ind w:left="1505" w:right="126" w:hanging="3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3F3F3F"/>
          <w:spacing w:val="-4"/>
          <w:sz w:val="12"/>
        </w:rPr>
        <w:t>T</w:t>
      </w:r>
      <w:r>
        <w:rPr>
          <w:rFonts w:ascii="Arial"/>
          <w:color w:val="0A0A0A"/>
          <w:spacing w:val="-4"/>
          <w:sz w:val="12"/>
        </w:rPr>
        <w:t>api</w:t>
      </w:r>
      <w:r>
        <w:rPr>
          <w:rFonts w:ascii="Arial"/>
          <w:color w:val="2A2A2A"/>
          <w:spacing w:val="-4"/>
          <w:sz w:val="12"/>
        </w:rPr>
        <w:t>e:</w:t>
      </w:r>
      <w:r>
        <w:rPr>
          <w:rFonts w:ascii="Arial"/>
          <w:color w:val="2A2A2A"/>
          <w:spacing w:val="21"/>
          <w:sz w:val="12"/>
        </w:rPr>
        <w:t> </w:t>
      </w:r>
      <w:r>
        <w:rPr>
          <w:rFonts w:ascii="Arial"/>
          <w:color w:val="0A0A0A"/>
          <w:spacing w:val="-2"/>
          <w:sz w:val="12"/>
        </w:rPr>
        <w:t>d</w:t>
      </w:r>
      <w:r>
        <w:rPr>
          <w:rFonts w:ascii="Arial"/>
          <w:color w:val="2A2A2A"/>
          <w:spacing w:val="-2"/>
          <w:sz w:val="12"/>
        </w:rPr>
        <w:t>e</w:t>
      </w:r>
      <w:r>
        <w:rPr>
          <w:rFonts w:ascii="Arial"/>
          <w:color w:val="0A0A0A"/>
          <w:spacing w:val="-2"/>
          <w:sz w:val="12"/>
        </w:rPr>
        <w:t>vs4j</w:t>
      </w:r>
      <w:r>
        <w:rPr>
          <w:rFonts w:ascii="Arial"/>
          <w:color w:val="828282"/>
          <w:spacing w:val="-2"/>
          <w:sz w:val="12"/>
        </w:rPr>
        <w:t>-</w:t>
      </w:r>
      <w:r>
        <w:rPr>
          <w:rFonts w:ascii="Arial"/>
          <w:color w:val="0A0A0A"/>
          <w:spacing w:val="-2"/>
          <w:sz w:val="12"/>
        </w:rPr>
        <w:t>tapi</w:t>
      </w:r>
      <w:r>
        <w:rPr>
          <w:rFonts w:ascii="Arial"/>
          <w:color w:val="2A2A2A"/>
          <w:spacing w:val="-2"/>
          <w:sz w:val="12"/>
        </w:rPr>
        <w:t>e</w:t>
        <w:tab/>
      </w:r>
      <w:r>
        <w:rPr>
          <w:rFonts w:ascii="Arial"/>
          <w:color w:val="0A0A0A"/>
          <w:spacing w:val="-2"/>
          <w:w w:val="105"/>
          <w:sz w:val="12"/>
        </w:rPr>
        <w:t>P</w:t>
      </w:r>
      <w:r>
        <w:rPr>
          <w:rFonts w:ascii="Arial"/>
          <w:color w:val="2A2A2A"/>
          <w:spacing w:val="-2"/>
          <w:w w:val="105"/>
          <w:sz w:val="12"/>
        </w:rPr>
        <w:t>a</w:t>
      </w:r>
      <w:r>
        <w:rPr>
          <w:rFonts w:ascii="Arial"/>
          <w:color w:val="0A0A0A"/>
          <w:spacing w:val="-2"/>
          <w:w w:val="105"/>
          <w:sz w:val="12"/>
        </w:rPr>
        <w:t>rtitian</w:t>
      </w:r>
      <w:r>
        <w:rPr>
          <w:rFonts w:ascii="Arial"/>
          <w:color w:val="2A2A2A"/>
          <w:spacing w:val="-2"/>
          <w:w w:val="105"/>
          <w:sz w:val="12"/>
        </w:rPr>
        <w:t>:</w:t>
      </w:r>
      <w:r>
        <w:rPr>
          <w:rFonts w:ascii="Arial"/>
          <w:color w:val="0A0A0A"/>
          <w:spacing w:val="-2"/>
          <w:w w:val="105"/>
          <w:sz w:val="12"/>
        </w:rPr>
        <w:t>1</w:t>
      </w:r>
      <w:r>
        <w:rPr>
          <w:rFonts w:ascii="Arial"/>
          <w:color w:val="0A0A0A"/>
          <w:w w:val="105"/>
          <w:sz w:val="12"/>
        </w:rPr>
        <w:t>   </w:t>
      </w:r>
      <w:r>
        <w:rPr>
          <w:rFonts w:ascii="Arial"/>
          <w:color w:val="0A0A0A"/>
          <w:spacing w:val="2"/>
          <w:w w:val="105"/>
          <w:sz w:val="12"/>
        </w:rPr>
        <w:t> </w:t>
      </w:r>
      <w:r>
        <w:rPr>
          <w:rFonts w:ascii="Arial"/>
          <w:color w:val="0A0A0A"/>
          <w:spacing w:val="-5"/>
          <w:w w:val="105"/>
          <w:sz w:val="12"/>
        </w:rPr>
        <w:t>Le</w:t>
      </w:r>
      <w:r>
        <w:rPr>
          <w:rFonts w:ascii="Arial"/>
          <w:color w:val="2A2A2A"/>
          <w:spacing w:val="-5"/>
          <w:w w:val="105"/>
          <w:sz w:val="12"/>
        </w:rPr>
        <w:t>a</w:t>
      </w:r>
      <w:r>
        <w:rPr>
          <w:rFonts w:ascii="Arial"/>
          <w:color w:val="0A0A0A"/>
          <w:spacing w:val="-5"/>
          <w:w w:val="105"/>
          <w:sz w:val="12"/>
        </w:rPr>
        <w:t>d</w:t>
      </w:r>
      <w:r>
        <w:rPr>
          <w:rFonts w:ascii="Arial"/>
          <w:color w:val="2A2A2A"/>
          <w:spacing w:val="-5"/>
          <w:w w:val="105"/>
          <w:sz w:val="12"/>
        </w:rPr>
        <w:t>e</w:t>
      </w:r>
      <w:r>
        <w:rPr>
          <w:rFonts w:ascii="Arial"/>
          <w:color w:val="0A0A0A"/>
          <w:spacing w:val="-5"/>
          <w:w w:val="105"/>
          <w:sz w:val="12"/>
        </w:rPr>
        <w:t>r</w:t>
      </w:r>
      <w:r>
        <w:rPr>
          <w:rFonts w:ascii="Arial"/>
          <w:color w:val="2A2A2A"/>
          <w:spacing w:val="-5"/>
          <w:w w:val="105"/>
          <w:sz w:val="12"/>
        </w:rPr>
        <w:t>:</w:t>
      </w:r>
      <w:r>
        <w:rPr>
          <w:rFonts w:ascii="Arial"/>
          <w:color w:val="0A0A0A"/>
          <w:spacing w:val="-5"/>
          <w:w w:val="105"/>
          <w:sz w:val="12"/>
        </w:rPr>
        <w:t>o</w:t>
      </w:r>
      <w:r>
        <w:rPr>
          <w:rFonts w:ascii="Arial"/>
          <w:color w:val="0A0A0A"/>
          <w:w w:val="110"/>
          <w:sz w:val="12"/>
        </w:rPr>
        <w:t> </w:t>
      </w:r>
      <w:r>
        <w:rPr>
          <w:rFonts w:ascii="Arial"/>
          <w:color w:val="0A0A0A"/>
          <w:w w:val="105"/>
          <w:sz w:val="12"/>
        </w:rPr>
        <w:t>Replicas</w:t>
      </w:r>
      <w:r>
        <w:rPr>
          <w:rFonts w:ascii="Arial"/>
          <w:color w:val="2A2A2A"/>
          <w:w w:val="105"/>
          <w:sz w:val="12"/>
        </w:rPr>
        <w:t>:</w:t>
      </w:r>
      <w:r>
        <w:rPr>
          <w:rFonts w:ascii="Arial"/>
          <w:color w:val="0A0A0A"/>
          <w:w w:val="105"/>
          <w:sz w:val="12"/>
        </w:rPr>
        <w:t>o lsr:</w:t>
      </w:r>
      <w:r>
        <w:rPr>
          <w:rFonts w:ascii="Arial"/>
          <w:color w:val="0A0A0A"/>
          <w:spacing w:val="-11"/>
          <w:w w:val="105"/>
          <w:sz w:val="12"/>
        </w:rPr>
        <w:t> </w:t>
      </w:r>
      <w:r>
        <w:rPr>
          <w:rFonts w:ascii="Arial"/>
          <w:color w:val="0A0A0A"/>
          <w:w w:val="105"/>
          <w:sz w:val="12"/>
        </w:rPr>
        <w:t>O</w:t>
      </w:r>
      <w:r>
        <w:rPr>
          <w:rFonts w:ascii="Arial"/>
          <w:sz w:val="12"/>
        </w:rPr>
      </w:r>
    </w:p>
    <w:p>
      <w:pPr>
        <w:tabs>
          <w:tab w:pos="2797" w:val="left" w:leader="none"/>
        </w:tabs>
        <w:spacing w:line="242" w:lineRule="auto" w:before="0"/>
        <w:ind w:left="1505" w:right="127" w:hanging="3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A0A0A"/>
          <w:w w:val="93"/>
          <w:sz w:val="12"/>
        </w:rPr>
        <w:t>Tapi</w:t>
      </w:r>
      <w:r>
        <w:rPr>
          <w:rFonts w:ascii="Arial"/>
          <w:color w:val="0A0A0A"/>
          <w:spacing w:val="5"/>
          <w:w w:val="93"/>
          <w:sz w:val="12"/>
        </w:rPr>
        <w:t>e</w:t>
      </w:r>
      <w:r>
        <w:rPr>
          <w:rFonts w:ascii="Arial"/>
          <w:color w:val="828282"/>
          <w:w w:val="139"/>
          <w:sz w:val="12"/>
        </w:rPr>
        <w:t>:</w:t>
      </w:r>
      <w:r>
        <w:rPr>
          <w:rFonts w:ascii="Arial"/>
          <w:color w:val="828282"/>
          <w:spacing w:val="-18"/>
          <w:sz w:val="12"/>
        </w:rPr>
        <w:t> </w:t>
      </w:r>
      <w:r>
        <w:rPr>
          <w:rFonts w:ascii="Arial"/>
          <w:color w:val="0A0A0A"/>
          <w:spacing w:val="-4"/>
          <w:w w:val="103"/>
          <w:sz w:val="12"/>
        </w:rPr>
        <w:t>d</w:t>
      </w:r>
      <w:r>
        <w:rPr>
          <w:rFonts w:ascii="Arial"/>
          <w:color w:val="3F3F3F"/>
          <w:spacing w:val="-12"/>
          <w:w w:val="107"/>
          <w:sz w:val="12"/>
        </w:rPr>
        <w:t>e</w:t>
      </w:r>
      <w:r>
        <w:rPr>
          <w:rFonts w:ascii="Arial"/>
          <w:color w:val="0A0A0A"/>
          <w:spacing w:val="-2"/>
          <w:w w:val="102"/>
          <w:sz w:val="12"/>
        </w:rPr>
        <w:t>v</w:t>
      </w:r>
      <w:r>
        <w:rPr>
          <w:rFonts w:ascii="Arial"/>
          <w:color w:val="2A2A2A"/>
          <w:spacing w:val="-9"/>
          <w:w w:val="114"/>
          <w:sz w:val="12"/>
        </w:rPr>
        <w:t>s</w:t>
      </w:r>
      <w:r>
        <w:rPr>
          <w:rFonts w:ascii="Arial"/>
          <w:color w:val="0A0A0A"/>
          <w:w w:val="99"/>
          <w:sz w:val="12"/>
        </w:rPr>
        <w:t>4j-top</w:t>
      </w:r>
      <w:r>
        <w:rPr>
          <w:rFonts w:ascii="Arial"/>
          <w:color w:val="0A0A0A"/>
          <w:spacing w:val="3"/>
          <w:w w:val="99"/>
          <w:sz w:val="12"/>
        </w:rPr>
        <w:t>i</w:t>
      </w:r>
      <w:r>
        <w:rPr>
          <w:rFonts w:ascii="Arial"/>
          <w:color w:val="2A2A2A"/>
          <w:w w:val="97"/>
          <w:sz w:val="12"/>
        </w:rPr>
        <w:t>e</w:t>
      </w:r>
      <w:r>
        <w:rPr>
          <w:rFonts w:ascii="Arial"/>
          <w:color w:val="2A2A2A"/>
          <w:sz w:val="12"/>
        </w:rPr>
        <w:tab/>
      </w:r>
      <w:r>
        <w:rPr>
          <w:rFonts w:ascii="Arial"/>
          <w:color w:val="0A0A0A"/>
          <w:w w:val="99"/>
          <w:sz w:val="12"/>
        </w:rPr>
        <w:t>Partitio</w:t>
      </w:r>
      <w:r>
        <w:rPr>
          <w:rFonts w:ascii="Arial"/>
          <w:color w:val="0A0A0A"/>
          <w:spacing w:val="1"/>
          <w:w w:val="99"/>
          <w:sz w:val="12"/>
        </w:rPr>
        <w:t>n</w:t>
      </w:r>
      <w:r>
        <w:rPr>
          <w:rFonts w:ascii="Arial"/>
          <w:color w:val="3F3F3F"/>
          <w:w w:val="148"/>
          <w:sz w:val="12"/>
        </w:rPr>
        <w:t>:2</w:t>
      </w:r>
      <w:r>
        <w:rPr>
          <w:rFonts w:ascii="Arial"/>
          <w:color w:val="3F3F3F"/>
          <w:sz w:val="12"/>
        </w:rPr>
        <w:t> </w:t>
      </w:r>
      <w:r>
        <w:rPr>
          <w:rFonts w:ascii="Arial"/>
          <w:color w:val="3F3F3F"/>
          <w:spacing w:val="-8"/>
          <w:sz w:val="12"/>
        </w:rPr>
        <w:t> </w:t>
      </w:r>
      <w:r>
        <w:rPr>
          <w:rFonts w:ascii="Arial"/>
          <w:color w:val="2A2A2A"/>
          <w:sz w:val="12"/>
        </w:rPr>
        <w:t>Le</w:t>
      </w:r>
      <w:r>
        <w:rPr>
          <w:rFonts w:ascii="Arial"/>
          <w:color w:val="2A2A2A"/>
          <w:spacing w:val="-10"/>
          <w:sz w:val="12"/>
        </w:rPr>
        <w:t>a</w:t>
      </w:r>
      <w:r>
        <w:rPr>
          <w:rFonts w:ascii="Arial"/>
          <w:color w:val="0A0A0A"/>
          <w:spacing w:val="-7"/>
          <w:w w:val="103"/>
          <w:sz w:val="12"/>
        </w:rPr>
        <w:t>d</w:t>
      </w:r>
      <w:r>
        <w:rPr>
          <w:rFonts w:ascii="Arial"/>
          <w:color w:val="2A2A2A"/>
          <w:spacing w:val="-7"/>
          <w:w w:val="117"/>
          <w:sz w:val="12"/>
        </w:rPr>
        <w:t>e</w:t>
      </w:r>
      <w:r>
        <w:rPr>
          <w:rFonts w:ascii="Arial"/>
          <w:color w:val="0A0A0A"/>
          <w:spacing w:val="-1"/>
          <w:w w:val="116"/>
          <w:sz w:val="12"/>
        </w:rPr>
        <w:t>r</w:t>
      </w:r>
      <w:r>
        <w:rPr>
          <w:rFonts w:ascii="Arial"/>
          <w:color w:val="646464"/>
          <w:spacing w:val="-6"/>
          <w:w w:val="187"/>
          <w:sz w:val="12"/>
        </w:rPr>
        <w:t>:</w:t>
      </w:r>
      <w:r>
        <w:rPr>
          <w:rFonts w:ascii="Arial"/>
          <w:color w:val="0A0A0A"/>
          <w:w w:val="77"/>
          <w:sz w:val="12"/>
        </w:rPr>
        <w:t>O</w:t>
      </w:r>
      <w:r>
        <w:rPr>
          <w:rFonts w:ascii="Arial"/>
          <w:color w:val="0A0A0A"/>
          <w:w w:val="77"/>
          <w:sz w:val="12"/>
        </w:rPr>
        <w:t> </w:t>
      </w:r>
      <w:r>
        <w:rPr>
          <w:rFonts w:ascii="Arial"/>
          <w:color w:val="0A0A0A"/>
          <w:spacing w:val="-5"/>
          <w:sz w:val="12"/>
        </w:rPr>
        <w:t>R</w:t>
      </w:r>
      <w:r>
        <w:rPr>
          <w:rFonts w:ascii="Arial"/>
          <w:color w:val="2A2A2A"/>
          <w:spacing w:val="-4"/>
          <w:w w:val="107"/>
          <w:sz w:val="12"/>
        </w:rPr>
        <w:t>e</w:t>
      </w:r>
      <w:r>
        <w:rPr>
          <w:rFonts w:ascii="Arial"/>
          <w:color w:val="0A0A0A"/>
          <w:w w:val="116"/>
          <w:sz w:val="12"/>
        </w:rPr>
        <w:t>p</w:t>
      </w:r>
      <w:r>
        <w:rPr>
          <w:rFonts w:ascii="Arial"/>
          <w:color w:val="0A0A0A"/>
          <w:spacing w:val="-9"/>
          <w:w w:val="116"/>
          <w:sz w:val="12"/>
        </w:rPr>
        <w:t>l</w:t>
      </w:r>
      <w:r>
        <w:rPr>
          <w:rFonts w:ascii="Arial"/>
          <w:color w:val="0A0A0A"/>
          <w:w w:val="104"/>
          <w:sz w:val="12"/>
        </w:rPr>
        <w:t>i</w:t>
      </w:r>
      <w:r>
        <w:rPr>
          <w:rFonts w:ascii="Arial"/>
          <w:color w:val="0A0A0A"/>
          <w:spacing w:val="-8"/>
          <w:w w:val="104"/>
          <w:sz w:val="12"/>
        </w:rPr>
        <w:t>c</w:t>
      </w:r>
      <w:r>
        <w:rPr>
          <w:rFonts w:ascii="Arial"/>
          <w:color w:val="2A2A2A"/>
          <w:w w:val="102"/>
          <w:sz w:val="12"/>
        </w:rPr>
        <w:t>a</w:t>
      </w:r>
      <w:r>
        <w:rPr>
          <w:rFonts w:ascii="Arial"/>
          <w:color w:val="2A2A2A"/>
          <w:spacing w:val="-2"/>
          <w:w w:val="102"/>
          <w:sz w:val="12"/>
        </w:rPr>
        <w:t>s</w:t>
      </w:r>
      <w:r>
        <w:rPr>
          <w:rFonts w:ascii="Arial"/>
          <w:color w:val="0A0A0A"/>
          <w:spacing w:val="2"/>
          <w:w w:val="163"/>
          <w:sz w:val="12"/>
        </w:rPr>
        <w:t>:</w:t>
      </w:r>
      <w:r>
        <w:rPr>
          <w:rFonts w:ascii="Arial"/>
          <w:color w:val="0A0A0A"/>
          <w:w w:val="105"/>
          <w:sz w:val="12"/>
        </w:rPr>
        <w:t>o</w:t>
      </w:r>
      <w:r>
        <w:rPr>
          <w:rFonts w:ascii="Arial"/>
          <w:color w:val="0A0A0A"/>
          <w:sz w:val="12"/>
        </w:rPr>
        <w:t> </w:t>
      </w:r>
      <w:r>
        <w:rPr>
          <w:rFonts w:ascii="Arial"/>
          <w:color w:val="0A0A0A"/>
          <w:spacing w:val="-12"/>
          <w:sz w:val="12"/>
        </w:rPr>
        <w:t> </w:t>
      </w:r>
      <w:r>
        <w:rPr>
          <w:rFonts w:ascii="Arial"/>
          <w:color w:val="0A0A0A"/>
          <w:spacing w:val="-22"/>
          <w:w w:val="187"/>
          <w:sz w:val="12"/>
        </w:rPr>
        <w:t>l</w:t>
      </w:r>
      <w:r>
        <w:rPr>
          <w:rFonts w:ascii="Arial"/>
          <w:color w:val="2A2A2A"/>
          <w:spacing w:val="-6"/>
          <w:w w:val="114"/>
          <w:sz w:val="12"/>
        </w:rPr>
        <w:t>s</w:t>
      </w:r>
      <w:r>
        <w:rPr>
          <w:rFonts w:ascii="Arial"/>
          <w:color w:val="0A0A0A"/>
          <w:spacing w:val="-4"/>
          <w:w w:val="116"/>
          <w:sz w:val="12"/>
        </w:rPr>
        <w:t>r</w:t>
      </w:r>
      <w:r>
        <w:rPr>
          <w:rFonts w:ascii="Arial"/>
          <w:color w:val="3F3F3F"/>
          <w:spacing w:val="5"/>
          <w:w w:val="163"/>
          <w:sz w:val="12"/>
        </w:rPr>
        <w:t>:</w:t>
      </w:r>
      <w:r>
        <w:rPr>
          <w:rFonts w:ascii="Arial"/>
          <w:color w:val="0A0A0A"/>
          <w:w w:val="120"/>
          <w:sz w:val="12"/>
        </w:rPr>
        <w:t>o</w:t>
      </w:r>
      <w:r>
        <w:rPr>
          <w:rFonts w:ascii="Arial"/>
          <w:sz w:val="12"/>
        </w:rPr>
      </w:r>
    </w:p>
    <w:p>
      <w:pPr>
        <w:tabs>
          <w:tab w:pos="2797" w:val="left" w:leader="none"/>
        </w:tabs>
        <w:spacing w:line="252" w:lineRule="auto" w:before="0"/>
        <w:ind w:left="1505" w:right="127" w:hanging="3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8.181819pt;margin-top:12.104248pt;width:190.5pt;height:120.55pt;mso-position-horizontal-relative:page;mso-position-vertical-relative:paragraph;z-index:1384" coordorigin="164,242" coordsize="3810,2411">
            <v:group style="position:absolute;left:176;top:248;width:3791;height:2" coordorigin="176,248" coordsize="3791,2">
              <v:shape style="position:absolute;left:176;top:248;width:3791;height:2" coordorigin="176,248" coordsize="3791,0" path="m176,248l3967,248e" filled="false" stroked="true" strokeweight=".569170pt" strokecolor="#000000">
                <v:path arrowok="t"/>
              </v:shape>
            </v:group>
            <v:group style="position:absolute;left:198;top:313;width:2;height:1657" coordorigin="198,313" coordsize="2,1657">
              <v:shape style="position:absolute;left:198;top:313;width:2;height:1657" coordorigin="198,313" coordsize="0,1657" path="m198,1970l198,313e" filled="false" stroked="true" strokeweight=".996047pt" strokecolor="#030303">
                <v:path arrowok="t"/>
              </v:shape>
            </v:group>
            <v:group style="position:absolute;left:168;top:1921;width:3791;height:2" coordorigin="168,1921" coordsize="3791,2">
              <v:shape style="position:absolute;left:168;top:1921;width:3791;height:2" coordorigin="168,1921" coordsize="3791,0" path="m168,1921l3959,1921e" filled="false" stroked="true" strokeweight=".426877pt" strokecolor="#030303">
                <v:path arrowok="t"/>
              </v:shape>
            </v:group>
            <v:group style="position:absolute;left:3960;top:313;width:2;height:1643" coordorigin="3960,313" coordsize="2,1643">
              <v:shape style="position:absolute;left:3960;top:313;width:2;height:1643" coordorigin="3960,313" coordsize="0,1643" path="m3960,1955l3960,313e" filled="false" stroked="true" strokeweight=".996047pt" strokecolor="#030303">
                <v:path arrowok="t"/>
              </v:shape>
              <v:shape style="position:absolute;left:164;top:242;width:3810;height:2411" type="#_x0000_t202" filled="false" stroked="false">
                <v:textbox inset="0,0,0,0">
                  <w:txbxContent>
                    <w:p>
                      <w:pPr>
                        <w:spacing w:line="247" w:lineRule="auto" w:before="42"/>
                        <w:ind w:left="81" w:right="149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0A0A0A"/>
                          <w:spacing w:val="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group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co</w:t>
                      </w:r>
                      <w:r>
                        <w:rPr>
                          <w:rFonts w:ascii="Arial" w:hAnsi="Arial"/>
                          <w:color w:val="0A0A0A"/>
                          <w:spacing w:val="-18"/>
                          <w:w w:val="106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w w:val="119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w w:val="11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ene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uno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consum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dores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w w:val="9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10"/>
                          <w:w w:val="170"/>
                          <w:sz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partición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son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procesados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por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un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</w:t>
                      </w:r>
                      <w:r>
                        <w:rPr>
                          <w:rFonts w:ascii="Arial" w:hAnsi="Arial"/>
                          <w:color w:val="2A2A2A"/>
                          <w:spacing w:val="-4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um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dor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11"/>
                          <w:sz w:val="14"/>
                        </w:rPr>
                        <w:t>d</w:t>
                      </w:r>
                      <w:r>
                        <w:rPr>
                          <w:rFonts w:ascii="Arial" w:hAnsi="Arial"/>
                          <w:color w:val="2A2A2A"/>
                          <w:spacing w:val="-3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2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gru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w w:val="101"/>
                          <w:sz w:val="14"/>
                        </w:rPr>
                        <w:t>p</w:t>
                      </w:r>
                      <w:r>
                        <w:rPr>
                          <w:rFonts w:ascii="Arial" w:hAnsi="Arial"/>
                          <w:color w:val="2A2A2A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44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spacing w:val="-2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w w:val="100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A2A2A"/>
                          <w:spacing w:val="-12"/>
                          <w:w w:val="100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09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asegura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19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me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04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2A2A2A"/>
                          <w:spacing w:val="-4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ajes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procesen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orden)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9" w:lineRule="auto" w:before="0"/>
                        <w:ind w:left="81" w:right="236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hay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particiones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que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0A0A0A"/>
                          <w:spacing w:val="14"/>
                          <w:w w:val="98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3F3F3F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3F3F3F"/>
                          <w:spacing w:val="-2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puede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leer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partición.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Hay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consumers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particion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w w:val="98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104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2A2A2A"/>
                          <w:spacing w:val="-8"/>
                          <w:w w:val="109"/>
                          <w:sz w:val="14"/>
                        </w:rPr>
                        <w:t>g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A2A2A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w w:val="106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2A2A2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w w:val="98"/>
                          <w:sz w:val="14"/>
                        </w:rPr>
                        <w:t>d</w:t>
                      </w:r>
                      <w:r>
                        <w:rPr>
                          <w:rFonts w:ascii="Arial" w:hAnsi="Arial"/>
                          <w:color w:val="2A2A2A"/>
                          <w:spacing w:val="-6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rán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spacing w:val="-4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112"/>
                          <w:sz w:val="14"/>
                        </w:rPr>
                        <w:t>in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w w:val="115"/>
                          <w:sz w:val="14"/>
                        </w:rPr>
                        <w:t>p</w:t>
                      </w:r>
                      <w:r>
                        <w:rPr>
                          <w:rFonts w:ascii="Arial" w:hAnsi="Arial"/>
                          <w:color w:val="2A2A2A"/>
                          <w:spacing w:val="-12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rtición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A2A2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A2A2A"/>
                          <w:w w:val="1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co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2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2A2A2A"/>
                          <w:spacing w:val="2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umi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98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2A2A2A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858" w:lineRule="exact" w:before="6"/>
                        <w:ind w:left="217" w:right="0" w:firstLine="0"/>
                        <w:jc w:val="left"/>
                        <w:rPr>
                          <w:rFonts w:ascii="Courier New" w:hAnsi="Courier New" w:cs="Courier New" w:eastAsia="Courier New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578CC8"/>
                          <w:w w:val="107"/>
                          <w:sz w:val="76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i/>
                          <w:color w:val="578CC8"/>
                          <w:spacing w:val="-58"/>
                          <w:sz w:val="76"/>
                        </w:rPr>
                        <w:t> </w:t>
                      </w:r>
                      <w:r>
                        <w:rPr>
                          <w:rFonts w:ascii="Courier New"/>
                          <w:color w:val="0A0A0A"/>
                          <w:w w:val="82"/>
                          <w:sz w:val="25"/>
                        </w:rPr>
                        <w:t>www</w:t>
                      </w:r>
                      <w:r>
                        <w:rPr>
                          <w:rFonts w:ascii="Courier New"/>
                          <w:color w:val="0A0A0A"/>
                          <w:spacing w:val="-121"/>
                          <w:sz w:val="25"/>
                        </w:rPr>
                        <w:t> </w:t>
                      </w:r>
                      <w:r>
                        <w:rPr>
                          <w:rFonts w:ascii="Courier New"/>
                          <w:color w:val="0A0A0A"/>
                          <w:spacing w:val="-65"/>
                          <w:w w:val="104"/>
                          <w:sz w:val="25"/>
                        </w:rPr>
                        <w:t>.</w:t>
                      </w:r>
                      <w:r>
                        <w:rPr>
                          <w:rFonts w:ascii="Courier New"/>
                          <w:color w:val="0A0A0A"/>
                          <w:w w:val="82"/>
                          <w:sz w:val="25"/>
                        </w:rPr>
                        <w:t>t</w:t>
                      </w:r>
                      <w:r>
                        <w:rPr>
                          <w:rFonts w:ascii="Courier New"/>
                          <w:color w:val="0A0A0A"/>
                          <w:spacing w:val="-10"/>
                          <w:w w:val="82"/>
                          <w:sz w:val="25"/>
                        </w:rPr>
                        <w:t>w</w:t>
                      </w:r>
                      <w:r>
                        <w:rPr>
                          <w:rFonts w:ascii="Courier New"/>
                          <w:color w:val="0A0A0A"/>
                          <w:spacing w:val="-26"/>
                          <w:w w:val="104"/>
                          <w:sz w:val="25"/>
                        </w:rPr>
                        <w:t>i</w:t>
                      </w:r>
                      <w:r>
                        <w:rPr>
                          <w:rFonts w:ascii="Courier New"/>
                          <w:color w:val="0A0A0A"/>
                          <w:w w:val="78"/>
                          <w:sz w:val="25"/>
                        </w:rPr>
                        <w:t>tter</w:t>
                      </w:r>
                      <w:r>
                        <w:rPr>
                          <w:rFonts w:ascii="Courier New"/>
                          <w:color w:val="0A0A0A"/>
                          <w:spacing w:val="4"/>
                          <w:w w:val="78"/>
                          <w:sz w:val="25"/>
                        </w:rPr>
                        <w:t>.</w:t>
                      </w:r>
                      <w:r>
                        <w:rPr>
                          <w:rFonts w:ascii="Courier New"/>
                          <w:color w:val="0A0A0A"/>
                          <w:w w:val="82"/>
                          <w:sz w:val="25"/>
                        </w:rPr>
                        <w:t>com</w:t>
                      </w:r>
                      <w:r>
                        <w:rPr>
                          <w:rFonts w:ascii="Courier New"/>
                          <w:color w:val="0A0A0A"/>
                          <w:spacing w:val="-17"/>
                          <w:w w:val="82"/>
                          <w:sz w:val="25"/>
                        </w:rPr>
                        <w:t>/</w:t>
                      </w:r>
                      <w:r>
                        <w:rPr>
                          <w:rFonts w:ascii="Courier New"/>
                          <w:color w:val="0A0A0A"/>
                          <w:w w:val="81"/>
                          <w:sz w:val="25"/>
                        </w:rPr>
                        <w:t>dev</w:t>
                      </w:r>
                      <w:r>
                        <w:rPr>
                          <w:rFonts w:ascii="Courier New"/>
                          <w:color w:val="0A0A0A"/>
                          <w:spacing w:val="-11"/>
                          <w:w w:val="81"/>
                          <w:sz w:val="25"/>
                        </w:rPr>
                        <w:t>s</w:t>
                      </w:r>
                      <w:r>
                        <w:rPr>
                          <w:rFonts w:ascii="Courier New"/>
                          <w:color w:val="0A0A0A"/>
                          <w:spacing w:val="-55"/>
                          <w:w w:val="116"/>
                          <w:sz w:val="25"/>
                        </w:rPr>
                        <w:t>4</w:t>
                      </w:r>
                      <w:r>
                        <w:rPr>
                          <w:rFonts w:ascii="Courier New"/>
                          <w:color w:val="0A0A0A"/>
                          <w:w w:val="103"/>
                          <w:sz w:val="25"/>
                        </w:rPr>
                        <w:t>j</w:t>
                      </w:r>
                      <w:r>
                        <w:rPr>
                          <w:rFonts w:ascii="Courier New"/>
                          <w:sz w:val="2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A0A0A"/>
          <w:w w:val="93"/>
          <w:position w:val="1"/>
          <w:sz w:val="12"/>
        </w:rPr>
        <w:t>Tap</w:t>
      </w:r>
      <w:r>
        <w:rPr>
          <w:rFonts w:ascii="Arial"/>
          <w:color w:val="0A0A0A"/>
          <w:spacing w:val="-1"/>
          <w:w w:val="93"/>
          <w:position w:val="1"/>
          <w:sz w:val="12"/>
        </w:rPr>
        <w:t>i</w:t>
      </w:r>
      <w:r>
        <w:rPr>
          <w:rFonts w:ascii="Arial"/>
          <w:color w:val="2A2A2A"/>
          <w:spacing w:val="-4"/>
          <w:w w:val="107"/>
          <w:position w:val="1"/>
          <w:sz w:val="12"/>
        </w:rPr>
        <w:t>e</w:t>
      </w:r>
      <w:r>
        <w:rPr>
          <w:rFonts w:ascii="Arial"/>
          <w:color w:val="828282"/>
          <w:w w:val="139"/>
          <w:position w:val="1"/>
          <w:sz w:val="12"/>
        </w:rPr>
        <w:t>:</w:t>
      </w:r>
      <w:r>
        <w:rPr>
          <w:rFonts w:ascii="Arial"/>
          <w:color w:val="828282"/>
          <w:spacing w:val="-18"/>
          <w:position w:val="1"/>
          <w:sz w:val="12"/>
        </w:rPr>
        <w:t> </w:t>
      </w:r>
      <w:r>
        <w:rPr>
          <w:rFonts w:ascii="Arial"/>
          <w:color w:val="0A0A0A"/>
          <w:w w:val="96"/>
          <w:position w:val="1"/>
          <w:sz w:val="12"/>
        </w:rPr>
        <w:t>de</w:t>
      </w:r>
      <w:r>
        <w:rPr>
          <w:rFonts w:ascii="Arial"/>
          <w:color w:val="0A0A0A"/>
          <w:spacing w:val="-1"/>
          <w:w w:val="96"/>
          <w:position w:val="1"/>
          <w:sz w:val="12"/>
        </w:rPr>
        <w:t>v</w:t>
      </w:r>
      <w:r>
        <w:rPr>
          <w:rFonts w:ascii="Arial"/>
          <w:color w:val="3F3F3F"/>
          <w:spacing w:val="-9"/>
          <w:w w:val="114"/>
          <w:position w:val="1"/>
          <w:sz w:val="12"/>
        </w:rPr>
        <w:t>s</w:t>
      </w:r>
      <w:r>
        <w:rPr>
          <w:rFonts w:ascii="Arial"/>
          <w:color w:val="0A0A0A"/>
          <w:position w:val="1"/>
          <w:sz w:val="12"/>
        </w:rPr>
        <w:t>4j</w:t>
      </w:r>
      <w:r>
        <w:rPr>
          <w:rFonts w:ascii="Arial"/>
          <w:color w:val="828282"/>
          <w:spacing w:val="-7"/>
          <w:w w:val="103"/>
          <w:position w:val="1"/>
          <w:sz w:val="12"/>
        </w:rPr>
        <w:t>-</w:t>
      </w:r>
      <w:r>
        <w:rPr>
          <w:rFonts w:ascii="Arial"/>
          <w:color w:val="2A2A2A"/>
          <w:w w:val="107"/>
          <w:position w:val="1"/>
          <w:sz w:val="12"/>
        </w:rPr>
        <w:t>t</w:t>
      </w:r>
      <w:r>
        <w:rPr>
          <w:rFonts w:ascii="Arial"/>
          <w:color w:val="2A2A2A"/>
          <w:spacing w:val="-3"/>
          <w:w w:val="107"/>
          <w:position w:val="1"/>
          <w:sz w:val="12"/>
        </w:rPr>
        <w:t>a</w:t>
      </w:r>
      <w:r>
        <w:rPr>
          <w:rFonts w:ascii="Arial"/>
          <w:color w:val="0A0A0A"/>
          <w:w w:val="116"/>
          <w:position w:val="1"/>
          <w:sz w:val="12"/>
        </w:rPr>
        <w:t>p</w:t>
      </w:r>
      <w:r>
        <w:rPr>
          <w:rFonts w:ascii="Arial"/>
          <w:color w:val="0A0A0A"/>
          <w:spacing w:val="-12"/>
          <w:w w:val="116"/>
          <w:position w:val="1"/>
          <w:sz w:val="12"/>
        </w:rPr>
        <w:t>i</w:t>
      </w:r>
      <w:r>
        <w:rPr>
          <w:rFonts w:ascii="Arial"/>
          <w:color w:val="3F3F3F"/>
          <w:w w:val="97"/>
          <w:position w:val="1"/>
          <w:sz w:val="12"/>
        </w:rPr>
        <w:t>e</w:t>
      </w:r>
      <w:r>
        <w:rPr>
          <w:rFonts w:ascii="Arial"/>
          <w:color w:val="3F3F3F"/>
          <w:position w:val="1"/>
          <w:sz w:val="12"/>
        </w:rPr>
        <w:tab/>
      </w:r>
      <w:r>
        <w:rPr>
          <w:rFonts w:ascii="Arial"/>
          <w:color w:val="0A0A0A"/>
          <w:spacing w:val="-11"/>
          <w:w w:val="101"/>
          <w:sz w:val="12"/>
        </w:rPr>
        <w:t>P</w:t>
      </w:r>
      <w:r>
        <w:rPr>
          <w:rFonts w:ascii="Arial"/>
          <w:color w:val="2A2A2A"/>
          <w:spacing w:val="-11"/>
          <w:w w:val="127"/>
          <w:sz w:val="12"/>
        </w:rPr>
        <w:t>a</w:t>
      </w:r>
      <w:r>
        <w:rPr>
          <w:rFonts w:ascii="Arial"/>
          <w:color w:val="0A0A0A"/>
          <w:w w:val="101"/>
          <w:sz w:val="12"/>
        </w:rPr>
        <w:t>rtitia</w:t>
      </w:r>
      <w:r>
        <w:rPr>
          <w:rFonts w:ascii="Arial"/>
          <w:color w:val="0A0A0A"/>
          <w:spacing w:val="-4"/>
          <w:w w:val="101"/>
          <w:sz w:val="12"/>
        </w:rPr>
        <w:t>n</w:t>
      </w:r>
      <w:r>
        <w:rPr>
          <w:rFonts w:ascii="Arial"/>
          <w:color w:val="828282"/>
          <w:spacing w:val="2"/>
          <w:w w:val="163"/>
          <w:sz w:val="12"/>
        </w:rPr>
        <w:t>:</w:t>
      </w:r>
      <w:r>
        <w:rPr>
          <w:rFonts w:ascii="Arial"/>
          <w:color w:val="2A2A2A"/>
          <w:w w:val="119"/>
          <w:sz w:val="12"/>
        </w:rPr>
        <w:t>3</w:t>
      </w:r>
      <w:r>
        <w:rPr>
          <w:rFonts w:ascii="Arial"/>
          <w:color w:val="2A2A2A"/>
          <w:sz w:val="12"/>
        </w:rPr>
        <w:t> </w:t>
      </w:r>
      <w:r>
        <w:rPr>
          <w:rFonts w:ascii="Arial"/>
          <w:color w:val="2A2A2A"/>
          <w:spacing w:val="4"/>
          <w:sz w:val="12"/>
        </w:rPr>
        <w:t> </w:t>
      </w:r>
      <w:r>
        <w:rPr>
          <w:rFonts w:ascii="Arial"/>
          <w:color w:val="0A0A0A"/>
          <w:w w:val="97"/>
          <w:sz w:val="12"/>
        </w:rPr>
        <w:t>Lea</w:t>
      </w:r>
      <w:r>
        <w:rPr>
          <w:rFonts w:ascii="Arial"/>
          <w:color w:val="0A0A0A"/>
          <w:spacing w:val="-6"/>
          <w:w w:val="97"/>
          <w:sz w:val="12"/>
        </w:rPr>
        <w:t>d</w:t>
      </w:r>
      <w:r>
        <w:rPr>
          <w:rFonts w:ascii="Arial"/>
          <w:color w:val="2A2A2A"/>
          <w:spacing w:val="-7"/>
          <w:w w:val="117"/>
          <w:sz w:val="12"/>
        </w:rPr>
        <w:t>e</w:t>
      </w:r>
      <w:r>
        <w:rPr>
          <w:rFonts w:ascii="Arial"/>
          <w:color w:val="0A0A0A"/>
          <w:spacing w:val="5"/>
          <w:w w:val="99"/>
          <w:sz w:val="12"/>
        </w:rPr>
        <w:t>r</w:t>
      </w:r>
      <w:r>
        <w:rPr>
          <w:rFonts w:ascii="Arial"/>
          <w:color w:val="545454"/>
          <w:spacing w:val="-6"/>
          <w:w w:val="187"/>
          <w:sz w:val="12"/>
        </w:rPr>
        <w:t>:</w:t>
      </w:r>
      <w:r>
        <w:rPr>
          <w:rFonts w:ascii="Arial"/>
          <w:color w:val="2A2A2A"/>
          <w:w w:val="77"/>
          <w:sz w:val="12"/>
        </w:rPr>
        <w:t>O</w:t>
      </w:r>
      <w:r>
        <w:rPr>
          <w:rFonts w:ascii="Arial"/>
          <w:color w:val="2A2A2A"/>
          <w:w w:val="77"/>
          <w:sz w:val="12"/>
        </w:rPr>
        <w:t> </w:t>
      </w:r>
      <w:r>
        <w:rPr>
          <w:rFonts w:ascii="Arial"/>
          <w:color w:val="0A0A0A"/>
          <w:w w:val="104"/>
          <w:sz w:val="12"/>
        </w:rPr>
        <w:t>Rep</w:t>
      </w:r>
      <w:r>
        <w:rPr>
          <w:rFonts w:ascii="Arial"/>
          <w:color w:val="0A0A0A"/>
          <w:spacing w:val="-7"/>
          <w:w w:val="104"/>
          <w:sz w:val="12"/>
        </w:rPr>
        <w:t>l</w:t>
      </w:r>
      <w:r>
        <w:rPr>
          <w:rFonts w:ascii="Arial"/>
          <w:color w:val="0A0A0A"/>
          <w:sz w:val="12"/>
        </w:rPr>
        <w:t>ica</w:t>
      </w:r>
      <w:r>
        <w:rPr>
          <w:rFonts w:ascii="Arial"/>
          <w:color w:val="0A0A0A"/>
          <w:spacing w:val="-3"/>
          <w:sz w:val="12"/>
        </w:rPr>
        <w:t>s</w:t>
      </w:r>
      <w:r>
        <w:rPr>
          <w:rFonts w:ascii="Arial"/>
          <w:color w:val="3F3F3F"/>
          <w:spacing w:val="2"/>
          <w:w w:val="163"/>
          <w:sz w:val="12"/>
        </w:rPr>
        <w:t>:</w:t>
      </w:r>
      <w:r>
        <w:rPr>
          <w:rFonts w:ascii="Arial"/>
          <w:color w:val="0A0A0A"/>
          <w:w w:val="105"/>
          <w:sz w:val="12"/>
        </w:rPr>
        <w:t>o</w:t>
      </w:r>
      <w:r>
        <w:rPr>
          <w:rFonts w:ascii="Arial"/>
          <w:color w:val="0A0A0A"/>
          <w:sz w:val="12"/>
        </w:rPr>
        <w:t> </w:t>
      </w:r>
      <w:r>
        <w:rPr>
          <w:rFonts w:ascii="Arial"/>
          <w:color w:val="0A0A0A"/>
          <w:spacing w:val="-12"/>
          <w:sz w:val="12"/>
        </w:rPr>
        <w:t> </w:t>
      </w:r>
      <w:r>
        <w:rPr>
          <w:rFonts w:ascii="Arial"/>
          <w:color w:val="0A0A0A"/>
          <w:w w:val="107"/>
          <w:sz w:val="12"/>
        </w:rPr>
        <w:t>ls</w:t>
      </w:r>
      <w:r>
        <w:rPr>
          <w:rFonts w:ascii="Arial"/>
          <w:color w:val="0A0A0A"/>
          <w:spacing w:val="-2"/>
          <w:w w:val="107"/>
          <w:sz w:val="12"/>
        </w:rPr>
        <w:t>r</w:t>
      </w:r>
      <w:r>
        <w:rPr>
          <w:rFonts w:ascii="Arial"/>
          <w:color w:val="545454"/>
          <w:spacing w:val="5"/>
          <w:w w:val="163"/>
          <w:sz w:val="12"/>
        </w:rPr>
        <w:t>:</w:t>
      </w:r>
      <w:r>
        <w:rPr>
          <w:rFonts w:ascii="Arial"/>
          <w:color w:val="0A0A0A"/>
          <w:w w:val="120"/>
          <w:sz w:val="12"/>
        </w:rPr>
        <w:t>o</w:t>
      </w:r>
      <w:r>
        <w:rPr>
          <w:rFonts w:ascii="Arial"/>
          <w:sz w:val="12"/>
        </w:rPr>
      </w:r>
    </w:p>
    <w:p>
      <w:pPr>
        <w:tabs>
          <w:tab w:pos="2797" w:val="left" w:leader="none"/>
        </w:tabs>
        <w:spacing w:line="242" w:lineRule="auto" w:before="0"/>
        <w:ind w:left="1505" w:right="127" w:hanging="3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0A0A0A"/>
          <w:w w:val="93"/>
          <w:position w:val="1"/>
          <w:sz w:val="12"/>
        </w:rPr>
        <w:t>Tapi</w:t>
      </w:r>
      <w:r>
        <w:rPr>
          <w:rFonts w:ascii="Arial"/>
          <w:color w:val="0A0A0A"/>
          <w:spacing w:val="5"/>
          <w:w w:val="93"/>
          <w:position w:val="1"/>
          <w:sz w:val="12"/>
        </w:rPr>
        <w:t>e</w:t>
      </w:r>
      <w:r>
        <w:rPr>
          <w:rFonts w:ascii="Arial"/>
          <w:color w:val="646464"/>
          <w:w w:val="139"/>
          <w:position w:val="1"/>
          <w:sz w:val="12"/>
        </w:rPr>
        <w:t>:</w:t>
      </w:r>
      <w:r>
        <w:rPr>
          <w:rFonts w:ascii="Arial"/>
          <w:color w:val="646464"/>
          <w:spacing w:val="-18"/>
          <w:position w:val="1"/>
          <w:sz w:val="12"/>
        </w:rPr>
        <w:t> </w:t>
      </w:r>
      <w:r>
        <w:rPr>
          <w:rFonts w:ascii="Arial"/>
          <w:color w:val="0A0A0A"/>
          <w:w w:val="96"/>
          <w:position w:val="1"/>
          <w:sz w:val="12"/>
        </w:rPr>
        <w:t>de</w:t>
      </w:r>
      <w:r>
        <w:rPr>
          <w:rFonts w:ascii="Arial"/>
          <w:color w:val="0A0A0A"/>
          <w:spacing w:val="-1"/>
          <w:w w:val="96"/>
          <w:position w:val="1"/>
          <w:sz w:val="12"/>
        </w:rPr>
        <w:t>v</w:t>
      </w:r>
      <w:r>
        <w:rPr>
          <w:rFonts w:ascii="Arial"/>
          <w:color w:val="2A2A2A"/>
          <w:spacing w:val="-9"/>
          <w:w w:val="114"/>
          <w:position w:val="1"/>
          <w:sz w:val="12"/>
        </w:rPr>
        <w:t>s</w:t>
      </w:r>
      <w:r>
        <w:rPr>
          <w:rFonts w:ascii="Arial"/>
          <w:color w:val="0A0A0A"/>
          <w:w w:val="99"/>
          <w:position w:val="1"/>
          <w:sz w:val="12"/>
        </w:rPr>
        <w:t>4j-top</w:t>
      </w:r>
      <w:r>
        <w:rPr>
          <w:rFonts w:ascii="Arial"/>
          <w:color w:val="0A0A0A"/>
          <w:spacing w:val="3"/>
          <w:w w:val="99"/>
          <w:position w:val="1"/>
          <w:sz w:val="12"/>
        </w:rPr>
        <w:t>i</w:t>
      </w:r>
      <w:r>
        <w:rPr>
          <w:rFonts w:ascii="Arial"/>
          <w:color w:val="2A2A2A"/>
          <w:w w:val="97"/>
          <w:position w:val="1"/>
          <w:sz w:val="12"/>
        </w:rPr>
        <w:t>e</w:t>
      </w:r>
      <w:r>
        <w:rPr>
          <w:rFonts w:ascii="Arial"/>
          <w:color w:val="2A2A2A"/>
          <w:position w:val="1"/>
          <w:sz w:val="12"/>
        </w:rPr>
        <w:tab/>
      </w:r>
      <w:r>
        <w:rPr>
          <w:rFonts w:ascii="Arial"/>
          <w:color w:val="0A0A0A"/>
          <w:w w:val="99"/>
          <w:sz w:val="12"/>
        </w:rPr>
        <w:t>Partitio</w:t>
      </w:r>
      <w:r>
        <w:rPr>
          <w:rFonts w:ascii="Arial"/>
          <w:color w:val="0A0A0A"/>
          <w:spacing w:val="1"/>
          <w:w w:val="99"/>
          <w:sz w:val="12"/>
        </w:rPr>
        <w:t>n</w:t>
      </w:r>
      <w:r>
        <w:rPr>
          <w:rFonts w:ascii="Arial"/>
          <w:color w:val="646464"/>
          <w:spacing w:val="2"/>
          <w:w w:val="163"/>
          <w:sz w:val="12"/>
        </w:rPr>
        <w:t>:</w:t>
      </w:r>
      <w:r>
        <w:rPr>
          <w:rFonts w:ascii="Arial"/>
          <w:color w:val="0A0A0A"/>
          <w:w w:val="113"/>
          <w:sz w:val="12"/>
        </w:rPr>
        <w:t>4</w:t>
      </w:r>
      <w:r>
        <w:rPr>
          <w:rFonts w:ascii="Arial"/>
          <w:color w:val="0A0A0A"/>
          <w:sz w:val="12"/>
        </w:rPr>
        <w:t> </w:t>
      </w:r>
      <w:r>
        <w:rPr>
          <w:rFonts w:ascii="Arial"/>
          <w:color w:val="0A0A0A"/>
          <w:spacing w:val="8"/>
          <w:sz w:val="12"/>
        </w:rPr>
        <w:t> </w:t>
      </w:r>
      <w:r>
        <w:rPr>
          <w:rFonts w:ascii="Arial"/>
          <w:color w:val="0A0A0A"/>
          <w:w w:val="98"/>
          <w:sz w:val="12"/>
        </w:rPr>
        <w:t>L</w:t>
      </w:r>
      <w:r>
        <w:rPr>
          <w:rFonts w:ascii="Arial"/>
          <w:color w:val="0A0A0A"/>
          <w:spacing w:val="-9"/>
          <w:w w:val="98"/>
          <w:sz w:val="12"/>
        </w:rPr>
        <w:t>e</w:t>
      </w:r>
      <w:r>
        <w:rPr>
          <w:rFonts w:ascii="Arial"/>
          <w:color w:val="2A2A2A"/>
          <w:spacing w:val="-10"/>
          <w:w w:val="117"/>
          <w:sz w:val="12"/>
        </w:rPr>
        <w:t>a</w:t>
      </w:r>
      <w:r>
        <w:rPr>
          <w:rFonts w:ascii="Arial"/>
          <w:color w:val="0A0A0A"/>
          <w:w w:val="96"/>
          <w:sz w:val="12"/>
        </w:rPr>
        <w:t>de</w:t>
      </w:r>
      <w:r>
        <w:rPr>
          <w:rFonts w:ascii="Arial"/>
          <w:color w:val="0A0A0A"/>
          <w:spacing w:val="12"/>
          <w:w w:val="96"/>
          <w:sz w:val="12"/>
        </w:rPr>
        <w:t>r</w:t>
      </w:r>
      <w:r>
        <w:rPr>
          <w:rFonts w:ascii="Arial"/>
          <w:color w:val="646464"/>
          <w:spacing w:val="-6"/>
          <w:w w:val="187"/>
          <w:sz w:val="12"/>
        </w:rPr>
        <w:t>:</w:t>
      </w:r>
      <w:r>
        <w:rPr>
          <w:rFonts w:ascii="Arial"/>
          <w:color w:val="0A0A0A"/>
          <w:w w:val="77"/>
          <w:sz w:val="12"/>
        </w:rPr>
        <w:t>O</w:t>
      </w:r>
      <w:r>
        <w:rPr>
          <w:rFonts w:ascii="Arial"/>
          <w:color w:val="0A0A0A"/>
          <w:w w:val="77"/>
          <w:sz w:val="12"/>
        </w:rPr>
        <w:t> </w:t>
      </w:r>
      <w:r>
        <w:rPr>
          <w:rFonts w:ascii="Arial"/>
          <w:color w:val="0A0A0A"/>
          <w:w w:val="104"/>
          <w:sz w:val="12"/>
        </w:rPr>
        <w:t>Rep</w:t>
      </w:r>
      <w:r>
        <w:rPr>
          <w:rFonts w:ascii="Arial"/>
          <w:color w:val="0A0A0A"/>
          <w:spacing w:val="-7"/>
          <w:w w:val="104"/>
          <w:sz w:val="12"/>
        </w:rPr>
        <w:t>l</w:t>
      </w:r>
      <w:r>
        <w:rPr>
          <w:rFonts w:ascii="Arial"/>
          <w:color w:val="0A0A0A"/>
          <w:w w:val="104"/>
          <w:sz w:val="12"/>
        </w:rPr>
        <w:t>i</w:t>
      </w:r>
      <w:r>
        <w:rPr>
          <w:rFonts w:ascii="Arial"/>
          <w:color w:val="0A0A0A"/>
          <w:spacing w:val="-8"/>
          <w:w w:val="104"/>
          <w:sz w:val="12"/>
        </w:rPr>
        <w:t>c</w:t>
      </w:r>
      <w:r>
        <w:rPr>
          <w:rFonts w:ascii="Arial"/>
          <w:color w:val="2A2A2A"/>
          <w:w w:val="99"/>
          <w:sz w:val="12"/>
        </w:rPr>
        <w:t>as:</w:t>
      </w:r>
      <w:r>
        <w:rPr>
          <w:rFonts w:ascii="Arial"/>
          <w:color w:val="2A2A2A"/>
          <w:spacing w:val="-9"/>
          <w:sz w:val="12"/>
        </w:rPr>
        <w:t> </w:t>
      </w:r>
      <w:r>
        <w:rPr>
          <w:rFonts w:ascii="Arial"/>
          <w:color w:val="0A0A0A"/>
          <w:w w:val="73"/>
          <w:sz w:val="12"/>
        </w:rPr>
        <w:t>O</w:t>
      </w:r>
      <w:r>
        <w:rPr>
          <w:rFonts w:ascii="Arial"/>
          <w:color w:val="0A0A0A"/>
          <w:sz w:val="12"/>
        </w:rPr>
        <w:t> </w:t>
      </w:r>
      <w:r>
        <w:rPr>
          <w:rFonts w:ascii="Arial"/>
          <w:color w:val="0A0A0A"/>
          <w:spacing w:val="-11"/>
          <w:sz w:val="12"/>
        </w:rPr>
        <w:t> </w:t>
      </w:r>
      <w:r>
        <w:rPr>
          <w:rFonts w:ascii="Arial"/>
          <w:color w:val="0A0A0A"/>
          <w:spacing w:val="-22"/>
          <w:w w:val="187"/>
          <w:sz w:val="12"/>
        </w:rPr>
        <w:t>l</w:t>
      </w:r>
      <w:r>
        <w:rPr>
          <w:rFonts w:ascii="Arial"/>
          <w:color w:val="3F3F3F"/>
          <w:spacing w:val="-6"/>
          <w:w w:val="114"/>
          <w:sz w:val="12"/>
        </w:rPr>
        <w:t>s</w:t>
      </w:r>
      <w:r>
        <w:rPr>
          <w:rFonts w:ascii="Arial"/>
          <w:color w:val="0A0A0A"/>
          <w:spacing w:val="-4"/>
          <w:w w:val="116"/>
          <w:sz w:val="12"/>
        </w:rPr>
        <w:t>r</w:t>
      </w:r>
      <w:r>
        <w:rPr>
          <w:rFonts w:ascii="Arial"/>
          <w:color w:val="2A2A2A"/>
          <w:spacing w:val="5"/>
          <w:w w:val="163"/>
          <w:sz w:val="12"/>
        </w:rPr>
        <w:t>:</w:t>
      </w:r>
      <w:r>
        <w:rPr>
          <w:rFonts w:ascii="Arial"/>
          <w:color w:val="0A0A0A"/>
          <w:w w:val="84"/>
          <w:sz w:val="12"/>
        </w:rPr>
        <w:t>O</w:t>
      </w:r>
      <w:r>
        <w:rPr>
          <w:rFonts w:ascii="Arial"/>
          <w:sz w:val="12"/>
        </w:rPr>
      </w:r>
    </w:p>
    <w:p>
      <w:pPr>
        <w:spacing w:line="240" w:lineRule="auto" w:before="11"/>
        <w:rPr>
          <w:rFonts w:ascii="Arial" w:hAnsi="Arial" w:cs="Arial" w:eastAsia="Arial"/>
          <w:sz w:val="11"/>
          <w:szCs w:val="11"/>
        </w:rPr>
      </w:pPr>
    </w:p>
    <w:p>
      <w:pPr>
        <w:pStyle w:val="BodyText"/>
        <w:spacing w:line="240" w:lineRule="auto"/>
        <w:ind w:left="1189" w:right="127"/>
        <w:jc w:val="left"/>
      </w:pPr>
      <w:r>
        <w:rPr>
          <w:color w:val="0A0A0A"/>
          <w:w w:val="105"/>
        </w:rPr>
        <w:t>De</w:t>
      </w:r>
      <w:r>
        <w:rPr>
          <w:color w:val="0A0A0A"/>
          <w:spacing w:val="-21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30"/>
          <w:w w:val="105"/>
        </w:rPr>
        <w:t> </w:t>
      </w:r>
      <w:r>
        <w:rPr>
          <w:color w:val="0A0A0A"/>
          <w:w w:val="105"/>
        </w:rPr>
        <w:t>salida</w:t>
      </w:r>
      <w:r>
        <w:rPr>
          <w:color w:val="0A0A0A"/>
          <w:spacing w:val="-22"/>
          <w:w w:val="105"/>
        </w:rPr>
        <w:t> </w:t>
      </w:r>
      <w:r>
        <w:rPr>
          <w:color w:val="0A0A0A"/>
          <w:w w:val="105"/>
        </w:rPr>
        <w:t>podemos</w:t>
      </w:r>
      <w:r>
        <w:rPr>
          <w:color w:val="0A0A0A"/>
          <w:spacing w:val="-19"/>
          <w:w w:val="105"/>
        </w:rPr>
        <w:t> </w:t>
      </w:r>
      <w:r>
        <w:rPr>
          <w:color w:val="0A0A0A"/>
          <w:w w:val="105"/>
        </w:rPr>
        <w:t>observar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lo</w:t>
      </w:r>
      <w:r>
        <w:rPr>
          <w:color w:val="0A0A0A"/>
          <w:spacing w:val="-25"/>
          <w:w w:val="105"/>
        </w:rPr>
        <w:t> </w:t>
      </w:r>
      <w:r>
        <w:rPr>
          <w:color w:val="0A0A0A"/>
          <w:w w:val="105"/>
        </w:rPr>
        <w:t>siguient</w:t>
      </w:r>
      <w:r>
        <w:rPr>
          <w:color w:val="2A2A2A"/>
          <w:w w:val="105"/>
        </w:rPr>
        <w:t>e</w:t>
      </w:r>
      <w:r>
        <w:rPr>
          <w:color w:val="0A0A0A"/>
          <w:w w:val="105"/>
        </w:rPr>
        <w:t>: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pStyle w:val="ListParagraph"/>
        <w:numPr>
          <w:ilvl w:val="0"/>
          <w:numId w:val="7"/>
        </w:numPr>
        <w:tabs>
          <w:tab w:pos="1304" w:val="left" w:leader="none"/>
        </w:tabs>
        <w:spacing w:line="240" w:lineRule="auto" w:before="0" w:after="0"/>
        <w:ind w:left="1180" w:right="0" w:firstLine="3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w w:val="105"/>
          <w:sz w:val="14"/>
        </w:rPr>
        <w:t>Tiene 5 </w:t>
      </w:r>
      <w:r>
        <w:rPr>
          <w:rFonts w:ascii="Arial"/>
          <w:color w:val="0A0A0A"/>
          <w:spacing w:val="-3"/>
          <w:w w:val="105"/>
          <w:sz w:val="14"/>
        </w:rPr>
        <w:t>p</w:t>
      </w:r>
      <w:r>
        <w:rPr>
          <w:rFonts w:ascii="Arial"/>
          <w:color w:val="2A2A2A"/>
          <w:spacing w:val="-3"/>
          <w:w w:val="105"/>
          <w:sz w:val="14"/>
        </w:rPr>
        <w:t>a</w:t>
      </w:r>
      <w:r>
        <w:rPr>
          <w:rFonts w:ascii="Arial"/>
          <w:color w:val="0A0A0A"/>
          <w:spacing w:val="-3"/>
          <w:w w:val="105"/>
          <w:sz w:val="14"/>
        </w:rPr>
        <w:t>rti</w:t>
      </w:r>
      <w:r>
        <w:rPr>
          <w:rFonts w:ascii="Arial"/>
          <w:color w:val="3F3F3F"/>
          <w:spacing w:val="-3"/>
          <w:w w:val="105"/>
          <w:sz w:val="14"/>
        </w:rPr>
        <w:t>c</w:t>
      </w:r>
      <w:r>
        <w:rPr>
          <w:rFonts w:ascii="Arial"/>
          <w:color w:val="0A0A0A"/>
          <w:spacing w:val="-3"/>
          <w:w w:val="105"/>
          <w:sz w:val="14"/>
        </w:rPr>
        <w:t>iones,</w:t>
      </w:r>
      <w:r>
        <w:rPr>
          <w:rFonts w:ascii="Arial"/>
          <w:color w:val="0A0A0A"/>
          <w:spacing w:val="-17"/>
          <w:w w:val="105"/>
          <w:sz w:val="14"/>
        </w:rPr>
        <w:t> </w:t>
      </w:r>
      <w:r>
        <w:rPr>
          <w:rFonts w:ascii="Arial"/>
          <w:color w:val="0A0A0A"/>
          <w:w w:val="105"/>
          <w:sz w:val="14"/>
        </w:rPr>
        <w:t>que</w:t>
      </w:r>
      <w:r>
        <w:rPr>
          <w:rFonts w:ascii="Arial"/>
          <w:sz w:val="14"/>
        </w:rPr>
      </w:r>
    </w:p>
    <w:p>
      <w:pPr>
        <w:pStyle w:val="ListParagraph"/>
        <w:numPr>
          <w:ilvl w:val="0"/>
          <w:numId w:val="7"/>
        </w:numPr>
        <w:tabs>
          <w:tab w:pos="1304" w:val="left" w:leader="none"/>
        </w:tabs>
        <w:spacing w:line="240" w:lineRule="auto" w:before="1" w:after="0"/>
        <w:ind w:left="1303" w:right="127" w:hanging="12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0A0A0A"/>
          <w:sz w:val="14"/>
        </w:rPr>
        <w:t>Solo se </w:t>
      </w:r>
      <w:r>
        <w:rPr>
          <w:rFonts w:ascii="Arial"/>
          <w:color w:val="646464"/>
          <w:sz w:val="14"/>
        </w:rPr>
        <w:t>t</w:t>
      </w:r>
      <w:r>
        <w:rPr>
          <w:rFonts w:ascii="Arial"/>
          <w:color w:val="0A0A0A"/>
          <w:sz w:val="14"/>
        </w:rPr>
        <w:t>iene una</w:t>
      </w:r>
      <w:r>
        <w:rPr>
          <w:rFonts w:ascii="Arial"/>
          <w:color w:val="0A0A0A"/>
          <w:spacing w:val="-18"/>
          <w:sz w:val="14"/>
        </w:rPr>
        <w:t> </w:t>
      </w:r>
      <w:r>
        <w:rPr>
          <w:rFonts w:ascii="Arial"/>
          <w:color w:val="0A0A0A"/>
          <w:spacing w:val="-3"/>
          <w:sz w:val="14"/>
        </w:rPr>
        <w:t>repli</w:t>
      </w:r>
      <w:r>
        <w:rPr>
          <w:rFonts w:ascii="Arial"/>
          <w:color w:val="2A2A2A"/>
          <w:spacing w:val="-3"/>
          <w:sz w:val="14"/>
        </w:rPr>
        <w:t>c</w:t>
      </w:r>
      <w:r>
        <w:rPr>
          <w:rFonts w:ascii="Arial"/>
          <w:color w:val="0A0A0A"/>
          <w:spacing w:val="-3"/>
          <w:sz w:val="14"/>
        </w:rPr>
        <w:t>a</w:t>
      </w:r>
      <w:r>
        <w:rPr>
          <w:rFonts w:ascii="Arial"/>
          <w:spacing w:val="-3"/>
          <w:sz w:val="14"/>
        </w:rPr>
      </w:r>
    </w:p>
    <w:p>
      <w:pPr>
        <w:pStyle w:val="ListParagraph"/>
        <w:numPr>
          <w:ilvl w:val="0"/>
          <w:numId w:val="7"/>
        </w:numPr>
        <w:tabs>
          <w:tab w:pos="1304" w:val="left" w:leader="none"/>
        </w:tabs>
        <w:spacing w:line="247" w:lineRule="auto" w:before="7" w:after="0"/>
        <w:ind w:left="1180" w:right="0" w:firstLine="3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0A0A0A"/>
          <w:sz w:val="14"/>
        </w:rPr>
        <w:t>Solo hay un líder el cual es quien contiene</w:t>
      </w:r>
      <w:r>
        <w:rPr>
          <w:rFonts w:ascii="Arial" w:hAnsi="Arial"/>
          <w:color w:val="0A0A0A"/>
          <w:spacing w:val="-13"/>
          <w:sz w:val="14"/>
        </w:rPr>
        <w:t> </w:t>
      </w:r>
      <w:r>
        <w:rPr>
          <w:rFonts w:ascii="Arial" w:hAnsi="Arial"/>
          <w:color w:val="0A0A0A"/>
          <w:sz w:val="14"/>
        </w:rPr>
        <w:t>el</w:t>
      </w:r>
      <w:r>
        <w:rPr>
          <w:rFonts w:ascii="Arial" w:hAnsi="Arial"/>
          <w:color w:val="0A0A0A"/>
          <w:w w:val="107"/>
          <w:sz w:val="14"/>
        </w:rPr>
        <w:t> </w:t>
      </w:r>
      <w:r>
        <w:rPr>
          <w:rFonts w:ascii="Arial" w:hAnsi="Arial"/>
          <w:color w:val="0A0A0A"/>
          <w:sz w:val="14"/>
        </w:rPr>
        <w:t>topic</w:t>
      </w:r>
      <w:r>
        <w:rPr>
          <w:rFonts w:ascii="Arial" w:hAnsi="Arial"/>
          <w:color w:val="0A0A0A"/>
          <w:spacing w:val="3"/>
          <w:sz w:val="14"/>
        </w:rPr>
        <w:t> </w:t>
      </w:r>
      <w:r>
        <w:rPr>
          <w:rFonts w:ascii="Arial" w:hAnsi="Arial"/>
          <w:color w:val="2A2A2A"/>
          <w:sz w:val="14"/>
        </w:rPr>
        <w:t>e</w:t>
      </w:r>
      <w:r>
        <w:rPr>
          <w:rFonts w:ascii="Arial" w:hAnsi="Arial"/>
          <w:color w:val="0A0A0A"/>
          <w:sz w:val="14"/>
        </w:rPr>
        <w:t>specificado.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1"/>
          <w:szCs w:val="11"/>
        </w:rPr>
      </w:pPr>
    </w:p>
    <w:p>
      <w:pPr>
        <w:spacing w:line="1456" w:lineRule="exact"/>
        <w:ind w:left="129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8"/>
          <w:sz w:val="20"/>
          <w:szCs w:val="20"/>
        </w:rPr>
        <w:drawing>
          <wp:inline distT="0" distB="0" distL="0" distR="0">
            <wp:extent cx="888587" cy="92478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587" cy="9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28"/>
          <w:sz w:val="20"/>
          <w:szCs w:val="20"/>
        </w:rPr>
      </w:r>
    </w:p>
    <w:p>
      <w:pPr>
        <w:pStyle w:val="Heading1"/>
        <w:tabs>
          <w:tab w:pos="2634" w:val="left" w:leader="none"/>
        </w:tabs>
        <w:spacing w:line="384" w:lineRule="exact" w:before="209"/>
        <w:ind w:left="1180" w:right="0"/>
        <w:jc w:val="left"/>
        <w:rPr>
          <w:b w:val="0"/>
          <w:bCs w:val="0"/>
        </w:rPr>
      </w:pPr>
      <w:r>
        <w:rPr>
          <w:color w:val="DBDBDB"/>
          <w:w w:val="110"/>
        </w:rPr>
      </w:r>
      <w:r>
        <w:rPr>
          <w:color w:val="DBDBDB"/>
          <w:spacing w:val="-5"/>
          <w:shd w:fill="596775" w:color="auto" w:val="clear"/>
        </w:rPr>
        <w:t>DEVS</w:t>
        <w:tab/>
      </w:r>
      <w:r>
        <w:rPr>
          <w:color w:val="DBDBDB"/>
          <w:shd w:fill="596775" w:color="auto" w:val="clear"/>
        </w:rPr>
        <w:t>J</w:t>
      </w:r>
      <w:r>
        <w:rPr>
          <w:color w:val="DBDBDB"/>
        </w:rPr>
      </w:r>
      <w:r>
        <w:rPr>
          <w:b w:val="0"/>
        </w:rPr>
      </w:r>
    </w:p>
    <w:p>
      <w:pPr>
        <w:spacing w:after="0" w:line="384" w:lineRule="exact"/>
        <w:jc w:val="left"/>
        <w:sectPr>
          <w:type w:val="continuous"/>
          <w:pgSz w:w="12240" w:h="15840"/>
          <w:pgMar w:top="140" w:bottom="0" w:left="60" w:right="140"/>
          <w:cols w:num="3" w:equalWidth="0">
            <w:col w:w="2545" w:space="380"/>
            <w:col w:w="4075" w:space="891"/>
            <w:col w:w="4149"/>
          </w:cols>
        </w:sect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34"/>
          <w:szCs w:val="34"/>
        </w:rPr>
      </w:pPr>
    </w:p>
    <w:p>
      <w:pPr>
        <w:pStyle w:val="Heading5"/>
        <w:tabs>
          <w:tab w:pos="9043" w:val="left" w:leader="none"/>
        </w:tabs>
        <w:spacing w:line="240" w:lineRule="auto"/>
        <w:ind w:left="4994" w:right="0"/>
        <w:jc w:val="left"/>
      </w:pPr>
      <w:r>
        <w:rPr>
          <w:color w:val="0A0A0A"/>
          <w:w w:val="85"/>
        </w:rPr>
        <w:t>www</w:t>
      </w:r>
      <w:r>
        <w:rPr>
          <w:color w:val="0A0A0A"/>
          <w:spacing w:val="-58"/>
          <w:w w:val="85"/>
        </w:rPr>
        <w:t> </w:t>
      </w:r>
      <w:r>
        <w:rPr>
          <w:color w:val="0A0A0A"/>
          <w:spacing w:val="-11"/>
          <w:w w:val="85"/>
        </w:rPr>
        <w:t>.facebook.com/devs4j</w:t>
        <w:tab/>
      </w:r>
      <w:r>
        <w:rPr>
          <w:color w:val="0A0A0A"/>
          <w:w w:val="85"/>
          <w:position w:val="1"/>
        </w:rPr>
        <w:t>www</w:t>
      </w:r>
      <w:r>
        <w:rPr>
          <w:color w:val="0A0A0A"/>
          <w:spacing w:val="-45"/>
          <w:w w:val="85"/>
          <w:position w:val="1"/>
        </w:rPr>
        <w:t> </w:t>
      </w:r>
      <w:r>
        <w:rPr>
          <w:color w:val="0A0A0A"/>
          <w:spacing w:val="-18"/>
          <w:w w:val="85"/>
          <w:position w:val="1"/>
        </w:rPr>
        <w:t>.devs4j.com</w:t>
      </w:r>
      <w:r>
        <w:rPr>
          <w:spacing w:val="-18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40" w:bottom="0" w:left="60" w:right="140"/>
        </w:sectPr>
      </w:pPr>
    </w:p>
    <w:p>
      <w:pPr>
        <w:spacing w:before="26"/>
        <w:ind w:left="3710" w:right="0" w:firstLine="0"/>
        <w:jc w:val="left"/>
        <w:rPr>
          <w:rFonts w:ascii="Arial" w:hAnsi="Arial" w:cs="Arial" w:eastAsia="Arial"/>
          <w:sz w:val="36"/>
          <w:szCs w:val="36"/>
        </w:rPr>
      </w:pPr>
      <w:bookmarkStart w:name="Diagramas" w:id="3"/>
      <w:bookmarkEnd w:id="3"/>
      <w:r>
        <w:rPr/>
      </w:r>
      <w:r>
        <w:rPr>
          <w:rFonts w:ascii="Arial"/>
          <w:b/>
          <w:color w:val="010101"/>
          <w:sz w:val="36"/>
        </w:rPr>
        <w:t>Apache</w:t>
      </w:r>
      <w:r>
        <w:rPr>
          <w:rFonts w:ascii="Arial"/>
          <w:b/>
          <w:color w:val="010101"/>
          <w:spacing w:val="-57"/>
          <w:sz w:val="36"/>
        </w:rPr>
        <w:t> </w:t>
      </w:r>
      <w:r>
        <w:rPr>
          <w:rFonts w:ascii="Arial"/>
          <w:b/>
          <w:color w:val="010101"/>
          <w:spacing w:val="-8"/>
          <w:sz w:val="36"/>
        </w:rPr>
        <w:t>Kafka</w:t>
      </w:r>
      <w:r>
        <w:rPr>
          <w:rFonts w:ascii="Arial"/>
          <w:b/>
          <w:color w:val="010101"/>
          <w:spacing w:val="-64"/>
          <w:sz w:val="36"/>
        </w:rPr>
        <w:t> </w:t>
      </w:r>
      <w:r>
        <w:rPr>
          <w:rFonts w:ascii="Arial"/>
          <w:b/>
          <w:color w:val="010101"/>
          <w:sz w:val="36"/>
        </w:rPr>
        <w:t>-</w:t>
      </w:r>
      <w:r>
        <w:rPr>
          <w:rFonts w:ascii="Arial"/>
          <w:b/>
          <w:color w:val="010101"/>
          <w:spacing w:val="-63"/>
          <w:sz w:val="36"/>
        </w:rPr>
        <w:t> </w:t>
      </w:r>
      <w:r>
        <w:rPr>
          <w:rFonts w:ascii="Arial"/>
          <w:b/>
          <w:color w:val="010101"/>
          <w:spacing w:val="-4"/>
          <w:sz w:val="36"/>
        </w:rPr>
        <w:t>Diagramas</w:t>
      </w:r>
      <w:r>
        <w:rPr>
          <w:rFonts w:ascii="Arial"/>
          <w:spacing w:val="-4"/>
          <w:sz w:val="36"/>
        </w:rPr>
      </w:r>
    </w:p>
    <w:p>
      <w:pPr>
        <w:tabs>
          <w:tab w:pos="8536" w:val="left" w:leader="none"/>
        </w:tabs>
        <w:spacing w:before="324"/>
        <w:ind w:left="1857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shape style="position:absolute;margin-left:41.6917pt;margin-top:32.464447pt;width:168.75pt;height:63.5pt;mso-position-horizontal-relative:page;mso-position-vertical-relative:paragraph;z-index:-46792" type="#_x0000_t202" filled="false" stroked="false">
            <v:textbox inset="0,0,0,0">
              <w:txbxContent>
                <w:p>
                  <w:pPr>
                    <w:tabs>
                      <w:tab w:pos="2643" w:val="left" w:leader="none"/>
                    </w:tabs>
                    <w:spacing w:line="127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7"/>
                      <w:szCs w:val="127"/>
                    </w:rPr>
                  </w:pPr>
                  <w:r>
                    <w:rPr>
                      <w:rFonts w:ascii="Arial"/>
                      <w:color w:val="010101"/>
                      <w:w w:val="141"/>
                      <w:sz w:val="106"/>
                    </w:rPr>
                    <w:t>o</w:t>
                  </w:r>
                  <w:r>
                    <w:rPr>
                      <w:rFonts w:ascii="Arial"/>
                      <w:color w:val="010101"/>
                      <w:sz w:val="106"/>
                    </w:rPr>
                    <w:tab/>
                  </w:r>
                  <w:r>
                    <w:rPr>
                      <w:rFonts w:ascii="Times New Roman"/>
                      <w:b/>
                      <w:color w:val="010101"/>
                      <w:w w:val="115"/>
                      <w:position w:val="-7"/>
                      <w:sz w:val="127"/>
                    </w:rPr>
                    <w:t>o</w:t>
                  </w:r>
                  <w:r>
                    <w:rPr>
                      <w:rFonts w:ascii="Times New Roman"/>
                      <w:sz w:val="1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010101"/>
          <w:spacing w:val="-7"/>
          <w:w w:val="105"/>
          <w:sz w:val="25"/>
        </w:rPr>
        <w:t>Kafka </w:t>
      </w:r>
      <w:r>
        <w:rPr>
          <w:rFonts w:ascii="Arial"/>
          <w:b/>
          <w:color w:val="010101"/>
          <w:w w:val="105"/>
          <w:sz w:val="25"/>
        </w:rPr>
        <w:t>use</w:t>
      </w:r>
      <w:r>
        <w:rPr>
          <w:rFonts w:ascii="Arial"/>
          <w:b/>
          <w:color w:val="010101"/>
          <w:spacing w:val="-6"/>
          <w:w w:val="105"/>
          <w:sz w:val="25"/>
        </w:rPr>
        <w:t> </w:t>
      </w:r>
      <w:r>
        <w:rPr>
          <w:rFonts w:ascii="Arial"/>
          <w:b/>
          <w:color w:val="010101"/>
          <w:w w:val="105"/>
          <w:sz w:val="25"/>
        </w:rPr>
        <w:t>cases</w:t>
        <w:tab/>
      </w:r>
      <w:r>
        <w:rPr>
          <w:rFonts w:ascii="Arial"/>
          <w:b/>
          <w:color w:val="010101"/>
          <w:w w:val="105"/>
          <w:position w:val="-2"/>
          <w:sz w:val="25"/>
        </w:rPr>
        <w:t>Replicas</w:t>
      </w:r>
      <w:r>
        <w:rPr>
          <w:rFonts w:ascii="Arial"/>
          <w:sz w:val="25"/>
        </w:rPr>
      </w:r>
    </w:p>
    <w:p>
      <w:pPr>
        <w:pStyle w:val="Heading7"/>
        <w:tabs>
          <w:tab w:pos="9666" w:val="left" w:leader="none"/>
        </w:tabs>
        <w:spacing w:line="240" w:lineRule="auto" w:before="165"/>
        <w:ind w:left="6558" w:right="0"/>
        <w:jc w:val="left"/>
      </w:pPr>
      <w:r>
        <w:rPr/>
        <w:pict>
          <v:shape style="position:absolute;margin-left:105.723297pt;margin-top:17.914385pt;width:38.134390pt;height:37.42292pt;mso-position-horizontal-relative:page;mso-position-vertical-relative:paragraph;z-index:-47344" type="#_x0000_t75" stroked="false">
            <v:imagedata r:id="rId7" o:title=""/>
          </v:shape>
        </w:pict>
      </w:r>
      <w:r>
        <w:rPr/>
        <w:pict>
          <v:shape style="position:absolute;margin-left:237.343903pt;margin-top:19.764185pt;width:34.434780pt;height:33.72332pt;mso-position-horizontal-relative:page;mso-position-vertical-relative:paragraph;z-index:1984" type="#_x0000_t75" stroked="false">
            <v:imagedata r:id="rId8" o:title=""/>
          </v:shape>
        </w:pict>
      </w:r>
      <w:r>
        <w:rPr>
          <w:color w:val="333333"/>
          <w:w w:val="99"/>
        </w:rPr>
      </w:r>
      <w:r>
        <w:rPr>
          <w:color w:val="333333"/>
          <w:spacing w:val="4"/>
          <w:w w:val="99"/>
          <w:u w:val="single" w:color="000000"/>
        </w:rPr>
        <w:t> </w:t>
      </w:r>
      <w:r>
        <w:rPr>
          <w:color w:val="333333"/>
          <w:spacing w:val="-8"/>
          <w:w w:val="105"/>
          <w:u w:val="single" w:color="000000"/>
        </w:rPr>
        <w:t>Repli</w:t>
      </w:r>
      <w:r>
        <w:rPr>
          <w:color w:val="333333"/>
          <w:spacing w:val="-52"/>
          <w:w w:val="105"/>
          <w:u w:val="single" w:color="000000"/>
        </w:rPr>
        <w:t> </w:t>
      </w:r>
      <w:r>
        <w:rPr>
          <w:color w:val="333333"/>
          <w:spacing w:val="-4"/>
          <w:w w:val="105"/>
          <w:u w:val="single" w:color="000000"/>
        </w:rPr>
        <w:t>catian</w:t>
      </w:r>
      <w:r>
        <w:rPr>
          <w:color w:val="333333"/>
          <w:spacing w:val="-40"/>
          <w:w w:val="105"/>
          <w:u w:val="single" w:color="000000"/>
        </w:rPr>
        <w:t> </w:t>
      </w:r>
      <w:r>
        <w:rPr>
          <w:color w:val="333333"/>
          <w:spacing w:val="3"/>
          <w:w w:val="105"/>
          <w:u w:val="single" w:color="000000"/>
        </w:rPr>
        <w:t>f</w:t>
      </w:r>
      <w:r>
        <w:rPr>
          <w:color w:val="333333"/>
          <w:spacing w:val="3"/>
          <w:w w:val="105"/>
        </w:rPr>
        <w:t>actor</w:t>
      </w:r>
      <w:r>
        <w:rPr>
          <w:color w:val="333333"/>
          <w:spacing w:val="-38"/>
          <w:w w:val="105"/>
        </w:rPr>
        <w:t> </w:t>
      </w:r>
      <w:r>
        <w:rPr>
          <w:color w:val="333333"/>
          <w:spacing w:val="-38"/>
          <w:w w:val="105"/>
          <w:u w:val="single" w:color="000000"/>
        </w:rPr>
      </w:r>
      <w:r>
        <w:rPr>
          <w:color w:val="333333"/>
          <w:w w:val="105"/>
          <w:u w:val="single" w:color="000000"/>
        </w:rPr>
        <w:t>=2</w:t>
      </w:r>
      <w:r>
        <w:rPr>
          <w:color w:val="333333"/>
          <w:w w:val="99"/>
          <w:u w:val="single" w:color="000000"/>
        </w:rPr>
        <w:t> </w:t>
      </w:r>
      <w:r>
        <w:rPr>
          <w:color w:val="333333"/>
          <w:u w:val="single" w:color="000000"/>
        </w:rPr>
        <w:tab/>
      </w:r>
      <w:r>
        <w:rPr>
          <w:color w:val="333333"/>
        </w:rPr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3"/>
          <w:szCs w:val="13"/>
        </w:rPr>
      </w:pPr>
    </w:p>
    <w:p>
      <w:pPr>
        <w:spacing w:line="20" w:lineRule="exact"/>
        <w:ind w:left="981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73.75pt;height:1pt;mso-position-horizontal-relative:char;mso-position-vertical-relative:line" coordorigin="0,0" coordsize="1475,20">
            <v:group style="position:absolute;left:10;top:10;width:1455;height:2" coordorigin="10,10" coordsize="1455,2">
              <v:shape style="position:absolute;left:10;top:10;width:1455;height:2" coordorigin="10,10" coordsize="1455,0" path="m10,10l1464,10e" filled="false" stroked="true" strokeweight=".99604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7947" w:val="left" w:leader="none"/>
          <w:tab w:pos="8479" w:val="left" w:leader="none"/>
          <w:tab w:pos="9549" w:val="left" w:leader="none"/>
          <w:tab w:pos="10150" w:val="left" w:leader="none"/>
        </w:tabs>
        <w:spacing w:before="137"/>
        <w:ind w:left="689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010101"/>
          <w:sz w:val="20"/>
        </w:rPr>
        <w:t>Broker</w:t>
      </w:r>
      <w:r>
        <w:rPr>
          <w:rFonts w:ascii="Arial"/>
          <w:color w:val="010101"/>
          <w:spacing w:val="20"/>
          <w:sz w:val="20"/>
        </w:rPr>
        <w:t> </w:t>
      </w:r>
      <w:r>
        <w:rPr>
          <w:rFonts w:ascii="Arial"/>
          <w:color w:val="010101"/>
          <w:w w:val="155"/>
          <w:sz w:val="20"/>
        </w:rPr>
        <w:t>1</w:t>
        <w:tab/>
      </w:r>
      <w:r>
        <w:rPr>
          <w:rFonts w:ascii="Times New Roman"/>
          <w:color w:val="010101"/>
          <w:w w:val="75"/>
          <w:sz w:val="24"/>
        </w:rPr>
        <w:t>1</w:t>
      </w:r>
      <w:r>
        <w:rPr>
          <w:rFonts w:ascii="Times New Roman"/>
          <w:color w:val="010101"/>
          <w:spacing w:val="-2"/>
          <w:w w:val="75"/>
          <w:sz w:val="24"/>
        </w:rPr>
        <w:t> </w:t>
      </w:r>
      <w:r>
        <w:rPr>
          <w:rFonts w:ascii="Times New Roman"/>
          <w:color w:val="010101"/>
          <w:w w:val="75"/>
          <w:sz w:val="24"/>
        </w:rPr>
        <w:t>1</w:t>
        <w:tab/>
      </w:r>
      <w:r>
        <w:rPr>
          <w:rFonts w:ascii="Arial"/>
          <w:color w:val="010101"/>
          <w:sz w:val="20"/>
        </w:rPr>
        <w:t>Broker 2</w:t>
        <w:tab/>
      </w:r>
      <w:r>
        <w:rPr>
          <w:rFonts w:ascii="Times New Roman"/>
          <w:color w:val="010101"/>
          <w:w w:val="80"/>
          <w:sz w:val="24"/>
        </w:rPr>
        <w:t>1</w:t>
      </w:r>
      <w:r>
        <w:rPr>
          <w:rFonts w:ascii="Times New Roman"/>
          <w:color w:val="010101"/>
          <w:spacing w:val="45"/>
          <w:w w:val="80"/>
          <w:sz w:val="24"/>
        </w:rPr>
        <w:t> </w:t>
      </w:r>
      <w:r>
        <w:rPr>
          <w:rFonts w:ascii="Times New Roman"/>
          <w:color w:val="010101"/>
          <w:w w:val="80"/>
          <w:sz w:val="24"/>
        </w:rPr>
        <w:t>1</w:t>
        <w:tab/>
      </w:r>
      <w:r>
        <w:rPr>
          <w:rFonts w:ascii="Arial"/>
          <w:color w:val="010101"/>
          <w:sz w:val="20"/>
        </w:rPr>
        <w:t>Broker</w:t>
      </w:r>
      <w:r>
        <w:rPr>
          <w:rFonts w:ascii="Arial"/>
          <w:color w:val="010101"/>
          <w:spacing w:val="-9"/>
          <w:sz w:val="20"/>
        </w:rPr>
        <w:t> </w:t>
      </w:r>
      <w:r>
        <w:rPr>
          <w:rFonts w:ascii="Arial"/>
          <w:color w:val="010101"/>
          <w:sz w:val="20"/>
        </w:rPr>
        <w:t>3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sz w:val="4"/>
          <w:szCs w:val="4"/>
        </w:rPr>
      </w:pPr>
    </w:p>
    <w:p>
      <w:pPr>
        <w:spacing w:line="31" w:lineRule="exact"/>
        <w:ind w:left="108" w:right="0" w:firstLine="0"/>
        <w:rPr>
          <w:rFonts w:ascii="Arial" w:hAnsi="Arial" w:cs="Arial" w:eastAsia="Arial"/>
          <w:sz w:val="3"/>
          <w:szCs w:val="3"/>
        </w:rPr>
      </w:pPr>
      <w:r>
        <w:rPr>
          <w:rFonts w:ascii="Arial" w:hAnsi="Arial" w:cs="Arial" w:eastAsia="Arial"/>
          <w:position w:val="0"/>
          <w:sz w:val="3"/>
          <w:szCs w:val="3"/>
        </w:rPr>
        <w:pict>
          <v:group style="width:290.150pt;height:1.6pt;mso-position-horizontal-relative:char;mso-position-vertical-relative:line" coordorigin="0,0" coordsize="5803,32">
            <v:group style="position:absolute;left:16;top:16;width:5772;height:2" coordorigin="16,16" coordsize="5772,2">
              <v:shape style="position:absolute;left:16;top:16;width:5772;height:2" coordorigin="16,16" coordsize="5772,0" path="m16,16l5787,16e" filled="false" stroked="true" strokeweight="1.565217pt" strokecolor="#5b5b5b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0"/>
          <w:sz w:val="3"/>
          <w:szCs w:val="3"/>
        </w:rPr>
      </w:r>
    </w:p>
    <w:p>
      <w:pPr>
        <w:pStyle w:val="Heading7"/>
        <w:spacing w:line="161" w:lineRule="exact" w:before="54"/>
        <w:ind w:left="2375" w:right="0"/>
        <w:jc w:val="left"/>
      </w:pPr>
      <w:r>
        <w:rPr>
          <w:color w:val="333333"/>
        </w:rPr>
        <w:t>Apache</w:t>
      </w:r>
      <w:r>
        <w:rPr>
          <w:color w:val="333333"/>
          <w:spacing w:val="3"/>
        </w:rPr>
        <w:t> </w:t>
      </w:r>
      <w:r>
        <w:rPr>
          <w:color w:val="333333"/>
        </w:rPr>
        <w:t>Kafka</w:t>
      </w:r>
      <w:r>
        <w:rPr/>
      </w:r>
    </w:p>
    <w:p>
      <w:pPr>
        <w:tabs>
          <w:tab w:pos="4475" w:val="left" w:leader="none"/>
          <w:tab w:pos="6538" w:val="left" w:leader="none"/>
          <w:tab w:pos="6920" w:val="left" w:leader="none"/>
          <w:tab w:pos="8024" w:val="left" w:leader="none"/>
          <w:tab w:pos="9828" w:val="left" w:leader="none"/>
          <w:tab w:pos="10192" w:val="left" w:leader="none"/>
          <w:tab w:pos="11300" w:val="left" w:leader="none"/>
        </w:tabs>
        <w:spacing w:line="1150" w:lineRule="exact" w:before="0"/>
        <w:ind w:left="57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337.375488pt;margin-top:33.917736pt;width:75.55731pt;height:21.20158pt;mso-position-horizontal-relative:page;mso-position-vertical-relative:paragraph;z-index:-47296" type="#_x0000_t75" stroked="false">
            <v:imagedata r:id="rId9" o:title=""/>
          </v:shape>
        </w:pict>
      </w:r>
      <w:r>
        <w:rPr/>
        <w:pict>
          <v:shape style="position:absolute;margin-left:501.296387pt;margin-top:33.917686pt;width:75.55731pt;height:20.20553pt;mso-position-horizontal-relative:page;mso-position-vertical-relative:paragraph;z-index:-47272" type="#_x0000_t75" stroked="false">
            <v:imagedata r:id="rId10" o:title=""/>
          </v:shape>
        </w:pict>
      </w:r>
      <w:r>
        <w:rPr/>
        <w:pict>
          <v:group style="position:absolute;margin-left:17.92885pt;margin-top:9.870317pt;width:289pt;height:.1pt;mso-position-horizontal-relative:page;mso-position-vertical-relative:paragraph;z-index:-47248" coordorigin="359,197" coordsize="5780,2">
            <v:shape style="position:absolute;left:359;top:197;width:5780;height:2" coordorigin="359,197" coordsize="5780,0" path="m359,197l6138,197e" filled="false" stroked="true" strokeweight="1.422925pt" strokecolor="#5b5b5b">
              <v:path arrowok="t"/>
            </v:shape>
            <w10:wrap type="none"/>
          </v:group>
        </w:pict>
      </w:r>
      <w:r>
        <w:rPr/>
        <w:pict>
          <v:group style="position:absolute;margin-left:338.940704pt;margin-top:8.874217pt;width:72.3pt;height:.1pt;mso-position-horizontal-relative:page;mso-position-vertical-relative:paragraph;z-index:-47224" coordorigin="6779,177" coordsize="1446,2">
            <v:shape style="position:absolute;left:6779;top:177;width:1446;height:2" coordorigin="6779,177" coordsize="1446,0" path="m6779,177l8225,177e" filled="false" stroked="true" strokeweight="1.138340pt" strokecolor="#000000">
              <v:path arrowok="t"/>
            </v:shape>
            <w10:wrap type="none"/>
          </v:group>
        </w:pict>
      </w:r>
      <w:r>
        <w:rPr/>
        <w:pict>
          <v:group style="position:absolute;margin-left:503.430786pt;margin-top:8.874217pt;width:71.75pt;height:.1pt;mso-position-horizontal-relative:page;mso-position-vertical-relative:paragraph;z-index:-47200" coordorigin="10069,177" coordsize="1435,2">
            <v:shape style="position:absolute;left:10069;top:177;width:1435;height:2" coordorigin="10069,177" coordsize="1435,0" path="m10069,177l11503,177e" filled="false" stroked="true" strokeweight="1.138340pt" strokecolor="#000000">
              <v:path arrowok="t"/>
            </v:shape>
            <w10:wrap type="none"/>
          </v:group>
        </w:pict>
      </w:r>
      <w:r>
        <w:rPr>
          <w:position w:val="-71"/>
        </w:rPr>
        <w:drawing>
          <wp:inline distT="0" distB="0" distL="0" distR="0">
            <wp:extent cx="487920" cy="487920"/>
            <wp:effectExtent l="0" t="0" r="0" b="0"/>
            <wp:docPr id="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20" cy="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1"/>
        </w:rPr>
      </w:r>
      <w:r>
        <w:rPr>
          <w:rFonts w:ascii="Times New Roman" w:hAnsi="Times New Roman"/>
          <w:position w:val="-71"/>
          <w:sz w:val="20"/>
        </w:rPr>
        <w:t>          </w:t>
      </w:r>
      <w:r>
        <w:rPr>
          <w:rFonts w:ascii="Times New Roman" w:hAnsi="Times New Roman"/>
          <w:position w:val="-71"/>
          <w:sz w:val="20"/>
        </w:rPr>
        <w:drawing>
          <wp:inline distT="0" distB="0" distL="0" distR="0">
            <wp:extent cx="462621" cy="487920"/>
            <wp:effectExtent l="0" t="0" r="0" b="0"/>
            <wp:docPr id="5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21" cy="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71"/>
          <w:sz w:val="20"/>
        </w:rPr>
      </w:r>
      <w:r>
        <w:rPr>
          <w:rFonts w:ascii="Times New Roman" w:hAnsi="Times New Roman"/>
          <w:position w:val="-53"/>
          <w:sz w:val="20"/>
        </w:rPr>
        <w:t>          </w:t>
      </w:r>
      <w:r>
        <w:rPr>
          <w:rFonts w:ascii="Arial" w:hAnsi="Arial"/>
          <w:color w:val="010101"/>
          <w:w w:val="139"/>
          <w:position w:val="-53"/>
          <w:sz w:val="106"/>
        </w:rPr>
        <w:t>o</w:t>
      </w:r>
      <w:r>
        <w:rPr>
          <w:rFonts w:ascii="Arial" w:hAnsi="Arial"/>
          <w:color w:val="010101"/>
          <w:position w:val="-53"/>
          <w:sz w:val="106"/>
        </w:rPr>
        <w:tab/>
      </w:r>
      <w:r>
        <w:rPr>
          <w:rFonts w:ascii="Arial" w:hAnsi="Arial"/>
          <w:b/>
          <w:color w:val="010101"/>
          <w:spacing w:val="12"/>
          <w:w w:val="29"/>
          <w:position w:val="-49"/>
          <w:sz w:val="77"/>
        </w:rPr>
        <w:t>l</w:t>
      </w:r>
      <w:r>
        <w:rPr>
          <w:rFonts w:ascii="Arial" w:hAnsi="Arial"/>
          <w:b/>
          <w:color w:val="010101"/>
          <w:w w:val="62"/>
          <w:position w:val="-49"/>
          <w:sz w:val="77"/>
        </w:rPr>
        <w:t>áV</w:t>
      </w:r>
      <w:r>
        <w:rPr>
          <w:rFonts w:ascii="Arial" w:hAnsi="Arial"/>
          <w:b/>
          <w:color w:val="010101"/>
          <w:position w:val="-49"/>
          <w:sz w:val="77"/>
        </w:rPr>
        <w:tab/>
      </w:r>
      <w:r>
        <w:rPr>
          <w:rFonts w:ascii="Arial" w:hAnsi="Arial"/>
          <w:color w:val="010101"/>
          <w:w w:val="99"/>
          <w:sz w:val="20"/>
        </w:rPr>
      </w:r>
      <w:r>
        <w:rPr>
          <w:rFonts w:ascii="Arial" w:hAnsi="Arial"/>
          <w:color w:val="010101"/>
          <w:w w:val="99"/>
          <w:sz w:val="20"/>
          <w:u w:val="single" w:color="000000"/>
        </w:rPr>
        <w:t> </w:t>
      </w:r>
      <w:r>
        <w:rPr>
          <w:rFonts w:ascii="Arial" w:hAnsi="Arial"/>
          <w:color w:val="010101"/>
          <w:sz w:val="20"/>
          <w:u w:val="single" w:color="000000"/>
        </w:rPr>
        <w:tab/>
      </w:r>
      <w:r>
        <w:rPr>
          <w:rFonts w:ascii="Arial" w:hAnsi="Arial"/>
          <w:color w:val="010101"/>
          <w:spacing w:val="-27"/>
          <w:w w:val="102"/>
          <w:sz w:val="20"/>
          <w:u w:val="single" w:color="000000"/>
        </w:rPr>
        <w:t>T</w:t>
      </w:r>
      <w:r>
        <w:rPr>
          <w:rFonts w:ascii="Arial" w:hAnsi="Arial"/>
          <w:color w:val="010101"/>
          <w:w w:val="102"/>
          <w:sz w:val="20"/>
          <w:u w:val="single" w:color="000000"/>
        </w:rPr>
        <w:t>ap</w:t>
      </w:r>
      <w:r>
        <w:rPr>
          <w:rFonts w:ascii="Arial" w:hAnsi="Arial"/>
          <w:color w:val="010101"/>
          <w:spacing w:val="-8"/>
          <w:w w:val="102"/>
          <w:sz w:val="20"/>
          <w:u w:val="single" w:color="000000"/>
        </w:rPr>
        <w:t>i</w:t>
      </w:r>
      <w:r>
        <w:rPr>
          <w:rFonts w:ascii="Arial" w:hAnsi="Arial"/>
          <w:color w:val="010101"/>
          <w:w w:val="105"/>
          <w:sz w:val="20"/>
          <w:u w:val="single" w:color="000000"/>
        </w:rPr>
        <w:t>e</w:t>
      </w:r>
      <w:r>
        <w:rPr>
          <w:rFonts w:ascii="Arial" w:hAnsi="Arial"/>
          <w:color w:val="010101"/>
          <w:spacing w:val="-5"/>
          <w:w w:val="99"/>
          <w:sz w:val="20"/>
          <w:u w:val="single" w:color="000000"/>
        </w:rPr>
        <w:t> </w:t>
      </w:r>
      <w:r>
        <w:rPr>
          <w:rFonts w:ascii="Arial" w:hAnsi="Arial"/>
          <w:color w:val="010101"/>
          <w:w w:val="170"/>
          <w:sz w:val="20"/>
          <w:u w:val="single" w:color="000000"/>
        </w:rPr>
        <w:t>1</w:t>
      </w:r>
      <w:r>
        <w:rPr>
          <w:rFonts w:ascii="Arial" w:hAnsi="Arial"/>
          <w:color w:val="010101"/>
          <w:w w:val="99"/>
          <w:sz w:val="20"/>
          <w:u w:val="single" w:color="000000"/>
        </w:rPr>
        <w:t> </w:t>
      </w:r>
      <w:r>
        <w:rPr>
          <w:rFonts w:ascii="Arial" w:hAnsi="Arial"/>
          <w:color w:val="010101"/>
          <w:sz w:val="20"/>
          <w:u w:val="single" w:color="000000"/>
        </w:rPr>
        <w:tab/>
      </w:r>
      <w:r>
        <w:rPr>
          <w:rFonts w:ascii="Arial" w:hAnsi="Arial"/>
          <w:color w:val="010101"/>
          <w:sz w:val="20"/>
        </w:rPr>
        <w:tab/>
      </w:r>
      <w:r>
        <w:rPr>
          <w:rFonts w:ascii="Arial" w:hAnsi="Arial"/>
          <w:color w:val="010101"/>
          <w:w w:val="99"/>
          <w:sz w:val="20"/>
        </w:rPr>
      </w:r>
      <w:r>
        <w:rPr>
          <w:rFonts w:ascii="Arial" w:hAnsi="Arial"/>
          <w:color w:val="010101"/>
          <w:w w:val="99"/>
          <w:sz w:val="20"/>
          <w:u w:val="single" w:color="000000"/>
        </w:rPr>
        <w:t> </w:t>
      </w:r>
      <w:r>
        <w:rPr>
          <w:rFonts w:ascii="Arial" w:hAnsi="Arial"/>
          <w:color w:val="010101"/>
          <w:sz w:val="20"/>
          <w:u w:val="single" w:color="000000"/>
        </w:rPr>
        <w:tab/>
      </w:r>
      <w:r>
        <w:rPr>
          <w:rFonts w:ascii="Arial" w:hAnsi="Arial"/>
          <w:color w:val="010101"/>
          <w:spacing w:val="-30"/>
          <w:w w:val="107"/>
          <w:sz w:val="20"/>
          <w:u w:val="single" w:color="000000"/>
        </w:rPr>
        <w:t>T</w:t>
      </w:r>
      <w:r>
        <w:rPr>
          <w:rFonts w:ascii="Arial" w:hAnsi="Arial"/>
          <w:color w:val="010101"/>
          <w:w w:val="97"/>
          <w:sz w:val="20"/>
          <w:u w:val="single" w:color="000000"/>
        </w:rPr>
        <w:t>apie</w:t>
      </w:r>
      <w:r>
        <w:rPr>
          <w:rFonts w:ascii="Arial" w:hAnsi="Arial"/>
          <w:color w:val="010101"/>
          <w:spacing w:val="4"/>
          <w:w w:val="99"/>
          <w:sz w:val="20"/>
          <w:u w:val="single" w:color="000000"/>
        </w:rPr>
        <w:t> </w:t>
      </w:r>
      <w:r>
        <w:rPr>
          <w:rFonts w:ascii="Arial" w:hAnsi="Arial"/>
          <w:b/>
          <w:color w:val="010101"/>
          <w:w w:val="160"/>
          <w:sz w:val="19"/>
          <w:u w:val="single" w:color="000000"/>
        </w:rPr>
        <w:t>1</w:t>
      </w:r>
      <w:r>
        <w:rPr>
          <w:rFonts w:ascii="Arial" w:hAnsi="Arial"/>
          <w:b/>
          <w:color w:val="010101"/>
          <w:w w:val="99"/>
          <w:sz w:val="19"/>
          <w:u w:val="single" w:color="000000"/>
        </w:rPr>
        <w:t> </w:t>
      </w:r>
      <w:r>
        <w:rPr>
          <w:rFonts w:ascii="Arial" w:hAnsi="Arial"/>
          <w:b/>
          <w:color w:val="010101"/>
          <w:sz w:val="19"/>
          <w:u w:val="single" w:color="000000"/>
        </w:rPr>
        <w:tab/>
      </w:r>
      <w:r>
        <w:rPr>
          <w:rFonts w:ascii="Arial" w:hAnsi="Arial"/>
          <w:b/>
          <w:color w:val="010101"/>
          <w:sz w:val="19"/>
        </w:rPr>
      </w:r>
      <w:r>
        <w:rPr>
          <w:rFonts w:ascii="Arial" w:hAnsi="Arial"/>
          <w:sz w:val="19"/>
        </w:rPr>
      </w:r>
    </w:p>
    <w:p>
      <w:pPr>
        <w:spacing w:after="0" w:line="1150" w:lineRule="exact"/>
        <w:jc w:val="left"/>
        <w:rPr>
          <w:rFonts w:ascii="Arial" w:hAnsi="Arial" w:cs="Arial" w:eastAsia="Arial"/>
          <w:sz w:val="19"/>
          <w:szCs w:val="19"/>
        </w:rPr>
        <w:sectPr>
          <w:pgSz w:w="12240" w:h="15840"/>
          <w:pgMar w:top="100" w:bottom="0" w:left="240" w:right="580"/>
        </w:sectPr>
      </w:pPr>
    </w:p>
    <w:p>
      <w:pPr>
        <w:spacing w:line="490" w:lineRule="exact" w:before="71"/>
        <w:ind w:left="0" w:right="0" w:firstLine="0"/>
        <w:jc w:val="right"/>
        <w:rPr>
          <w:rFonts w:ascii="Arial" w:hAnsi="Arial" w:cs="Arial" w:eastAsia="Arial"/>
          <w:sz w:val="48"/>
          <w:szCs w:val="48"/>
        </w:rPr>
      </w:pPr>
      <w:r>
        <w:rPr>
          <w:rFonts w:ascii="Arial"/>
          <w:color w:val="010101"/>
          <w:w w:val="59"/>
          <w:sz w:val="48"/>
        </w:rPr>
      </w:r>
      <w:r>
        <w:rPr>
          <w:rFonts w:ascii="Arial"/>
          <w:color w:val="010101"/>
          <w:w w:val="90"/>
          <w:sz w:val="48"/>
          <w:u w:val="single" w:color="000000"/>
        </w:rPr>
        <w:t>I </w:t>
      </w:r>
      <w:r>
        <w:rPr>
          <w:rFonts w:ascii="Arial"/>
          <w:color w:val="010101"/>
          <w:w w:val="90"/>
          <w:sz w:val="20"/>
          <w:u w:val="single" w:color="000000"/>
        </w:rPr>
        <w:t>Leader</w:t>
      </w:r>
      <w:r>
        <w:rPr>
          <w:rFonts w:ascii="Arial"/>
          <w:color w:val="010101"/>
          <w:spacing w:val="30"/>
          <w:w w:val="90"/>
          <w:sz w:val="20"/>
          <w:u w:val="single" w:color="000000"/>
        </w:rPr>
        <w:t> </w:t>
      </w:r>
      <w:r>
        <w:rPr>
          <w:rFonts w:ascii="Arial"/>
          <w:color w:val="010101"/>
          <w:spacing w:val="30"/>
          <w:w w:val="90"/>
          <w:sz w:val="20"/>
        </w:rPr>
      </w:r>
      <w:r>
        <w:rPr>
          <w:rFonts w:ascii="Arial"/>
          <w:color w:val="010101"/>
          <w:w w:val="90"/>
          <w:sz w:val="48"/>
        </w:rPr>
        <w:t>I</w:t>
      </w:r>
      <w:r>
        <w:rPr>
          <w:rFonts w:ascii="Arial"/>
          <w:sz w:val="48"/>
        </w:rPr>
      </w:r>
    </w:p>
    <w:p>
      <w:pPr>
        <w:spacing w:line="548" w:lineRule="exact" w:before="0"/>
        <w:ind w:left="0" w:right="449" w:firstLine="0"/>
        <w:jc w:val="right"/>
        <w:rPr>
          <w:rFonts w:ascii="Arial" w:hAnsi="Arial" w:cs="Arial" w:eastAsia="Arial"/>
          <w:sz w:val="53"/>
          <w:szCs w:val="53"/>
        </w:rPr>
      </w:pPr>
      <w:r>
        <w:rPr/>
        <w:pict>
          <v:group style="position:absolute;margin-left:363.557312pt;margin-top:22.620533pt;width:161.950pt;height:.1pt;mso-position-horizontal-relative:page;mso-position-vertical-relative:paragraph;z-index:-47176" coordorigin="7271,452" coordsize="3239,2">
            <v:shape style="position:absolute;left:7271;top:452;width:3239;height:2" coordorigin="7271,452" coordsize="3239,0" path="m7271,452l10510,452e" filled="false" stroked="true" strokeweight=".853755pt" strokecolor="#5b5b5b">
              <v:path arrowok="t"/>
            </v:shape>
            <w10:wrap type="none"/>
          </v:group>
        </w:pict>
      </w:r>
      <w:r>
        <w:rPr>
          <w:rFonts w:ascii="Arial"/>
          <w:b/>
          <w:color w:val="4D4D4D"/>
          <w:w w:val="70"/>
          <w:sz w:val="53"/>
        </w:rPr>
        <w:t>t</w:t>
      </w:r>
      <w:r>
        <w:rPr>
          <w:rFonts w:ascii="Arial"/>
          <w:sz w:val="53"/>
        </w:rPr>
      </w:r>
    </w:p>
    <w:p>
      <w:pPr>
        <w:pStyle w:val="Heading7"/>
        <w:spacing w:line="533" w:lineRule="exact" w:before="68"/>
        <w:ind w:left="1559" w:right="0"/>
        <w:jc w:val="center"/>
      </w:pPr>
      <w:r>
        <w:rPr/>
        <w:br w:type="column"/>
      </w:r>
      <w:r>
        <w:rPr>
          <w:color w:val="010101"/>
          <w:spacing w:val="14"/>
          <w:w w:val="59"/>
          <w:sz w:val="48"/>
        </w:rPr>
        <w:t>I</w:t>
      </w:r>
      <w:r>
        <w:rPr>
          <w:color w:val="010101"/>
          <w:w w:val="101"/>
        </w:rPr>
        <w:t>Fol</w:t>
      </w:r>
      <w:r>
        <w:rPr>
          <w:color w:val="010101"/>
          <w:spacing w:val="-22"/>
          <w:w w:val="102"/>
        </w:rPr>
        <w:t>l</w:t>
      </w:r>
      <w:r>
        <w:rPr>
          <w:color w:val="010101"/>
          <w:w w:val="97"/>
        </w:rPr>
        <w:t>ower</w:t>
      </w:r>
      <w:r>
        <w:rPr>
          <w:color w:val="010101"/>
          <w:spacing w:val="4"/>
        </w:rPr>
        <w:t> </w:t>
      </w:r>
      <w:r>
        <w:rPr>
          <w:color w:val="010101"/>
          <w:w w:val="128"/>
        </w:rPr>
        <w:t>!</w:t>
      </w:r>
      <w:r>
        <w:rPr/>
      </w:r>
    </w:p>
    <w:p>
      <w:pPr>
        <w:spacing w:line="384" w:lineRule="exact" w:before="0"/>
        <w:ind w:left="0" w:right="1154" w:firstLine="0"/>
        <w:jc w:val="right"/>
        <w:rPr>
          <w:rFonts w:ascii="Arial" w:hAnsi="Arial" w:cs="Arial" w:eastAsia="Arial"/>
          <w:sz w:val="35"/>
          <w:szCs w:val="35"/>
        </w:rPr>
      </w:pPr>
      <w:r>
        <w:rPr/>
        <w:pict>
          <v:group style="position:absolute;margin-left:503.430786pt;margin-top:1.751323pt;width:43pt;height:.1pt;mso-position-horizontal-relative:page;mso-position-vertical-relative:paragraph;z-index:-46816" coordorigin="10069,35" coordsize="860,2">
            <v:shape style="position:absolute;left:10069;top:35;width:860;height:2" coordorigin="10069,35" coordsize="860,0" path="m10069,35l10928,35e" filled="false" stroked="true" strokeweight=".142292pt" strokecolor="#000000">
              <v:path arrowok="t"/>
            </v:shape>
            <w10:wrap type="none"/>
          </v:group>
        </w:pict>
      </w:r>
      <w:r>
        <w:rPr>
          <w:rFonts w:ascii="Arial"/>
          <w:color w:val="4D4D4D"/>
          <w:w w:val="57"/>
          <w:sz w:val="35"/>
        </w:rPr>
        <w:t>)</w:t>
      </w:r>
      <w:r>
        <w:rPr>
          <w:rFonts w:ascii="Arial"/>
          <w:sz w:val="35"/>
        </w:rPr>
      </w:r>
    </w:p>
    <w:p>
      <w:pPr>
        <w:spacing w:after="0" w:line="384" w:lineRule="exact"/>
        <w:jc w:val="right"/>
        <w:rPr>
          <w:rFonts w:ascii="Arial" w:hAnsi="Arial" w:cs="Arial" w:eastAsia="Arial"/>
          <w:sz w:val="35"/>
          <w:szCs w:val="35"/>
        </w:rPr>
        <w:sectPr>
          <w:type w:val="continuous"/>
          <w:pgSz w:w="12240" w:h="15840"/>
          <w:pgMar w:top="140" w:bottom="0" w:left="240" w:right="580"/>
          <w:cols w:num="2" w:equalWidth="0">
            <w:col w:w="7490" w:space="40"/>
            <w:col w:w="3890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tabs>
          <w:tab w:pos="7603" w:val="left" w:leader="none"/>
        </w:tabs>
        <w:spacing w:before="68"/>
        <w:ind w:left="1888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group style="position:absolute;margin-left:378.355713pt;margin-top:24.729609pt;width:164.95pt;height:48.45pt;mso-position-horizontal-relative:page;mso-position-vertical-relative:paragraph;z-index:2176" coordorigin="7567,495" coordsize="3299,969">
            <v:group style="position:absolute;left:7610;top:542;width:3250;height:2" coordorigin="7610,542" coordsize="3250,2">
              <v:shape style="position:absolute;left:7610;top:542;width:3250;height:2" coordorigin="7610,542" coordsize="3250,0" path="m7610,542l10860,542e" filled="false" stroked="true" strokeweight=".569170pt" strokecolor="#000000">
                <v:path arrowok="t"/>
              </v:shape>
            </v:group>
            <v:group style="position:absolute;left:7611;top:536;width:2;height:920" coordorigin="7611,536" coordsize="2,920">
              <v:shape style="position:absolute;left:7611;top:536;width:2;height:920" coordorigin="7611,536" coordsize="0,920" path="m7611,1455l7611,536e" filled="false" stroked="true" strokeweight=".853755pt" strokecolor="#000000">
                <v:path arrowok="t"/>
              </v:shape>
            </v:group>
            <v:group style="position:absolute;left:10797;top:499;width:2;height:931" coordorigin="10797,499" coordsize="2,931">
              <v:shape style="position:absolute;left:10797;top:499;width:2;height:931" coordorigin="10797,499" coordsize="0,931" path="m10797,1429l10797,499e" filled="false" stroked="true" strokeweight=".426877pt" strokecolor="#000000">
                <v:path arrowok="t"/>
              </v:shape>
            </v:group>
            <v:group style="position:absolute;left:7573;top:1401;width:3259;height:2" coordorigin="7573,1401" coordsize="3259,2">
              <v:shape style="position:absolute;left:7573;top:1401;width:3259;height:2" coordorigin="7573,1401" coordsize="3259,0" path="m7573,1401l10831,1401e" filled="false" stroked="true" strokeweight=".569170pt" strokecolor="#000000">
                <v:path arrowok="t"/>
              </v:shape>
              <v:shape style="position:absolute;left:7611;top:542;width:3186;height:860" type="#_x0000_t202" filled="false" stroked="false">
                <v:textbox inset="0,0,0,0">
                  <w:txbxContent>
                    <w:p>
                      <w:pPr>
                        <w:spacing w:before="40"/>
                        <w:ind w:left="32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010101"/>
                          <w:w w:val="97"/>
                          <w:sz w:val="20"/>
                        </w:rPr>
                        <w:t>Key</w:t>
                      </w:r>
                      <w:r>
                        <w:rPr>
                          <w:rFonts w:ascii="Arial"/>
                          <w:color w:val="010101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09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color w:val="010101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06"/>
                          <w:sz w:val="20"/>
                        </w:rPr>
                        <w:t>10101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before="14"/>
                        <w:ind w:left="15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010101"/>
                          <w:spacing w:val="-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Arial"/>
                          <w:color w:val="010101"/>
                          <w:w w:val="99"/>
                          <w:sz w:val="20"/>
                        </w:rPr>
                        <w:t>alue</w:t>
                      </w:r>
                      <w:r>
                        <w:rPr>
                          <w:rFonts w:ascii="Arial"/>
                          <w:color w:val="010101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09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color w:val="01010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sz w:val="20"/>
                        </w:rPr>
                        <w:t>Mess</w:t>
                      </w:r>
                      <w:r>
                        <w:rPr>
                          <w:rFonts w:ascii="Arial"/>
                          <w:color w:val="010101"/>
                          <w:spacing w:val="-17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10101"/>
                          <w:w w:val="102"/>
                          <w:sz w:val="20"/>
                        </w:rPr>
                        <w:t>ge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before="9"/>
                        <w:ind w:left="1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color w:val="010101"/>
                          <w:w w:val="99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10101"/>
                          <w:spacing w:val="1"/>
                          <w:w w:val="99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010101"/>
                          <w:w w:val="99"/>
                          <w:sz w:val="20"/>
                        </w:rPr>
                        <w:t>mest</w:t>
                      </w:r>
                      <w:r>
                        <w:rPr>
                          <w:rFonts w:ascii="Arial"/>
                          <w:color w:val="010101"/>
                          <w:spacing w:val="-10"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10101"/>
                          <w:sz w:val="20"/>
                        </w:rPr>
                        <w:t>mp</w:t>
                      </w:r>
                      <w:r>
                        <w:rPr>
                          <w:rFonts w:ascii="Arial"/>
                          <w:color w:val="010101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09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color w:val="010101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85"/>
                          <w:sz w:val="20"/>
                        </w:rPr>
                        <w:t>10/08/2020TOO:OO:OO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b/>
          <w:color w:val="010101"/>
          <w:spacing w:val="-6"/>
          <w:w w:val="105"/>
          <w:position w:val="-3"/>
          <w:sz w:val="25"/>
        </w:rPr>
        <w:t>Kafka</w:t>
      </w:r>
      <w:r>
        <w:rPr>
          <w:rFonts w:ascii="Arial"/>
          <w:b/>
          <w:color w:val="010101"/>
          <w:spacing w:val="-28"/>
          <w:w w:val="105"/>
          <w:position w:val="-3"/>
          <w:sz w:val="25"/>
        </w:rPr>
        <w:t> </w:t>
      </w:r>
      <w:r>
        <w:rPr>
          <w:rFonts w:ascii="Arial"/>
          <w:b/>
          <w:color w:val="010101"/>
          <w:w w:val="105"/>
          <w:position w:val="-3"/>
          <w:sz w:val="25"/>
        </w:rPr>
        <w:t>Cluster</w:t>
        <w:tab/>
      </w:r>
      <w:r>
        <w:rPr>
          <w:rFonts w:ascii="Arial"/>
          <w:b/>
          <w:color w:val="010101"/>
          <w:w w:val="105"/>
          <w:sz w:val="25"/>
        </w:rPr>
        <w:t>Estructura de </w:t>
      </w:r>
      <w:r>
        <w:rPr>
          <w:rFonts w:ascii="Arial"/>
          <w:b/>
          <w:color w:val="010101"/>
          <w:spacing w:val="-10"/>
          <w:w w:val="105"/>
          <w:sz w:val="25"/>
        </w:rPr>
        <w:t>un</w:t>
      </w:r>
      <w:r>
        <w:rPr>
          <w:rFonts w:ascii="Arial"/>
          <w:b/>
          <w:color w:val="010101"/>
          <w:spacing w:val="-51"/>
          <w:w w:val="105"/>
          <w:sz w:val="25"/>
        </w:rPr>
        <w:t> </w:t>
      </w:r>
      <w:r>
        <w:rPr>
          <w:rFonts w:ascii="Arial"/>
          <w:b/>
          <w:color w:val="010101"/>
          <w:w w:val="105"/>
          <w:sz w:val="25"/>
        </w:rPr>
        <w:t>mensaje</w:t>
      </w:r>
      <w:r>
        <w:rPr>
          <w:rFonts w:ascii="Arial"/>
          <w:sz w:val="25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0" w:lineRule="exact"/>
        <w:ind w:left="22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.95pt;height:.45pt;mso-position-horizontal-relative:char;mso-position-vertical-relative:line" coordorigin="0,0" coordsize="979,9">
            <v:group style="position:absolute;left:4;top:4;width:971;height:2" coordorigin="4,4" coordsize="971,2">
              <v:shape style="position:absolute;left:4;top:4;width:971;height:2" coordorigin="4,4" coordsize="971,0" path="m4,4l975,4e" filled="false" stroked="true" strokeweight=".42687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0" w:right="6001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010101"/>
          <w:sz w:val="20"/>
        </w:rPr>
        <w:t>Cluster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sz w:val="5"/>
          <w:szCs w:val="5"/>
        </w:rPr>
      </w:pPr>
    </w:p>
    <w:p>
      <w:pPr>
        <w:spacing w:line="786" w:lineRule="exact"/>
        <w:ind w:left="65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15"/>
          <w:sz w:val="20"/>
          <w:szCs w:val="20"/>
        </w:rPr>
        <w:drawing>
          <wp:inline distT="0" distB="0" distL="0" distR="0">
            <wp:extent cx="2613279" cy="499490"/>
            <wp:effectExtent l="0" t="0" r="0" b="0"/>
            <wp:docPr id="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279" cy="4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15"/>
          <w:sz w:val="20"/>
          <w:szCs w:val="20"/>
        </w:rPr>
      </w:r>
    </w:p>
    <w:p>
      <w:pPr>
        <w:tabs>
          <w:tab w:pos="2031" w:val="left" w:leader="none"/>
          <w:tab w:pos="4066" w:val="left" w:leader="none"/>
        </w:tabs>
        <w:spacing w:before="5"/>
        <w:ind w:left="0" w:right="597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color w:val="010101"/>
          <w:w w:val="110"/>
          <w:sz w:val="20"/>
        </w:rPr>
        <w:t>Broker</w:t>
      </w:r>
      <w:r>
        <w:rPr>
          <w:rFonts w:ascii="Arial"/>
          <w:color w:val="010101"/>
          <w:spacing w:val="-35"/>
          <w:w w:val="110"/>
          <w:sz w:val="20"/>
        </w:rPr>
        <w:t> </w:t>
      </w:r>
      <w:r>
        <w:rPr>
          <w:rFonts w:ascii="Arial"/>
          <w:color w:val="010101"/>
          <w:w w:val="150"/>
          <w:sz w:val="20"/>
        </w:rPr>
        <w:t>1</w:t>
        <w:tab/>
      </w:r>
      <w:r>
        <w:rPr>
          <w:rFonts w:ascii="Arial"/>
          <w:color w:val="010101"/>
          <w:sz w:val="20"/>
        </w:rPr>
        <w:t>Broker</w:t>
      </w:r>
      <w:r>
        <w:rPr>
          <w:rFonts w:ascii="Arial"/>
          <w:color w:val="010101"/>
          <w:spacing w:val="-8"/>
          <w:sz w:val="20"/>
        </w:rPr>
        <w:t> </w:t>
      </w:r>
      <w:r>
        <w:rPr>
          <w:rFonts w:ascii="Arial"/>
          <w:color w:val="010101"/>
          <w:sz w:val="20"/>
        </w:rPr>
        <w:t>2</w:t>
        <w:tab/>
      </w:r>
      <w:r>
        <w:rPr>
          <w:rFonts w:ascii="Arial"/>
          <w:color w:val="010101"/>
          <w:w w:val="105"/>
          <w:sz w:val="20"/>
        </w:rPr>
        <w:t>Broker</w:t>
      </w:r>
      <w:r>
        <w:rPr>
          <w:rFonts w:ascii="Arial"/>
          <w:color w:val="010101"/>
          <w:spacing w:val="-24"/>
          <w:w w:val="105"/>
          <w:sz w:val="20"/>
        </w:rPr>
        <w:t> </w:t>
      </w:r>
      <w:r>
        <w:rPr>
          <w:rFonts w:ascii="Times New Roman"/>
          <w:color w:val="010101"/>
          <w:w w:val="105"/>
          <w:sz w:val="20"/>
        </w:rPr>
        <w:t>3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2211" w:val="left" w:leader="none"/>
          <w:tab w:pos="4237" w:val="left" w:leader="none"/>
        </w:tabs>
        <w:spacing w:line="20" w:lineRule="exact"/>
        <w:ind w:left="17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9.95pt;height:.45pt;mso-position-horizontal-relative:char;mso-position-vertical-relative:line" coordorigin="0,0" coordsize="999,9">
            <v:group style="position:absolute;left:4;top:4;width:991;height:2" coordorigin="4,4" coordsize="991,2">
              <v:shape style="position:absolute;left:4;top:4;width:991;height:2" coordorigin="4,4" coordsize="991,0" path="m4,4l995,4e" filled="false" stroked="true" strokeweight=".42687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95pt;height:.45pt;mso-position-horizontal-relative:char;mso-position-vertical-relative:line" coordorigin="0,0" coordsize="979,9">
            <v:group style="position:absolute;left:4;top:4;width:971;height:2" coordorigin="4,4" coordsize="971,2">
              <v:shape style="position:absolute;left:4;top:4;width:971;height:2" coordorigin="4,4" coordsize="971,0" path="m4,4l975,4e" filled="false" stroked="true" strokeweight=".42687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9.85pt;height:.45pt;mso-position-horizontal-relative:char;mso-position-vertical-relative:line" coordorigin="0,0" coordsize="997,9">
            <v:group style="position:absolute;left:4;top:4;width:988;height:2" coordorigin="4,4" coordsize="988,2">
              <v:shape style="position:absolute;left:4;top:4;width:988;height:2" coordorigin="4,4" coordsize="988,0" path="m4,4l992,4e" filled="false" stroked="true" strokeweight=".42687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color w:val="010101"/>
          <w:w w:val="105"/>
        </w:rPr>
        <w:t>Flujo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entrega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de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mensajes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before="81"/>
        <w:ind w:left="6319" w:right="0" w:hanging="336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303.794525pt;margin-top:1.266729pt;width:79.4pt;height:58.65pt;mso-position-horizontal-relative:page;mso-position-vertical-relative:paragraph;z-index:-47104" coordorigin="6076,25" coordsize="1588,1173">
            <v:group style="position:absolute;left:6119;top:82;width:2;height:1110" coordorigin="6119,82" coordsize="2,1110">
              <v:shape style="position:absolute;left:6119;top:82;width:2;height:1110" coordorigin="6119,82" coordsize="0,1110" path="m6119,1192l6119,82e" filled="false" stroked="true" strokeweight=".569170pt" strokecolor="#000000">
                <v:path arrowok="t"/>
              </v:shape>
            </v:group>
            <v:group style="position:absolute;left:6082;top:40;width:1577;height:2" coordorigin="6082,40" coordsize="1577,2">
              <v:shape style="position:absolute;left:6082;top:40;width:1577;height:2" coordorigin="6082,40" coordsize="1577,0" path="m6082,40l7658,40e" filled="false" stroked="true" strokeweight=".569170pt" strokecolor="#000000">
                <v:path arrowok="t"/>
              </v:shape>
            </v:group>
            <v:group style="position:absolute;left:6082;top:367;width:1577;height:2" coordorigin="6082,367" coordsize="1577,2">
              <v:shape style="position:absolute;left:6082;top:367;width:1577;height:2" coordorigin="6082,367" coordsize="1577,0" path="m6082,367l7658,367e" filled="false" stroked="true" strokeweight=".569170pt" strokecolor="#000000">
                <v:path arrowok="t"/>
              </v:shape>
            </v:group>
            <v:group style="position:absolute;left:7650;top:31;width:2;height:1136" coordorigin="7650,31" coordsize="2,1136">
              <v:shape style="position:absolute;left:7650;top:31;width:2;height:1136" coordorigin="7650,31" coordsize="0,1136" path="m7650,1167l7650,31e" filled="false" stroked="true" strokeweight=".569170pt" strokecolor="#000000">
                <v:path arrowok="t"/>
              </v:shape>
            </v:group>
            <v:group style="position:absolute;left:6082;top:1164;width:365;height:2" coordorigin="6082,1164" coordsize="365,2">
              <v:shape style="position:absolute;left:6082;top:1164;width:365;height:2" coordorigin="6082,1164" coordsize="365,0" path="m6082,1164l6446,1164e" filled="false" stroked="true" strokeweight=".142292pt" strokecolor="#000000">
                <v:path arrowok="t"/>
              </v:shape>
            </v:group>
            <v:group style="position:absolute;left:6417;top:1191;width:1042;height:2" coordorigin="6417,1191" coordsize="1042,2">
              <v:shape style="position:absolute;left:6417;top:1191;width:1042;height:2" coordorigin="6417,1191" coordsize="1042,0" path="m6417,1191l7459,1191e" filled="false" stroked="true" strokeweight=".71146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9.565222pt;margin-top:4.112514pt;width:261.8500pt;height:122.95pt;mso-position-horizontal-relative:page;mso-position-vertical-relative:paragraph;z-index:2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9"/>
                    <w:gridCol w:w="340"/>
                    <w:gridCol w:w="3254"/>
                  </w:tblGrid>
                  <w:tr>
                    <w:trPr>
                      <w:trHeight w:val="285" w:hRule="exact"/>
                    </w:trPr>
                    <w:tc>
                      <w:tcPr>
                        <w:tcW w:w="16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94" w:type="dxa"/>
                        <w:gridSpan w:val="2"/>
                        <w:vMerge w:val="restart"/>
                        <w:tcBorders>
                          <w:top w:val="nil" w:sz="6" w:space="0" w:color="auto"/>
                          <w:left w:val="single" w:sz="8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right="18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10101"/>
                            <w:spacing w:val="-21"/>
                            <w:w w:val="102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010101"/>
                            <w:spacing w:val="-2"/>
                            <w:w w:val="103"/>
                            <w:sz w:val="20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010101"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010101"/>
                            <w:spacing w:val="-18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010101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737" w:val="left" w:leader="none"/>
                          </w:tabs>
                          <w:spacing w:line="365" w:lineRule="exact"/>
                          <w:ind w:left="301" w:right="0"/>
                          <w:jc w:val="left"/>
                          <w:rPr>
                            <w:rFonts w:ascii="Arial" w:hAnsi="Arial" w:cs="Arial" w:eastAsia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99"/>
                            <w:sz w:val="39"/>
                          </w:rPr>
                        </w:r>
                        <w:r>
                          <w:rPr>
                            <w:rFonts w:ascii="Arial"/>
                            <w:color w:val="010101"/>
                            <w:w w:val="99"/>
                            <w:sz w:val="39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sz w:val="39"/>
                            <w:u w:val="thick" w:color="000000"/>
                          </w:rPr>
                          <w:tab/>
                        </w:r>
                        <w:r>
                          <w:rPr>
                            <w:rFonts w:ascii="Arial"/>
                            <w:color w:val="010101"/>
                            <w:sz w:val="39"/>
                          </w:rPr>
                        </w:r>
                        <w:r>
                          <w:rPr>
                            <w:rFonts w:ascii="Arial"/>
                            <w:sz w:val="3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93" w:val="left" w:leader="none"/>
                            <w:tab w:pos="1738" w:val="left" w:leader="none"/>
                          </w:tabs>
                          <w:spacing w:line="306" w:lineRule="exact"/>
                          <w:ind w:right="4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47"/>
                            <w:position w:val="-6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010101"/>
                            <w:position w:val="-6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color w:val="010101"/>
                            <w:w w:val="99"/>
                            <w:position w:val="6"/>
                            <w:sz w:val="20"/>
                          </w:rPr>
                          <w:t>Part</w:t>
                        </w:r>
                        <w:r>
                          <w:rPr>
                            <w:rFonts w:ascii="Arial"/>
                            <w:color w:val="010101"/>
                            <w:spacing w:val="-16"/>
                            <w:w w:val="99"/>
                            <w:position w:val="6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color w:val="010101"/>
                            <w:w w:val="101"/>
                            <w:position w:val="6"/>
                            <w:sz w:val="20"/>
                          </w:rPr>
                          <w:t>tian</w:t>
                        </w:r>
                        <w:r>
                          <w:rPr>
                            <w:rFonts w:ascii="Arial"/>
                            <w:color w:val="010101"/>
                            <w:spacing w:val="8"/>
                            <w:position w:val="6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w w:val="170"/>
                            <w:position w:val="6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010101"/>
                            <w:position w:val="6"/>
                            <w:sz w:val="20"/>
                          </w:rPr>
                          <w:t>  </w:t>
                        </w:r>
                        <w:r>
                          <w:rPr>
                            <w:rFonts w:ascii="Arial"/>
                            <w:color w:val="010101"/>
                            <w:spacing w:val="-6"/>
                            <w:position w:val="6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w w:val="41"/>
                            <w:position w:val="-6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010101"/>
                            <w:position w:val="-6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color w:val="010101"/>
                            <w:w w:val="86"/>
                            <w:sz w:val="20"/>
                          </w:rPr>
                        </w:r>
                        <w:r>
                          <w:rPr>
                            <w:rFonts w:ascii="Arial"/>
                            <w:color w:val="010101"/>
                            <w:w w:val="86"/>
                            <w:sz w:val="20"/>
                            <w:u w:val="single" w:color="000000"/>
                          </w:rPr>
                          <w:t>101</w:t>
                        </w:r>
                        <w:r>
                          <w:rPr>
                            <w:rFonts w:ascii="Arial"/>
                            <w:color w:val="010101"/>
                            <w:spacing w:val="-24"/>
                            <w:w w:val="86"/>
                            <w:sz w:val="20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color w:val="010101"/>
                            <w:w w:val="77"/>
                            <w:sz w:val="20"/>
                            <w:u w:val="single" w:color="000000"/>
                          </w:rPr>
                          <w:t>12131415</w:t>
                        </w:r>
                        <w:r>
                          <w:rPr>
                            <w:rFonts w:ascii="Arial"/>
                            <w:color w:val="010101"/>
                            <w:spacing w:val="3"/>
                            <w:w w:val="77"/>
                            <w:sz w:val="20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color w:val="010101"/>
                            <w:w w:val="81"/>
                            <w:sz w:val="20"/>
                            <w:u w:val="single" w:color="000000"/>
                          </w:rPr>
                          <w:t>5171</w:t>
                        </w:r>
                        <w:r>
                          <w:rPr>
                            <w:rFonts w:ascii="Arial"/>
                            <w:color w:val="010101"/>
                            <w:w w:val="81"/>
                            <w:sz w:val="20"/>
                          </w:rPr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63" w:val="left" w:leader="none"/>
                            <w:tab w:pos="1909" w:val="left" w:leader="none"/>
                          </w:tabs>
                          <w:spacing w:line="262" w:lineRule="exact" w:before="118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8"/>
                            <w:szCs w:val="3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010101"/>
                            <w:w w:val="68"/>
                            <w:position w:val="6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10101"/>
                            <w:position w:val="6"/>
                            <w:sz w:val="14"/>
                            <w:szCs w:val="14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10101"/>
                            <w:spacing w:val="6"/>
                            <w:position w:val="6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spacing w:val="6"/>
                            <w:w w:val="99"/>
                            <w:position w:val="9"/>
                            <w:sz w:val="26"/>
                            <w:szCs w:val="26"/>
                          </w:rPr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w w:val="99"/>
                            <w:position w:val="9"/>
                            <w:sz w:val="26"/>
                            <w:szCs w:val="26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position w:val="9"/>
                            <w:sz w:val="26"/>
                            <w:szCs w:val="26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position w:val="9"/>
                            <w:sz w:val="26"/>
                            <w:szCs w:val="26"/>
                          </w:rPr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w w:val="99"/>
                            <w:sz w:val="20"/>
                            <w:szCs w:val="20"/>
                          </w:rPr>
                          <w:t>Part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spacing w:val="-16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w w:val="101"/>
                            <w:sz w:val="20"/>
                            <w:szCs w:val="20"/>
                          </w:rPr>
                          <w:t>tian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spacing w:val="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sz w:val="20"/>
                            <w:szCs w:val="20"/>
                          </w:rPr>
                          <w:t>2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10101"/>
                            <w:w w:val="75"/>
                            <w:position w:val="-4"/>
                            <w:sz w:val="38"/>
                            <w:szCs w:val="38"/>
                          </w:rPr>
                          <w:t>@E§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38"/>
                            <w:szCs w:val="38"/>
                          </w:rPr>
                        </w:r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tcW w:w="1629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4B4B4B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exact"/>
                          <w:ind w:right="417"/>
                          <w:jc w:val="center"/>
                          <w:rPr>
                            <w:rFonts w:ascii="Arial" w:hAnsi="Arial" w:cs="Arial" w:eastAsia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58"/>
                            <w:sz w:val="39"/>
                          </w:rPr>
                          <w:t>I</w:t>
                        </w:r>
                        <w:r>
                          <w:rPr>
                            <w:rFonts w:ascii="Arial"/>
                            <w:color w:val="010101"/>
                            <w:spacing w:val="-2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w w:val="104"/>
                            <w:sz w:val="15"/>
                          </w:rPr>
                          <w:t>Producer</w:t>
                        </w:r>
                        <w:r>
                          <w:rPr>
                            <w:rFonts w:ascii="Arial"/>
                            <w:color w:val="010101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color w:val="010101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w w:val="66"/>
                            <w:sz w:val="39"/>
                          </w:rPr>
                          <w:t>I</w:t>
                        </w:r>
                        <w:r>
                          <w:rPr>
                            <w:rFonts w:ascii="Arial"/>
                            <w:sz w:val="39"/>
                          </w:rPr>
                        </w:r>
                      </w:p>
                      <w:p>
                        <w:pPr>
                          <w:pStyle w:val="TableParagraph"/>
                          <w:spacing w:line="346" w:lineRule="exact" w:before="32"/>
                          <w:ind w:right="447"/>
                          <w:jc w:val="center"/>
                          <w:rPr>
                            <w:rFonts w:ascii="Arial" w:hAnsi="Arial" w:cs="Arial" w:eastAsia="Arial"/>
                            <w:sz w:val="43"/>
                            <w:szCs w:val="43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50"/>
                            <w:sz w:val="43"/>
                          </w:rPr>
                          <w:t>+</w:t>
                        </w:r>
                        <w:r>
                          <w:rPr>
                            <w:rFonts w:ascii="Arial"/>
                            <w:sz w:val="43"/>
                          </w:rPr>
                        </w:r>
                      </w:p>
                    </w:tc>
                    <w:tc>
                      <w:tcPr>
                        <w:tcW w:w="3594" w:type="dxa"/>
                        <w:gridSpan w:val="2"/>
                        <w:vMerge/>
                        <w:tcBorders>
                          <w:left w:val="single" w:sz="8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629" w:type="dxa"/>
                        <w:vMerge w:val="restart"/>
                        <w:tcBorders>
                          <w:top w:val="single" w:sz="5" w:space="0" w:color="4B4B4B"/>
                          <w:left w:val="nil" w:sz="6" w:space="0" w:color="auto"/>
                          <w:right w:val="single" w:sz="8" w:space="0" w:color="131313"/>
                        </w:tcBorders>
                      </w:tcPr>
                      <w:p>
                        <w:pPr>
                          <w:pStyle w:val="TableParagraph"/>
                          <w:tabs>
                            <w:tab w:pos="1109" w:val="left" w:leader="none"/>
                          </w:tabs>
                          <w:spacing w:line="208" w:lineRule="exact"/>
                          <w:ind w:left="17" w:right="0"/>
                          <w:jc w:val="left"/>
                          <w:rPr>
                            <w:rFonts w:ascii="Arial" w:hAnsi="Arial" w:cs="Arial" w:eastAsia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/>
                            <w:color w:val="010101"/>
                            <w:spacing w:val="-21"/>
                            <w:w w:val="58"/>
                            <w:sz w:val="49"/>
                          </w:rPr>
                          <w:t>I</w:t>
                        </w:r>
                        <w:r>
                          <w:rPr>
                            <w:rFonts w:ascii="Arial"/>
                            <w:color w:val="010101"/>
                            <w:w w:val="103"/>
                            <w:sz w:val="12"/>
                          </w:rPr>
                          <w:t>Message</w:t>
                        </w:r>
                        <w:r>
                          <w:rPr>
                            <w:rFonts w:ascii="Arial"/>
                            <w:color w:val="010101"/>
                            <w:w w:val="99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sz w:val="26"/>
                          </w:rPr>
                          <w:tab/>
                        </w:r>
                        <w:r>
                          <w:rPr>
                            <w:rFonts w:ascii="Arial"/>
                            <w:color w:val="010101"/>
                            <w:w w:val="101"/>
                            <w:sz w:val="26"/>
                          </w:rPr>
                          <w:t>I</w:t>
                        </w:r>
                        <w:r>
                          <w:rPr>
                            <w:rFonts w:ascii="Arial"/>
                            <w:sz w:val="26"/>
                          </w:rPr>
                        </w:r>
                      </w:p>
                      <w:p>
                        <w:pPr>
                          <w:pStyle w:val="TableParagraph"/>
                          <w:spacing w:line="52" w:lineRule="exact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96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212121"/>
                            <w:spacing w:val="-2"/>
                            <w:w w:val="96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10101"/>
                            <w:w w:val="114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010101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10101"/>
                            <w:w w:val="57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010101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33333"/>
                            <w:spacing w:val="-54"/>
                            <w:w w:val="188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10101"/>
                            <w:spacing w:val="-5"/>
                            <w:w w:val="131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212121"/>
                            <w:w w:val="129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12121"/>
                            <w:spacing w:val="-22"/>
                            <w:w w:val="129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10101"/>
                            <w:w w:val="197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73" w:right="0"/>
                          <w:jc w:val="left"/>
                          <w:rPr>
                            <w:rFonts w:ascii="Arial" w:hAnsi="Arial" w:cs="Arial" w:eastAsia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103"/>
                            <w:sz w:val="11"/>
                          </w:rPr>
                          <w:t>Value</w:t>
                        </w:r>
                        <w:r>
                          <w:rPr>
                            <w:rFonts w:ascii="Arial"/>
                            <w:color w:val="010101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10101"/>
                            <w:w w:val="69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010101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w w:val="110"/>
                            <w:sz w:val="11"/>
                          </w:rPr>
                          <w:t>Message</w:t>
                        </w:r>
                        <w:r>
                          <w:rPr>
                            <w:rFonts w:ascii="Arial"/>
                            <w:color w:val="010101"/>
                            <w:sz w:val="11"/>
                          </w:rPr>
                          <w:t>   </w:t>
                        </w:r>
                        <w:r>
                          <w:rPr>
                            <w:rFonts w:ascii="Arial"/>
                            <w:color w:val="010101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10101"/>
                            <w:w w:val="101"/>
                            <w:sz w:val="26"/>
                          </w:rPr>
                          <w:t>I</w:t>
                        </w:r>
                        <w:r>
                          <w:rPr>
                            <w:rFonts w:ascii="Arial"/>
                            <w:sz w:val="26"/>
                          </w:rPr>
                        </w:r>
                      </w:p>
                    </w:tc>
                    <w:tc>
                      <w:tcPr>
                        <w:tcW w:w="3594" w:type="dxa"/>
                        <w:gridSpan w:val="2"/>
                        <w:vMerge/>
                        <w:tcBorders>
                          <w:left w:val="single" w:sz="8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629" w:type="dxa"/>
                        <w:vMerge/>
                        <w:tcBorders>
                          <w:left w:val="nil" w:sz="6" w:space="0" w:color="auto"/>
                          <w:bottom w:val="single" w:sz="1" w:space="0" w:color="000000"/>
                          <w:right w:val="single" w:sz="8" w:space="0" w:color="131313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vMerge w:val="restart"/>
                        <w:tcBorders>
                          <w:top w:val="single" w:sz="5" w:space="0" w:color="000000"/>
                          <w:left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79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sz w:val="1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47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325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657"/>
                          <w:jc w:val="center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6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1629" w:type="dxa"/>
                        <w:vMerge w:val="restart"/>
                        <w:tcBorders>
                          <w:top w:val="single" w:sz="1" w:space="0" w:color="000000"/>
                          <w:left w:val="nil" w:sz="6" w:space="0" w:color="auto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vMerge/>
                        <w:tcBorders>
                          <w:left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54" w:type="dxa"/>
                        <w:vMerge/>
                        <w:tcBorders>
                          <w:left w:val="nil" w:sz="6" w:space="0" w:color="auto"/>
                          <w:bottom w:val="single" w:sz="5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629" w:type="dxa"/>
                        <w:vMerge/>
                        <w:tcBorders>
                          <w:left w:val="nil" w:sz="6" w:space="0" w:color="auto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vMerge/>
                        <w:tcBorders>
                          <w:left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54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272" w:val="left" w:leader="none"/>
                            <w:tab w:pos="1579" w:val="left" w:leader="none"/>
                          </w:tabs>
                          <w:spacing w:line="279" w:lineRule="exact" w:before="45"/>
                          <w:ind w:left="13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10101"/>
                            <w:w w:val="99"/>
                            <w:sz w:val="20"/>
                            <w:szCs w:val="20"/>
                          </w:rPr>
                          <w:t>Part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spacing w:val="-16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w w:val="99"/>
                            <w:sz w:val="20"/>
                            <w:szCs w:val="20"/>
                          </w:rPr>
                          <w:t>tian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spacing w:val="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w w:val="11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w w:val="41"/>
                            <w:position w:val="-1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color w:val="010101"/>
                            <w:position w:val="-1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color w:val="010101"/>
                            <w:w w:val="108"/>
                            <w:position w:val="-12"/>
                            <w:sz w:val="15"/>
                            <w:szCs w:val="15"/>
                          </w:rPr>
                          <w:t>1°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color w:val="010101"/>
                            <w:spacing w:val="3"/>
                            <w:w w:val="108"/>
                            <w:position w:val="-1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color w:val="010101"/>
                            <w:spacing w:val="-17"/>
                            <w:w w:val="119"/>
                            <w:position w:val="-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color w:val="010101"/>
                            <w:spacing w:val="16"/>
                            <w:w w:val="52"/>
                            <w:position w:val="-1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color w:val="010101"/>
                            <w:spacing w:val="11"/>
                            <w:w w:val="103"/>
                            <w:position w:val="-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color w:val="010101"/>
                            <w:spacing w:val="8"/>
                            <w:w w:val="58"/>
                            <w:position w:val="-1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color w:val="010101"/>
                            <w:spacing w:val="-3"/>
                            <w:w w:val="116"/>
                            <w:position w:val="-4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color w:val="010101"/>
                            <w:spacing w:val="-6"/>
                            <w:w w:val="71"/>
                            <w:position w:val="-1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color w:val="010101"/>
                            <w:spacing w:val="4"/>
                            <w:w w:val="123"/>
                            <w:position w:val="-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color w:val="010101"/>
                            <w:spacing w:val="15"/>
                            <w:w w:val="46"/>
                            <w:position w:val="-1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color w:val="010101"/>
                            <w:spacing w:val="-2"/>
                            <w:w w:val="115"/>
                            <w:position w:val="-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color w:val="010101"/>
                            <w:w w:val="46"/>
                            <w:position w:val="-1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1629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vMerge/>
                        <w:tcBorders>
                          <w:left w:val="single" w:sz="8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54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010101"/>
          <w:w w:val="115"/>
          <w:sz w:val="15"/>
        </w:rPr>
        <w:t>Consumer</w:t>
      </w:r>
      <w:r>
        <w:rPr>
          <w:rFonts w:ascii="Arial"/>
          <w:color w:val="010101"/>
          <w:spacing w:val="-31"/>
          <w:w w:val="115"/>
          <w:sz w:val="15"/>
        </w:rPr>
        <w:t> </w:t>
      </w:r>
      <w:r>
        <w:rPr>
          <w:rFonts w:ascii="Arial"/>
          <w:color w:val="010101"/>
          <w:w w:val="115"/>
          <w:sz w:val="15"/>
        </w:rPr>
        <w:t>group</w:t>
      </w:r>
      <w:r>
        <w:rPr>
          <w:rFonts w:ascii="Arial"/>
          <w:color w:val="010101"/>
          <w:spacing w:val="-31"/>
          <w:w w:val="115"/>
          <w:sz w:val="15"/>
        </w:rPr>
        <w:t> </w:t>
      </w:r>
      <w:r>
        <w:rPr>
          <w:rFonts w:ascii="Arial"/>
          <w:color w:val="010101"/>
          <w:w w:val="155"/>
          <w:sz w:val="15"/>
        </w:rPr>
        <w:t>1</w:t>
      </w:r>
      <w:r>
        <w:rPr>
          <w:rFonts w:ascii="Arial"/>
          <w:sz w:val="15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114" w:lineRule="exact" w:before="0"/>
        <w:ind w:left="1854" w:right="0" w:firstLine="0"/>
        <w:jc w:val="center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292.980194pt;margin-top:.224839pt;width:13.2pt;height:15.5pt;mso-position-horizontal-relative:page;mso-position-vertical-relative:paragraph;z-index:2536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1"/>
                      <w:szCs w:val="31"/>
                    </w:rPr>
                  </w:pPr>
                  <w:r>
                    <w:rPr>
                      <w:rFonts w:ascii="Arial"/>
                      <w:color w:val="5D5D5D"/>
                      <w:w w:val="255"/>
                      <w:sz w:val="31"/>
                    </w:rPr>
                    <w:t>-</w:t>
                  </w:r>
                  <w:r>
                    <w:rPr>
                      <w:rFonts w:ascii="Arial"/>
                      <w:sz w:val="3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10101"/>
          <w:w w:val="105"/>
          <w:sz w:val="13"/>
        </w:rPr>
        <w:t>Consumer</w:t>
      </w:r>
      <w:r>
        <w:rPr>
          <w:rFonts w:ascii="Arial"/>
          <w:sz w:val="13"/>
        </w:rPr>
      </w:r>
    </w:p>
    <w:p>
      <w:pPr>
        <w:tabs>
          <w:tab w:pos="2152" w:val="left" w:leader="none"/>
          <w:tab w:pos="2796" w:val="left" w:leader="none"/>
        </w:tabs>
        <w:spacing w:line="195" w:lineRule="exact" w:before="0"/>
        <w:ind w:left="1873" w:right="0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198.355698pt;margin-top:.941965pt;width:73.150pt;height:.1pt;mso-position-horizontal-relative:page;mso-position-vertical-relative:paragraph;z-index:2224" coordorigin="3967,19" coordsize="1463,2">
            <v:shape style="position:absolute;left:3967;top:19;width:1463;height:2" coordorigin="3967,19" coordsize="1463,0" path="m3967,19l5430,19e" filled="false" stroked="true" strokeweight="1.138340pt" strokecolor="#000000">
              <v:path arrowok="t"/>
            </v:shape>
            <w10:wrap type="none"/>
          </v:group>
        </w:pict>
      </w:r>
      <w:r>
        <w:rPr/>
        <w:pict>
          <v:group style="position:absolute;margin-left:291.415009pt;margin-top:.37278pt;width:2.15pt;height:70.45pt;mso-position-horizontal-relative:page;mso-position-vertical-relative:paragraph;z-index:-47032" coordorigin="5828,7" coordsize="43,1409">
            <v:group style="position:absolute;left:5834;top:13;width:2;height:148" coordorigin="5834,13" coordsize="2,148">
              <v:shape style="position:absolute;left:5834;top:13;width:2;height:148" coordorigin="5834,13" coordsize="0,148" path="m5834,161l5834,13e" filled="false" stroked="true" strokeweight=".569170pt" strokecolor="#000000">
                <v:path arrowok="t"/>
              </v:shape>
            </v:group>
            <v:group style="position:absolute;left:5865;top:133;width:2;height:1278" coordorigin="5865,133" coordsize="2,1278">
              <v:shape style="position:absolute;left:5865;top:133;width:2;height:1278" coordorigin="5865,133" coordsize="0,1278" path="m5865,1410l5865,133e" filled="false" stroked="true" strokeweight=".569170pt" strokecolor="#5b5b5b">
                <v:path arrowok="t"/>
              </v:shape>
            </v:group>
            <w10:wrap type="none"/>
          </v:group>
        </w:pict>
      </w:r>
      <w:r>
        <w:rPr>
          <w:rFonts w:ascii="Arial"/>
          <w:color w:val="010101"/>
          <w:w w:val="45"/>
          <w:sz w:val="20"/>
        </w:rPr>
        <w:t>1</w:t>
      </w:r>
      <w:r>
        <w:rPr>
          <w:rFonts w:ascii="Arial"/>
          <w:color w:val="010101"/>
          <w:w w:val="45"/>
          <w:sz w:val="20"/>
          <w:u w:val="single" w:color="000000"/>
        </w:rPr>
      </w:r>
      <w:r>
        <w:rPr>
          <w:rFonts w:ascii="Arial"/>
          <w:color w:val="010101"/>
          <w:w w:val="45"/>
          <w:position w:val="-9"/>
          <w:sz w:val="20"/>
          <w:u w:val="single" w:color="000000"/>
        </w:rPr>
        <w:tab/>
        <w:tab/>
      </w:r>
      <w:r>
        <w:rPr>
          <w:rFonts w:ascii="Arial"/>
          <w:color w:val="010101"/>
          <w:w w:val="45"/>
          <w:position w:val="-9"/>
          <w:sz w:val="20"/>
        </w:rPr>
      </w:r>
      <w:r>
        <w:rPr>
          <w:rFonts w:ascii="Arial"/>
          <w:b/>
          <w:color w:val="010101"/>
          <w:w w:val="65"/>
          <w:sz w:val="15"/>
        </w:rPr>
        <w:t>1</w:t>
      </w:r>
      <w:r>
        <w:rPr>
          <w:rFonts w:ascii="Arial"/>
          <w:sz w:val="15"/>
        </w:rPr>
      </w:r>
    </w:p>
    <w:p>
      <w:pPr>
        <w:spacing w:line="20" w:lineRule="exact"/>
        <w:ind w:left="24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9.4pt;height:.9pt;mso-position-horizontal-relative:char;mso-position-vertical-relative:line" coordorigin="0,0" coordsize="988,18">
            <v:group style="position:absolute;left:9;top:9;width:971;height:2" coordorigin="9,9" coordsize="971,2">
              <v:shape style="position:absolute;left:9;top:9;width:971;height:2" coordorigin="9,9" coordsize="971,0" path="m9,9l979,9e" filled="false" stroked="true" strokeweight=".85375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114" w:lineRule="exact" w:before="0"/>
        <w:ind w:left="1854" w:right="0" w:firstLine="0"/>
        <w:jc w:val="center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116.822098pt;margin-top:1.970414pt;width:67.2pt;height:.1pt;mso-position-horizontal-relative:page;mso-position-vertical-relative:paragraph;z-index:2248" coordorigin="2336,39" coordsize="1344,2">
            <v:shape style="position:absolute;left:2336;top:39;width:1344;height:2" coordorigin="2336,39" coordsize="1344,0" path="m2336,39l3680,39e" filled="false" stroked="true" strokeweight=".853755pt" strokecolor="#000000">
              <v:path arrowok="t"/>
            </v:shape>
            <w10:wrap type="none"/>
          </v:group>
        </w:pict>
      </w:r>
      <w:r>
        <w:rPr>
          <w:rFonts w:ascii="Arial"/>
          <w:color w:val="010101"/>
          <w:w w:val="105"/>
          <w:sz w:val="13"/>
        </w:rPr>
        <w:t>Consumer</w:t>
      </w:r>
      <w:r>
        <w:rPr>
          <w:rFonts w:ascii="Arial"/>
          <w:sz w:val="13"/>
        </w:rPr>
      </w:r>
    </w:p>
    <w:p>
      <w:pPr>
        <w:tabs>
          <w:tab w:pos="2105" w:val="left" w:leader="none"/>
          <w:tab w:pos="3172" w:val="left" w:leader="none"/>
          <w:tab w:pos="3452" w:val="left" w:leader="none"/>
        </w:tabs>
        <w:spacing w:line="119" w:lineRule="exact" w:before="0"/>
        <w:ind w:left="1866" w:right="0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118.245102pt;margin-top:3.360862pt;width:72pt;height:.1pt;mso-position-horizontal-relative:page;mso-position-vertical-relative:paragraph;z-index:2296" coordorigin="2365,67" coordsize="1440,2">
            <v:shape style="position:absolute;left:2365;top:67;width:1440;height:2" coordorigin="2365,67" coordsize="1440,0" path="m2365,67l3805,67e" filled="false" stroked="true" strokeweight=".142292pt" strokecolor="#000000">
              <v:path arrowok="t"/>
            </v:shape>
            <w10:wrap type="none"/>
          </v:group>
        </w:pict>
      </w:r>
      <w:r>
        <w:rPr>
          <w:rFonts w:ascii="Arial"/>
          <w:color w:val="010101"/>
          <w:w w:val="99"/>
          <w:sz w:val="20"/>
        </w:rPr>
      </w:r>
      <w:r>
        <w:rPr>
          <w:rFonts w:ascii="Arial"/>
          <w:color w:val="010101"/>
          <w:w w:val="99"/>
          <w:sz w:val="20"/>
          <w:u w:val="single" w:color="000000"/>
        </w:rPr>
        <w:t> </w:t>
      </w:r>
      <w:r>
        <w:rPr>
          <w:rFonts w:ascii="Arial"/>
          <w:color w:val="010101"/>
          <w:sz w:val="20"/>
          <w:u w:val="single" w:color="000000"/>
        </w:rPr>
        <w:tab/>
      </w:r>
      <w:r>
        <w:rPr>
          <w:rFonts w:ascii="Arial"/>
          <w:color w:val="010101"/>
          <w:w w:val="45"/>
          <w:sz w:val="20"/>
          <w:u w:val="single" w:color="000000"/>
        </w:rPr>
        <w:t>1</w:t>
        <w:tab/>
      </w:r>
      <w:r>
        <w:rPr>
          <w:rFonts w:ascii="Arial"/>
          <w:b/>
          <w:color w:val="010101"/>
          <w:w w:val="65"/>
          <w:sz w:val="15"/>
          <w:u w:val="single" w:color="000000"/>
        </w:rPr>
        <w:t>1</w:t>
      </w:r>
      <w:r>
        <w:rPr>
          <w:rFonts w:ascii="Arial"/>
          <w:b/>
          <w:color w:val="010101"/>
          <w:w w:val="99"/>
          <w:sz w:val="15"/>
          <w:u w:val="single" w:color="000000"/>
        </w:rPr>
        <w:t> </w:t>
      </w:r>
      <w:r>
        <w:rPr>
          <w:rFonts w:ascii="Arial"/>
          <w:b/>
          <w:color w:val="010101"/>
          <w:sz w:val="15"/>
          <w:u w:val="single" w:color="000000"/>
        </w:rPr>
        <w:tab/>
      </w:r>
      <w:r>
        <w:rPr>
          <w:rFonts w:ascii="Arial"/>
          <w:b/>
          <w:color w:val="010101"/>
          <w:sz w:val="15"/>
        </w:rPr>
      </w:r>
      <w:r>
        <w:rPr>
          <w:rFonts w:ascii="Arial"/>
          <w:sz w:val="15"/>
        </w:rPr>
      </w:r>
    </w:p>
    <w:p>
      <w:pPr>
        <w:spacing w:line="407" w:lineRule="exact" w:before="0"/>
        <w:ind w:left="0" w:right="369" w:firstLine="0"/>
        <w:jc w:val="center"/>
        <w:rPr>
          <w:rFonts w:ascii="Times New Roman" w:hAnsi="Times New Roman" w:cs="Times New Roman" w:eastAsia="Times New Roman"/>
          <w:sz w:val="42"/>
          <w:szCs w:val="42"/>
        </w:rPr>
      </w:pPr>
      <w:r>
        <w:rPr/>
        <w:pict>
          <v:group style="position:absolute;margin-left:292.980194pt;margin-top:12.229269pt;width:90.25pt;height:60.05pt;mso-position-horizontal-relative:page;mso-position-vertical-relative:paragraph;z-index:-46840" coordorigin="5860,245" coordsize="1805,1201">
            <v:group style="position:absolute;left:6119;top:302;width:2;height:1139" coordorigin="6119,302" coordsize="2,1139">
              <v:shape style="position:absolute;left:6119;top:302;width:2;height:1139" coordorigin="6119,302" coordsize="0,1139" path="m6119,1440l6119,302e" filled="false" stroked="true" strokeweight=".569170pt" strokecolor="#000000">
                <v:path arrowok="t"/>
              </v:shape>
            </v:group>
            <v:group style="position:absolute;left:6082;top:529;width:1577;height:2" coordorigin="6082,529" coordsize="1577,2">
              <v:shape style="position:absolute;left:6082;top:529;width:1577;height:2" coordorigin="6082,529" coordsize="1577,0" path="m6082,529l7658,529e" filled="false" stroked="true" strokeweight=".142292pt" strokecolor="#000000">
                <v:path arrowok="t"/>
              </v:shape>
            </v:group>
            <v:group style="position:absolute;left:7650;top:250;width:2;height:1170" coordorigin="7650,250" coordsize="2,1170">
              <v:shape style="position:absolute;left:7650;top:250;width:2;height:1170" coordorigin="7650,250" coordsize="0,1170" path="m7650,1420l7650,250e" filled="false" stroked="true" strokeweight=".569170pt" strokecolor="#000000">
                <v:path arrowok="t"/>
              </v:shape>
            </v:group>
            <v:group style="position:absolute;left:6446;top:777;width:846;height:2" coordorigin="6446,777" coordsize="846,2">
              <v:shape style="position:absolute;left:6446;top:777;width:846;height:2" coordorigin="6446,777" coordsize="846,0" path="m6446,777l7291,777e" filled="false" stroked="true" strokeweight=".142292pt" strokecolor="#000000">
                <v:path arrowok="t"/>
              </v:shape>
            </v:group>
            <v:group style="position:absolute;left:6082;top:1411;width:1577;height:2" coordorigin="6082,1411" coordsize="1577,2">
              <v:shape style="position:absolute;left:6082;top:1411;width:1577;height:2" coordorigin="6082,1411" coordsize="1577,0" path="m6082,1411l7658,1411e" filled="false" stroked="true" strokeweight=".569170pt" strokecolor="#000000">
                <v:path arrowok="t"/>
              </v:shape>
              <v:shape style="position:absolute;left:6326;top:720;width:1113;height:200" type="#_x0000_t202" filled="false" stroked="false">
                <v:textbox inset="0,0,0,0">
                  <w:txbxContent>
                    <w:p>
                      <w:pPr>
                        <w:tabs>
                          <w:tab w:pos="1033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10101"/>
                          <w:w w:val="41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color w:val="010101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spacing w:val="-11"/>
                          <w:w w:val="99"/>
                          <w:sz w:val="20"/>
                        </w:rPr>
                      </w:r>
                      <w:r>
                        <w:rPr>
                          <w:rFonts w:ascii="Arial"/>
                          <w:color w:val="010101"/>
                          <w:w w:val="99"/>
                          <w:sz w:val="20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color w:val="010101"/>
                          <w:sz w:val="20"/>
                        </w:rPr>
                      </w:r>
                      <w:r>
                        <w:rPr>
                          <w:rFonts w:ascii="Arial"/>
                          <w:b/>
                          <w:color w:val="010101"/>
                          <w:w w:val="58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6551;top:643;width:636;height:130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010101"/>
                          <w:w w:val="106"/>
                          <w:sz w:val="13"/>
                        </w:rPr>
                        <w:t>Consumer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326;top:1138;width:1113;height:200" type="#_x0000_t202" filled="false" stroked="false">
                <v:textbox inset="0,0,0,0">
                  <w:txbxContent>
                    <w:p>
                      <w:pPr>
                        <w:tabs>
                          <w:tab w:pos="1005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10101"/>
                          <w:w w:val="41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color w:val="010101"/>
                          <w:spacing w:val="1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spacing w:val="18"/>
                          <w:w w:val="99"/>
                          <w:sz w:val="20"/>
                        </w:rPr>
                      </w:r>
                      <w:r>
                        <w:rPr>
                          <w:rFonts w:ascii="Arial"/>
                          <w:color w:val="010101"/>
                          <w:w w:val="99"/>
                          <w:sz w:val="20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color w:val="010101"/>
                          <w:sz w:val="20"/>
                        </w:rPr>
                      </w:r>
                      <w:r>
                        <w:rPr>
                          <w:rFonts w:ascii="Arial"/>
                          <w:b/>
                          <w:color w:val="010101"/>
                          <w:w w:val="58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6551;top:1056;width:636;height:130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010101"/>
                          <w:w w:val="106"/>
                          <w:sz w:val="13"/>
                        </w:rPr>
                        <w:t>Consumer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24;top:311;width:1326;height:150" type="#_x0000_t20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10101"/>
                          <w:w w:val="105"/>
                          <w:sz w:val="15"/>
                        </w:rPr>
                        <w:t>Consumer</w:t>
                      </w:r>
                      <w:r>
                        <w:rPr>
                          <w:rFonts w:ascii="Arial"/>
                          <w:color w:val="010101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05"/>
                          <w:sz w:val="15"/>
                        </w:rPr>
                        <w:t>group</w:t>
                      </w:r>
                      <w:r>
                        <w:rPr>
                          <w:rFonts w:ascii="Arial"/>
                          <w:color w:val="010101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22"/>
                          <w:sz w:val="15"/>
                        </w:rPr>
                        <w:t>2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5860;top:671;width:264;height:310" type="#_x0000_t20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1"/>
                          <w:szCs w:val="31"/>
                        </w:rPr>
                      </w:pPr>
                      <w:r>
                        <w:rPr>
                          <w:rFonts w:ascii="Arial"/>
                          <w:color w:val="5D5D5D"/>
                          <w:w w:val="255"/>
                          <w:sz w:val="31"/>
                        </w:rPr>
                        <w:t>-</w:t>
                      </w:r>
                      <w:r>
                        <w:rPr>
                          <w:rFonts w:ascii="Arial"/>
                          <w:sz w:val="3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5D5D5D"/>
          <w:w w:val="203"/>
          <w:sz w:val="42"/>
          <w:szCs w:val="42"/>
        </w:rPr>
        <w:t>•</w:t>
      </w:r>
      <w:r>
        <w:rPr>
          <w:rFonts w:ascii="Times New Roman" w:hAnsi="Times New Roman" w:cs="Times New Roman" w:eastAsia="Times New Roman"/>
          <w:sz w:val="42"/>
          <w:szCs w:val="4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436" w:lineRule="exact"/>
        <w:ind w:left="90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8"/>
          <w:sz w:val="20"/>
          <w:szCs w:val="20"/>
        </w:rPr>
        <w:drawing>
          <wp:inline distT="0" distB="0" distL="0" distR="0">
            <wp:extent cx="888587" cy="912113"/>
            <wp:effectExtent l="0" t="0" r="0" b="0"/>
            <wp:docPr id="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587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8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40" w:bottom="0" w:left="240" w:right="580"/>
        </w:sectPr>
      </w:pPr>
    </w:p>
    <w:p>
      <w:pPr>
        <w:tabs>
          <w:tab w:pos="4814" w:val="left" w:leader="none"/>
        </w:tabs>
        <w:spacing w:before="331"/>
        <w:ind w:left="141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Times New Roman"/>
          <w:b/>
          <w:i/>
          <w:color w:val="598CCA"/>
          <w:w w:val="85"/>
          <w:sz w:val="76"/>
        </w:rPr>
        <w:t>O</w:t>
      </w:r>
      <w:r>
        <w:rPr>
          <w:rFonts w:ascii="Times New Roman"/>
          <w:b/>
          <w:i/>
          <w:color w:val="598CCA"/>
          <w:spacing w:val="41"/>
          <w:w w:val="85"/>
          <w:sz w:val="76"/>
        </w:rPr>
        <w:t> </w:t>
      </w:r>
      <w:hyperlink r:id="rId15">
        <w:r>
          <w:rPr>
            <w:rFonts w:ascii="Courier New"/>
            <w:b/>
            <w:color w:val="010101"/>
            <w:w w:val="85"/>
            <w:sz w:val="24"/>
          </w:rPr>
          <w:t>www.twitter.com/devs4j</w:t>
        </w:r>
      </w:hyperlink>
      <w:r>
        <w:rPr>
          <w:rFonts w:ascii="Courier New"/>
          <w:b/>
          <w:color w:val="010101"/>
          <w:w w:val="85"/>
          <w:sz w:val="24"/>
        </w:rPr>
        <w:tab/>
      </w:r>
      <w:hyperlink r:id="rId16">
        <w:r>
          <w:rPr>
            <w:rFonts w:ascii="Courier New"/>
            <w:b/>
            <w:color w:val="010101"/>
            <w:w w:val="80"/>
            <w:sz w:val="24"/>
          </w:rPr>
          <w:t>www.facebook.com/devs</w:t>
        </w:r>
      </w:hyperlink>
      <w:r>
        <w:rPr>
          <w:rFonts w:ascii="Courier New"/>
          <w:b/>
          <w:color w:val="010101"/>
          <w:spacing w:val="28"/>
          <w:w w:val="80"/>
          <w:sz w:val="24"/>
        </w:rPr>
        <w:t> </w:t>
      </w:r>
      <w:r>
        <w:rPr>
          <w:rFonts w:ascii="Courier New"/>
          <w:b/>
          <w:color w:val="010101"/>
          <w:spacing w:val="-15"/>
          <w:w w:val="80"/>
          <w:sz w:val="24"/>
        </w:rPr>
        <w:t>4j</w:t>
      </w:r>
      <w:r>
        <w:rPr>
          <w:rFonts w:ascii="Courier New"/>
          <w:spacing w:val="-15"/>
          <w:sz w:val="24"/>
        </w:rPr>
      </w:r>
    </w:p>
    <w:p>
      <w:pPr>
        <w:tabs>
          <w:tab w:pos="1623" w:val="left" w:leader="none"/>
        </w:tabs>
        <w:spacing w:before="45"/>
        <w:ind w:left="169" w:right="0" w:firstLine="0"/>
        <w:jc w:val="left"/>
        <w:rPr>
          <w:rFonts w:ascii="Arial" w:hAnsi="Arial" w:cs="Arial" w:eastAsia="Arial"/>
          <w:sz w:val="43"/>
          <w:szCs w:val="43"/>
        </w:rPr>
      </w:pPr>
      <w:r>
        <w:rPr>
          <w:spacing w:val="-5"/>
        </w:rPr>
        <w:br w:type="column"/>
      </w:r>
      <w:r>
        <w:rPr>
          <w:rFonts w:ascii="Arial"/>
          <w:b/>
          <w:color w:val="DBDBDB"/>
          <w:spacing w:val="-5"/>
          <w:sz w:val="43"/>
        </w:rPr>
      </w:r>
      <w:r>
        <w:rPr>
          <w:rFonts w:ascii="Arial"/>
          <w:b/>
          <w:color w:val="DBDBDB"/>
          <w:spacing w:val="-5"/>
          <w:sz w:val="43"/>
          <w:shd w:fill="596975" w:color="auto" w:val="clear"/>
        </w:rPr>
        <w:t>DEVS</w:t>
        <w:tab/>
      </w:r>
      <w:r>
        <w:rPr>
          <w:rFonts w:ascii="Arial"/>
          <w:b/>
          <w:color w:val="DBDBDB"/>
          <w:sz w:val="43"/>
          <w:shd w:fill="596975" w:color="auto" w:val="clear"/>
        </w:rPr>
        <w:t>J</w:t>
      </w:r>
      <w:r>
        <w:rPr>
          <w:rFonts w:ascii="Arial"/>
          <w:b/>
          <w:color w:val="DBDBDB"/>
          <w:sz w:val="43"/>
        </w:rPr>
      </w:r>
      <w:r>
        <w:rPr>
          <w:rFonts w:ascii="Arial"/>
          <w:sz w:val="43"/>
        </w:rPr>
      </w:r>
    </w:p>
    <w:p>
      <w:pPr>
        <w:spacing w:before="295"/>
        <w:ind w:left="141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hyperlink r:id="rId17">
        <w:r>
          <w:rPr>
            <w:rFonts w:ascii="Courier New"/>
            <w:b/>
            <w:color w:val="010101"/>
            <w:w w:val="90"/>
            <w:sz w:val="24"/>
          </w:rPr>
          <w:t>www.devs4j.com</w:t>
        </w:r>
        <w:r>
          <w:rPr>
            <w:rFonts w:ascii="Courier New"/>
            <w:sz w:val="24"/>
          </w:rPr>
        </w:r>
      </w:hyperlink>
    </w:p>
    <w:p>
      <w:pPr>
        <w:spacing w:after="0"/>
        <w:jc w:val="left"/>
        <w:rPr>
          <w:rFonts w:ascii="Courier New" w:hAnsi="Courier New" w:cs="Courier New" w:eastAsia="Courier New"/>
          <w:sz w:val="24"/>
          <w:szCs w:val="24"/>
        </w:rPr>
        <w:sectPr>
          <w:type w:val="continuous"/>
          <w:pgSz w:w="12240" w:h="15840"/>
          <w:pgMar w:top="140" w:bottom="0" w:left="240" w:right="580"/>
          <w:cols w:num="2" w:equalWidth="0">
            <w:col w:w="7579" w:space="1143"/>
            <w:col w:w="2698"/>
          </w:cols>
        </w:sectPr>
      </w:pPr>
    </w:p>
    <w:p>
      <w:pPr>
        <w:spacing w:before="27"/>
        <w:ind w:left="2523" w:right="0" w:firstLine="0"/>
        <w:jc w:val="left"/>
        <w:rPr>
          <w:rFonts w:ascii="Arial" w:hAnsi="Arial" w:cs="Arial" w:eastAsia="Arial"/>
          <w:sz w:val="35"/>
          <w:szCs w:val="35"/>
        </w:rPr>
      </w:pPr>
      <w:bookmarkStart w:name="EnvÃ­o de mensajes" w:id="4"/>
      <w:bookmarkEnd w:id="4"/>
      <w:r>
        <w:rPr/>
      </w:r>
      <w:r>
        <w:rPr>
          <w:rFonts w:ascii="Arial"/>
          <w:sz w:val="35"/>
        </w:rPr>
        <w:t>Apache  Kafka -  Procesamiento de</w:t>
      </w:r>
      <w:r>
        <w:rPr>
          <w:rFonts w:ascii="Arial"/>
          <w:spacing w:val="47"/>
          <w:sz w:val="35"/>
        </w:rPr>
        <w:t> </w:t>
      </w:r>
      <w:r>
        <w:rPr>
          <w:rFonts w:ascii="Arial"/>
          <w:spacing w:val="-9"/>
          <w:sz w:val="35"/>
        </w:rPr>
        <w:t>mensajes</w:t>
      </w:r>
    </w:p>
    <w:p>
      <w:pPr>
        <w:spacing w:after="0"/>
        <w:jc w:val="left"/>
        <w:rPr>
          <w:rFonts w:ascii="Arial" w:hAnsi="Arial" w:cs="Arial" w:eastAsia="Arial"/>
          <w:sz w:val="35"/>
          <w:szCs w:val="35"/>
        </w:rPr>
        <w:sectPr>
          <w:pgSz w:w="12240" w:h="15840"/>
          <w:pgMar w:top="120" w:bottom="0" w:left="40" w:right="40"/>
        </w:sectPr>
      </w:pPr>
    </w:p>
    <w:p>
      <w:pPr>
        <w:pStyle w:val="Heading9"/>
        <w:spacing w:line="240" w:lineRule="auto" w:before="107"/>
        <w:ind w:left="1313" w:right="0"/>
        <w:jc w:val="left"/>
      </w:pPr>
      <w:r>
        <w:rPr>
          <w:w w:val="115"/>
        </w:rPr>
        <w:t>configuración</w:t>
      </w:r>
      <w:r>
        <w:rPr/>
      </w:r>
    </w:p>
    <w:p>
      <w:pPr>
        <w:spacing w:before="107"/>
        <w:ind w:left="13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-11"/>
          <w:w w:val="105"/>
        </w:rPr>
        <w:br w:type="column"/>
      </w:r>
      <w:r>
        <w:rPr>
          <w:rFonts w:ascii="Arial"/>
          <w:spacing w:val="-11"/>
          <w:w w:val="105"/>
          <w:sz w:val="16"/>
        </w:rPr>
        <w:t>Java</w:t>
      </w:r>
      <w:r>
        <w:rPr>
          <w:rFonts w:ascii="Arial"/>
          <w:spacing w:val="12"/>
          <w:w w:val="105"/>
          <w:sz w:val="16"/>
        </w:rPr>
        <w:t> </w:t>
      </w:r>
      <w:r>
        <w:rPr>
          <w:rFonts w:ascii="Arial"/>
          <w:w w:val="105"/>
          <w:sz w:val="16"/>
        </w:rPr>
        <w:t>COnsumer</w:t>
      </w:r>
    </w:p>
    <w:p>
      <w:pPr>
        <w:spacing w:before="107"/>
        <w:ind w:left="13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w w:val="110"/>
          <w:sz w:val="16"/>
        </w:rPr>
        <w:t>Produce,</w:t>
      </w:r>
      <w:r>
        <w:rPr>
          <w:rFonts w:ascii="Arial"/>
          <w:spacing w:val="-8"/>
          <w:w w:val="110"/>
          <w:sz w:val="16"/>
        </w:rPr>
        <w:t> </w:t>
      </w:r>
      <w:r>
        <w:rPr>
          <w:rFonts w:ascii="Arial"/>
          <w:w w:val="110"/>
          <w:sz w:val="16"/>
        </w:rPr>
        <w:t>transaccional</w:t>
      </w:r>
      <w:r>
        <w:rPr>
          <w:rFonts w:asci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40" w:bottom="0" w:left="40" w:right="40"/>
          <w:cols w:num="3" w:equalWidth="0">
            <w:col w:w="2410" w:space="1622"/>
            <w:col w:w="2498" w:space="1404"/>
            <w:col w:w="4226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</w:p>
    <w:p>
      <w:pPr>
        <w:spacing w:line="4658" w:lineRule="exact"/>
        <w:ind w:left="407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92"/>
          <w:sz w:val="20"/>
          <w:szCs w:val="20"/>
        </w:rPr>
        <w:pict>
          <v:group style="width:195.85pt;height:232.95pt;mso-position-horizontal-relative:char;mso-position-vertical-relative:line" coordorigin="0,0" coordsize="3917,4659">
            <v:group style="position:absolute;left:14;top:25;width:3888;height:2" coordorigin="14,25" coordsize="3888,2">
              <v:shape style="position:absolute;left:14;top:25;width:3888;height:2" coordorigin="14,25" coordsize="3888,0" path="m14,25l3902,25e" filled="false" stroked="true" strokeweight="1.08pt" strokecolor="#000000">
                <v:path arrowok="t"/>
              </v:shape>
            </v:group>
            <v:group style="position:absolute;left:29;top:14;width:2;height:4630" coordorigin="29,14" coordsize="2,4630">
              <v:shape style="position:absolute;left:29;top:14;width:2;height:4630" coordorigin="29,14" coordsize="0,4630" path="m29,4644l29,14e" filled="false" stroked="true" strokeweight="1.44pt" strokecolor="#000000">
                <v:path arrowok="t"/>
              </v:shape>
            </v:group>
            <v:group style="position:absolute;left:14;top:4630;width:3888;height:2" coordorigin="14,4630" coordsize="3888,2">
              <v:shape style="position:absolute;left:14;top:4630;width:3888;height:2" coordorigin="14,4630" coordsize="3888,0" path="m14,4630l3902,4630e" filled="false" stroked="true" strokeweight="1.44pt" strokecolor="#000000">
                <v:path arrowok="t"/>
              </v:shape>
            </v:group>
            <v:group style="position:absolute;left:3888;top:14;width:2;height:4630" coordorigin="3888,14" coordsize="2,4630">
              <v:shape style="position:absolute;left:3888;top:14;width:2;height:4630" coordorigin="3888,14" coordsize="0,4630" path="m3888,4644l3888,14e" filled="false" stroked="true" strokeweight="1.44pt" strokecolor="#000000">
                <v:path arrowok="t"/>
              </v:shape>
              <v:shape style="position:absolute;left:29;top:25;width:3860;height:4605" type="#_x0000_t202" filled="false" stroked="false">
                <v:textbox inset="0,0,0,0">
                  <w:txbxContent>
                    <w:p>
                      <w:pPr>
                        <w:spacing w:before="14"/>
                        <w:ind w:left="36" w:right="582" w:firstLine="14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código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para</w:t>
                      </w:r>
                      <w:r>
                        <w:rPr>
                          <w:rFonts w:ascii="Arial" w:hAnsi="Arial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consum</w:t>
                      </w:r>
                      <w:r>
                        <w:rPr>
                          <w:rFonts w:ascii="Arial" w:hAnsi="Arial"/>
                          <w:spacing w:val="7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sz w:val="15"/>
                        </w:rPr>
                        <w:t>r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mensajes</w:t>
                      </w:r>
                      <w:r>
                        <w:rPr>
                          <w:rFonts w:ascii="Arial" w:hAnsi="Arial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desde</w:t>
                      </w:r>
                      <w:r>
                        <w:rPr>
                          <w:rFonts w:ascii="Arial" w:hAns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Java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es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siguiente: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32" w:lineRule="auto" w:before="0"/>
                        <w:ind w:left="36" w:right="52" w:firstLine="14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1"/>
                          <w:sz w:val="15"/>
                        </w:rPr>
                        <w:t>Properties</w:t>
                      </w:r>
                      <w:r>
                        <w:rPr>
                          <w:rFonts w:ascii="Arial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props</w:t>
                      </w:r>
                      <w:r>
                        <w:rPr>
                          <w:rFonts w:ascii="Arial"/>
                          <w:spacing w:val="-2"/>
                          <w:w w:val="9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7C0052"/>
                          <w:w w:val="99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5"/>
                        </w:rPr>
                        <w:t>PropertiesQ;</w:t>
                      </w:r>
                      <w:r>
                        <w:rPr>
                          <w:rFonts w:ascii="Arial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24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setProperty</w:t>
                      </w:r>
                      <w:r>
                        <w:rPr>
                          <w:rFonts w:ascii="Arial"/>
                          <w:spacing w:val="-5"/>
                          <w:w w:val="94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1C00B3"/>
                          <w:spacing w:val="-10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bootstrap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servers</w:t>
                      </w:r>
                      <w:r>
                        <w:rPr>
                          <w:rFonts w:ascii="Arial"/>
                          <w:color w:val="2A00FD"/>
                          <w:spacing w:val="11"/>
                          <w:w w:val="92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"localhost</w:t>
                      </w:r>
                      <w:r>
                        <w:rPr>
                          <w:rFonts w:ascii="Arial"/>
                          <w:color w:val="2A00FD"/>
                          <w:spacing w:val="-5"/>
                          <w:w w:val="92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9092</w:t>
                      </w:r>
                      <w:r>
                        <w:rPr>
                          <w:rFonts w:ascii="Arial"/>
                          <w:color w:val="2A00FD"/>
                          <w:spacing w:val="1"/>
                          <w:w w:val="94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4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24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setProperty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spacing w:val="6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'gro</w:t>
                      </w:r>
                      <w:r>
                        <w:rPr>
                          <w:rFonts w:ascii="Arial"/>
                          <w:color w:val="2A00FD"/>
                          <w:spacing w:val="-10"/>
                          <w:w w:val="94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2A00FD"/>
                          <w:w w:val="103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10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id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1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devs4j-gro</w:t>
                      </w:r>
                      <w:r>
                        <w:rPr>
                          <w:rFonts w:ascii="Arial"/>
                          <w:color w:val="2A00FD"/>
                          <w:spacing w:val="-3"/>
                          <w:w w:val="94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24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setProperty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spacing w:val="6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'enable</w:t>
                      </w:r>
                      <w:r>
                        <w:rPr>
                          <w:rFonts w:ascii="Arial"/>
                          <w:color w:val="2A00FD"/>
                          <w:spacing w:val="5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auto</w:t>
                      </w:r>
                      <w:r>
                        <w:rPr>
                          <w:rFonts w:ascii="Arial"/>
                          <w:color w:val="2A00FD"/>
                          <w:spacing w:val="-5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commit'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w w:val="93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spacing w:val="-32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''lru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93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E014B"/>
                          <w:w w:val="92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E014B"/>
                          <w:spacing w:val="4"/>
                          <w:w w:val="9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41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14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24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setProperty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spacing w:val="6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'auto</w:t>
                      </w:r>
                      <w:r>
                        <w:rPr>
                          <w:rFonts w:ascii="Arial"/>
                          <w:color w:val="2A00FD"/>
                          <w:spacing w:val="-13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commit.interval.</w:t>
                      </w:r>
                      <w:r>
                        <w:rPr>
                          <w:rFonts w:ascii="Arial"/>
                          <w:color w:val="2A00FD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8"/>
                          <w:sz w:val="15"/>
                        </w:rPr>
                        <w:t>ms</w:t>
                      </w:r>
                      <w:r>
                        <w:rPr>
                          <w:rFonts w:ascii="Arial"/>
                          <w:color w:val="2A00FD"/>
                          <w:spacing w:val="-13"/>
                          <w:w w:val="98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53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12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spacing w:val="-42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000</w:t>
                      </w:r>
                      <w:r>
                        <w:rPr>
                          <w:rFonts w:ascii="Arial"/>
                          <w:color w:val="2A00FD"/>
                          <w:spacing w:val="-9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24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setProperty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spacing w:val="6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'key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deserializer</w:t>
                      </w:r>
                      <w:r>
                        <w:rPr>
                          <w:rFonts w:ascii="Arial"/>
                          <w:color w:val="2A00FD"/>
                          <w:spacing w:val="8"/>
                          <w:w w:val="91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"org</w:t>
                      </w:r>
                      <w:r>
                        <w:rPr>
                          <w:rFonts w:ascii="Arial"/>
                          <w:color w:val="2A00FD"/>
                          <w:spacing w:val="1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apache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88"/>
                          <w:sz w:val="15"/>
                        </w:rPr>
                        <w:t>l&lt;alka.common</w:t>
                      </w:r>
                      <w:r>
                        <w:rPr>
                          <w:rFonts w:ascii="Arial"/>
                          <w:color w:val="2A00FD"/>
                          <w:spacing w:val="12"/>
                          <w:w w:val="88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serial</w:t>
                      </w:r>
                      <w:r>
                        <w:rPr>
                          <w:rFonts w:ascii="Arial"/>
                          <w:color w:val="2A00FD"/>
                          <w:spacing w:val="-9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zation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StringDesel</w:t>
                      </w:r>
                      <w:r>
                        <w:rPr>
                          <w:rFonts w:ascii="Arial"/>
                          <w:color w:val="2A00FD"/>
                          <w:spacing w:val="3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alizer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w w:val="93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24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setProperty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spacing w:val="6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'value</w:t>
                      </w:r>
                      <w:r>
                        <w:rPr>
                          <w:rFonts w:ascii="Arial"/>
                          <w:color w:val="2A00FD"/>
                          <w:spacing w:val="4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deser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alizer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3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"org</w:t>
                      </w:r>
                      <w:r>
                        <w:rPr>
                          <w:rFonts w:ascii="Arial"/>
                          <w:color w:val="2A00FD"/>
                          <w:spacing w:val="1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apache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88"/>
                          <w:sz w:val="15"/>
                        </w:rPr>
                        <w:t>l&lt;alka.common</w:t>
                      </w:r>
                      <w:r>
                        <w:rPr>
                          <w:rFonts w:ascii="Arial"/>
                          <w:color w:val="2A00FD"/>
                          <w:spacing w:val="12"/>
                          <w:w w:val="88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serial</w:t>
                      </w:r>
                      <w:r>
                        <w:rPr>
                          <w:rFonts w:ascii="Arial"/>
                          <w:color w:val="2A00FD"/>
                          <w:spacing w:val="-9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zation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StringDeserializer</w:t>
                      </w:r>
                      <w:r>
                        <w:rPr>
                          <w:rFonts w:ascii="Arial"/>
                          <w:color w:val="2A00FD"/>
                          <w:spacing w:val="8"/>
                          <w:w w:val="9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8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66" w:lineRule="exact" w:before="0"/>
                        <w:ind w:left="50" w:right="597" w:hanging="15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97"/>
                          <w:sz w:val="15"/>
                        </w:rPr>
                        <w:t>ty</w:t>
                      </w:r>
                      <w:r>
                        <w:rPr>
                          <w:rFonts w:ascii="Arial"/>
                          <w:color w:val="7C0052"/>
                          <w:spacing w:val="-1"/>
                          <w:w w:val="97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Kalk</w:t>
                      </w:r>
                      <w:r>
                        <w:rPr>
                          <w:rFonts w:ascii="Arial"/>
                          <w:spacing w:val="-14"/>
                          <w:w w:val="97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Consumer&lt;Str</w:t>
                      </w:r>
                      <w:r>
                        <w:rPr>
                          <w:rFonts w:ascii="Arial"/>
                          <w:spacing w:val="12"/>
                          <w:w w:val="91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ng,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Str</w:t>
                      </w:r>
                      <w:r>
                        <w:rPr>
                          <w:rFonts w:ascii="Arial"/>
                          <w:spacing w:val="-7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ng&gt;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consum</w:t>
                      </w:r>
                      <w:r>
                        <w:rPr>
                          <w:rFonts w:ascii="Arial"/>
                          <w:color w:val="693D3D"/>
                          <w:spacing w:val="1"/>
                          <w:w w:val="92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241616"/>
                          <w:w w:val="106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color w:val="241616"/>
                          <w:spacing w:val="-18"/>
                          <w:w w:val="106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7C0052"/>
                          <w:w w:val="104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w w:val="10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KalkaConsumer&lt;</w:t>
                      </w:r>
                      <w:r>
                        <w:rPr>
                          <w:rFonts w:ascii="Arial"/>
                          <w:spacing w:val="11"/>
                          <w:w w:val="9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3F2424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3F2424"/>
                          <w:spacing w:val="-12"/>
                          <w:w w:val="95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693D3D"/>
                          <w:w w:val="97"/>
                          <w:sz w:val="15"/>
                        </w:rPr>
                        <w:t>rop</w:t>
                      </w:r>
                      <w:r>
                        <w:rPr>
                          <w:rFonts w:ascii="Arial"/>
                          <w:color w:val="693D3D"/>
                          <w:spacing w:val="-10"/>
                          <w:w w:val="97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112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31"/>
                          <w:w w:val="111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161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9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58" w:lineRule="exact" w:before="13"/>
                        <w:ind w:left="367" w:right="348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3"/>
                          <w:sz w:val="15"/>
                        </w:rPr>
                        <w:t>consume</w:t>
                      </w:r>
                      <w:r>
                        <w:rPr>
                          <w:rFonts w:ascii="Arial"/>
                          <w:color w:val="693D3D"/>
                          <w:spacing w:val="6"/>
                          <w:w w:val="93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subscr</w:t>
                      </w:r>
                      <w:r>
                        <w:rPr>
                          <w:rFonts w:ascii="Arial"/>
                          <w:spacing w:val="4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be(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Arrays.asLis!</w:t>
                      </w:r>
                      <w:r>
                        <w:rPr>
                          <w:rFonts w:ascii="Arial"/>
                          <w:color w:val="0E014B"/>
                          <w:w w:val="114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E014B"/>
                          <w:spacing w:val="-17"/>
                          <w:w w:val="113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0"/>
                          <w:sz w:val="15"/>
                        </w:rPr>
                        <w:t>devs4j-topic</w:t>
                      </w:r>
                      <w:r>
                        <w:rPr>
                          <w:rFonts w:ascii="Arial"/>
                          <w:color w:val="2A00FD"/>
                          <w:spacing w:val="9"/>
                          <w:w w:val="90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1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12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7C0052"/>
                          <w:w w:val="105"/>
                          <w:sz w:val="15"/>
                        </w:rPr>
                        <w:t>whi</w:t>
                      </w:r>
                      <w:r>
                        <w:rPr>
                          <w:rFonts w:ascii="Arial"/>
                          <w:color w:val="7C0052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3F002A"/>
                          <w:w w:val="104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3F002A"/>
                          <w:spacing w:val="-24"/>
                          <w:w w:val="104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7C0052"/>
                          <w:w w:val="91"/>
                          <w:sz w:val="15"/>
                        </w:rPr>
                        <w:t>tTu</w:t>
                      </w:r>
                      <w:r>
                        <w:rPr>
                          <w:rFonts w:ascii="Arial"/>
                          <w:color w:val="7C0052"/>
                          <w:spacing w:val="-17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spacing w:val="6"/>
                          <w:w w:val="161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698" w:right="508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ConsumerRecords&lt;Str</w:t>
                      </w:r>
                      <w:r>
                        <w:rPr>
                          <w:rFonts w:ascii="Arial" w:hAnsi="Arial"/>
                          <w:spacing w:val="17"/>
                          <w:w w:val="91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ng</w:t>
                      </w:r>
                      <w:r>
                        <w:rPr>
                          <w:rFonts w:ascii="Arial" w:hAnsi="Arial"/>
                          <w:spacing w:val="-11"/>
                          <w:w w:val="94"/>
                          <w:sz w:val="15"/>
                        </w:rPr>
                        <w:t>,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Str</w:t>
                      </w:r>
                      <w:r>
                        <w:rPr>
                          <w:rFonts w:ascii="Arial" w:hAnsi="Arial"/>
                          <w:spacing w:val="-7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ng</w:t>
                      </w:r>
                      <w:r>
                        <w:rPr>
                          <w:rFonts w:ascii="Arial" w:hAnsi="Arial"/>
                          <w:spacing w:val="-14"/>
                          <w:w w:val="95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color w:val="693D3D"/>
                          <w:w w:val="95"/>
                          <w:sz w:val="15"/>
                        </w:rPr>
                        <w:t>records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=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693D3D"/>
                          <w:w w:val="91"/>
                          <w:sz w:val="15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693D3D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.poll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Duration</w:t>
                      </w:r>
                      <w:r>
                        <w:rPr>
                          <w:rFonts w:ascii="Arial" w:hAnsi="Arial"/>
                          <w:spacing w:val="-9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 w:hAnsi="Arial"/>
                          <w:w w:val="102"/>
                          <w:sz w:val="15"/>
                        </w:rPr>
                        <w:t>of</w:t>
                      </w:r>
                      <w:r>
                        <w:rPr>
                          <w:rFonts w:ascii="Arial" w:hAnsi="Arial"/>
                          <w:spacing w:val="-27"/>
                          <w:w w:val="103"/>
                          <w:sz w:val="15"/>
                        </w:rPr>
                        <w:t>M</w:t>
                      </w:r>
                      <w:r>
                        <w:rPr>
                          <w:rFonts w:ascii="Arial" w:hAnsi="Arial"/>
                          <w:spacing w:val="-34"/>
                          <w:w w:val="184"/>
                          <w:sz w:val="15"/>
                        </w:rPr>
                        <w:t>í</w:t>
                      </w:r>
                      <w:r>
                        <w:rPr>
                          <w:rFonts w:ascii="Arial" w:hAnsi="Arial"/>
                          <w:spacing w:val="-1"/>
                          <w:w w:val="137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spacing w:val="-35"/>
                          <w:w w:val="137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128"/>
                          <w:sz w:val="15"/>
                        </w:rPr>
                        <w:t>is(</w:t>
                      </w:r>
                      <w:r>
                        <w:rPr>
                          <w:rFonts w:ascii="Arial" w:hAnsi="Arial"/>
                          <w:spacing w:val="-15"/>
                          <w:w w:val="128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69"/>
                          <w:sz w:val="15"/>
                        </w:rPr>
                        <w:t>OO</w:t>
                      </w:r>
                      <w:r>
                        <w:rPr>
                          <w:rFonts w:ascii="Arial" w:hAnsi="Arial"/>
                          <w:spacing w:val="-11"/>
                          <w:w w:val="70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w w:val="123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w w:val="122"/>
                          <w:sz w:val="15"/>
                        </w:rPr>
                        <w:t>;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162" w:lineRule="exact" w:before="0"/>
                        <w:ind w:left="683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08"/>
                          <w:sz w:val="15"/>
                        </w:rPr>
                        <w:t>fo</w:t>
                      </w:r>
                      <w:r>
                        <w:rPr>
                          <w:rFonts w:ascii="Arial"/>
                          <w:color w:val="7C0052"/>
                          <w:spacing w:val="10"/>
                          <w:w w:val="108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ConsumerRecord&lt;String,</w:t>
                      </w:r>
                      <w:r>
                        <w:rPr>
                          <w:rFonts w:ascii="Arial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Str</w:t>
                      </w:r>
                      <w:r>
                        <w:rPr>
                          <w:rFonts w:ascii="Arial"/>
                          <w:spacing w:val="-7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ng</w:t>
                      </w:r>
                      <w:r>
                        <w:rPr>
                          <w:rFonts w:ascii="Arial"/>
                          <w:spacing w:val="-14"/>
                          <w:w w:val="95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record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55" w:lineRule="exact" w:before="0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color w:val="693D3D"/>
                          <w:w w:val="95"/>
                          <w:sz w:val="15"/>
                        </w:rPr>
                        <w:t>record</w:t>
                      </w:r>
                      <w:r>
                        <w:rPr>
                          <w:rFonts w:ascii="Arial"/>
                          <w:color w:val="693D3D"/>
                          <w:spacing w:val="-15"/>
                          <w:w w:val="95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14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86" w:lineRule="exact" w:before="0"/>
                        <w:ind w:left="493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0000BF"/>
                          <w:spacing w:val="-274"/>
                          <w:w w:val="380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0000BF"/>
                          <w:w w:val="117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0000BF"/>
                          <w:spacing w:val="-8"/>
                          <w:w w:val="117"/>
                          <w:sz w:val="15"/>
                        </w:rPr>
                        <w:t>g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pacing w:val="-15"/>
                          <w:w w:val="9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nf</w:t>
                      </w:r>
                      <w:r>
                        <w:rPr>
                          <w:rFonts w:ascii="Arial"/>
                          <w:spacing w:val="-5"/>
                          <w:w w:val="98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offset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spacing w:val="10"/>
                          <w:w w:val="11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O,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key</w:t>
                      </w:r>
                      <w:r>
                        <w:rPr>
                          <w:rFonts w:ascii="Arial"/>
                          <w:color w:val="2A00FD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spacing w:val="10"/>
                          <w:w w:val="11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2A00FD"/>
                          <w:w w:val="107"/>
                          <w:sz w:val="15"/>
                        </w:rPr>
                        <w:t>{},</w:t>
                      </w:r>
                      <w:r>
                        <w:rPr>
                          <w:rFonts w:ascii="Arial"/>
                          <w:color w:val="2A00FD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7"/>
                          <w:sz w:val="15"/>
                        </w:rPr>
                        <w:t>value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71"/>
                          <w:sz w:val="18"/>
                        </w:rPr>
                        <w:t>=O</w:t>
                      </w:r>
                      <w:r>
                        <w:rPr>
                          <w:rFonts w:ascii="Arial"/>
                          <w:color w:val="2A00FD"/>
                          <w:spacing w:val="8"/>
                          <w:w w:val="71"/>
                          <w:sz w:val="18"/>
                        </w:rPr>
                        <w:t>"</w:t>
                      </w:r>
                      <w:r>
                        <w:rPr>
                          <w:rFonts w:ascii="Arial"/>
                          <w:w w:val="11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line="166" w:lineRule="exact" w:before="0"/>
                        <w:ind w:left="69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-3"/>
                          <w:w w:val="92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88"/>
                          <w:sz w:val="15"/>
                        </w:rPr>
                        <w:t>offsetQ</w:t>
                      </w:r>
                      <w:r>
                        <w:rPr>
                          <w:rFonts w:ascii="Arial"/>
                          <w:spacing w:val="8"/>
                          <w:w w:val="8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-3"/>
                          <w:w w:val="92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keyQ</w:t>
                      </w:r>
                      <w:r>
                        <w:rPr>
                          <w:rFonts w:ascii="Arial"/>
                          <w:spacing w:val="-7"/>
                          <w:w w:val="89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3"/>
                          <w:w w:val="94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.valueO</w:t>
                      </w:r>
                      <w:r>
                        <w:rPr>
                          <w:rFonts w:ascii="Arial"/>
                          <w:w w:val="9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92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78"/>
        <w:ind w:left="0" w:right="81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.74pt;margin-top:-240.487091pt;width:190.45pt;height:273.25pt;mso-position-horizontal-relative:page;mso-position-vertical-relative:paragraph;z-index:2704" coordorigin="155,-4810" coordsize="3809,5465">
            <v:group style="position:absolute;left:166;top:-4785;width:3788;height:2" coordorigin="166,-4785" coordsize="3788,2">
              <v:shape style="position:absolute;left:166;top:-4785;width:3788;height:2" coordorigin="166,-4785" coordsize="3788,0" path="m166,-4785l3953,-4785e" filled="false" stroked="true" strokeweight="1.08pt" strokecolor="#000000">
                <v:path arrowok="t"/>
              </v:shape>
            </v:group>
            <v:group style="position:absolute;left:180;top:-4795;width:2;height:5436" coordorigin="180,-4795" coordsize="2,5436">
              <v:shape style="position:absolute;left:180;top:-4795;width:2;height:5436" coordorigin="180,-4795" coordsize="0,5436" path="m180,641l180,-4795e" filled="false" stroked="true" strokeweight="1.44pt" strokecolor="#000000">
                <v:path arrowok="t"/>
              </v:shape>
            </v:group>
            <v:group style="position:absolute;left:166;top:630;width:3788;height:2" coordorigin="166,630" coordsize="3788,2">
              <v:shape style="position:absolute;left:166;top:630;width:3788;height:2" coordorigin="166,630" coordsize="3788,0" path="m166,630l3953,630e" filled="false" stroked="true" strokeweight="1.08pt" strokecolor="#000000">
                <v:path arrowok="t"/>
              </v:shape>
            </v:group>
            <v:group style="position:absolute;left:3942;top:-4795;width:2;height:5436" coordorigin="3942,-4795" coordsize="2,5436">
              <v:shape style="position:absolute;left:3942;top:-4795;width:2;height:5436" coordorigin="3942,-4795" coordsize="0,5436" path="m3942,641l3942,-4795e" filled="false" stroked="true" strokeweight="1.08pt" strokecolor="#000000">
                <v:path arrowok="t"/>
              </v:shape>
              <v:shape style="position:absolute;left:180;top:-4785;width:3762;height:5415" type="#_x0000_t202" filled="false" stroked="false">
                <v:textbox inset="0,0,0,0">
                  <w:txbxContent>
                    <w:p>
                      <w:pPr>
                        <w:spacing w:before="14"/>
                        <w:ind w:left="50" w:right="136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6"/>
                          <w:sz w:val="15"/>
                        </w:rPr>
                        <w:t>Para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spacing w:val="-20"/>
                          <w:w w:val="98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viar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mensajes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1"/>
                          <w:sz w:val="15"/>
                        </w:rPr>
                        <w:t>es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necesalio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agregar</w:t>
                      </w:r>
                      <w:r>
                        <w:rPr>
                          <w:rFonts w:ascii="Arial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101"/>
                          <w:sz w:val="15"/>
                        </w:rPr>
                        <w:t>as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siguientes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5"/>
                        </w:rPr>
                        <w:t>dependencias: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6"/>
                          <w:w w:val="9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5"/>
                          <w:sz w:val="15"/>
                        </w:rPr>
                        <w:t>dependencias</w:t>
                      </w:r>
                      <w:r>
                        <w:rPr>
                          <w:rFonts w:ascii="Arial"/>
                          <w:color w:val="3B7E7E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07E7E"/>
                          <w:w w:val="9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4"/>
                          <w:sz w:val="15"/>
                        </w:rPr>
                        <w:t>dependency&gt;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69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6"/>
                          <w:w w:val="9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group</w:t>
                      </w:r>
                      <w:r>
                        <w:rPr>
                          <w:rFonts w:ascii="Arial"/>
                          <w:color w:val="3B7E7E"/>
                          <w:spacing w:val="9"/>
                          <w:w w:val="9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spacing w:val="-16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org</w:t>
                      </w:r>
                      <w:r>
                        <w:rPr>
                          <w:rFonts w:ascii="Arial"/>
                          <w:spacing w:val="-6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apache.kafk</w:t>
                      </w:r>
                      <w:r>
                        <w:rPr>
                          <w:rFonts w:ascii="Arial"/>
                          <w:spacing w:val="7"/>
                          <w:w w:val="95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color w:val="007E7E"/>
                          <w:w w:val="98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13"/>
                          <w:w w:val="98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99"/>
                          <w:sz w:val="15"/>
                        </w:rPr>
                        <w:t>gro</w:t>
                      </w:r>
                      <w:r>
                        <w:rPr>
                          <w:rFonts w:ascii="Arial"/>
                          <w:color w:val="3B7E7E"/>
                          <w:spacing w:val="-10"/>
                          <w:w w:val="99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3B7E7E"/>
                          <w:w w:val="118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3B7E7E"/>
                          <w:spacing w:val="-9"/>
                          <w:w w:val="11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spacing w:val="-16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72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6"/>
                          <w:sz w:val="15"/>
                        </w:rPr>
                        <w:t>artifactl</w:t>
                      </w:r>
                      <w:r>
                        <w:rPr>
                          <w:rFonts w:ascii="Arial"/>
                          <w:color w:val="3B7E7E"/>
                          <w:spacing w:val="-3"/>
                          <w:w w:val="96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87"/>
                          <w:sz w:val="15"/>
                        </w:rPr>
                        <w:t>kafka-&lt;:</w:t>
                      </w:r>
                      <w:r>
                        <w:rPr>
                          <w:rFonts w:ascii="Arial"/>
                          <w:spacing w:val="1"/>
                          <w:w w:val="87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ient</w:t>
                      </w:r>
                      <w:r>
                        <w:rPr>
                          <w:rFonts w:ascii="Arial"/>
                          <w:spacing w:val="-2"/>
                          <w:w w:val="95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color w:val="007E7E"/>
                          <w:w w:val="117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28"/>
                          <w:w w:val="11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artifactld</w:t>
                      </w:r>
                      <w:r>
                        <w:rPr>
                          <w:rFonts w:ascii="Arial"/>
                          <w:color w:val="007E7E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72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&lt;vers</w:t>
                      </w:r>
                      <w:r>
                        <w:rPr>
                          <w:rFonts w:ascii="Arial"/>
                          <w:color w:val="3B7E7E"/>
                          <w:spacing w:val="-12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3B7E7E"/>
                          <w:w w:val="103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3B7E7E"/>
                          <w:spacing w:val="-14"/>
                          <w:w w:val="103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104"/>
                          <w:sz w:val="15"/>
                        </w:rPr>
                        <w:t>2</w:t>
                      </w:r>
                      <w:r>
                        <w:rPr>
                          <w:rFonts w:ascii="Arial"/>
                          <w:spacing w:val="-16"/>
                          <w:w w:val="10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pacing w:val="-15"/>
                          <w:w w:val="121"/>
                          <w:sz w:val="15"/>
                        </w:rPr>
                        <w:t>3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1A5959"/>
                          <w:w w:val="98"/>
                          <w:sz w:val="15"/>
                        </w:rPr>
                        <w:t>0&lt;lv</w:t>
                      </w:r>
                      <w:r>
                        <w:rPr>
                          <w:rFonts w:ascii="Arial"/>
                          <w:color w:val="1A5959"/>
                          <w:spacing w:val="1"/>
                          <w:w w:val="98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3B7E7E"/>
                          <w:w w:val="97"/>
                          <w:sz w:val="15"/>
                        </w:rPr>
                        <w:t>rsio</w:t>
                      </w:r>
                      <w:r>
                        <w:rPr>
                          <w:rFonts w:ascii="Arial"/>
                          <w:color w:val="3B7E7E"/>
                          <w:spacing w:val="-13"/>
                          <w:w w:val="97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w w:val="124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22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93"/>
                          <w:sz w:val="15"/>
                        </w:rPr>
                        <w:t>dependency&gt;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4"/>
                          <w:sz w:val="15"/>
                        </w:rPr>
                        <w:t>dependency&gt;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69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6"/>
                          <w:w w:val="9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group</w:t>
                      </w:r>
                      <w:r>
                        <w:rPr>
                          <w:rFonts w:ascii="Arial"/>
                          <w:color w:val="3B7E7E"/>
                          <w:spacing w:val="9"/>
                          <w:w w:val="9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spacing w:val="-16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org</w:t>
                      </w:r>
                      <w:r>
                        <w:rPr>
                          <w:rFonts w:ascii="Arial"/>
                          <w:spacing w:val="-6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106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14"/>
                          <w:w w:val="10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100"/>
                          <w:sz w:val="15"/>
                        </w:rPr>
                        <w:t>f4</w:t>
                      </w:r>
                      <w:r>
                        <w:rPr>
                          <w:rFonts w:ascii="Arial"/>
                          <w:spacing w:val="-2"/>
                          <w:w w:val="100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color w:val="007E7E"/>
                          <w:w w:val="124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22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96"/>
                          <w:sz w:val="15"/>
                        </w:rPr>
                        <w:t>groupl</w:t>
                      </w:r>
                      <w:r>
                        <w:rPr>
                          <w:rFonts w:ascii="Arial"/>
                          <w:color w:val="3B7E7E"/>
                          <w:spacing w:val="-6"/>
                          <w:w w:val="96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69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6"/>
                          <w:w w:val="9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artifactld</w:t>
                      </w:r>
                      <w:r>
                        <w:rPr>
                          <w:rFonts w:ascii="Arial"/>
                          <w:color w:val="007E7E"/>
                          <w:spacing w:val="-25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slf4j-s</w:t>
                      </w:r>
                      <w:r>
                        <w:rPr>
                          <w:rFonts w:ascii="Arial"/>
                          <w:spacing w:val="1"/>
                          <w:w w:val="97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mpl</w:t>
                      </w:r>
                      <w:r>
                        <w:rPr>
                          <w:rFonts w:ascii="Arial"/>
                          <w:spacing w:val="-10"/>
                          <w:w w:val="96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07E7E"/>
                          <w:w w:val="104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6"/>
                          <w:w w:val="104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96"/>
                          <w:sz w:val="15"/>
                        </w:rPr>
                        <w:t>artifact</w:t>
                      </w:r>
                      <w:r>
                        <w:rPr>
                          <w:rFonts w:ascii="Arial"/>
                          <w:color w:val="3B7E7E"/>
                          <w:spacing w:val="6"/>
                          <w:w w:val="9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spacing w:val="-16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69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3B7E7E"/>
                          <w:w w:val="94"/>
                          <w:sz w:val="15"/>
                        </w:rPr>
                        <w:t>&lt;vers</w:t>
                      </w:r>
                      <w:r>
                        <w:rPr>
                          <w:rFonts w:ascii="Arial"/>
                          <w:color w:val="3B7E7E"/>
                          <w:spacing w:val="-10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3B7E7E"/>
                          <w:w w:val="107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3B7E7E"/>
                          <w:spacing w:val="-6"/>
                          <w:w w:val="107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spacing w:val="-2"/>
                          <w:w w:val="9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191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spacing w:val="-28"/>
                          <w:w w:val="190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9"/>
                          <w:sz w:val="15"/>
                        </w:rPr>
                        <w:t>6</w:t>
                      </w:r>
                      <w:r>
                        <w:rPr>
                          <w:rFonts w:ascii="Arial"/>
                          <w:spacing w:val="-10"/>
                          <w:w w:val="9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pacing w:val="-79"/>
                          <w:w w:val="198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color w:val="3B7E7E"/>
                          <w:w w:val="97"/>
                          <w:sz w:val="15"/>
                        </w:rPr>
                        <w:t>&lt;lvers</w:t>
                      </w:r>
                      <w:r>
                        <w:rPr>
                          <w:rFonts w:ascii="Arial"/>
                          <w:color w:val="3B7E7E"/>
                          <w:spacing w:val="-12"/>
                          <w:w w:val="97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3B7E7E"/>
                          <w:w w:val="103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3B7E7E"/>
                          <w:spacing w:val="-14"/>
                          <w:w w:val="103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w w:val="124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22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93"/>
                          <w:sz w:val="15"/>
                        </w:rPr>
                        <w:t>dependency&gt;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w w:val="98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13"/>
                          <w:w w:val="98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94"/>
                          <w:sz w:val="15"/>
                        </w:rPr>
                        <w:t>dependencias&gt;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166" w:lineRule="exact" w:before="0"/>
                        <w:ind w:left="50" w:right="503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igual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modo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nc</w:t>
                      </w:r>
                      <w:r>
                        <w:rPr>
                          <w:rFonts w:ascii="Arial" w:hAnsi="Arial"/>
                          <w:spacing w:val="-17"/>
                          <w:w w:val="99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109"/>
                          <w:sz w:val="15"/>
                        </w:rPr>
                        <w:t>u</w:t>
                      </w:r>
                      <w:r>
                        <w:rPr>
                          <w:rFonts w:ascii="Arial" w:hAnsi="Arial"/>
                          <w:spacing w:val="-12"/>
                          <w:w w:val="109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remos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siguiente</w:t>
                      </w:r>
                      <w:r>
                        <w:rPr>
                          <w:rFonts w:ascii="Arial" w:hAns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Arial" w:hAnsi="Arial"/>
                          <w:spacing w:val="-1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ug</w:t>
                      </w:r>
                      <w:r>
                        <w:rPr>
                          <w:rFonts w:ascii="Arial" w:hAnsi="Arial"/>
                          <w:spacing w:val="-9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ng</w:t>
                      </w:r>
                      <w:r>
                        <w:rPr>
                          <w:rFonts w:ascii="Arial" w:hAns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pera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  <w:sz w:val="15"/>
                        </w:rPr>
                        <w:t>especificar</w:t>
                      </w:r>
                      <w:r>
                        <w:rPr>
                          <w:rFonts w:ascii="Arial" w:hAnsi="Arial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spacing w:val="7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vers</w:t>
                      </w:r>
                      <w:r>
                        <w:rPr>
                          <w:rFonts w:ascii="Arial" w:hAnsi="Arial"/>
                          <w:spacing w:val="-5"/>
                          <w:w w:val="97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ón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Arial" w:hAnsi="Arial"/>
                          <w:spacing w:val="-23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v</w:t>
                      </w:r>
                      <w:r>
                        <w:rPr>
                          <w:rFonts w:ascii="Arial" w:hAnsi="Arial"/>
                          <w:spacing w:val="-5"/>
                          <w:w w:val="103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2"/>
                          <w:w w:val="9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5"/>
                          <w:sz w:val="15"/>
                        </w:rPr>
                        <w:t>buil</w:t>
                      </w:r>
                      <w:r>
                        <w:rPr>
                          <w:rFonts w:ascii="Arial"/>
                          <w:color w:val="3B7E7E"/>
                          <w:spacing w:val="1"/>
                          <w:w w:val="9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w w:val="9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79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3B7E7E"/>
                          <w:spacing w:val="-1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102"/>
                          <w:sz w:val="15"/>
                        </w:rPr>
                        <w:t>ug</w:t>
                      </w:r>
                      <w:r>
                        <w:rPr>
                          <w:rFonts w:ascii="Arial"/>
                          <w:color w:val="3B7E7E"/>
                          <w:spacing w:val="-17"/>
                          <w:w w:val="10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3B7E7E"/>
                          <w:w w:val="101"/>
                          <w:sz w:val="15"/>
                        </w:rPr>
                        <w:t>ns&gt;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12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3B7E7E"/>
                          <w:spacing w:val="-1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ug</w:t>
                      </w:r>
                      <w:r>
                        <w:rPr>
                          <w:rFonts w:ascii="Arial"/>
                          <w:color w:val="3B7E7E"/>
                          <w:spacing w:val="-9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3B7E7E"/>
                          <w:spacing w:val="-17"/>
                          <w:w w:val="123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w w:val="9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groupl</w:t>
                      </w:r>
                      <w:r>
                        <w:rPr>
                          <w:rFonts w:ascii="Arial"/>
                          <w:color w:val="3B7E7E"/>
                          <w:spacing w:val="-1"/>
                          <w:w w:val="98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org</w:t>
                      </w:r>
                      <w:r>
                        <w:rPr>
                          <w:rFonts w:ascii="Arial"/>
                          <w:spacing w:val="2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apache.</w:t>
                      </w:r>
                      <w:r>
                        <w:rPr>
                          <w:rFonts w:ascii="Arial"/>
                          <w:spacing w:val="-2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maven</w:t>
                      </w:r>
                      <w:r>
                        <w:rPr>
                          <w:rFonts w:ascii="Arial"/>
                          <w:spacing w:val="-7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spacing w:val="-1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15"/>
                        </w:rPr>
                        <w:t>ug</w:t>
                      </w:r>
                      <w:r>
                        <w:rPr>
                          <w:rFonts w:ascii="Arial"/>
                          <w:spacing w:val="-17"/>
                          <w:w w:val="10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4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spacing w:val="-7"/>
                          <w:w w:val="10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color w:val="007E7E"/>
                          <w:w w:val="98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13"/>
                          <w:w w:val="98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99"/>
                          <w:sz w:val="15"/>
                        </w:rPr>
                        <w:t>gro</w:t>
                      </w:r>
                      <w:r>
                        <w:rPr>
                          <w:rFonts w:ascii="Arial"/>
                          <w:color w:val="3B7E7E"/>
                          <w:spacing w:val="-10"/>
                          <w:w w:val="99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3B7E7E"/>
                          <w:w w:val="118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3B7E7E"/>
                          <w:spacing w:val="-9"/>
                          <w:w w:val="11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spacing w:val="-16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6"/>
                          <w:sz w:val="15"/>
                        </w:rPr>
                        <w:t>artifact</w:t>
                      </w:r>
                      <w:r>
                        <w:rPr>
                          <w:rFonts w:ascii="Arial"/>
                          <w:color w:val="3B7E7E"/>
                          <w:spacing w:val="6"/>
                          <w:w w:val="9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spacing w:val="-16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spacing w:val="-19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maven-comp</w:t>
                      </w:r>
                      <w:r>
                        <w:rPr>
                          <w:rFonts w:ascii="Arial"/>
                          <w:spacing w:val="-13"/>
                          <w:w w:val="95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er-p</w:t>
                      </w:r>
                      <w:r>
                        <w:rPr>
                          <w:rFonts w:ascii="Arial"/>
                          <w:spacing w:val="-3"/>
                          <w:w w:val="97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102"/>
                          <w:sz w:val="15"/>
                        </w:rPr>
                        <w:t>ug</w:t>
                      </w:r>
                      <w:r>
                        <w:rPr>
                          <w:rFonts w:ascii="Arial"/>
                          <w:spacing w:val="-3"/>
                          <w:w w:val="10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spacing w:val="-13"/>
                          <w:w w:val="101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w w:val="117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28"/>
                          <w:w w:val="11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artifactld</w:t>
                      </w:r>
                      <w:r>
                        <w:rPr>
                          <w:rFonts w:ascii="Arial"/>
                          <w:color w:val="007E7E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5"/>
                          <w:sz w:val="15"/>
                        </w:rPr>
                        <w:t>configuralio</w:t>
                      </w:r>
                      <w:r>
                        <w:rPr>
                          <w:rFonts w:ascii="Arial"/>
                          <w:color w:val="3B7E7E"/>
                          <w:spacing w:val="4"/>
                          <w:w w:val="95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5"/>
                          <w:sz w:val="15"/>
                        </w:rPr>
                        <w:t>sourc</w:t>
                      </w:r>
                      <w:r>
                        <w:rPr>
                          <w:rFonts w:ascii="Arial"/>
                          <w:color w:val="3B7E7E"/>
                          <w:spacing w:val="4"/>
                          <w:w w:val="95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07E7E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007E7E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07E7E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pacing w:val="-6"/>
                          <w:w w:val="110"/>
                          <w:sz w:val="15"/>
                        </w:rPr>
                        <w:t>8</w:t>
                      </w:r>
                      <w:r>
                        <w:rPr>
                          <w:rFonts w:ascii="Arial"/>
                          <w:color w:val="007E7E"/>
                          <w:w w:val="98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13"/>
                          <w:w w:val="98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96"/>
                          <w:sz w:val="15"/>
                        </w:rPr>
                        <w:t>sourc</w:t>
                      </w:r>
                      <w:r>
                        <w:rPr>
                          <w:rFonts w:ascii="Arial"/>
                          <w:color w:val="3B7E7E"/>
                          <w:spacing w:val="-1"/>
                          <w:w w:val="96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94"/>
                          <w:sz w:val="15"/>
                        </w:rPr>
                        <w:t>tar</w:t>
                      </w:r>
                      <w:r>
                        <w:rPr>
                          <w:rFonts w:ascii="Arial"/>
                          <w:color w:val="3B7E7E"/>
                          <w:w w:val="95"/>
                          <w:sz w:val="15"/>
                        </w:rPr>
                        <w:t>g</w:t>
                      </w:r>
                      <w:r>
                        <w:rPr>
                          <w:rFonts w:ascii="Arial"/>
                          <w:color w:val="3B7E7E"/>
                          <w:w w:val="94"/>
                          <w:sz w:val="15"/>
                        </w:rPr>
                        <w:t>et&gt;</w:t>
                      </w:r>
                      <w:r>
                        <w:rPr>
                          <w:rFonts w:ascii="Arial"/>
                          <w:color w:val="3B7E7E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3B7E7E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pacing w:val="-15"/>
                          <w:w w:val="86"/>
                          <w:sz w:val="15"/>
                        </w:rPr>
                        <w:t>B</w:t>
                      </w:r>
                      <w:r>
                        <w:rPr>
                          <w:rFonts w:ascii="Arial"/>
                          <w:color w:val="3B7E7E"/>
                          <w:w w:val="97"/>
                          <w:sz w:val="15"/>
                        </w:rPr>
                        <w:t>&lt;ltarget&gt;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w w:val="104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6"/>
                          <w:w w:val="104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95"/>
                          <w:sz w:val="15"/>
                        </w:rPr>
                        <w:t>configur</w:t>
                      </w:r>
                      <w:r>
                        <w:rPr>
                          <w:rFonts w:ascii="Arial"/>
                          <w:color w:val="3B7E7E"/>
                          <w:spacing w:val="-17"/>
                          <w:w w:val="95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color w:val="3B7E7E"/>
                          <w:w w:val="101"/>
                          <w:sz w:val="15"/>
                        </w:rPr>
                        <w:t>tio</w:t>
                      </w:r>
                      <w:r>
                        <w:rPr>
                          <w:rFonts w:ascii="Arial"/>
                          <w:color w:val="3B7E7E"/>
                          <w:spacing w:val="-2"/>
                          <w:w w:val="101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12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w w:val="104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6"/>
                          <w:w w:val="104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97"/>
                          <w:sz w:val="15"/>
                        </w:rPr>
                        <w:t>plug</w:t>
                      </w:r>
                      <w:r>
                        <w:rPr>
                          <w:rFonts w:ascii="Arial"/>
                          <w:color w:val="3B7E7E"/>
                          <w:spacing w:val="-5"/>
                          <w:w w:val="97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3B7E7E"/>
                          <w:spacing w:val="-22"/>
                          <w:w w:val="112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79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7E7E"/>
                          <w:w w:val="110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07E7E"/>
                          <w:spacing w:val="-14"/>
                          <w:w w:val="110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3B7E7E"/>
                          <w:spacing w:val="-14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w w:val="98"/>
                          <w:sz w:val="15"/>
                        </w:rPr>
                        <w:t>ug</w:t>
                      </w:r>
                      <w:r>
                        <w:rPr>
                          <w:rFonts w:ascii="Arial"/>
                          <w:color w:val="3B7E7E"/>
                          <w:spacing w:val="-9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3B7E7E"/>
                          <w:spacing w:val="-31"/>
                          <w:w w:val="123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3B7E7E"/>
                          <w:spacing w:val="-5"/>
                          <w:w w:val="121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color w:val="007E7E"/>
                          <w:w w:val="9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3B7E7E"/>
                          <w:w w:val="97"/>
                          <w:sz w:val="15"/>
                        </w:rPr>
                        <w:t>&lt;lbuil</w:t>
                      </w:r>
                      <w:r>
                        <w:rPr>
                          <w:rFonts w:ascii="Arial"/>
                          <w:color w:val="3B7E7E"/>
                          <w:spacing w:val="-12"/>
                          <w:w w:val="97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07E7E"/>
                          <w:w w:val="11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09.140015pt;margin-top:-240.487091pt;width:195.5pt;height:301pt;mso-position-horizontal-relative:page;mso-position-vertical-relative:paragraph;z-index:2896" coordorigin="8183,-4810" coordsize="3910,6020">
            <v:group style="position:absolute;left:8194;top:-4785;width:3888;height:2" coordorigin="8194,-4785" coordsize="3888,2">
              <v:shape style="position:absolute;left:8194;top:-4785;width:3888;height:2" coordorigin="8194,-4785" coordsize="3888,0" path="m8194,-4785l12082,-4785e" filled="false" stroked="true" strokeweight="1.08pt" strokecolor="#000000">
                <v:path arrowok="t"/>
              </v:shape>
            </v:group>
            <v:group style="position:absolute;left:8204;top:-4795;width:2;height:5991" coordorigin="8204,-4795" coordsize="2,5991">
              <v:shape style="position:absolute;left:8204;top:-4795;width:2;height:5991" coordorigin="8204,-4795" coordsize="0,5991" path="m8204,1195l8204,-4795e" filled="false" stroked="true" strokeweight="1.08pt" strokecolor="#000000">
                <v:path arrowok="t"/>
              </v:shape>
            </v:group>
            <v:group style="position:absolute;left:12067;top:-4795;width:2;height:5991" coordorigin="12067,-4795" coordsize="2,5991">
              <v:shape style="position:absolute;left:12067;top:-4795;width:2;height:5991" coordorigin="12067,-4795" coordsize="0,5991" path="m12067,1195l12067,-4795e" filled="false" stroked="true" strokeweight="1.44pt" strokecolor="#000000">
                <v:path arrowok="t"/>
              </v:shape>
            </v:group>
            <v:group style="position:absolute;left:8194;top:1184;width:3888;height:2" coordorigin="8194,1184" coordsize="3888,2">
              <v:shape style="position:absolute;left:8194;top:1184;width:3888;height:2" coordorigin="8194,1184" coordsize="3888,0" path="m8194,1184l12082,1184e" filled="false" stroked="true" strokeweight="1.08pt" strokecolor="#000000">
                <v:path arrowok="t"/>
              </v:shape>
              <v:shape style="position:absolute;left:8204;top:-4785;width:3863;height:5969" type="#_x0000_t202" filled="false" stroked="false">
                <v:textbox inset="0,0,0,0">
                  <w:txbxContent>
                    <w:p>
                      <w:pPr>
                        <w:spacing w:before="14"/>
                        <w:ind w:left="46" w:right="95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0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cont</w:t>
                      </w:r>
                      <w:r>
                        <w:rPr>
                          <w:rFonts w:ascii="Arial" w:hAnsi="Arial"/>
                          <w:spacing w:val="-10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nuac</w:t>
                      </w:r>
                      <w:r>
                        <w:rPr>
                          <w:rFonts w:ascii="Arial" w:hAnsi="Arial"/>
                          <w:spacing w:val="-13"/>
                          <w:w w:val="96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ón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las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modificaciones</w:t>
                      </w:r>
                      <w:r>
                        <w:rPr>
                          <w:rFonts w:ascii="Arial" w:hAnsi="Arial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para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  <w:sz w:val="15"/>
                        </w:rPr>
                        <w:t>convertir</w:t>
                      </w:r>
                      <w:r>
                        <w:rPr>
                          <w:rFonts w:ascii="Arial" w:hAnsi="Arial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producer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en</w:t>
                      </w:r>
                      <w:r>
                        <w:rPr>
                          <w:rFonts w:ascii="Arial" w:hAns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transacc</w:t>
                      </w:r>
                      <w:r>
                        <w:rPr>
                          <w:rFonts w:ascii="Arial" w:hAnsi="Arial"/>
                          <w:spacing w:val="-3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onal: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35" w:lineRule="auto" w:before="0"/>
                        <w:ind w:left="46" w:right="845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2"/>
                          <w:sz w:val="15"/>
                        </w:rPr>
                        <w:t>Properties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8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10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7C0052"/>
                          <w:w w:val="102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PropertiesQ;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bootstrap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servers</w:t>
                      </w:r>
                      <w:r>
                        <w:rPr>
                          <w:rFonts w:ascii="Arial"/>
                          <w:color w:val="2A00FD"/>
                          <w:spacing w:val="6"/>
                          <w:w w:val="93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"localhost</w:t>
                      </w:r>
                      <w:r>
                        <w:rPr>
                          <w:rFonts w:ascii="Arial"/>
                          <w:color w:val="2A00FD"/>
                          <w:spacing w:val="9"/>
                          <w:w w:val="92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909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w w:val="93"/>
                          <w:sz w:val="15"/>
                        </w:rPr>
                        <w:t>2</w:t>
                      </w:r>
                      <w:r>
                        <w:rPr>
                          <w:rFonts w:ascii="Arial"/>
                          <w:color w:val="0E014B"/>
                          <w:w w:val="100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E014B"/>
                          <w:spacing w:val="-4"/>
                          <w:w w:val="101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acks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8"/>
                          <w:sz w:val="15"/>
                        </w:rPr>
                        <w:t>"al</w:t>
                      </w:r>
                      <w:r>
                        <w:rPr>
                          <w:rFonts w:ascii="Arial"/>
                          <w:color w:val="2A00FD"/>
                          <w:spacing w:val="-14"/>
                          <w:w w:val="9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0E014B"/>
                          <w:w w:val="100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E014B"/>
                          <w:spacing w:val="-4"/>
                          <w:w w:val="101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compress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on.type</w:t>
                      </w:r>
                      <w:r>
                        <w:rPr>
                          <w:rFonts w:ascii="Arial"/>
                          <w:color w:val="2A00FD"/>
                          <w:spacing w:val="6"/>
                          <w:w w:val="93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8"/>
                          <w:sz w:val="15"/>
                        </w:rPr>
                        <w:t>"gz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linger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ms</w:t>
                      </w:r>
                      <w:r>
                        <w:rPr>
                          <w:rFonts w:ascii="Arial"/>
                          <w:color w:val="2A00FD"/>
                          <w:spacing w:val="1"/>
                          <w:w w:val="9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117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spacing w:val="-32"/>
                          <w:w w:val="118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color w:val="0E014B"/>
                          <w:w w:val="92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E014B"/>
                          <w:spacing w:val="4"/>
                          <w:w w:val="9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32" w:lineRule="auto" w:before="0"/>
                        <w:ind w:left="46" w:right="888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batch</w:t>
                      </w:r>
                      <w:r>
                        <w:rPr>
                          <w:rFonts w:ascii="Arial"/>
                          <w:color w:val="2A00FD"/>
                          <w:spacing w:val="-14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size</w:t>
                      </w:r>
                      <w:r>
                        <w:rPr>
                          <w:rFonts w:ascii="Arial"/>
                          <w:color w:val="2A00FD"/>
                          <w:spacing w:val="9"/>
                          <w:w w:val="9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"32384</w:t>
                      </w:r>
                      <w:r>
                        <w:rPr>
                          <w:rFonts w:ascii="Arial"/>
                          <w:color w:val="2A00FD"/>
                          <w:spacing w:val="-3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4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'lransactional</w:t>
                      </w:r>
                      <w:r>
                        <w:rPr>
                          <w:rFonts w:ascii="Arial"/>
                          <w:color w:val="2A00FD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.id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w w:val="91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"devs4j-producer'</w:t>
                      </w:r>
                      <w:r>
                        <w:rPr>
                          <w:rFonts w:ascii="Arial"/>
                          <w:color w:val="2A00FD"/>
                          <w:spacing w:val="-2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buffer</w:t>
                      </w:r>
                      <w:r>
                        <w:rPr>
                          <w:rFonts w:ascii="Arial"/>
                          <w:color w:val="2A00FD"/>
                          <w:spacing w:val="-7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memory</w:t>
                      </w:r>
                      <w:r>
                        <w:rPr>
                          <w:rFonts w:ascii="Arial"/>
                          <w:color w:val="2A00FD"/>
                          <w:spacing w:val="8"/>
                          <w:w w:val="92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''33554432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9"/>
                          <w:sz w:val="15"/>
                        </w:rPr>
                        <w:t>ke</w:t>
                      </w:r>
                      <w:r>
                        <w:rPr>
                          <w:rFonts w:ascii="Arial"/>
                          <w:color w:val="2A00FD"/>
                          <w:spacing w:val="-16"/>
                          <w:w w:val="99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color w:val="2A00FD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serial</w:t>
                      </w:r>
                      <w:r>
                        <w:rPr>
                          <w:rFonts w:ascii="Arial"/>
                          <w:color w:val="2A00FD"/>
                          <w:spacing w:val="-9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zer'</w:t>
                      </w:r>
                      <w:r>
                        <w:rPr>
                          <w:rFonts w:ascii="Arial"/>
                          <w:color w:val="2A00FD"/>
                          <w:spacing w:val="9"/>
                          <w:w w:val="93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30" w:lineRule="auto" w:before="0"/>
                        <w:ind w:left="46" w:right="178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A00FD"/>
                          <w:spacing w:val="-24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org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apache</w:t>
                      </w:r>
                      <w:r>
                        <w:rPr>
                          <w:rFonts w:ascii="Arial"/>
                          <w:color w:val="2A00FD"/>
                          <w:spacing w:val="7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84"/>
                          <w:sz w:val="15"/>
                        </w:rPr>
                        <w:t>kall&lt;a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8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common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sz w:val="15"/>
                        </w:rPr>
                        <w:t>ser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alizalion</w:t>
                      </w:r>
                      <w:r>
                        <w:rPr>
                          <w:rFonts w:ascii="Arial"/>
                          <w:color w:val="2A00FD"/>
                          <w:spacing w:val="-7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StringSerializer'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4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89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18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pu</w:t>
                      </w:r>
                      <w:r>
                        <w:rPr>
                          <w:rFonts w:ascii="Arial"/>
                          <w:spacing w:val="-1"/>
                          <w:w w:val="96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'value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serial</w:t>
                      </w:r>
                      <w:r>
                        <w:rPr>
                          <w:rFonts w:ascii="Arial"/>
                          <w:color w:val="2A00FD"/>
                          <w:spacing w:val="-9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zer</w:t>
                      </w:r>
                      <w:r>
                        <w:rPr>
                          <w:rFonts w:ascii="Arial"/>
                          <w:color w:val="2A00FD"/>
                          <w:spacing w:val="10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org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apache</w:t>
                      </w:r>
                      <w:r>
                        <w:rPr>
                          <w:rFonts w:ascii="Arial"/>
                          <w:color w:val="2A00FD"/>
                          <w:spacing w:val="7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kalka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common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sz w:val="15"/>
                        </w:rPr>
                        <w:t>ser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alization</w:t>
                      </w:r>
                      <w:r>
                        <w:rPr>
                          <w:rFonts w:ascii="Arial"/>
                          <w:color w:val="2A00FD"/>
                          <w:spacing w:val="-3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StringSerializer'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4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66" w:lineRule="exact" w:before="0"/>
                        <w:ind w:left="46" w:right="1021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08"/>
                          <w:sz w:val="15"/>
                        </w:rPr>
                        <w:t>tr</w:t>
                      </w:r>
                      <w:r>
                        <w:rPr>
                          <w:rFonts w:ascii="Arial"/>
                          <w:color w:val="7C0052"/>
                          <w:spacing w:val="-9"/>
                          <w:w w:val="108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{Producer&lt;Str</w:t>
                      </w:r>
                      <w:r>
                        <w:rPr>
                          <w:rFonts w:ascii="Arial"/>
                          <w:spacing w:val="4"/>
                          <w:w w:val="9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ng,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String&gt;</w:t>
                      </w:r>
                      <w:r>
                        <w:rPr>
                          <w:rFonts w:ascii="Arial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3"/>
                          <w:sz w:val="15"/>
                        </w:rPr>
                        <w:t>producer</w:t>
                      </w:r>
                      <w:r>
                        <w:rPr>
                          <w:rFonts w:ascii="Arial"/>
                          <w:color w:val="693D3D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7C0052"/>
                          <w:w w:val="99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KalkaProducer&lt;</w:t>
                      </w:r>
                      <w:r>
                        <w:rPr>
                          <w:rFonts w:ascii="Arial"/>
                          <w:spacing w:val="17"/>
                          <w:w w:val="9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3F2424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3F2424"/>
                          <w:spacing w:val="-12"/>
                          <w:w w:val="95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693D3D"/>
                          <w:w w:val="97"/>
                          <w:sz w:val="15"/>
                        </w:rPr>
                        <w:t>rop</w:t>
                      </w:r>
                      <w:r>
                        <w:rPr>
                          <w:rFonts w:ascii="Arial"/>
                          <w:color w:val="693D3D"/>
                          <w:spacing w:val="-10"/>
                          <w:w w:val="97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99"/>
                          <w:sz w:val="15"/>
                        </w:rPr>
                        <w:t>))</w:t>
                      </w:r>
                      <w:r>
                        <w:rPr>
                          <w:rFonts w:ascii="Arial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35" w:lineRule="auto" w:before="0"/>
                        <w:ind w:left="118" w:right="1955" w:hanging="44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16"/>
                          <w:sz w:val="15"/>
                        </w:rPr>
                        <w:t>tr</w:t>
                      </w:r>
                      <w:r>
                        <w:rPr>
                          <w:rFonts w:ascii="Arial"/>
                          <w:color w:val="7C0052"/>
                          <w:spacing w:val="-8"/>
                          <w:w w:val="116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produce</w:t>
                      </w:r>
                      <w:r>
                        <w:rPr>
                          <w:rFonts w:ascii="Arial"/>
                          <w:color w:val="693D3D"/>
                          <w:spacing w:val="2"/>
                          <w:w w:val="92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initTransactionsQ;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produce</w:t>
                      </w:r>
                      <w:r>
                        <w:rPr>
                          <w:rFonts w:ascii="Arial"/>
                          <w:color w:val="693D3D"/>
                          <w:spacing w:val="2"/>
                          <w:w w:val="92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beg</w:t>
                      </w:r>
                      <w:r>
                        <w:rPr>
                          <w:rFonts w:ascii="Arial"/>
                          <w:spacing w:val="-8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nTransactionQ;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166" w:lineRule="exact" w:before="0"/>
                        <w:ind w:left="377" w:right="2070" w:hanging="26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13"/>
                          <w:sz w:val="15"/>
                        </w:rPr>
                        <w:t>f</w:t>
                      </w:r>
                      <w:r>
                        <w:rPr>
                          <w:rFonts w:ascii="Arial"/>
                          <w:color w:val="7C0052"/>
                          <w:spacing w:val="1"/>
                          <w:w w:val="113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3F002A"/>
                          <w:w w:val="108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color w:val="3F002A"/>
                          <w:spacing w:val="-29"/>
                          <w:w w:val="108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7C0052"/>
                          <w:spacing w:val="-65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7C0052"/>
                          <w:w w:val="112"/>
                          <w:sz w:val="15"/>
                        </w:rPr>
                        <w:t>nt</w:t>
                      </w:r>
                      <w:r>
                        <w:rPr>
                          <w:rFonts w:ascii="Arial"/>
                          <w:color w:val="7C0052"/>
                          <w:spacing w:val="-21"/>
                          <w:w w:val="11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1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75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spacing w:val="-5"/>
                          <w:w w:val="75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color w:val="693D3D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sz w:val="15"/>
                        </w:rPr>
                        <w:t>  </w:t>
                      </w:r>
                      <w:r>
                        <w:rPr>
                          <w:rFonts w:ascii="Arial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66"/>
                          <w:sz w:val="15"/>
                        </w:rPr>
                        <w:t>OOOOO;</w:t>
                      </w:r>
                      <w:r>
                        <w:rPr>
                          <w:rFonts w:ascii="Arial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++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produce</w:t>
                      </w:r>
                      <w:r>
                        <w:rPr>
                          <w:rFonts w:ascii="Arial"/>
                          <w:color w:val="693D3D"/>
                          <w:spacing w:val="-14"/>
                          <w:w w:val="92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send</w:t>
                      </w:r>
                      <w:r>
                        <w:rPr>
                          <w:rFonts w:ascii="Arial"/>
                          <w:spacing w:val="-4"/>
                          <w:w w:val="97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7C0052"/>
                          <w:w w:val="102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0"/>
                        <w:ind w:left="377" w:right="562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1"/>
                          <w:sz w:val="15"/>
                        </w:rPr>
                        <w:t>ProducerRecord&lt;&gt;</w:t>
                      </w:r>
                      <w:r>
                        <w:rPr>
                          <w:rFonts w:ascii="Arial"/>
                          <w:spacing w:val="-2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026"/>
                          <w:spacing w:val="-7"/>
                          <w:w w:val="59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devs4j-topic''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"messag</w:t>
                      </w:r>
                      <w:r>
                        <w:rPr>
                          <w:rFonts w:ascii="Arial"/>
                          <w:color w:val="2A00FD"/>
                          <w:spacing w:val="10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E014B"/>
                          <w:w w:val="92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E014B"/>
                          <w:spacing w:val="-10"/>
                          <w:w w:val="9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2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22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12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7C005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7C0052"/>
                          <w:spacing w:val="3"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Arial"/>
                          <w:color w:val="241616"/>
                          <w:w w:val="60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==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64"/>
                          <w:w w:val="181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w w:val="105"/>
                          <w:sz w:val="15"/>
                        </w:rPr>
                        <w:t>00)</w:t>
                      </w:r>
                      <w:r>
                        <w:rPr>
                          <w:rFonts w:ascii="Times New Roman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w w:val="103"/>
                          <w:sz w:val="15"/>
                        </w:rPr>
                        <w:t>{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  <w:p>
                      <w:pPr>
                        <w:spacing w:line="165" w:lineRule="exact" w:before="0"/>
                        <w:ind w:left="694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10"/>
                          <w:sz w:val="14"/>
                        </w:rPr>
                        <w:t>throw</w:t>
                      </w:r>
                      <w:r>
                        <w:rPr>
                          <w:rFonts w:ascii="Arial"/>
                          <w:color w:val="7C0052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0052"/>
                          <w:w w:val="102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Exceptio</w:t>
                      </w:r>
                      <w:r>
                        <w:rPr>
                          <w:rFonts w:ascii="Arial"/>
                          <w:spacing w:val="-8"/>
                          <w:w w:val="92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050026"/>
                          <w:spacing w:val="-9"/>
                          <w:w w:val="74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Random</w:t>
                      </w:r>
                      <w:r>
                        <w:rPr>
                          <w:rFonts w:ascii="Arial"/>
                          <w:color w:val="2A00FD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exception</w:t>
                      </w:r>
                      <w:r>
                        <w:rPr>
                          <w:rFonts w:ascii="Arial"/>
                          <w:color w:val="2A00FD"/>
                          <w:spacing w:val="10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84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5"/>
                          <w:w w:val="85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159" w:lineRule="exact" w:before="0"/>
                        <w:ind w:left="75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142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67" w:lineRule="exact" w:before="0"/>
                        <w:ind w:left="133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produce</w:t>
                      </w:r>
                      <w:r>
                        <w:rPr>
                          <w:rFonts w:ascii="Arial"/>
                          <w:color w:val="693D3D"/>
                          <w:spacing w:val="-14"/>
                          <w:w w:val="92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commitTransact</w:t>
                      </w:r>
                      <w:r>
                        <w:rPr>
                          <w:rFonts w:ascii="Arial"/>
                          <w:spacing w:val="10"/>
                          <w:w w:val="91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onQ;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0"/>
                        <w:ind w:left="377" w:right="1721" w:hanging="303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05"/>
                          <w:sz w:val="15"/>
                        </w:rPr>
                        <w:t>]catc</w:t>
                      </w:r>
                      <w:r>
                        <w:rPr>
                          <w:rFonts w:ascii="Arial"/>
                          <w:color w:val="7C0052"/>
                          <w:spacing w:val="-7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Exce</w:t>
                      </w:r>
                      <w:r>
                        <w:rPr>
                          <w:rFonts w:ascii="Arial"/>
                          <w:spacing w:val="-12"/>
                          <w:w w:val="94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w w:val="152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spacing w:val="-30"/>
                          <w:w w:val="15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3"/>
                          <w:sz w:val="15"/>
                        </w:rPr>
                        <w:t>on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spacing w:val="-11"/>
                          <w:w w:val="99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produce</w:t>
                      </w:r>
                      <w:r>
                        <w:rPr>
                          <w:rFonts w:ascii="Arial"/>
                          <w:color w:val="693D3D"/>
                          <w:spacing w:val="-14"/>
                          <w:w w:val="92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abortTransact</w:t>
                      </w:r>
                      <w:r>
                        <w:rPr>
                          <w:rFonts w:ascii="Arial"/>
                          <w:spacing w:val="1"/>
                          <w:w w:val="9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onQ;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58" w:lineRule="exact" w:before="0"/>
                        <w:ind w:left="173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00BF"/>
                          <w:spacing w:val="-274"/>
                          <w:w w:val="380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0000BF"/>
                          <w:w w:val="112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0000BF"/>
                          <w:spacing w:val="-14"/>
                          <w:w w:val="112"/>
                          <w:sz w:val="15"/>
                        </w:rPr>
                        <w:t>g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error</w:t>
                      </w:r>
                      <w:r>
                        <w:rPr>
                          <w:rFonts w:ascii="Arial"/>
                          <w:spacing w:val="-10"/>
                          <w:w w:val="93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1C00B3"/>
                          <w:spacing w:val="-10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Error</w:t>
                      </w:r>
                      <w:r>
                        <w:rPr>
                          <w:rFonts w:ascii="Arial"/>
                          <w:color w:val="2A00FD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process</w:t>
                      </w:r>
                      <w:r>
                        <w:rPr>
                          <w:rFonts w:ascii="Arial"/>
                          <w:color w:val="2A00FD"/>
                          <w:spacing w:val="-7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101"/>
                          <w:sz w:val="15"/>
                        </w:rPr>
                        <w:t>ng</w:t>
                      </w:r>
                      <w:r>
                        <w:rPr>
                          <w:rFonts w:ascii="Arial"/>
                          <w:color w:val="2A00FD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messages"</w:t>
                      </w:r>
                      <w:r>
                        <w:rPr>
                          <w:rFonts w:ascii="Arial"/>
                          <w:color w:val="2A00FD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D"/>
                          <w:spacing w:val="-19"/>
                          <w:w w:val="109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w w:val="11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12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"/>
                        <w:ind w:left="75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142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3"/>
                        <w:ind w:left="4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w w:val="121"/>
                          <w:sz w:val="15"/>
                        </w:rPr>
                        <w:t>}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sz w:val="17"/>
        </w:rPr>
        <w:t>Consumer</w:t>
      </w:r>
      <w:r>
        <w:rPr>
          <w:rFonts w:ascii="Arial"/>
          <w:spacing w:val="27"/>
          <w:sz w:val="17"/>
        </w:rPr>
        <w:t> </w:t>
      </w:r>
      <w:r>
        <w:rPr>
          <w:rFonts w:ascii="Arial"/>
          <w:sz w:val="17"/>
        </w:rPr>
        <w:t>properties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299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207pt;margin-top:-18.416107pt;width:193pt;height:189pt;mso-position-horizontal-relative:page;mso-position-vertical-relative:paragraph;z-index:2968" type="#_x0000_t202" filled="false" stroked="true" strokeweight="1.44pt" strokecolor="#000000">
            <v:textbox inset="0,0,0,0">
              <w:txbxContent>
                <w:p>
                  <w:pPr>
                    <w:spacing w:before="3"/>
                    <w:ind w:left="35" w:right="102" w:hanging="15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w w:val="112"/>
                      <w:sz w:val="14"/>
                    </w:rPr>
                    <w:t>A</w:t>
                  </w:r>
                  <w:r>
                    <w:rPr>
                      <w:rFonts w:ascii="Arial" w:hAnsi="Arial"/>
                      <w:spacing w:val="-1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conti</w:t>
                  </w:r>
                  <w:r>
                    <w:rPr>
                      <w:rFonts w:ascii="Arial" w:hAnsi="Arial"/>
                      <w:spacing w:val="-10"/>
                      <w:w w:val="95"/>
                      <w:sz w:val="15"/>
                    </w:rPr>
                    <w:t>n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uación</w:t>
                  </w:r>
                  <w:r>
                    <w:rPr>
                      <w:rFonts w:ascii="Arial" w:hAnsi="Arial"/>
                      <w:spacing w:val="-16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1"/>
                      <w:sz w:val="15"/>
                    </w:rPr>
                    <w:t>se</w:t>
                  </w:r>
                  <w:r>
                    <w:rPr>
                      <w:rFonts w:ascii="Arial" w:hAnsi="Arial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1"/>
                      <w:sz w:val="15"/>
                    </w:rPr>
                    <w:t>listan</w:t>
                  </w:r>
                  <w:r>
                    <w:rPr>
                      <w:rFonts w:ascii="Arial" w:hAnsi="Arial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2"/>
                      <w:sz w:val="15"/>
                    </w:rPr>
                    <w:t>algunas</w:t>
                  </w:r>
                  <w:r>
                    <w:rPr>
                      <w:rFonts w:ascii="Arial" w:hAnsi="Arial"/>
                      <w:spacing w:val="7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2"/>
                      <w:sz w:val="15"/>
                    </w:rPr>
                    <w:t>propiedades</w:t>
                  </w:r>
                  <w:r>
                    <w:rPr>
                      <w:rFonts w:ascii="Arial" w:hAnsi="Arial"/>
                      <w:spacing w:val="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 w:hAnsi="Arial"/>
                      <w:w w:val="91"/>
                      <w:sz w:val="15"/>
                    </w:rPr>
                    <w:t>mportantes</w:t>
                  </w:r>
                  <w:r>
                    <w:rPr>
                      <w:rFonts w:ascii="Arial" w:hAnsi="Arial"/>
                      <w:spacing w:val="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8"/>
                      <w:sz w:val="15"/>
                    </w:rPr>
                    <w:t>a</w:t>
                  </w:r>
                  <w:r>
                    <w:rPr>
                      <w:rFonts w:ascii="Arial" w:hAnsi="Arial"/>
                      <w:w w:val="108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5"/>
                    </w:rPr>
                    <w:t>configurar</w:t>
                  </w:r>
                  <w:r>
                    <w:rPr>
                      <w:rFonts w:ascii="Arial" w:hAnsi="Arial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3"/>
                      <w:sz w:val="15"/>
                    </w:rPr>
                    <w:t>en</w:t>
                  </w:r>
                  <w:r>
                    <w:rPr>
                      <w:rFonts w:ascii="Arial" w:hAnsi="Arial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los</w:t>
                  </w:r>
                  <w:r>
                    <w:rPr>
                      <w:rFonts w:ascii="Arial" w:hAnsi="Arial"/>
                      <w:spacing w:val="-18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1"/>
                      <w:sz w:val="15"/>
                    </w:rPr>
                    <w:t>consumers: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123" w:val="left" w:leader="none"/>
                    </w:tabs>
                    <w:spacing w:line="240" w:lineRule="auto" w:before="0" w:after="0"/>
                    <w:ind w:left="36" w:right="62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A00FD"/>
                      <w:w w:val="94"/>
                      <w:sz w:val="15"/>
                    </w:rPr>
                    <w:t>bootstrap.</w:t>
                  </w:r>
                  <w:r>
                    <w:rPr>
                      <w:rFonts w:ascii="Arial"/>
                      <w:color w:val="2A00FD"/>
                      <w:w w:val="95"/>
                      <w:sz w:val="15"/>
                    </w:rPr>
                    <w:t>servers</w:t>
                  </w:r>
                  <w:r>
                    <w:rPr>
                      <w:rFonts w:ascii="Arial"/>
                      <w:color w:val="2A00FD"/>
                      <w:sz w:val="15"/>
                    </w:rPr>
                    <w:t>  </w:t>
                  </w:r>
                  <w:r>
                    <w:rPr>
                      <w:rFonts w:ascii="Arial"/>
                      <w:color w:val="2A00FD"/>
                      <w:spacing w:val="-17"/>
                      <w:sz w:val="15"/>
                    </w:rPr>
                    <w:t> </w:t>
                  </w:r>
                  <w:r>
                    <w:rPr>
                      <w:rFonts w:ascii="Arial"/>
                      <w:color w:val="2A00FD"/>
                      <w:w w:val="104"/>
                      <w:sz w:val="15"/>
                    </w:rPr>
                    <w:t>-</w:t>
                  </w:r>
                  <w:r>
                    <w:rPr>
                      <w:rFonts w:ascii="Arial"/>
                      <w:color w:val="2A00FD"/>
                      <w:spacing w:val="-8"/>
                      <w:sz w:val="15"/>
                    </w:rPr>
                    <w:t> </w:t>
                  </w:r>
                  <w:r>
                    <w:rPr>
                      <w:rFonts w:ascii="Arial"/>
                      <w:w w:val="93"/>
                      <w:sz w:val="15"/>
                    </w:rPr>
                    <w:t>Server</w:t>
                  </w:r>
                  <w:r>
                    <w:rPr>
                      <w:rFonts w:ascii="Arial"/>
                      <w:spacing w:val="4"/>
                      <w:sz w:val="15"/>
                    </w:rPr>
                    <w:t> </w:t>
                  </w:r>
                  <w:r>
                    <w:rPr>
                      <w:rFonts w:ascii="Arial"/>
                      <w:w w:val="109"/>
                      <w:sz w:val="15"/>
                    </w:rPr>
                    <w:t>+</w:t>
                  </w:r>
                  <w:r>
                    <w:rPr>
                      <w:rFonts w:ascii="Arial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w w:val="94"/>
                      <w:sz w:val="15"/>
                    </w:rPr>
                    <w:t>Puerto</w:t>
                  </w:r>
                  <w:r>
                    <w:rPr>
                      <w:rFonts w:ascii="Arial"/>
                      <w:spacing w:val="-1"/>
                      <w:sz w:val="15"/>
                    </w:rPr>
                    <w:t> </w:t>
                  </w:r>
                  <w:r>
                    <w:rPr>
                      <w:rFonts w:ascii="Arial"/>
                      <w:w w:val="95"/>
                      <w:sz w:val="15"/>
                    </w:rPr>
                    <w:t>de</w:t>
                  </w:r>
                  <w:r>
                    <w:rPr>
                      <w:rFonts w:ascii="Arial"/>
                      <w:spacing w:val="-13"/>
                      <w:sz w:val="15"/>
                    </w:rPr>
                    <w:t> </w:t>
                  </w:r>
                  <w:r>
                    <w:rPr>
                      <w:rFonts w:ascii="Arial"/>
                      <w:w w:val="97"/>
                      <w:sz w:val="15"/>
                    </w:rPr>
                    <w:t>todos</w:t>
                  </w:r>
                  <w:r>
                    <w:rPr>
                      <w:rFonts w:ascii="Arial"/>
                      <w:spacing w:val="2"/>
                      <w:sz w:val="15"/>
                    </w:rPr>
                    <w:t> </w:t>
                  </w:r>
                  <w:r>
                    <w:rPr>
                      <w:rFonts w:ascii="Arial"/>
                      <w:sz w:val="15"/>
                    </w:rPr>
                    <w:t>los</w:t>
                  </w:r>
                  <w:r>
                    <w:rPr>
                      <w:rFonts w:ascii="Arial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w w:val="98"/>
                      <w:sz w:val="15"/>
                    </w:rPr>
                    <w:t>brokers</w:t>
                  </w:r>
                  <w:r>
                    <w:rPr>
                      <w:rFonts w:ascii="Arial"/>
                      <w:w w:val="98"/>
                      <w:sz w:val="15"/>
                    </w:rPr>
                    <w:t> </w:t>
                  </w:r>
                  <w:r>
                    <w:rPr>
                      <w:rFonts w:ascii="Arial"/>
                      <w:w w:val="95"/>
                      <w:sz w:val="15"/>
                    </w:rPr>
                    <w:t>del</w:t>
                  </w:r>
                  <w:r>
                    <w:rPr>
                      <w:rFonts w:ascii="Arial"/>
                      <w:spacing w:val="-2"/>
                      <w:sz w:val="15"/>
                    </w:rPr>
                    <w:t> </w:t>
                  </w:r>
                  <w:r>
                    <w:rPr>
                      <w:rFonts w:ascii="Arial"/>
                      <w:sz w:val="15"/>
                    </w:rPr>
                    <w:t>c</w:t>
                  </w:r>
                  <w:r>
                    <w:rPr>
                      <w:rFonts w:ascii="Arial"/>
                      <w:spacing w:val="-8"/>
                      <w:sz w:val="15"/>
                    </w:rPr>
                    <w:t>l</w:t>
                  </w:r>
                  <w:r>
                    <w:rPr>
                      <w:rFonts w:ascii="Arial"/>
                      <w:w w:val="94"/>
                      <w:sz w:val="15"/>
                    </w:rPr>
                    <w:t>uster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40" w:lineRule="auto" w:before="3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123" w:val="left" w:leader="none"/>
                    </w:tabs>
                    <w:spacing w:line="240" w:lineRule="auto" w:before="0" w:after="0"/>
                    <w:ind w:left="36" w:right="121" w:firstLine="0"/>
                    <w:jc w:val="left"/>
                    <w:rPr>
                      <w:rFonts w:ascii="Arial" w:hAnsi="Arial" w:cs="Arial" w:eastAsia="Arial"/>
                      <w:color w:val="2A00FD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A00FD"/>
                      <w:w w:val="94"/>
                      <w:sz w:val="15"/>
                    </w:rPr>
                    <w:t>group.id</w:t>
                  </w:r>
                  <w:r>
                    <w:rPr>
                      <w:rFonts w:ascii="Arial"/>
                      <w:color w:val="2A00FD"/>
                      <w:spacing w:val="-10"/>
                      <w:sz w:val="15"/>
                    </w:rPr>
                    <w:t> </w:t>
                  </w:r>
                  <w:r>
                    <w:rPr>
                      <w:rFonts w:ascii="Arial"/>
                      <w:color w:val="2A00FD"/>
                      <w:w w:val="122"/>
                      <w:sz w:val="15"/>
                    </w:rPr>
                    <w:t>-</w:t>
                  </w:r>
                  <w:r>
                    <w:rPr>
                      <w:rFonts w:ascii="Arial"/>
                      <w:color w:val="2A00FD"/>
                      <w:spacing w:val="-2"/>
                      <w:sz w:val="15"/>
                    </w:rPr>
                    <w:t> </w:t>
                  </w:r>
                  <w:r>
                    <w:rPr>
                      <w:rFonts w:ascii="Arial"/>
                      <w:spacing w:val="-34"/>
                      <w:w w:val="149"/>
                      <w:sz w:val="15"/>
                    </w:rPr>
                    <w:t>I</w:t>
                  </w:r>
                  <w:r>
                    <w:rPr>
                      <w:rFonts w:ascii="Arial"/>
                      <w:w w:val="94"/>
                      <w:sz w:val="15"/>
                    </w:rPr>
                    <w:t>dentificador</w:t>
                  </w:r>
                  <w:r>
                    <w:rPr>
                      <w:rFonts w:ascii="Arial"/>
                      <w:spacing w:val="14"/>
                      <w:sz w:val="15"/>
                    </w:rPr>
                    <w:t> </w:t>
                  </w:r>
                  <w:r>
                    <w:rPr>
                      <w:rFonts w:ascii="Arial"/>
                      <w:spacing w:val="-38"/>
                      <w:w w:val="161"/>
                      <w:sz w:val="15"/>
                    </w:rPr>
                    <w:t>(</w:t>
                  </w:r>
                  <w:r>
                    <w:rPr>
                      <w:rFonts w:ascii="Arial"/>
                      <w:w w:val="96"/>
                      <w:sz w:val="15"/>
                    </w:rPr>
                    <w:t>mico</w:t>
                  </w:r>
                  <w:r>
                    <w:rPr>
                      <w:rFonts w:ascii="Arial"/>
                      <w:spacing w:val="-15"/>
                      <w:sz w:val="15"/>
                    </w:rPr>
                    <w:t> </w:t>
                  </w:r>
                  <w:r>
                    <w:rPr>
                      <w:rFonts w:ascii="Arial"/>
                      <w:w w:val="101"/>
                      <w:sz w:val="15"/>
                    </w:rPr>
                    <w:t>que</w:t>
                  </w:r>
                  <w:r>
                    <w:rPr>
                      <w:rFonts w:ascii="Arial"/>
                      <w:spacing w:val="-7"/>
                      <w:sz w:val="15"/>
                    </w:rPr>
                    <w:t> </w:t>
                  </w:r>
                  <w:r>
                    <w:rPr>
                      <w:rFonts w:ascii="Arial"/>
                      <w:w w:val="94"/>
                      <w:sz w:val="15"/>
                    </w:rPr>
                    <w:t>determi</w:t>
                  </w:r>
                  <w:r>
                    <w:rPr>
                      <w:rFonts w:ascii="Arial"/>
                      <w:w w:val="108"/>
                      <w:sz w:val="15"/>
                    </w:rPr>
                    <w:t>na</w:t>
                  </w:r>
                  <w:r>
                    <w:rPr>
                      <w:rFonts w:ascii="Arial"/>
                      <w:spacing w:val="-21"/>
                      <w:sz w:val="15"/>
                    </w:rPr>
                    <w:t> </w:t>
                  </w:r>
                  <w:r>
                    <w:rPr>
                      <w:rFonts w:ascii="Arial"/>
                      <w:w w:val="105"/>
                      <w:sz w:val="15"/>
                    </w:rPr>
                    <w:t>el</w:t>
                  </w:r>
                  <w:r>
                    <w:rPr>
                      <w:rFonts w:ascii="Arial"/>
                      <w:spacing w:val="-21"/>
                      <w:sz w:val="15"/>
                    </w:rPr>
                    <w:t> </w:t>
                  </w:r>
                  <w:r>
                    <w:rPr>
                      <w:rFonts w:ascii="Arial"/>
                      <w:w w:val="96"/>
                      <w:sz w:val="15"/>
                    </w:rPr>
                    <w:t>consumer</w:t>
                  </w:r>
                  <w:r>
                    <w:rPr>
                      <w:rFonts w:ascii="Arial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w w:val="95"/>
                      <w:sz w:val="15"/>
                    </w:rPr>
                    <w:t>group</w:t>
                  </w:r>
                  <w:r>
                    <w:rPr>
                      <w:rFonts w:ascii="Arial"/>
                      <w:spacing w:val="-3"/>
                      <w:sz w:val="15"/>
                    </w:rPr>
                    <w:t> </w:t>
                  </w:r>
                  <w:r>
                    <w:rPr>
                      <w:rFonts w:ascii="Arial"/>
                      <w:w w:val="105"/>
                      <w:sz w:val="15"/>
                    </w:rPr>
                    <w:t>al</w:t>
                  </w:r>
                  <w:r>
                    <w:rPr>
                      <w:rFonts w:ascii="Arial"/>
                      <w:spacing w:val="-21"/>
                      <w:sz w:val="15"/>
                    </w:rPr>
                    <w:t> </w:t>
                  </w:r>
                  <w:r>
                    <w:rPr>
                      <w:rFonts w:ascii="Arial"/>
                      <w:w w:val="101"/>
                      <w:sz w:val="15"/>
                    </w:rPr>
                    <w:t>que</w:t>
                  </w:r>
                  <w:r>
                    <w:rPr>
                      <w:rFonts w:ascii="Arial"/>
                      <w:spacing w:val="-7"/>
                      <w:sz w:val="15"/>
                    </w:rPr>
                    <w:t> </w:t>
                  </w:r>
                  <w:r>
                    <w:rPr>
                      <w:rFonts w:ascii="Arial"/>
                      <w:w w:val="94"/>
                      <w:sz w:val="15"/>
                    </w:rPr>
                    <w:t>pertenece</w:t>
                  </w:r>
                  <w:r>
                    <w:rPr>
                      <w:rFonts w:ascii="Arial"/>
                      <w:spacing w:val="1"/>
                      <w:sz w:val="15"/>
                    </w:rPr>
                    <w:t> </w:t>
                  </w:r>
                  <w:r>
                    <w:rPr>
                      <w:rFonts w:ascii="Arial"/>
                      <w:w w:val="105"/>
                      <w:sz w:val="15"/>
                    </w:rPr>
                    <w:t>el</w:t>
                  </w:r>
                  <w:r>
                    <w:rPr>
                      <w:rFonts w:ascii="Arial"/>
                      <w:spacing w:val="-6"/>
                      <w:sz w:val="15"/>
                    </w:rPr>
                    <w:t> </w:t>
                  </w:r>
                  <w:r>
                    <w:rPr>
                      <w:rFonts w:ascii="Arial"/>
                      <w:w w:val="96"/>
                      <w:sz w:val="15"/>
                    </w:rPr>
                    <w:t>cons</w:t>
                  </w:r>
                  <w:r>
                    <w:rPr>
                      <w:rFonts w:ascii="Arial"/>
                      <w:spacing w:val="-10"/>
                      <w:w w:val="96"/>
                      <w:sz w:val="15"/>
                    </w:rPr>
                    <w:t>u</w:t>
                  </w:r>
                  <w:r>
                    <w:rPr>
                      <w:rFonts w:ascii="Arial"/>
                      <w:w w:val="109"/>
                      <w:sz w:val="15"/>
                    </w:rPr>
                    <w:t>me</w:t>
                  </w:r>
                  <w:r>
                    <w:rPr>
                      <w:rFonts w:ascii="Arial"/>
                      <w:spacing w:val="-28"/>
                      <w:w w:val="108"/>
                      <w:sz w:val="15"/>
                    </w:rPr>
                    <w:t>,</w:t>
                  </w:r>
                  <w:r>
                    <w:rPr>
                      <w:rFonts w:ascii="Arial"/>
                      <w:w w:val="189"/>
                      <w:sz w:val="15"/>
                    </w:rPr>
                    <w:t>.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40" w:lineRule="auto" w:before="3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123" w:val="left" w:leader="none"/>
                    </w:tabs>
                    <w:spacing w:line="240" w:lineRule="auto" w:before="0" w:after="0"/>
                    <w:ind w:left="36" w:right="74" w:firstLine="0"/>
                    <w:jc w:val="left"/>
                    <w:rPr>
                      <w:rFonts w:ascii="Arial" w:hAnsi="Arial" w:cs="Arial" w:eastAsia="Arial"/>
                      <w:color w:val="2A00FD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2A00FD"/>
                      <w:w w:val="92"/>
                      <w:sz w:val="15"/>
                    </w:rPr>
                    <w:t>enab</w:t>
                  </w:r>
                  <w:r>
                    <w:rPr>
                      <w:rFonts w:ascii="Arial" w:hAnsi="Arial"/>
                      <w:color w:val="2A00FD"/>
                      <w:spacing w:val="-7"/>
                      <w:w w:val="92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2A00FD"/>
                      <w:w w:val="105"/>
                      <w:sz w:val="15"/>
                    </w:rPr>
                    <w:t>e</w:t>
                  </w:r>
                  <w:r>
                    <w:rPr>
                      <w:rFonts w:ascii="Arial" w:hAnsi="Arial"/>
                      <w:color w:val="2A00FD"/>
                      <w:spacing w:val="-18"/>
                      <w:w w:val="105"/>
                      <w:sz w:val="15"/>
                    </w:rPr>
                    <w:t>.</w:t>
                  </w:r>
                  <w:r>
                    <w:rPr>
                      <w:rFonts w:ascii="Arial" w:hAnsi="Arial"/>
                      <w:color w:val="2A00FD"/>
                      <w:w w:val="95"/>
                      <w:sz w:val="15"/>
                    </w:rPr>
                    <w:t>auto</w:t>
                  </w:r>
                  <w:r>
                    <w:rPr>
                      <w:rFonts w:ascii="Arial" w:hAnsi="Arial"/>
                      <w:color w:val="2A00FD"/>
                      <w:spacing w:val="-4"/>
                      <w:w w:val="95"/>
                      <w:sz w:val="15"/>
                    </w:rPr>
                    <w:t>.</w:t>
                  </w:r>
                  <w:r>
                    <w:rPr>
                      <w:rFonts w:ascii="Arial" w:hAnsi="Arial"/>
                      <w:color w:val="2A00FD"/>
                      <w:w w:val="92"/>
                      <w:sz w:val="15"/>
                    </w:rPr>
                    <w:t>commit</w:t>
                  </w:r>
                  <w:r>
                    <w:rPr>
                      <w:rFonts w:ascii="Arial" w:hAnsi="Arial"/>
                      <w:color w:val="2A00FD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2A00FD"/>
                      <w:w w:val="122"/>
                      <w:sz w:val="15"/>
                    </w:rPr>
                    <w:t>-</w:t>
                  </w:r>
                  <w:r>
                    <w:rPr>
                      <w:rFonts w:ascii="Arial" w:hAnsi="Arial"/>
                      <w:color w:val="2A00FD"/>
                      <w:spacing w:val="-17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2"/>
                      <w:sz w:val="15"/>
                    </w:rPr>
                    <w:t>Si</w:t>
                  </w:r>
                  <w:r>
                    <w:rPr>
                      <w:rFonts w:ascii="Arial" w:hAnsi="Arial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1"/>
                      <w:sz w:val="15"/>
                    </w:rPr>
                    <w:t>es</w:t>
                  </w:r>
                  <w:r>
                    <w:rPr>
                      <w:rFonts w:ascii="Arial" w:hAnsi="Arial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verdadero</w:t>
                  </w:r>
                  <w:r>
                    <w:rPr>
                      <w:rFonts w:ascii="Arial" w:hAnsi="Arial"/>
                      <w:spacing w:val="7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1"/>
                      <w:sz w:val="15"/>
                    </w:rPr>
                    <w:t>se</w:t>
                  </w:r>
                  <w:r>
                    <w:rPr>
                      <w:rFonts w:ascii="Arial" w:hAnsi="Arial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7"/>
                      <w:sz w:val="15"/>
                    </w:rPr>
                    <w:t>realizaré</w:t>
                  </w:r>
                  <w:r>
                    <w:rPr>
                      <w:rFonts w:ascii="Arial" w:hAnsi="Arial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commit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3"/>
                      <w:w w:val="108"/>
                      <w:sz w:val="15"/>
                    </w:rPr>
                    <w:t>a</w:t>
                  </w:r>
                  <w:r>
                    <w:rPr>
                      <w:rFonts w:ascii="Arial" w:hAnsi="Arial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 w:hAnsi="Arial"/>
                      <w:sz w:val="15"/>
                    </w:rPr>
                    <w:t>os</w:t>
                  </w:r>
                  <w:r>
                    <w:rPr>
                      <w:rFonts w:ascii="Arial" w:hAnsi="Arial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6"/>
                      <w:sz w:val="15"/>
                    </w:rPr>
                    <w:t>offsets</w:t>
                  </w:r>
                  <w:r>
                    <w:rPr>
                      <w:rFonts w:ascii="Arial" w:hAnsi="Arial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4"/>
                      <w:sz w:val="15"/>
                    </w:rPr>
                    <w:t>de</w:t>
                  </w:r>
                  <w:r>
                    <w:rPr>
                      <w:rFonts w:ascii="Arial" w:hAnsi="Arial"/>
                      <w:spacing w:val="-14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7"/>
                      <w:sz w:val="15"/>
                    </w:rPr>
                    <w:t>forma</w:t>
                  </w:r>
                  <w:r>
                    <w:rPr>
                      <w:rFonts w:ascii="Arial" w:hAnsi="Arial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8"/>
                      <w:sz w:val="15"/>
                    </w:rPr>
                    <w:t>per</w:t>
                  </w:r>
                  <w:r>
                    <w:rPr>
                      <w:rFonts w:ascii="Arial" w:hAnsi="Arial"/>
                      <w:spacing w:val="-15"/>
                      <w:w w:val="98"/>
                      <w:sz w:val="15"/>
                    </w:rPr>
                    <w:t>i</w:t>
                  </w:r>
                  <w:r>
                    <w:rPr>
                      <w:rFonts w:ascii="Arial" w:hAnsi="Arial"/>
                      <w:sz w:val="15"/>
                    </w:rPr>
                    <w:t>odica</w:t>
                  </w:r>
                  <w:r>
                    <w:rPr>
                      <w:rFonts w:ascii="Arial" w:hAnsi="Arial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8"/>
                      <w:sz w:val="15"/>
                    </w:rPr>
                    <w:t>en</w:t>
                  </w:r>
                  <w:r>
                    <w:rPr>
                      <w:rFonts w:ascii="Arial" w:hAnsi="Arial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segundo</w:t>
                  </w:r>
                  <w:r>
                    <w:rPr>
                      <w:rFonts w:ascii="Arial" w:hAnsi="Arial"/>
                      <w:spacing w:val="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6"/>
                      <w:sz w:val="15"/>
                    </w:rPr>
                    <w:t>plano.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3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123" w:val="left" w:leader="none"/>
                    </w:tabs>
                    <w:spacing w:line="240" w:lineRule="auto" w:before="0" w:after="0"/>
                    <w:ind w:left="36" w:right="216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2A00FD"/>
                      <w:w w:val="91"/>
                      <w:sz w:val="15"/>
                    </w:rPr>
                    <w:t>auto</w:t>
                  </w:r>
                  <w:r>
                    <w:rPr>
                      <w:rFonts w:ascii="Arial" w:hAnsi="Arial"/>
                      <w:color w:val="2A00FD"/>
                      <w:spacing w:val="-5"/>
                      <w:w w:val="91"/>
                      <w:sz w:val="15"/>
                    </w:rPr>
                    <w:t>.</w:t>
                  </w:r>
                  <w:r>
                    <w:rPr>
                      <w:rFonts w:ascii="Arial" w:hAnsi="Arial"/>
                      <w:color w:val="2A00FD"/>
                      <w:w w:val="91"/>
                      <w:sz w:val="15"/>
                    </w:rPr>
                    <w:t>commit.interval.ms:</w:t>
                  </w:r>
                  <w:r>
                    <w:rPr>
                      <w:rFonts w:ascii="Arial" w:hAnsi="Arial"/>
                      <w:color w:val="2A00FD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2A00FD"/>
                      <w:spacing w:val="-19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11"/>
                      <w:sz w:val="14"/>
                    </w:rPr>
                    <w:t>L</w:t>
                  </w:r>
                  <w:r>
                    <w:rPr>
                      <w:rFonts w:ascii="Arial" w:hAnsi="Arial"/>
                      <w:spacing w:val="14"/>
                      <w:w w:val="111"/>
                      <w:sz w:val="14"/>
                    </w:rPr>
                    <w:t>a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frecuencia</w:t>
                  </w:r>
                  <w:r>
                    <w:rPr>
                      <w:rFonts w:ascii="Arial" w:hAnsi="Arial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3"/>
                      <w:sz w:val="15"/>
                    </w:rPr>
                    <w:t>en</w:t>
                  </w:r>
                  <w:r>
                    <w:rPr>
                      <w:rFonts w:ascii="Arial" w:hAnsi="Arial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6"/>
                      <w:sz w:val="15"/>
                    </w:rPr>
                    <w:t>milisegundos</w:t>
                  </w:r>
                  <w:r>
                    <w:rPr>
                      <w:rFonts w:ascii="Arial" w:hAnsi="Arial"/>
                      <w:w w:val="96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8"/>
                      <w:sz w:val="15"/>
                    </w:rPr>
                    <w:t>en</w:t>
                  </w:r>
                  <w:r>
                    <w:rPr>
                      <w:rFonts w:ascii="Arial" w:hAnsi="Arial"/>
                      <w:spacing w:val="-18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1"/>
                      <w:sz w:val="15"/>
                    </w:rPr>
                    <w:t>que</w:t>
                  </w:r>
                  <w:r>
                    <w:rPr>
                      <w:rFonts w:ascii="Arial" w:hAnsi="Arial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01"/>
                      <w:sz w:val="15"/>
                    </w:rPr>
                    <w:t>se</w:t>
                  </w:r>
                  <w:r>
                    <w:rPr>
                      <w:rFonts w:ascii="Arial" w:hAnsi="Arial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8"/>
                      <w:sz w:val="15"/>
                    </w:rPr>
                    <w:t>realizaré</w:t>
                  </w:r>
                  <w:r>
                    <w:rPr>
                      <w:rFonts w:ascii="Arial" w:hAnsi="Arial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commit</w:t>
                  </w:r>
                  <w:r>
                    <w:rPr>
                      <w:rFonts w:ascii="Arial" w:hAnsi="Arial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119"/>
                      <w:sz w:val="15"/>
                    </w:rPr>
                    <w:t>a</w:t>
                  </w:r>
                  <w:r>
                    <w:rPr>
                      <w:rFonts w:ascii="Arial" w:hAnsi="Arial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6"/>
                      <w:sz w:val="15"/>
                    </w:rPr>
                    <w:t>los</w:t>
                  </w:r>
                  <w:r>
                    <w:rPr>
                      <w:rFonts w:ascii="Arial" w:hAnsi="Arial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4"/>
                      <w:sz w:val="15"/>
                    </w:rPr>
                    <w:t>offsets</w:t>
                  </w:r>
                  <w:r>
                    <w:rPr>
                      <w:rFonts w:ascii="Arial" w:hAnsi="Arial"/>
                      <w:w w:val="94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17"/>
                      <w:w w:val="120"/>
                      <w:sz w:val="15"/>
                    </w:rPr>
                    <w:t>(</w:t>
                  </w:r>
                  <w:r>
                    <w:rPr>
                      <w:rFonts w:ascii="Arial" w:hAnsi="Arial"/>
                      <w:color w:val="2A00FD"/>
                      <w:w w:val="91"/>
                      <w:sz w:val="15"/>
                    </w:rPr>
                    <w:t>enable</w:t>
                  </w:r>
                  <w:r>
                    <w:rPr>
                      <w:rFonts w:ascii="Arial" w:hAnsi="Arial"/>
                      <w:color w:val="2A00FD"/>
                      <w:spacing w:val="8"/>
                      <w:w w:val="91"/>
                      <w:sz w:val="15"/>
                    </w:rPr>
                    <w:t>.</w:t>
                  </w:r>
                  <w:r>
                    <w:rPr>
                      <w:rFonts w:ascii="Arial" w:hAnsi="Arial"/>
                      <w:color w:val="2A00FD"/>
                      <w:w w:val="91"/>
                      <w:sz w:val="15"/>
                    </w:rPr>
                    <w:t>auto</w:t>
                  </w:r>
                  <w:r>
                    <w:rPr>
                      <w:rFonts w:ascii="Arial" w:hAnsi="Arial"/>
                      <w:color w:val="2A00FD"/>
                      <w:spacing w:val="-5"/>
                      <w:w w:val="91"/>
                      <w:sz w:val="15"/>
                    </w:rPr>
                    <w:t>.</w:t>
                  </w:r>
                  <w:r>
                    <w:rPr>
                      <w:rFonts w:ascii="Arial" w:hAnsi="Arial"/>
                      <w:color w:val="2A00FD"/>
                      <w:w w:val="94"/>
                      <w:sz w:val="15"/>
                    </w:rPr>
                    <w:t>commit</w:t>
                  </w:r>
                  <w:r>
                    <w:rPr>
                      <w:rFonts w:ascii="Arial" w:hAnsi="Arial"/>
                      <w:color w:val="2A00FD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9"/>
                      <w:sz w:val="15"/>
                    </w:rPr>
                    <w:t>debe</w:t>
                  </w:r>
                  <w:r>
                    <w:rPr>
                      <w:rFonts w:ascii="Arial" w:hAnsi="Arial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9"/>
                      <w:sz w:val="15"/>
                    </w:rPr>
                    <w:t>ser</w:t>
                  </w:r>
                  <w:r>
                    <w:rPr>
                      <w:rFonts w:ascii="Arial" w:hAnsi="Arial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3"/>
                      <w:sz w:val="15"/>
                    </w:rPr>
                    <w:t>true</w:t>
                  </w:r>
                  <w:r>
                    <w:rPr>
                      <w:rFonts w:ascii="Arial" w:hAnsi="Arial"/>
                      <w:w w:val="94"/>
                      <w:sz w:val="15"/>
                    </w:rPr>
                    <w:t>)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3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123" w:val="left" w:leader="none"/>
                    </w:tabs>
                    <w:spacing w:line="240" w:lineRule="auto" w:before="0" w:after="0"/>
                    <w:ind w:left="36" w:right="726" w:firstLine="0"/>
                    <w:jc w:val="left"/>
                    <w:rPr>
                      <w:rFonts w:ascii="Arial" w:hAnsi="Arial" w:cs="Arial" w:eastAsia="Arial"/>
                      <w:color w:val="2A00FD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A00FD"/>
                      <w:w w:val="95"/>
                      <w:sz w:val="15"/>
                    </w:rPr>
                    <w:t>ke</w:t>
                  </w:r>
                  <w:r>
                    <w:rPr>
                      <w:rFonts w:ascii="Arial"/>
                      <w:color w:val="2A00FD"/>
                      <w:spacing w:val="-21"/>
                      <w:w w:val="95"/>
                      <w:sz w:val="15"/>
                    </w:rPr>
                    <w:t>y</w:t>
                  </w:r>
                  <w:r>
                    <w:rPr>
                      <w:rFonts w:ascii="Arial"/>
                      <w:color w:val="2A00FD"/>
                      <w:spacing w:val="-36"/>
                      <w:w w:val="189"/>
                      <w:sz w:val="15"/>
                    </w:rPr>
                    <w:t>.</w:t>
                  </w:r>
                  <w:r>
                    <w:rPr>
                      <w:rFonts w:ascii="Arial"/>
                      <w:color w:val="2A00FD"/>
                      <w:w w:val="93"/>
                      <w:sz w:val="15"/>
                    </w:rPr>
                    <w:t>deser</w:t>
                  </w:r>
                  <w:r>
                    <w:rPr>
                      <w:rFonts w:ascii="Arial"/>
                      <w:color w:val="2A00FD"/>
                      <w:spacing w:val="-6"/>
                      <w:w w:val="93"/>
                      <w:sz w:val="15"/>
                    </w:rPr>
                    <w:t>i</w:t>
                  </w:r>
                  <w:r>
                    <w:rPr>
                      <w:rFonts w:ascii="Arial"/>
                      <w:color w:val="2A00FD"/>
                      <w:w w:val="93"/>
                      <w:sz w:val="15"/>
                    </w:rPr>
                    <w:t>alizer</w:t>
                  </w:r>
                  <w:r>
                    <w:rPr>
                      <w:rFonts w:ascii="Arial"/>
                      <w:color w:val="2A00FD"/>
                      <w:spacing w:val="-1"/>
                      <w:sz w:val="15"/>
                    </w:rPr>
                    <w:t> </w:t>
                  </w:r>
                  <w:r>
                    <w:rPr>
                      <w:rFonts w:ascii="Arial"/>
                      <w:color w:val="2A00FD"/>
                      <w:w w:val="104"/>
                      <w:sz w:val="15"/>
                    </w:rPr>
                    <w:t>-</w:t>
                  </w:r>
                  <w:r>
                    <w:rPr>
                      <w:rFonts w:ascii="Arial"/>
                      <w:color w:val="2A00FD"/>
                      <w:spacing w:val="-8"/>
                      <w:sz w:val="15"/>
                    </w:rPr>
                    <w:t> </w:t>
                  </w:r>
                  <w:r>
                    <w:rPr>
                      <w:rFonts w:ascii="Arial"/>
                      <w:w w:val="98"/>
                      <w:sz w:val="15"/>
                    </w:rPr>
                    <w:t>Define</w:t>
                  </w:r>
                  <w:r>
                    <w:rPr>
                      <w:rFonts w:ascii="Arial"/>
                      <w:spacing w:val="-10"/>
                      <w:sz w:val="15"/>
                    </w:rPr>
                    <w:t> </w:t>
                  </w:r>
                  <w:r>
                    <w:rPr>
                      <w:rFonts w:ascii="Arial"/>
                      <w:w w:val="105"/>
                      <w:sz w:val="15"/>
                    </w:rPr>
                    <w:t>la</w:t>
                  </w:r>
                  <w:r>
                    <w:rPr>
                      <w:rFonts w:ascii="Arial"/>
                      <w:spacing w:val="-21"/>
                      <w:sz w:val="15"/>
                    </w:rPr>
                    <w:t> </w:t>
                  </w:r>
                  <w:r>
                    <w:rPr>
                      <w:rFonts w:ascii="Arial"/>
                      <w:w w:val="108"/>
                      <w:sz w:val="15"/>
                    </w:rPr>
                    <w:t>c</w:t>
                  </w:r>
                  <w:r>
                    <w:rPr>
                      <w:rFonts w:ascii="Arial"/>
                      <w:spacing w:val="-17"/>
                      <w:w w:val="108"/>
                      <w:sz w:val="15"/>
                    </w:rPr>
                    <w:t>l</w:t>
                  </w:r>
                  <w:r>
                    <w:rPr>
                      <w:rFonts w:ascii="Arial"/>
                      <w:w w:val="101"/>
                      <w:sz w:val="15"/>
                    </w:rPr>
                    <w:t>ase</w:t>
                  </w:r>
                  <w:r>
                    <w:rPr>
                      <w:rFonts w:ascii="Arial"/>
                      <w:spacing w:val="-13"/>
                      <w:sz w:val="15"/>
                    </w:rPr>
                    <w:t> </w:t>
                  </w:r>
                  <w:r>
                    <w:rPr>
                      <w:rFonts w:ascii="Arial"/>
                      <w:w w:val="99"/>
                      <w:sz w:val="15"/>
                    </w:rPr>
                    <w:t>Java</w:t>
                  </w:r>
                  <w:r>
                    <w:rPr>
                      <w:rFonts w:ascii="Arial"/>
                      <w:spacing w:val="-10"/>
                      <w:sz w:val="15"/>
                    </w:rPr>
                    <w:t> </w:t>
                  </w:r>
                  <w:r>
                    <w:rPr>
                      <w:rFonts w:ascii="Arial"/>
                      <w:w w:val="98"/>
                      <w:sz w:val="15"/>
                    </w:rPr>
                    <w:t>que</w:t>
                  </w:r>
                  <w:r>
                    <w:rPr>
                      <w:rFonts w:ascii="Arial"/>
                      <w:spacing w:val="-14"/>
                      <w:sz w:val="15"/>
                    </w:rPr>
                    <w:t> </w:t>
                  </w:r>
                  <w:r>
                    <w:rPr>
                      <w:rFonts w:ascii="Arial"/>
                      <w:w w:val="108"/>
                      <w:sz w:val="15"/>
                    </w:rPr>
                    <w:t>va</w:t>
                  </w:r>
                  <w:r>
                    <w:rPr>
                      <w:rFonts w:ascii="Arial"/>
                      <w:spacing w:val="-12"/>
                      <w:sz w:val="15"/>
                    </w:rPr>
                    <w:t> </w:t>
                  </w:r>
                  <w:r>
                    <w:rPr>
                      <w:rFonts w:ascii="Arial"/>
                      <w:w w:val="119"/>
                      <w:sz w:val="15"/>
                    </w:rPr>
                    <w:t>a</w:t>
                  </w:r>
                  <w:r>
                    <w:rPr>
                      <w:rFonts w:ascii="Arial"/>
                      <w:w w:val="119"/>
                      <w:sz w:val="15"/>
                    </w:rPr>
                    <w:t> </w:t>
                  </w:r>
                  <w:r>
                    <w:rPr>
                      <w:rFonts w:ascii="Arial"/>
                      <w:w w:val="93"/>
                      <w:sz w:val="15"/>
                    </w:rPr>
                    <w:t>deserializar</w:t>
                  </w:r>
                  <w:r>
                    <w:rPr>
                      <w:rFonts w:ascii="Arial"/>
                      <w:sz w:val="15"/>
                    </w:rPr>
                    <w:t> </w:t>
                  </w:r>
                  <w:r>
                    <w:rPr>
                      <w:rFonts w:ascii="Arial"/>
                      <w:spacing w:val="-19"/>
                      <w:sz w:val="15"/>
                    </w:rPr>
                    <w:t> </w:t>
                  </w:r>
                  <w:r>
                    <w:rPr>
                      <w:rFonts w:ascii="Arial"/>
                      <w:w w:val="105"/>
                      <w:sz w:val="15"/>
                    </w:rPr>
                    <w:t>la</w:t>
                  </w:r>
                  <w:r>
                    <w:rPr>
                      <w:rFonts w:ascii="Arial"/>
                      <w:spacing w:val="-21"/>
                      <w:sz w:val="15"/>
                    </w:rPr>
                    <w:t> </w:t>
                  </w:r>
                  <w:r>
                    <w:rPr>
                      <w:rFonts w:ascii="Arial"/>
                      <w:w w:val="105"/>
                      <w:sz w:val="15"/>
                    </w:rPr>
                    <w:t>ll</w:t>
                  </w:r>
                  <w:r>
                    <w:rPr>
                      <w:rFonts w:ascii="Arial"/>
                      <w:spacing w:val="-28"/>
                      <w:w w:val="105"/>
                      <w:sz w:val="15"/>
                    </w:rPr>
                    <w:t>a</w:t>
                  </w:r>
                  <w:r>
                    <w:rPr>
                      <w:rFonts w:ascii="Arial"/>
                      <w:w w:val="102"/>
                      <w:sz w:val="15"/>
                    </w:rPr>
                    <w:t>ve.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40" w:lineRule="auto" w:before="3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spacing w:before="0"/>
                    <w:ind w:left="35" w:right="683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spacing w:val="-24"/>
                      <w:w w:val="104"/>
                      <w:sz w:val="15"/>
                    </w:rPr>
                    <w:t>-</w:t>
                  </w:r>
                  <w:r>
                    <w:rPr>
                      <w:rFonts w:ascii="Arial"/>
                      <w:color w:val="2A00FD"/>
                      <w:w w:val="93"/>
                      <w:sz w:val="15"/>
                    </w:rPr>
                    <w:t>value.deser</w:t>
                  </w:r>
                  <w:r>
                    <w:rPr>
                      <w:rFonts w:ascii="Arial"/>
                      <w:color w:val="2A00FD"/>
                      <w:spacing w:val="3"/>
                      <w:w w:val="93"/>
                      <w:sz w:val="15"/>
                    </w:rPr>
                    <w:t>i</w:t>
                  </w:r>
                  <w:r>
                    <w:rPr>
                      <w:rFonts w:ascii="Arial"/>
                      <w:color w:val="2A00FD"/>
                      <w:w w:val="93"/>
                      <w:sz w:val="15"/>
                    </w:rPr>
                    <w:t>alizer</w:t>
                  </w:r>
                  <w:r>
                    <w:rPr>
                      <w:rFonts w:ascii="Arial"/>
                      <w:color w:val="2A00FD"/>
                      <w:spacing w:val="-1"/>
                      <w:sz w:val="15"/>
                    </w:rPr>
                    <w:t> </w:t>
                  </w:r>
                  <w:r>
                    <w:rPr>
                      <w:rFonts w:ascii="Arial"/>
                      <w:color w:val="2A00FD"/>
                      <w:spacing w:val="-4"/>
                      <w:w w:val="122"/>
                      <w:sz w:val="15"/>
                    </w:rPr>
                    <w:t>-</w:t>
                  </w:r>
                  <w:r>
                    <w:rPr>
                      <w:rFonts w:ascii="Arial"/>
                      <w:w w:val="97"/>
                      <w:sz w:val="15"/>
                    </w:rPr>
                    <w:t>Def</w:t>
                  </w:r>
                  <w:r>
                    <w:rPr>
                      <w:rFonts w:ascii="Arial"/>
                      <w:spacing w:val="-17"/>
                      <w:w w:val="97"/>
                      <w:sz w:val="15"/>
                    </w:rPr>
                    <w:t>i</w:t>
                  </w:r>
                  <w:r>
                    <w:rPr>
                      <w:rFonts w:ascii="Arial"/>
                      <w:w w:val="103"/>
                      <w:sz w:val="15"/>
                    </w:rPr>
                    <w:t>n</w:t>
                  </w:r>
                  <w:r>
                    <w:rPr>
                      <w:rFonts w:ascii="Arial"/>
                      <w:spacing w:val="8"/>
                      <w:w w:val="103"/>
                      <w:sz w:val="15"/>
                    </w:rPr>
                    <w:t>e</w:t>
                  </w:r>
                  <w:r>
                    <w:rPr>
                      <w:rFonts w:ascii="Arial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/>
                      <w:w w:val="119"/>
                      <w:sz w:val="15"/>
                    </w:rPr>
                    <w:t>a</w:t>
                  </w:r>
                  <w:r>
                    <w:rPr>
                      <w:rFonts w:ascii="Arial"/>
                      <w:spacing w:val="-26"/>
                      <w:sz w:val="15"/>
                    </w:rPr>
                    <w:t> </w:t>
                  </w:r>
                  <w:r>
                    <w:rPr>
                      <w:rFonts w:ascii="Arial"/>
                      <w:w w:val="98"/>
                      <w:sz w:val="15"/>
                    </w:rPr>
                    <w:t>clase</w:t>
                  </w:r>
                  <w:r>
                    <w:rPr>
                      <w:rFonts w:ascii="Arial"/>
                      <w:spacing w:val="-11"/>
                      <w:sz w:val="15"/>
                    </w:rPr>
                    <w:t> </w:t>
                  </w:r>
                  <w:r>
                    <w:rPr>
                      <w:rFonts w:ascii="Arial"/>
                      <w:w w:val="101"/>
                      <w:sz w:val="15"/>
                    </w:rPr>
                    <w:t>Java</w:t>
                  </w:r>
                  <w:r>
                    <w:rPr>
                      <w:rFonts w:ascii="Arial"/>
                      <w:spacing w:val="-17"/>
                      <w:sz w:val="15"/>
                    </w:rPr>
                    <w:t> </w:t>
                  </w:r>
                  <w:r>
                    <w:rPr>
                      <w:rFonts w:ascii="Arial"/>
                      <w:w w:val="101"/>
                      <w:sz w:val="15"/>
                    </w:rPr>
                    <w:t>que</w:t>
                  </w:r>
                  <w:r>
                    <w:rPr>
                      <w:rFonts w:ascii="Arial"/>
                      <w:spacing w:val="-7"/>
                      <w:sz w:val="15"/>
                    </w:rPr>
                    <w:t> </w:t>
                  </w:r>
                  <w:r>
                    <w:rPr>
                      <w:rFonts w:ascii="Arial"/>
                      <w:w w:val="103"/>
                      <w:sz w:val="15"/>
                    </w:rPr>
                    <w:t>va</w:t>
                  </w:r>
                  <w:r>
                    <w:rPr>
                      <w:rFonts w:ascii="Arial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w w:val="119"/>
                      <w:sz w:val="15"/>
                    </w:rPr>
                    <w:t>a</w:t>
                  </w:r>
                  <w:r>
                    <w:rPr>
                      <w:rFonts w:ascii="Arial"/>
                      <w:w w:val="119"/>
                      <w:sz w:val="15"/>
                    </w:rPr>
                    <w:t> </w:t>
                  </w:r>
                  <w:r>
                    <w:rPr>
                      <w:rFonts w:ascii="Arial"/>
                      <w:w w:val="93"/>
                      <w:sz w:val="15"/>
                    </w:rPr>
                    <w:t>deserializar</w:t>
                  </w:r>
                  <w:r>
                    <w:rPr>
                      <w:rFonts w:ascii="Arial"/>
                      <w:spacing w:val="8"/>
                      <w:sz w:val="15"/>
                    </w:rPr>
                    <w:t> </w:t>
                  </w:r>
                  <w:r>
                    <w:rPr>
                      <w:rFonts w:ascii="Arial"/>
                      <w:w w:val="105"/>
                      <w:sz w:val="15"/>
                    </w:rPr>
                    <w:t>el</w:t>
                  </w:r>
                  <w:r>
                    <w:rPr>
                      <w:rFonts w:ascii="Arial"/>
                      <w:spacing w:val="-6"/>
                      <w:sz w:val="15"/>
                    </w:rPr>
                    <w:t> </w:t>
                  </w:r>
                  <w:r>
                    <w:rPr>
                      <w:rFonts w:ascii="Arial"/>
                      <w:w w:val="94"/>
                      <w:sz w:val="15"/>
                    </w:rPr>
                    <w:t>mensaje.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sz w:val="16"/>
        </w:rPr>
        <w:t>Java</w:t>
      </w:r>
      <w:r>
        <w:rPr>
          <w:rFonts w:ascii="Arial"/>
          <w:spacing w:val="7"/>
          <w:w w:val="115"/>
          <w:sz w:val="16"/>
        </w:rPr>
        <w:t> </w:t>
      </w:r>
      <w:r>
        <w:rPr>
          <w:rFonts w:ascii="Arial"/>
          <w:w w:val="115"/>
          <w:sz w:val="15"/>
        </w:rPr>
        <w:t>Produce,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pStyle w:val="Heading9"/>
        <w:spacing w:line="240" w:lineRule="auto" w:before="79"/>
        <w:ind w:right="1091"/>
        <w:jc w:val="right"/>
      </w:pPr>
      <w:r>
        <w:rPr/>
        <w:pict>
          <v:group style="position:absolute;margin-left:7.56pt;margin-top:-21.306082pt;width:190.8pt;height:173.55pt;mso-position-horizontal-relative:page;mso-position-vertical-relative:paragraph;z-index:2752" coordorigin="151,-426" coordsize="3816,3471">
            <v:group style="position:absolute;left:166;top:-401;width:3788;height:2" coordorigin="166,-401" coordsize="3788,2">
              <v:shape style="position:absolute;left:166;top:-401;width:3788;height:2" coordorigin="166,-401" coordsize="3788,0" path="m166,-401l3953,-401e" filled="false" stroked="true" strokeweight="1.08pt" strokecolor="#000000">
                <v:path arrowok="t"/>
              </v:shape>
            </v:group>
            <v:group style="position:absolute;left:180;top:-412;width:2;height:3442" coordorigin="180,-412" coordsize="2,3442">
              <v:shape style="position:absolute;left:180;top:-412;width:2;height:3442" coordorigin="180,-412" coordsize="0,3442" path="m180,3030l180,-412e" filled="false" stroked="true" strokeweight="1.44pt" strokecolor="#000000">
                <v:path arrowok="t"/>
              </v:shape>
            </v:group>
            <v:group style="position:absolute;left:166;top:3015;width:3788;height:2" coordorigin="166,3015" coordsize="3788,2">
              <v:shape style="position:absolute;left:166;top:3015;width:3788;height:2" coordorigin="166,3015" coordsize="3788,0" path="m166,3015l3953,3015e" filled="false" stroked="true" strokeweight="1.44pt" strokecolor="#000000">
                <v:path arrowok="t"/>
              </v:shape>
            </v:group>
            <v:group style="position:absolute;left:3942;top:-412;width:2;height:3442" coordorigin="3942,-412" coordsize="2,3442">
              <v:shape style="position:absolute;left:3942;top:-412;width:2;height:3442" coordorigin="3942,-412" coordsize="0,3442" path="m3942,3030l3942,-412e" filled="false" stroked="true" strokeweight="1.08pt" strokecolor="#000000">
                <v:path arrowok="t"/>
              </v:shape>
              <v:shape style="position:absolute;left:151;top:-426;width:3816;height:3471" type="#_x0000_t202" filled="false" stroked="false">
                <v:textbox inset="0,0,0,0">
                  <w:txbxContent>
                    <w:p>
                      <w:pPr>
                        <w:spacing w:before="39"/>
                        <w:ind w:left="72" w:right="207" w:firstLine="7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código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necesario</w:t>
                      </w:r>
                      <w:r>
                        <w:rPr>
                          <w:rFonts w:ascii="Arial" w:hAnsi="Arial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para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enviar</w:t>
                      </w:r>
                      <w:r>
                        <w:rPr>
                          <w:rFonts w:ascii="Arial" w:hAnsi="Arial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mensajes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con</w:t>
                      </w:r>
                      <w:r>
                        <w:rPr>
                          <w:rFonts w:ascii="Arial" w:hAns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Java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es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siguiente: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79" w:right="698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4"/>
                          <w:sz w:val="15"/>
                        </w:rPr>
                        <w:t>Properties</w:t>
                      </w:r>
                      <w:r>
                        <w:rPr>
                          <w:rFonts w:ascii="Arial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7"/>
                          <w:sz w:val="15"/>
                        </w:rPr>
                        <w:t>pro</w:t>
                      </w:r>
                      <w:r>
                        <w:rPr>
                          <w:rFonts w:ascii="Arial"/>
                          <w:color w:val="693D3D"/>
                          <w:spacing w:val="-4"/>
                          <w:w w:val="97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3F2424"/>
                          <w:w w:val="98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color w:val="3F2424"/>
                          <w:spacing w:val="-3"/>
                          <w:w w:val="98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7C0052"/>
                          <w:w w:val="104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Properties{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1"/>
                          <w:w w:val="96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16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spacing w:val="-18"/>
                          <w:w w:val="97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050026"/>
                          <w:w w:val="101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w w:val="10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8"/>
                          <w:w w:val="10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bootstrap</w:t>
                      </w:r>
                      <w:r>
                        <w:rPr>
                          <w:rFonts w:ascii="Arial"/>
                          <w:color w:val="2A00FD"/>
                          <w:spacing w:val="-7"/>
                          <w:w w:val="9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servers</w:t>
                      </w:r>
                      <w:r>
                        <w:rPr>
                          <w:rFonts w:ascii="Arial"/>
                          <w:color w:val="2A00FD"/>
                          <w:spacing w:val="-3"/>
                          <w:w w:val="96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53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spacing w:val="-41"/>
                          <w:w w:val="14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ocalhost: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9092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1"/>
                          <w:w w:val="96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99"/>
                          <w:sz w:val="15"/>
                        </w:rPr>
                        <w:t>.p</w:t>
                      </w:r>
                      <w:r>
                        <w:rPr>
                          <w:rFonts w:ascii="Arial"/>
                          <w:spacing w:val="-22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050026"/>
                          <w:w w:val="101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w w:val="10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8"/>
                          <w:w w:val="10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acks</w:t>
                      </w:r>
                      <w:r>
                        <w:rPr>
                          <w:rFonts w:ascii="Arial"/>
                          <w:color w:val="2A00FD"/>
                          <w:spacing w:val="9"/>
                          <w:w w:val="96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12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spacing w:val="-42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w w:val="14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4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64" w:right="21" w:firstLine="14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1"/>
                          <w:w w:val="96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16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spacing w:val="-18"/>
                          <w:w w:val="97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050026"/>
                          <w:w w:val="101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w w:val="10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8"/>
                          <w:w w:val="10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89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102"/>
                          <w:sz w:val="15"/>
                        </w:rPr>
                        <w:t>ke</w:t>
                      </w:r>
                      <w:r>
                        <w:rPr>
                          <w:rFonts w:ascii="Arial"/>
                          <w:color w:val="2A00FD"/>
                          <w:spacing w:val="-39"/>
                          <w:w w:val="102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color w:val="2A00FD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serializer'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"org</w:t>
                      </w:r>
                      <w:r>
                        <w:rPr>
                          <w:rFonts w:ascii="Arial"/>
                          <w:color w:val="2A00FD"/>
                          <w:spacing w:val="-5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apache.kafka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w w:val="9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common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serialization</w:t>
                      </w:r>
                      <w:r>
                        <w:rPr>
                          <w:rFonts w:ascii="Arial"/>
                          <w:color w:val="2A00FD"/>
                          <w:spacing w:val="6"/>
                          <w:w w:val="9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StlingSerializer</w:t>
                      </w:r>
                      <w:r>
                        <w:rPr>
                          <w:rFonts w:ascii="Arial"/>
                          <w:color w:val="2A00FD"/>
                          <w:spacing w:val="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E014B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E014B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1"/>
                          <w:w w:val="96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16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spacing w:val="-18"/>
                          <w:w w:val="97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050026"/>
                          <w:w w:val="101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026"/>
                          <w:w w:val="10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8"/>
                          <w:w w:val="10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7"/>
                          <w:sz w:val="15"/>
                        </w:rPr>
                        <w:t>'valu</w:t>
                      </w:r>
                      <w:r>
                        <w:rPr>
                          <w:rFonts w:ascii="Arial"/>
                          <w:color w:val="2A00FD"/>
                          <w:spacing w:val="-5"/>
                          <w:w w:val="97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2A00FD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serializer"</w:t>
                      </w:r>
                      <w:r>
                        <w:rPr>
                          <w:rFonts w:ascii="Arial"/>
                          <w:color w:val="2A00FD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"org</w:t>
                      </w:r>
                      <w:r>
                        <w:rPr>
                          <w:rFonts w:ascii="Arial"/>
                          <w:color w:val="2A00FD"/>
                          <w:spacing w:val="-5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apache.kafka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w w:val="9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common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serialization</w:t>
                      </w:r>
                      <w:r>
                        <w:rPr>
                          <w:rFonts w:ascii="Arial"/>
                          <w:color w:val="2A00FD"/>
                          <w:spacing w:val="6"/>
                          <w:w w:val="9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StlingSerializer</w:t>
                      </w:r>
                      <w:r>
                        <w:rPr>
                          <w:rFonts w:ascii="Arial"/>
                          <w:color w:val="2A00FD"/>
                          <w:spacing w:val="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E014B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E014B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79" w:right="986" w:hanging="15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16"/>
                          <w:sz w:val="15"/>
                        </w:rPr>
                        <w:t>tr</w:t>
                      </w:r>
                      <w:r>
                        <w:rPr>
                          <w:rFonts w:ascii="Arial"/>
                          <w:color w:val="7C0052"/>
                          <w:spacing w:val="-8"/>
                          <w:w w:val="116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spacing w:val="-23"/>
                          <w:w w:val="161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Producer&lt;Stling,</w:t>
                      </w:r>
                      <w:r>
                        <w:rPr>
                          <w:rFonts w:ascii="Arial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String</w:t>
                      </w:r>
                      <w:r>
                        <w:rPr>
                          <w:rFonts w:ascii="Arial"/>
                          <w:spacing w:val="-4"/>
                          <w:w w:val="96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693D3D"/>
                          <w:w w:val="95"/>
                          <w:sz w:val="15"/>
                        </w:rPr>
                        <w:t>produc</w:t>
                      </w:r>
                      <w:r>
                        <w:rPr>
                          <w:rFonts w:ascii="Arial"/>
                          <w:color w:val="693D3D"/>
                          <w:spacing w:val="3"/>
                          <w:w w:val="95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241616"/>
                          <w:w w:val="100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color w:val="241616"/>
                          <w:spacing w:val="-10"/>
                          <w:w w:val="100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7C0052"/>
                          <w:w w:val="104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w w:val="10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KafkaProducer&lt;&gt;</w:t>
                      </w:r>
                      <w:r>
                        <w:rPr>
                          <w:rFonts w:ascii="Arial"/>
                          <w:color w:val="3F2424"/>
                          <w:w w:val="108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3F2424"/>
                          <w:spacing w:val="-15"/>
                          <w:w w:val="108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693D3D"/>
                          <w:sz w:val="15"/>
                        </w:rPr>
                        <w:t>rop</w:t>
                      </w:r>
                      <w:r>
                        <w:rPr>
                          <w:rFonts w:ascii="Arial"/>
                          <w:color w:val="693D3D"/>
                          <w:spacing w:val="-19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12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27"/>
                          <w:w w:val="122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4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727" w:right="1835" w:hanging="332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08"/>
                          <w:sz w:val="15"/>
                        </w:rPr>
                        <w:t>fo</w:t>
                      </w:r>
                      <w:r>
                        <w:rPr>
                          <w:rFonts w:ascii="Arial"/>
                          <w:color w:val="7C0052"/>
                          <w:spacing w:val="10"/>
                          <w:w w:val="108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color w:val="3F002A"/>
                          <w:w w:val="111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3F002A"/>
                          <w:spacing w:val="-6"/>
                          <w:w w:val="111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7C0052"/>
                          <w:w w:val="111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color w:val="7C0052"/>
                          <w:spacing w:val="-11"/>
                          <w:w w:val="111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693D3D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75"/>
                          <w:sz w:val="15"/>
                        </w:rPr>
                        <w:t>O;</w:t>
                      </w:r>
                      <w:r>
                        <w:rPr>
                          <w:rFonts w:asci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100</w:t>
                      </w:r>
                      <w:r>
                        <w:rPr>
                          <w:rFonts w:ascii="Arial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32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color w:val="693D3D"/>
                          <w:spacing w:val="-33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6"/>
                          <w:sz w:val="15"/>
                        </w:rPr>
                        <w:t>+</w:t>
                      </w:r>
                      <w:r>
                        <w:rPr>
                          <w:rFonts w:ascii="Arial"/>
                          <w:spacing w:val="-22"/>
                          <w:w w:val="106"/>
                          <w:sz w:val="15"/>
                        </w:rPr>
                        <w:t>+</w:t>
                      </w:r>
                      <w:r>
                        <w:rPr>
                          <w:rFonts w:ascii="Arial"/>
                          <w:w w:val="14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produce</w:t>
                      </w:r>
                      <w:r>
                        <w:rPr>
                          <w:rFonts w:ascii="Arial"/>
                          <w:color w:val="693D3D"/>
                          <w:spacing w:val="5"/>
                          <w:w w:val="94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send</w:t>
                      </w:r>
                      <w:r>
                        <w:rPr>
                          <w:rFonts w:ascii="Arial"/>
                          <w:spacing w:val="-4"/>
                          <w:w w:val="97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7C0052"/>
                          <w:w w:val="104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96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4"/>
                          <w:sz w:val="15"/>
                        </w:rPr>
                        <w:t>ProducerRecord&lt;&gt;</w:t>
                      </w:r>
                      <w:r>
                        <w:rPr>
                          <w:rFonts w:ascii="Arial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E014B"/>
                          <w:w w:val="97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E014B"/>
                          <w:spacing w:val="-14"/>
                          <w:w w:val="96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devs4j-top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13"/>
                          <w:w w:val="110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32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color w:val="2A00FD"/>
                          <w:w w:val="107"/>
                          <w:sz w:val="14"/>
                        </w:rPr>
                        <w:t>"key'</w:t>
                      </w:r>
                      <w:r>
                        <w:rPr>
                          <w:rFonts w:ascii="Times New Roman"/>
                          <w:color w:val="2A00FD"/>
                          <w:spacing w:val="-4"/>
                          <w:w w:val="107"/>
                          <w:sz w:val="14"/>
                        </w:rPr>
                        <w:t>'</w:t>
                      </w:r>
                      <w:r>
                        <w:rPr>
                          <w:rFonts w:ascii="Times New Roman"/>
                          <w:spacing w:val="-8"/>
                          <w:w w:val="104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"messag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5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E014B"/>
                          <w:w w:val="108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E014B"/>
                          <w:spacing w:val="-12"/>
                          <w:w w:val="109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1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12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"/>
                        <w:ind w:left="396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124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2"/>
                        <w:ind w:left="396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5"/>
                          <w:sz w:val="15"/>
                        </w:rPr>
                        <w:t>produce</w:t>
                      </w:r>
                      <w:r>
                        <w:rPr>
                          <w:rFonts w:ascii="Arial"/>
                          <w:color w:val="693D3D"/>
                          <w:spacing w:val="13"/>
                          <w:w w:val="95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.flushQ;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08.959991pt;margin-top:17.213919pt;width:195.85pt;height:259.95pt;mso-position-horizontal-relative:page;mso-position-vertical-relative:paragraph;z-index:2944" coordorigin="8179,344" coordsize="3917,5199">
            <v:group style="position:absolute;left:8194;top:373;width:3888;height:2" coordorigin="8194,373" coordsize="3888,2">
              <v:shape style="position:absolute;left:8194;top:373;width:3888;height:2" coordorigin="8194,373" coordsize="3888,0" path="m8194,373l12082,373e" filled="false" stroked="true" strokeweight="1.44pt" strokecolor="#000000">
                <v:path arrowok="t"/>
              </v:shape>
            </v:group>
            <v:group style="position:absolute;left:8204;top:359;width:2;height:5170" coordorigin="8204,359" coordsize="2,5170">
              <v:shape style="position:absolute;left:8204;top:359;width:2;height:5170" coordorigin="8204,359" coordsize="0,5170" path="m8204,5528l8204,359e" filled="false" stroked="true" strokeweight="1.08pt" strokecolor="#000000">
                <v:path arrowok="t"/>
              </v:shape>
            </v:group>
            <v:group style="position:absolute;left:12067;top:359;width:2;height:5170" coordorigin="12067,359" coordsize="2,5170">
              <v:shape style="position:absolute;left:12067;top:359;width:2;height:5170" coordorigin="12067,359" coordsize="0,5170" path="m12067,5528l12067,359e" filled="false" stroked="true" strokeweight="1.44pt" strokecolor="#000000">
                <v:path arrowok="t"/>
              </v:shape>
            </v:group>
            <v:group style="position:absolute;left:8194;top:5517;width:3888;height:2" coordorigin="8194,5517" coordsize="3888,2">
              <v:shape style="position:absolute;left:8194;top:5517;width:3888;height:2" coordorigin="8194,5517" coordsize="3888,0" path="m8194,5517l12082,5517e" filled="false" stroked="true" strokeweight="1.08pt" strokecolor="#000000">
                <v:path arrowok="t"/>
              </v:shape>
              <v:shape style="position:absolute;left:8204;top:373;width:3863;height:5145" type="#_x0000_t202" filled="false" stroked="false">
                <v:textbox inset="0,0,0,0">
                  <w:txbxContent>
                    <w:p>
                      <w:pPr>
                        <w:spacing w:before="17"/>
                        <w:ind w:left="46" w:right="675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0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cont</w:t>
                      </w:r>
                      <w:r>
                        <w:rPr>
                          <w:rFonts w:ascii="Arial" w:hAnsi="Arial"/>
                          <w:spacing w:val="-10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nuac</w:t>
                      </w:r>
                      <w:r>
                        <w:rPr>
                          <w:rFonts w:ascii="Arial" w:hAnsi="Arial"/>
                          <w:spacing w:val="-13"/>
                          <w:w w:val="96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ón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las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modificaciones</w:t>
                      </w:r>
                      <w:r>
                        <w:rPr>
                          <w:rFonts w:ascii="Arial" w:hAnsi="Arial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pera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  <w:sz w:val="15"/>
                        </w:rPr>
                        <w:t>convertir</w:t>
                      </w:r>
                      <w:r>
                        <w:rPr>
                          <w:rFonts w:ascii="Arial" w:hAnsi="Arial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consumer</w:t>
                      </w:r>
                      <w:r>
                        <w:rPr>
                          <w:rFonts w:ascii="Arial" w:hAnsi="Arial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e</w:t>
                      </w:r>
                      <w:r>
                        <w:rPr>
                          <w:rFonts w:ascii="Arial" w:hAnsi="Arial"/>
                          <w:spacing w:val="15"/>
                          <w:w w:val="103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transaccional: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32" w:lineRule="auto" w:before="0"/>
                        <w:ind w:left="46" w:right="43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2"/>
                          <w:sz w:val="15"/>
                        </w:rPr>
                        <w:t>Properties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-8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10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7C0052"/>
                          <w:w w:val="102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PropertiesQ;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setProp</w:t>
                      </w:r>
                      <w:r>
                        <w:rPr>
                          <w:rFonts w:ascii="Arial"/>
                          <w:spacing w:val="9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026"/>
                          <w:w w:val="94"/>
                          <w:sz w:val="15"/>
                        </w:rPr>
                        <w:t>rty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bootstrap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servers</w:t>
                      </w:r>
                      <w:r>
                        <w:rPr>
                          <w:rFonts w:ascii="Arial"/>
                          <w:color w:val="2A00FD"/>
                          <w:spacing w:val="6"/>
                          <w:w w:val="93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"localhost9092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9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64"/>
                          <w:w w:val="162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w w:val="189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18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setProp</w:t>
                      </w:r>
                      <w:r>
                        <w:rPr>
                          <w:rFonts w:ascii="Arial"/>
                          <w:spacing w:val="9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026"/>
                          <w:w w:val="94"/>
                          <w:sz w:val="15"/>
                        </w:rPr>
                        <w:t>rty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group</w:t>
                      </w:r>
                      <w:r>
                        <w:rPr>
                          <w:rFonts w:ascii="Arial"/>
                          <w:color w:val="2A00FD"/>
                          <w:spacing w:val="7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id</w:t>
                      </w:r>
                      <w:r>
                        <w:rPr>
                          <w:rFonts w:ascii="Arial"/>
                          <w:color w:val="2A00FD"/>
                          <w:spacing w:val="-14"/>
                          <w:w w:val="96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53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"devs4j-group</w:t>
                      </w:r>
                      <w:r>
                        <w:rPr>
                          <w:rFonts w:ascii="Arial"/>
                          <w:color w:val="2A00FD"/>
                          <w:spacing w:val="10"/>
                          <w:w w:val="92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4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setProp</w:t>
                      </w:r>
                      <w:r>
                        <w:rPr>
                          <w:rFonts w:ascii="Arial"/>
                          <w:spacing w:val="9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026"/>
                          <w:w w:val="94"/>
                          <w:sz w:val="15"/>
                        </w:rPr>
                        <w:t>rty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enable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auto</w:t>
                      </w:r>
                      <w:r>
                        <w:rPr>
                          <w:rFonts w:ascii="Arial"/>
                          <w:color w:val="2A00FD"/>
                          <w:spacing w:val="3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0"/>
                          <w:sz w:val="15"/>
                        </w:rPr>
                        <w:t>commit'</w:t>
                      </w:r>
                      <w:r>
                        <w:rPr>
                          <w:rFonts w:ascii="Arial"/>
                          <w:color w:val="2A00FD"/>
                          <w:spacing w:val="12"/>
                          <w:w w:val="90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spacing w:val="-27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''true'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4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setProp</w:t>
                      </w:r>
                      <w:r>
                        <w:rPr>
                          <w:rFonts w:ascii="Arial"/>
                          <w:spacing w:val="9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026"/>
                          <w:w w:val="94"/>
                          <w:sz w:val="15"/>
                        </w:rPr>
                        <w:t>rty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auto.comm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9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101"/>
                          <w:sz w:val="15"/>
                        </w:rPr>
                        <w:t>t.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w w:val="101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nterva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3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ms</w:t>
                      </w:r>
                      <w:r>
                        <w:rPr>
                          <w:rFonts w:ascii="Arial"/>
                          <w:color w:val="2A00FD"/>
                          <w:spacing w:val="-13"/>
                          <w:w w:val="9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32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spacing w:val="-15"/>
                          <w:w w:val="107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spacing w:val="-79"/>
                          <w:w w:val="198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000</w:t>
                      </w:r>
                      <w:r>
                        <w:rPr>
                          <w:rFonts w:ascii="Arial"/>
                          <w:color w:val="0E014B"/>
                          <w:w w:val="92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E014B"/>
                          <w:spacing w:val="4"/>
                          <w:w w:val="9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setProp</w:t>
                      </w:r>
                      <w:r>
                        <w:rPr>
                          <w:rFonts w:ascii="Arial"/>
                          <w:spacing w:val="9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026"/>
                          <w:w w:val="94"/>
                          <w:sz w:val="15"/>
                        </w:rPr>
                        <w:t>rty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12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9"/>
                          <w:sz w:val="15"/>
                        </w:rPr>
                        <w:t>ke</w:t>
                      </w:r>
                      <w:r>
                        <w:rPr>
                          <w:rFonts w:ascii="Arial"/>
                          <w:color w:val="2A00FD"/>
                          <w:spacing w:val="-16"/>
                          <w:w w:val="99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color w:val="2A00FD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deserial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zer'</w:t>
                      </w:r>
                      <w:r>
                        <w:rPr>
                          <w:rFonts w:ascii="Arial"/>
                          <w:color w:val="2A00FD"/>
                          <w:spacing w:val="9"/>
                          <w:w w:val="93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org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apache</w:t>
                      </w:r>
                      <w:r>
                        <w:rPr>
                          <w:rFonts w:ascii="Arial"/>
                          <w:color w:val="2A00FD"/>
                          <w:spacing w:val="7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kalka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w w:val="95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common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sz w:val="15"/>
                        </w:rPr>
                        <w:t>ser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alization</w:t>
                      </w:r>
                      <w:r>
                        <w:rPr>
                          <w:rFonts w:ascii="Arial"/>
                          <w:color w:val="2A00FD"/>
                          <w:spacing w:val="-3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StringDeseriali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zer</w:t>
                      </w:r>
                      <w:r>
                        <w:rPr>
                          <w:rFonts w:ascii="Arial"/>
                          <w:color w:val="2A00FD"/>
                          <w:spacing w:val="3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84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5"/>
                          <w:w w:val="85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setProp</w:t>
                      </w:r>
                      <w:r>
                        <w:rPr>
                          <w:rFonts w:ascii="Arial"/>
                          <w:spacing w:val="9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11006E"/>
                          <w:w w:val="93"/>
                          <w:sz w:val="15"/>
                        </w:rPr>
                        <w:t>rty</w:t>
                      </w:r>
                      <w:r>
                        <w:rPr>
                          <w:rFonts w:ascii="Arial"/>
                          <w:color w:val="11006E"/>
                          <w:w w:val="94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11006E"/>
                          <w:w w:val="93"/>
                          <w:sz w:val="15"/>
                        </w:rPr>
                        <w:t>"va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w w:val="162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ue</w:t>
                      </w:r>
                      <w:r>
                        <w:rPr>
                          <w:rFonts w:ascii="Arial"/>
                          <w:color w:val="2A00FD"/>
                          <w:spacing w:val="-11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deseria</w:t>
                      </w:r>
                      <w:r>
                        <w:rPr>
                          <w:rFonts w:ascii="Arial"/>
                          <w:color w:val="2A00FD"/>
                          <w:spacing w:val="1"/>
                          <w:w w:val="93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izer</w:t>
                      </w:r>
                      <w:r>
                        <w:rPr>
                          <w:rFonts w:ascii="Arial"/>
                          <w:color w:val="2A00FD"/>
                          <w:spacing w:val="-10"/>
                          <w:w w:val="9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41616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41616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spacing w:val="-24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org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apache</w:t>
                      </w:r>
                      <w:r>
                        <w:rPr>
                          <w:rFonts w:ascii="Arial"/>
                          <w:color w:val="2A00FD"/>
                          <w:spacing w:val="7"/>
                          <w:w w:val="92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84"/>
                          <w:sz w:val="15"/>
                        </w:rPr>
                        <w:t>kall&lt;a</w:t>
                      </w:r>
                      <w:r>
                        <w:rPr>
                          <w:rFonts w:ascii="Arial"/>
                          <w:color w:val="2A00FD"/>
                          <w:spacing w:val="2"/>
                          <w:w w:val="8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common</w:t>
                      </w:r>
                      <w:r>
                        <w:rPr>
                          <w:rFonts w:ascii="Arial"/>
                          <w:color w:val="2A00FD"/>
                          <w:spacing w:val="-6"/>
                          <w:w w:val="9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sz w:val="15"/>
                        </w:rPr>
                        <w:t>ser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alizalion</w:t>
                      </w:r>
                      <w:r>
                        <w:rPr>
                          <w:rFonts w:ascii="Arial"/>
                          <w:color w:val="2A00FD"/>
                          <w:spacing w:val="-7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2"/>
                          <w:sz w:val="15"/>
                        </w:rPr>
                        <w:t>StringDeseriali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zer</w:t>
                      </w:r>
                      <w:r>
                        <w:rPr>
                          <w:rFonts w:ascii="Arial"/>
                          <w:color w:val="2A00FD"/>
                          <w:spacing w:val="3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84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5"/>
                          <w:w w:val="85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46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prop</w:t>
                      </w:r>
                      <w:r>
                        <w:rPr>
                          <w:rFonts w:ascii="Arial"/>
                          <w:color w:val="693D3D"/>
                          <w:spacing w:val="7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setProp</w:t>
                      </w:r>
                      <w:r>
                        <w:rPr>
                          <w:rFonts w:ascii="Arial"/>
                          <w:spacing w:val="9"/>
                          <w:w w:val="9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026"/>
                          <w:w w:val="94"/>
                          <w:sz w:val="15"/>
                        </w:rPr>
                        <w:t>rty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026"/>
                          <w:spacing w:val="-33"/>
                          <w:w w:val="9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spacing w:val="-65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solation</w:t>
                      </w:r>
                      <w:r>
                        <w:rPr>
                          <w:rFonts w:ascii="Arial"/>
                          <w:color w:val="2A00FD"/>
                          <w:spacing w:val="8"/>
                          <w:w w:val="93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3"/>
                          <w:sz w:val="15"/>
                        </w:rPr>
                        <w:t>leve</w:t>
                      </w:r>
                      <w:r>
                        <w:rPr>
                          <w:rFonts w:ascii="Arial"/>
                          <w:color w:val="2A00FD"/>
                          <w:spacing w:val="-14"/>
                          <w:w w:val="93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spacing w:val="-17"/>
                          <w:w w:val="125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53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spacing w:val="-20"/>
                          <w:w w:val="144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read_committed</w:t>
                      </w:r>
                      <w:r>
                        <w:rPr>
                          <w:rFonts w:ascii="Arial"/>
                          <w:color w:val="2A00FD"/>
                          <w:spacing w:val="7"/>
                          <w:w w:val="91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106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2"/>
                          <w:w w:val="10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33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46" w:right="64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C0052"/>
                          <w:w w:val="108"/>
                          <w:sz w:val="15"/>
                        </w:rPr>
                        <w:t>tr</w:t>
                      </w:r>
                      <w:r>
                        <w:rPr>
                          <w:rFonts w:ascii="Arial"/>
                          <w:color w:val="7C0052"/>
                          <w:spacing w:val="-9"/>
                          <w:w w:val="108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KafkaConsumer&lt;String,</w:t>
                      </w:r>
                      <w:r>
                        <w:rPr>
                          <w:rFonts w:ascii="Arial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Str</w:t>
                      </w:r>
                      <w:r>
                        <w:rPr>
                          <w:rFonts w:ascii="Arial"/>
                          <w:spacing w:val="-7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1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spacing w:val="-11"/>
                          <w:w w:val="101"/>
                          <w:sz w:val="15"/>
                        </w:rPr>
                        <w:t>g</w:t>
                      </w:r>
                      <w:r>
                        <w:rPr>
                          <w:rFonts w:ascii="Arial"/>
                          <w:color w:val="3F2424"/>
                          <w:w w:val="90"/>
                          <w:sz w:val="15"/>
                        </w:rPr>
                        <w:t>&gt;e</w:t>
                      </w:r>
                      <w:r>
                        <w:rPr>
                          <w:rFonts w:ascii="Arial"/>
                          <w:color w:val="3F2424"/>
                          <w:spacing w:val="-1"/>
                          <w:w w:val="90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nsum</w:t>
                      </w:r>
                      <w:r>
                        <w:rPr>
                          <w:rFonts w:ascii="Arial"/>
                          <w:color w:val="693D3D"/>
                          <w:spacing w:val="-6"/>
                          <w:w w:val="94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241616"/>
                          <w:w w:val="100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color w:val="241616"/>
                          <w:spacing w:val="-10"/>
                          <w:w w:val="100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7C0052"/>
                          <w:w w:val="102"/>
                          <w:sz w:val="15"/>
                        </w:rPr>
                        <w:t>new</w:t>
                      </w:r>
                      <w:r>
                        <w:rPr>
                          <w:rFonts w:ascii="Arial"/>
                          <w:color w:val="7C0052"/>
                          <w:w w:val="10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KalkaConsumer&lt;</w:t>
                      </w:r>
                      <w:r>
                        <w:rPr>
                          <w:rFonts w:ascii="Arial"/>
                          <w:spacing w:val="11"/>
                          <w:w w:val="9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3F2424"/>
                          <w:w w:val="10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3F2424"/>
                          <w:spacing w:val="-7"/>
                          <w:w w:val="102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rop</w:t>
                      </w:r>
                      <w:r>
                        <w:rPr>
                          <w:rFonts w:ascii="Arial"/>
                          <w:color w:val="693D3D"/>
                          <w:spacing w:val="-16"/>
                          <w:w w:val="9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11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17"/>
                          <w:w w:val="112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58" w:lineRule="exact" w:before="14"/>
                        <w:ind w:left="363" w:right="346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3"/>
                          <w:sz w:val="15"/>
                        </w:rPr>
                        <w:t>consume</w:t>
                      </w:r>
                      <w:r>
                        <w:rPr>
                          <w:rFonts w:ascii="Arial"/>
                          <w:color w:val="693D3D"/>
                          <w:spacing w:val="6"/>
                          <w:w w:val="93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subscribe(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Arr</w:t>
                      </w:r>
                      <w:r>
                        <w:rPr>
                          <w:rFonts w:ascii="Arial"/>
                          <w:spacing w:val="-5"/>
                          <w:w w:val="91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w w:val="99"/>
                          <w:sz w:val="15"/>
                        </w:rPr>
                        <w:t>ys</w:t>
                      </w:r>
                      <w:r>
                        <w:rPr>
                          <w:rFonts w:ascii="Arial"/>
                          <w:spacing w:val="-5"/>
                          <w:w w:val="9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101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spacing w:val="-16"/>
                          <w:w w:val="101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12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spacing w:val="-32"/>
                          <w:w w:val="12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st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91"/>
                          <w:sz w:val="15"/>
                        </w:rPr>
                        <w:t>'devs4j-top</w:t>
                      </w:r>
                      <w:r>
                        <w:rPr>
                          <w:rFonts w:ascii="Arial"/>
                          <w:color w:val="2A00FD"/>
                          <w:spacing w:val="-3"/>
                          <w:w w:val="91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100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w w:val="100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w w:val="95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050026"/>
                          <w:spacing w:val="-18"/>
                          <w:w w:val="96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2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22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w w:val="12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7C0052"/>
                          <w:w w:val="109"/>
                          <w:sz w:val="15"/>
                        </w:rPr>
                        <w:t>wh</w:t>
                      </w:r>
                      <w:r>
                        <w:rPr>
                          <w:rFonts w:ascii="Arial"/>
                          <w:color w:val="7C0052"/>
                          <w:spacing w:val="-22"/>
                          <w:w w:val="109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7C0052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7C0052"/>
                          <w:spacing w:val="-5"/>
                          <w:w w:val="109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spacing w:val="-17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7C0052"/>
                          <w:w w:val="101"/>
                          <w:sz w:val="15"/>
                        </w:rPr>
                        <w:t>tru</w:t>
                      </w:r>
                      <w:r>
                        <w:rPr>
                          <w:rFonts w:ascii="Arial"/>
                          <w:color w:val="7C0052"/>
                          <w:spacing w:val="-5"/>
                          <w:w w:val="101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6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30" w:lineRule="auto" w:before="6"/>
                        <w:ind w:left="694" w:right="513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ConsumerRecords&lt;Str</w:t>
                      </w:r>
                      <w:r>
                        <w:rPr>
                          <w:rFonts w:ascii="Arial" w:hAnsi="Arial"/>
                          <w:spacing w:val="17"/>
                          <w:w w:val="91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ng</w:t>
                      </w:r>
                      <w:r>
                        <w:rPr>
                          <w:rFonts w:ascii="Arial" w:hAnsi="Arial"/>
                          <w:spacing w:val="-20"/>
                          <w:w w:val="98"/>
                          <w:sz w:val="15"/>
                        </w:rPr>
                        <w:t>,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Str</w:t>
                      </w:r>
                      <w:r>
                        <w:rPr>
                          <w:rFonts w:ascii="Arial" w:hAnsi="Arial"/>
                          <w:spacing w:val="-7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ng</w:t>
                      </w:r>
                      <w:r>
                        <w:rPr>
                          <w:rFonts w:ascii="Arial" w:hAnsi="Arial"/>
                          <w:spacing w:val="-7"/>
                          <w:w w:val="98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color w:val="693D3D"/>
                          <w:w w:val="92"/>
                          <w:sz w:val="15"/>
                        </w:rPr>
                        <w:t>recor</w:t>
                      </w:r>
                      <w:r>
                        <w:rPr>
                          <w:rFonts w:ascii="Arial" w:hAnsi="Arial"/>
                          <w:color w:val="693D3D"/>
                          <w:spacing w:val="-3"/>
                          <w:w w:val="92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color w:val="3F2424"/>
                          <w:w w:val="98"/>
                          <w:sz w:val="15"/>
                        </w:rPr>
                        <w:t>s=</w:t>
                      </w:r>
                      <w:r>
                        <w:rPr>
                          <w:rFonts w:ascii="Arial" w:hAnsi="Arial"/>
                          <w:color w:val="3F2424"/>
                          <w:w w:val="9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693D3D"/>
                          <w:w w:val="91"/>
                          <w:sz w:val="15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693D3D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pol</w:t>
                      </w:r>
                      <w:r>
                        <w:rPr>
                          <w:rFonts w:ascii="Arial" w:hAnsi="Arial"/>
                          <w:spacing w:val="-16"/>
                          <w:w w:val="99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Dura!ion.of</w:t>
                      </w:r>
                      <w:r>
                        <w:rPr>
                          <w:rFonts w:ascii="Arial" w:hAnsi="Arial"/>
                          <w:spacing w:val="-14"/>
                          <w:w w:val="94"/>
                          <w:sz w:val="15"/>
                        </w:rPr>
                        <w:t>M</w:t>
                      </w:r>
                      <w:r>
                        <w:rPr>
                          <w:rFonts w:ascii="Arial" w:hAnsi="Arial"/>
                          <w:w w:val="85"/>
                          <w:sz w:val="15"/>
                        </w:rPr>
                        <w:t>í/</w:t>
                      </w:r>
                      <w:r>
                        <w:rPr>
                          <w:rFonts w:ascii="Arial" w:hAnsi="Arial"/>
                          <w:spacing w:val="-21"/>
                          <w:w w:val="85"/>
                          <w:sz w:val="15"/>
                        </w:rPr>
                        <w:t>/</w:t>
                      </w:r>
                      <w:r>
                        <w:rPr>
                          <w:rFonts w:ascii="Arial" w:hAnsi="Arial"/>
                          <w:spacing w:val="-37"/>
                          <w:w w:val="157"/>
                          <w:sz w:val="15"/>
                        </w:rPr>
                        <w:t>í</w:t>
                      </w:r>
                      <w:r>
                        <w:rPr>
                          <w:rFonts w:ascii="Arial" w:hAnsi="Arial"/>
                          <w:w w:val="139"/>
                          <w:sz w:val="15"/>
                        </w:rPr>
                        <w:t>s(</w:t>
                      </w:r>
                      <w:r>
                        <w:rPr>
                          <w:rFonts w:ascii="Arial" w:hAnsi="Arial"/>
                          <w:spacing w:val="-19"/>
                          <w:w w:val="139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69"/>
                          <w:sz w:val="15"/>
                        </w:rPr>
                        <w:t>O</w:t>
                      </w:r>
                      <w:r>
                        <w:rPr>
                          <w:rFonts w:ascii="Arial" w:hAnsi="Arial"/>
                          <w:spacing w:val="-20"/>
                          <w:w w:val="69"/>
                          <w:sz w:val="15"/>
                        </w:rPr>
                        <w:t>O</w:t>
                      </w:r>
                      <w:r>
                        <w:rPr>
                          <w:rFonts w:ascii="Arial" w:hAnsi="Arial"/>
                          <w:spacing w:val="-23"/>
                          <w:w w:val="161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w w:val="112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w w:val="111"/>
                          <w:sz w:val="15"/>
                        </w:rPr>
                        <w:t>:</w:t>
                      </w:r>
                      <w:r>
                        <w:rPr>
                          <w:rFonts w:ascii="Arial" w:hAnsi="Arial"/>
                          <w:w w:val="1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7C0052"/>
                          <w:w w:val="104"/>
                          <w:sz w:val="15"/>
                        </w:rPr>
                        <w:t>fo</w:t>
                      </w:r>
                      <w:r>
                        <w:rPr>
                          <w:rFonts w:ascii="Arial" w:hAnsi="Arial"/>
                          <w:color w:val="7C0052"/>
                          <w:spacing w:val="3"/>
                          <w:w w:val="104"/>
                          <w:sz w:val="15"/>
                        </w:rPr>
                        <w:t>r</w:t>
                      </w:r>
                      <w:r>
                        <w:rPr>
                          <w:rFonts w:ascii="Arial" w:hAnsi="Arial"/>
                          <w:spacing w:val="-27"/>
                          <w:w w:val="140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Cons</w:t>
                      </w:r>
                      <w:r>
                        <w:rPr>
                          <w:rFonts w:ascii="Arial" w:hAnsi="Arial"/>
                          <w:spacing w:val="-9"/>
                          <w:w w:val="95"/>
                          <w:sz w:val="15"/>
                        </w:rPr>
                        <w:t>u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merRecord&lt;Str</w:t>
                      </w:r>
                      <w:r>
                        <w:rPr>
                          <w:rFonts w:ascii="Arial" w:hAnsi="Arial"/>
                          <w:spacing w:val="-1"/>
                          <w:w w:val="92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6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spacing w:val="-19"/>
                          <w:w w:val="106"/>
                          <w:sz w:val="15"/>
                        </w:rPr>
                        <w:t>g</w:t>
                      </w:r>
                      <w:r>
                        <w:rPr>
                          <w:rFonts w:ascii="Arial" w:hAnsi="Arial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before="1"/>
                        <w:ind w:left="1011" w:right="0" w:firstLine="0"/>
                        <w:jc w:val="both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8"/>
                          <w:sz w:val="15"/>
                        </w:rPr>
                        <w:t>Str</w:t>
                      </w:r>
                      <w:r>
                        <w:rPr>
                          <w:rFonts w:ascii="Arial"/>
                          <w:spacing w:val="-7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ng</w:t>
                      </w:r>
                      <w:r>
                        <w:rPr>
                          <w:rFonts w:ascii="Arial"/>
                          <w:spacing w:val="-7"/>
                          <w:w w:val="98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693D3D"/>
                          <w:w w:val="92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-3"/>
                          <w:w w:val="92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color w:val="693D3D"/>
                          <w:w w:val="93"/>
                          <w:sz w:val="15"/>
                        </w:rPr>
                        <w:t>record</w:t>
                      </w:r>
                      <w:r>
                        <w:rPr>
                          <w:rFonts w:ascii="Arial"/>
                          <w:color w:val="693D3D"/>
                          <w:spacing w:val="-5"/>
                          <w:w w:val="93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1011" w:right="130" w:firstLine="0"/>
                        <w:jc w:val="both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000BF"/>
                          <w:w w:val="122"/>
                          <w:sz w:val="15"/>
                        </w:rPr>
                        <w:t>lo</w:t>
                      </w:r>
                      <w:r>
                        <w:rPr>
                          <w:rFonts w:ascii="Arial"/>
                          <w:color w:val="0000BF"/>
                          <w:spacing w:val="-14"/>
                          <w:w w:val="122"/>
                          <w:sz w:val="15"/>
                        </w:rPr>
                        <w:t>g</w:t>
                      </w:r>
                      <w:r>
                        <w:rPr>
                          <w:rFonts w:ascii="Arial"/>
                          <w:spacing w:val="-52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pacing w:val="-65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2"/>
                          <w:sz w:val="15"/>
                        </w:rPr>
                        <w:t>nf</w:t>
                      </w:r>
                      <w:r>
                        <w:rPr>
                          <w:rFonts w:ascii="Arial"/>
                          <w:spacing w:val="-13"/>
                          <w:w w:val="102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0E014B"/>
                          <w:w w:val="160"/>
                          <w:sz w:val="15"/>
                        </w:rPr>
                        <w:t>f</w:t>
                      </w:r>
                      <w:r>
                        <w:rPr>
                          <w:rFonts w:ascii="Arial"/>
                          <w:color w:val="0E014B"/>
                          <w:spacing w:val="-12"/>
                          <w:w w:val="160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2A00FD"/>
                          <w:w w:val="103"/>
                          <w:sz w:val="15"/>
                        </w:rPr>
                        <w:t>parlil</w:t>
                      </w:r>
                      <w:r>
                        <w:rPr>
                          <w:rFonts w:ascii="Arial"/>
                          <w:color w:val="2A00FD"/>
                          <w:spacing w:val="-15"/>
                          <w:w w:val="10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103"/>
                          <w:sz w:val="15"/>
                        </w:rPr>
                        <w:t>on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1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2A00FD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88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2A00FD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33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2A00FD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offset</w:t>
                      </w:r>
                      <w:r>
                        <w:rPr>
                          <w:rFonts w:ascii="Arial"/>
                          <w:color w:val="2A00FD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2A00FD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O,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9"/>
                          <w:sz w:val="15"/>
                        </w:rPr>
                        <w:t>key</w:t>
                      </w:r>
                      <w:r>
                        <w:rPr>
                          <w:rFonts w:ascii="Arial"/>
                          <w:color w:val="2A00FD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2A00FD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O,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2"/>
                          <w:sz w:val="15"/>
                        </w:rPr>
                        <w:t>va</w:t>
                      </w:r>
                      <w:r>
                        <w:rPr>
                          <w:rFonts w:ascii="Arial"/>
                          <w:color w:val="2A00FD"/>
                          <w:spacing w:val="-9"/>
                          <w:w w:val="102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w w:val="103"/>
                          <w:sz w:val="15"/>
                        </w:rPr>
                        <w:t>ue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2A00FD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9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2A00FD"/>
                          <w:spacing w:val="-12"/>
                          <w:w w:val="99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spacing w:val="-32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-5"/>
                          <w:w w:val="96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partitionQ</w:t>
                      </w:r>
                      <w:r>
                        <w:rPr>
                          <w:rFonts w:ascii="Arial"/>
                          <w:spacing w:val="5"/>
                          <w:w w:val="92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-5"/>
                          <w:w w:val="96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offsetQ,</w:t>
                      </w:r>
                      <w:r>
                        <w:rPr>
                          <w:rFonts w:ascii="Arial"/>
                          <w:w w:val="8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-5"/>
                          <w:w w:val="96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1"/>
                          <w:sz w:val="15"/>
                        </w:rPr>
                        <w:t>keyQ</w:t>
                      </w:r>
                      <w:r>
                        <w:rPr>
                          <w:rFonts w:ascii="Arial"/>
                          <w:spacing w:val="-1"/>
                          <w:w w:val="91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D"/>
                          <w:w w:val="96"/>
                          <w:sz w:val="15"/>
                        </w:rPr>
                        <w:t>recor</w:t>
                      </w:r>
                      <w:r>
                        <w:rPr>
                          <w:rFonts w:ascii="Arial"/>
                          <w:color w:val="693D3D"/>
                          <w:spacing w:val="-22"/>
                          <w:w w:val="96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102"/>
                          <w:sz w:val="15"/>
                        </w:rPr>
                        <w:t>va</w:t>
                      </w:r>
                      <w:r>
                        <w:rPr>
                          <w:rFonts w:ascii="Arial"/>
                          <w:spacing w:val="-9"/>
                          <w:w w:val="102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ueQ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10"/>
        </w:rPr>
        <w:t>Consumer</w:t>
      </w:r>
      <w:r>
        <w:rPr>
          <w:spacing w:val="-37"/>
          <w:w w:val="110"/>
        </w:rPr>
        <w:t> </w:t>
      </w:r>
      <w:r>
        <w:rPr>
          <w:w w:val="110"/>
        </w:rPr>
        <w:t>transaccional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140" w:bottom="0" w:left="40" w:right="4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05"/>
        <w:ind w:left="109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Produce,</w:t>
      </w:r>
      <w:r>
        <w:rPr>
          <w:rFonts w:ascii="Arial"/>
          <w:spacing w:val="-7"/>
          <w:w w:val="110"/>
          <w:sz w:val="16"/>
        </w:rPr>
        <w:t> </w:t>
      </w:r>
      <w:r>
        <w:rPr>
          <w:rFonts w:ascii="Arial"/>
          <w:w w:val="110"/>
          <w:sz w:val="16"/>
        </w:rPr>
        <w:t>properties</w:t>
      </w:r>
      <w:r>
        <w:rPr>
          <w:rFonts w:ascii="Arial"/>
          <w:sz w:val="16"/>
        </w:rPr>
      </w:r>
    </w:p>
    <w:p>
      <w:pPr>
        <w:spacing w:before="78"/>
        <w:ind w:left="109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  <w:t>Transactional</w:t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140" w:bottom="0" w:left="40" w:right="40"/>
          <w:cols w:num="2" w:equalWidth="0">
            <w:col w:w="2628" w:space="1793"/>
            <w:col w:w="773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6"/>
          <w:szCs w:val="26"/>
        </w:rPr>
      </w:pPr>
    </w:p>
    <w:p>
      <w:pPr>
        <w:spacing w:line="1447" w:lineRule="exact"/>
        <w:ind w:left="924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8"/>
          <w:sz w:val="20"/>
          <w:szCs w:val="20"/>
        </w:rPr>
        <w:drawing>
          <wp:inline distT="0" distB="0" distL="0" distR="0">
            <wp:extent cx="882396" cy="918972"/>
            <wp:effectExtent l="0" t="0" r="0" b="0"/>
            <wp:docPr id="1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28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line="615" w:lineRule="exact"/>
        <w:ind w:left="910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11"/>
          <w:sz w:val="20"/>
          <w:szCs w:val="20"/>
        </w:rPr>
        <w:pict>
          <v:group style="width:84.85pt;height:30.8pt;mso-position-horizontal-relative:char;mso-position-vertical-relative:line" coordorigin="0,0" coordsize="1697,616">
            <v:group style="position:absolute;left:0;top:0;width:1694;height:616" coordorigin="0,0" coordsize="1694,616">
              <v:shape style="position:absolute;left:0;top:0;width:1694;height:616" coordorigin="0,0" coordsize="1694,616" path="m0,0l1694,0,1694,616,0,616,0,0xe" filled="true" fillcolor="#596774" stroked="false">
                <v:path arrowok="t"/>
                <v:fill type="solid"/>
              </v:shape>
              <v:shape style="position:absolute;left:0;top:0;width:1697;height:616" type="#_x0000_t202" filled="false" stroked="false">
                <v:textbox inset="0,0,0,0">
                  <w:txbxContent>
                    <w:p>
                      <w:pPr>
                        <w:tabs>
                          <w:tab w:pos="1500" w:val="left" w:leader="none"/>
                        </w:tabs>
                        <w:spacing w:before="50"/>
                        <w:ind w:left="31" w:right="0" w:firstLine="0"/>
                        <w:jc w:val="left"/>
                        <w:rPr>
                          <w:rFonts w:ascii="Arial" w:hAnsi="Arial" w:cs="Arial" w:eastAsia="Arial"/>
                          <w:sz w:val="43"/>
                          <w:szCs w:val="43"/>
                        </w:rPr>
                      </w:pPr>
                      <w:r>
                        <w:rPr>
                          <w:rFonts w:ascii="Arial"/>
                          <w:b/>
                          <w:color w:val="DBDBDB"/>
                          <w:spacing w:val="-20"/>
                          <w:w w:val="113"/>
                          <w:sz w:val="43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DBDBDB"/>
                          <w:w w:val="99"/>
                          <w:sz w:val="43"/>
                        </w:rPr>
                        <w:t>EVS</w:t>
                      </w:r>
                      <w:r>
                        <w:rPr>
                          <w:rFonts w:ascii="Arial"/>
                          <w:b/>
                          <w:color w:val="DBDBDB"/>
                          <w:sz w:val="43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DBDBDB"/>
                          <w:w w:val="82"/>
                          <w:sz w:val="43"/>
                        </w:rPr>
                        <w:t>J</w:t>
                      </w:r>
                      <w:r>
                        <w:rPr>
                          <w:rFonts w:ascii="Arial"/>
                          <w:sz w:val="4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11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140" w:bottom="0" w:left="40" w:right="40"/>
        </w:sectPr>
      </w:pPr>
    </w:p>
    <w:p>
      <w:pPr>
        <w:spacing w:before="76"/>
        <w:ind w:left="5028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/>
        <w:pict>
          <v:group style="position:absolute;margin-left:7.56pt;margin-top:-232.809769pt;width:190.8pt;height:253.8pt;mso-position-horizontal-relative:page;mso-position-vertical-relative:paragraph;z-index:2800" coordorigin="151,-4656" coordsize="3816,5076">
            <v:group style="position:absolute;left:166;top:-4627;width:3788;height:2" coordorigin="166,-4627" coordsize="3788,2">
              <v:shape style="position:absolute;left:166;top:-4627;width:3788;height:2" coordorigin="166,-4627" coordsize="3788,0" path="m166,-4627l3953,-4627e" filled="false" stroked="true" strokeweight="1.44pt" strokecolor="#000000">
                <v:path arrowok="t"/>
              </v:shape>
            </v:group>
            <v:group style="position:absolute;left:180;top:-4642;width:2;height:4421" coordorigin="180,-4642" coordsize="2,4421">
              <v:shape style="position:absolute;left:180;top:-4642;width:2;height:4421" coordorigin="180,-4642" coordsize="0,4421" path="m180,-221l180,-4642e" filled="false" stroked="true" strokeweight="1.44pt" strokecolor="#000000">
                <v:path arrowok="t"/>
              </v:shape>
            </v:group>
            <v:group style="position:absolute;left:166;top:-232;width:3788;height:2" coordorigin="166,-232" coordsize="3788,2">
              <v:shape style="position:absolute;left:166;top:-232;width:3788;height:2" coordorigin="166,-232" coordsize="3788,0" path="m166,-232l3953,-232e" filled="false" stroked="true" strokeweight="1.08pt" strokecolor="#000000">
                <v:path arrowok="t"/>
              </v:shape>
            </v:group>
            <v:group style="position:absolute;left:3942;top:-4642;width:2;height:4421" coordorigin="3942,-4642" coordsize="2,4421">
              <v:shape style="position:absolute;left:3942;top:-4642;width:2;height:4421" coordorigin="3942,-4642" coordsize="0,4421" path="m3942,-221l3942,-4642e" filled="false" stroked="true" strokeweight="1.08pt" strokecolor="#000000">
                <v:path arrowok="t"/>
              </v:shape>
              <v:shape style="position:absolute;left:151;top:-4656;width:3816;height:5076" type="#_x0000_t202" filled="false" stroked="false">
                <v:textbox inset="0,0,0,0">
                  <w:txbxContent>
                    <w:p>
                      <w:pPr>
                        <w:spacing w:line="166" w:lineRule="exact" w:before="54"/>
                        <w:ind w:left="79" w:right="179" w:hanging="15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104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conti</w:t>
                      </w:r>
                      <w:r>
                        <w:rPr>
                          <w:rFonts w:ascii="Arial" w:hAnsi="Arial"/>
                          <w:spacing w:val="-10"/>
                          <w:w w:val="95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uación</w:t>
                      </w:r>
                      <w:r>
                        <w:rPr>
                          <w:rFonts w:ascii="Arial" w:hAns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listan</w:t>
                      </w:r>
                      <w:r>
                        <w:rPr>
                          <w:rFonts w:ascii="Arial" w:hAns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algunas</w:t>
                      </w:r>
                      <w:r>
                        <w:rPr>
                          <w:rFonts w:ascii="Arial" w:hAnsi="Arial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propiedades</w:t>
                      </w:r>
                      <w:r>
                        <w:rPr>
                          <w:rFonts w:ascii="Arial" w:hAnsi="Arial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mportantes</w:t>
                      </w:r>
                      <w:r>
                        <w:rPr>
                          <w:rFonts w:ascii="Arial" w:hAnsi="Arial"/>
                          <w:w w:val="9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8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  <w:sz w:val="15"/>
                        </w:rPr>
                        <w:t>configurar</w:t>
                      </w:r>
                      <w:r>
                        <w:rPr>
                          <w:rFonts w:ascii="Arial" w:hAns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e</w:t>
                      </w:r>
                      <w:r>
                        <w:rPr>
                          <w:rFonts w:ascii="Arial" w:hAnsi="Arial"/>
                          <w:spacing w:val="8"/>
                          <w:w w:val="103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sz w:val="15"/>
                        </w:rPr>
                        <w:t>os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producers: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166" w:val="left" w:leader="none"/>
                        </w:tabs>
                        <w:spacing w:line="249" w:lineRule="auto" w:before="0"/>
                        <w:ind w:left="79" w:right="519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bootstrap.</w:t>
                      </w:r>
                      <w:r>
                        <w:rPr>
                          <w:rFonts w:ascii="Arial"/>
                          <w:color w:val="2A00FD"/>
                          <w:w w:val="95"/>
                          <w:sz w:val="15"/>
                        </w:rPr>
                        <w:t>servers</w:t>
                      </w:r>
                      <w:r>
                        <w:rPr>
                          <w:rFonts w:ascii="Arial"/>
                          <w:color w:val="2A00FD"/>
                          <w:sz w:val="15"/>
                        </w:rPr>
                        <w:t>  </w:t>
                      </w:r>
                      <w:r>
                        <w:rPr>
                          <w:rFonts w:ascii="Arial"/>
                          <w:color w:val="2A00FD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Server</w:t>
                      </w:r>
                      <w:r>
                        <w:rPr>
                          <w:rFonts w:ascii="Arial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9"/>
                          <w:sz w:val="15"/>
                        </w:rPr>
                        <w:t>+</w:t>
                      </w:r>
                      <w:r>
                        <w:rPr>
                          <w:rFonts w:asci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Puerto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de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todos</w:t>
                      </w:r>
                      <w:r>
                        <w:rPr>
                          <w:rFonts w:ascii="Arial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los</w:t>
                      </w:r>
                      <w:r>
                        <w:rPr>
                          <w:rFonts w:ascii="Arial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brokers</w:t>
                      </w:r>
                      <w:r>
                        <w:rPr>
                          <w:rFonts w:asci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del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cluster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166" w:val="left" w:leader="none"/>
                        </w:tabs>
                        <w:spacing w:before="0"/>
                        <w:ind w:left="79" w:right="129" w:firstLine="0"/>
                        <w:jc w:val="left"/>
                        <w:rPr>
                          <w:rFonts w:ascii="Arial" w:hAnsi="Arial" w:cs="Arial" w:eastAsia="Arial"/>
                          <w:color w:val="2A00FD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2A00FD"/>
                          <w:w w:val="95"/>
                          <w:sz w:val="15"/>
                        </w:rPr>
                        <w:t>acks</w:t>
                      </w:r>
                      <w:r>
                        <w:rPr>
                          <w:rFonts w:ascii="Arial" w:hAnsi="Arial"/>
                          <w:color w:val="2A00FD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2A00FD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 w:hAnsi="Arial"/>
                          <w:color w:val="2A00FD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Defin</w:t>
                      </w:r>
                      <w:r>
                        <w:rPr>
                          <w:rFonts w:ascii="Arial" w:hAnsi="Arial"/>
                          <w:spacing w:val="17"/>
                          <w:w w:val="98"/>
                          <w:sz w:val="15"/>
                        </w:rPr>
                        <w:t>e</w:t>
                      </w:r>
                      <w:r>
                        <w:rPr>
                          <w:rFonts w:ascii="Arial" w:hAnsi="Arial"/>
                          <w:w w:val="114"/>
                          <w:sz w:val="15"/>
                        </w:rPr>
                        <w:t>si</w:t>
                      </w:r>
                      <w:r>
                        <w:rPr>
                          <w:rFonts w:ascii="Arial" w:hAnsi="Arial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requ</w:t>
                      </w:r>
                      <w:r>
                        <w:rPr>
                          <w:rFonts w:ascii="Arial" w:hAnsi="Arial"/>
                          <w:spacing w:val="-14"/>
                          <w:w w:val="99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sz w:val="15"/>
                        </w:rPr>
                        <w:t>ere</w:t>
                      </w:r>
                      <w:r>
                        <w:rPr>
                          <w:rFonts w:ascii="Arial" w:hAns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6"/>
                          <w:sz w:val="15"/>
                        </w:rPr>
                        <w:t>un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ack</w:t>
                      </w:r>
                      <w:r>
                        <w:rPr>
                          <w:rFonts w:ascii="Arial" w:hAnsi="Arial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confirmac</w:t>
                      </w:r>
                      <w:r>
                        <w:rPr>
                          <w:rFonts w:ascii="Arial" w:hAnsi="Arial"/>
                          <w:spacing w:val="-6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ón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rec</w:t>
                      </w:r>
                      <w:r>
                        <w:rPr>
                          <w:rFonts w:ascii="Arial" w:hAnsi="Arial"/>
                          <w:spacing w:val="-9"/>
                          <w:w w:val="99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2"/>
                          <w:sz w:val="15"/>
                        </w:rPr>
                        <w:t>b</w:t>
                      </w:r>
                      <w:r>
                        <w:rPr>
                          <w:rFonts w:ascii="Arial" w:hAnsi="Arial"/>
                          <w:spacing w:val="-19"/>
                          <w:w w:val="102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4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spacing w:val="-16"/>
                          <w:w w:val="104"/>
                          <w:sz w:val="15"/>
                        </w:rPr>
                        <w:t>o</w:t>
                      </w:r>
                      <w:r>
                        <w:rPr>
                          <w:rFonts w:ascii="Arial" w:hAnsi="Arial"/>
                          <w:w w:val="140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del</w:t>
                      </w:r>
                      <w:r>
                        <w:rPr>
                          <w:rFonts w:ascii="Arial" w:hAns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mensaje,</w:t>
                      </w:r>
                      <w:r>
                        <w:rPr>
                          <w:rFonts w:ascii="Arial" w:hAns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z w:val="15"/>
                        </w:rPr>
                        <w:t>los</w:t>
                      </w:r>
                      <w:r>
                        <w:rPr>
                          <w:rFonts w:ascii="Arial" w:hAns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valores</w:t>
                      </w:r>
                      <w:r>
                        <w:rPr>
                          <w:rFonts w:ascii="Arial" w:hAnsi="Arial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pos</w:t>
                      </w:r>
                      <w:r>
                        <w:rPr>
                          <w:rFonts w:ascii="Arial" w:hAnsi="Arial"/>
                          <w:spacing w:val="-8"/>
                          <w:w w:val="97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b</w:t>
                      </w:r>
                      <w:r>
                        <w:rPr>
                          <w:rFonts w:ascii="Arial" w:hAnsi="Arial"/>
                          <w:spacing w:val="-20"/>
                          <w:w w:val="103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106"/>
                          <w:sz w:val="15"/>
                        </w:rPr>
                        <w:t>es</w:t>
                      </w:r>
                      <w:r>
                        <w:rPr>
                          <w:rFonts w:ascii="Arial" w:hAnsi="Arial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son</w:t>
                      </w:r>
                      <w:r>
                        <w:rPr>
                          <w:rFonts w:ascii="Arial" w:hAns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67"/>
                          <w:sz w:val="15"/>
                        </w:rPr>
                        <w:t>O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(n</w:t>
                      </w:r>
                      <w:r>
                        <w:rPr>
                          <w:rFonts w:ascii="Arial" w:hAnsi="Arial"/>
                          <w:spacing w:val="-18"/>
                          <w:w w:val="101"/>
                          <w:sz w:val="15"/>
                        </w:rPr>
                        <w:t>o</w:t>
                      </w:r>
                      <w:r>
                        <w:rPr>
                          <w:rFonts w:ascii="Arial" w:hAnsi="Arial"/>
                          <w:w w:val="123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w w:val="122"/>
                          <w:sz w:val="15"/>
                        </w:rPr>
                        <w:t>,</w:t>
                      </w:r>
                      <w:r>
                        <w:rPr>
                          <w:rFonts w:ascii="Arial" w:hAnsi="Arial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62"/>
                          <w:sz w:val="15"/>
                        </w:rPr>
                        <w:t>1</w:t>
                      </w:r>
                      <w:r>
                        <w:rPr>
                          <w:rFonts w:ascii="Arial" w:hAnsi="Arial"/>
                          <w:w w:val="16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si,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un</w:t>
                      </w:r>
                      <w:r>
                        <w:rPr>
                          <w:rFonts w:ascii="Arial" w:hAns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broker)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,</w:t>
                      </w:r>
                      <w:r>
                        <w:rPr>
                          <w:rFonts w:ascii="Arial" w:hAns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12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spacing w:val="-16"/>
                          <w:w w:val="112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spacing w:val="-38"/>
                          <w:w w:val="161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todos</w:t>
                      </w:r>
                      <w:r>
                        <w:rPr>
                          <w:rFonts w:ascii="Arial" w:hAnsi="Arial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z w:val="15"/>
                        </w:rPr>
                        <w:t>los</w:t>
                      </w:r>
                      <w:r>
                        <w:rPr>
                          <w:rFonts w:ascii="Arial" w:hAnsi="Arial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broker</w:t>
                      </w:r>
                      <w:r>
                        <w:rPr>
                          <w:rFonts w:ascii="Arial" w:hAnsi="Arial"/>
                          <w:spacing w:val="-15"/>
                          <w:w w:val="95"/>
                          <w:sz w:val="15"/>
                        </w:rPr>
                        <w:t>s</w:t>
                      </w:r>
                      <w:r>
                        <w:rPr>
                          <w:rFonts w:ascii="Arial" w:hAnsi="Arial"/>
                          <w:w w:val="122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w w:val="121"/>
                          <w:sz w:val="15"/>
                        </w:rPr>
                        <w:t>.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166" w:val="left" w:leader="none"/>
                        </w:tabs>
                        <w:spacing w:line="249" w:lineRule="auto" w:before="0"/>
                        <w:ind w:left="79" w:right="211" w:firstLine="0"/>
                        <w:jc w:val="left"/>
                        <w:rPr>
                          <w:rFonts w:ascii="Arial" w:hAnsi="Arial" w:cs="Arial" w:eastAsia="Arial"/>
                          <w:color w:val="2A00FD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A00FD"/>
                          <w:w w:val="99"/>
                          <w:sz w:val="15"/>
                        </w:rPr>
                        <w:t>ke</w:t>
                      </w:r>
                      <w:r>
                        <w:rPr>
                          <w:rFonts w:ascii="Arial"/>
                          <w:color w:val="2A00FD"/>
                          <w:spacing w:val="-16"/>
                          <w:w w:val="99"/>
                          <w:sz w:val="15"/>
                        </w:rPr>
                        <w:t>y</w:t>
                      </w:r>
                      <w:r>
                        <w:rPr>
                          <w:rFonts w:ascii="Arial"/>
                          <w:color w:val="2A00FD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serializer</w:t>
                      </w:r>
                      <w:r>
                        <w:rPr>
                          <w:rFonts w:ascii="Arial"/>
                          <w:color w:val="2A00FD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Define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rFonts w:ascii="Arial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spacing w:val="-17"/>
                          <w:w w:val="10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ase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va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que</w:t>
                      </w:r>
                      <w:r>
                        <w:rPr>
                          <w:rFonts w:asci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va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ser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alizar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rFonts w:ascii="Arial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9"/>
                          <w:sz w:val="15"/>
                        </w:rPr>
                        <w:t>llave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3"/>
                          <w:sz w:val="15"/>
                        </w:rPr>
                        <w:t>del</w:t>
                      </w:r>
                      <w:r>
                        <w:rPr>
                          <w:rFonts w:ascii="Arial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mensaje.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152" w:val="left" w:leader="none"/>
                        </w:tabs>
                        <w:spacing w:line="249" w:lineRule="auto" w:before="0"/>
                        <w:ind w:left="79" w:right="73" w:firstLine="0"/>
                        <w:jc w:val="left"/>
                        <w:rPr>
                          <w:rFonts w:ascii="Arial" w:hAnsi="Arial" w:cs="Arial" w:eastAsia="Arial"/>
                          <w:color w:val="2A00FD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value.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serializer</w:t>
                      </w:r>
                      <w:r>
                        <w:rPr>
                          <w:rFonts w:ascii="Arial"/>
                          <w:color w:val="2A00FD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Define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rFonts w:ascii="Arial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spacing w:val="-17"/>
                          <w:w w:val="108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101"/>
                          <w:sz w:val="15"/>
                        </w:rPr>
                        <w:t>ase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va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que</w:t>
                      </w:r>
                      <w:r>
                        <w:rPr>
                          <w:rFonts w:asci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va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8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ser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izar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mensaje.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242" w:lineRule="auto" w:before="0"/>
                        <w:ind w:left="64" w:right="89" w:firstLine="14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pacing w:val="-9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2A00FD"/>
                          <w:w w:val="121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spacing w:val="-23"/>
                          <w:w w:val="121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nger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ms</w:t>
                      </w:r>
                      <w:r>
                        <w:rPr>
                          <w:rFonts w:ascii="Arial"/>
                          <w:color w:val="2A00FD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spacing w:val="-1"/>
                          <w:w w:val="93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w w:val="108"/>
                          <w:sz w:val="14"/>
                        </w:rPr>
                        <w:t>Los</w:t>
                      </w:r>
                      <w:r>
                        <w:rPr>
                          <w:rFonts w:ascii="Arial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batches</w:t>
                      </w:r>
                      <w:r>
                        <w:rPr>
                          <w:rFonts w:ascii="Arial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3"/>
                          <w:sz w:val="15"/>
                        </w:rPr>
                        <w:t>son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agrupados</w:t>
                      </w:r>
                      <w:r>
                        <w:rPr>
                          <w:rFonts w:ascii="Arial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por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tiempo,</w:t>
                      </w:r>
                      <w:r>
                        <w:rPr>
                          <w:rFonts w:ascii="Arial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w w:val="112"/>
                          <w:sz w:val="16"/>
                        </w:rPr>
                        <w:t>este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tiempo</w:t>
                      </w:r>
                      <w:r>
                        <w:rPr>
                          <w:rFonts w:ascii="Arial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0"/>
                          <w:sz w:val="15"/>
                        </w:rPr>
                        <w:t>esta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determ</w:t>
                      </w:r>
                      <w:r>
                        <w:rPr>
                          <w:rFonts w:ascii="Arial"/>
                          <w:spacing w:val="-5"/>
                          <w:w w:val="95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sz w:val="15"/>
                        </w:rPr>
                        <w:t>nado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3"/>
                          <w:sz w:val="15"/>
                        </w:rPr>
                        <w:t>en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milisegundos</w:t>
                      </w:r>
                      <w:r>
                        <w:rPr>
                          <w:rFonts w:asci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6"/>
                          <w:sz w:val="14"/>
                        </w:rPr>
                        <w:t>(Muy</w:t>
                      </w:r>
                      <w:r>
                        <w:rPr>
                          <w:rFonts w:ascii="Arial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relevante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haciendo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pruebas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de</w:t>
                      </w:r>
                      <w:r>
                        <w:rPr>
                          <w:rFonts w:ascii="Arial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performanc</w:t>
                      </w:r>
                      <w:r>
                        <w:rPr>
                          <w:rFonts w:ascii="Arial"/>
                          <w:spacing w:val="-8"/>
                          <w:w w:val="94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w w:val="122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12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9" w:lineRule="auto" w:before="0"/>
                        <w:ind w:left="79" w:right="59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pacing w:val="-9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2A00FD"/>
                          <w:w w:val="96"/>
                          <w:sz w:val="15"/>
                        </w:rPr>
                        <w:t>batch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w w:val="96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2A00FD"/>
                          <w:w w:val="106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color w:val="2A00FD"/>
                          <w:spacing w:val="-14"/>
                          <w:w w:val="10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w w:val="99"/>
                          <w:sz w:val="15"/>
                        </w:rPr>
                        <w:t>ze</w:t>
                      </w:r>
                      <w:r>
                        <w:rPr>
                          <w:rFonts w:ascii="Arial"/>
                          <w:color w:val="2A00FD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2A00FD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Los</w:t>
                      </w:r>
                      <w:r>
                        <w:rPr>
                          <w:rFonts w:asci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mensajes</w:t>
                      </w:r>
                      <w:r>
                        <w:rPr>
                          <w:rFonts w:asci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son</w:t>
                      </w:r>
                      <w:r>
                        <w:rPr>
                          <w:rFonts w:asci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enviados</w:t>
                      </w:r>
                      <w:r>
                        <w:rPr>
                          <w:rFonts w:ascii="Arial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en</w:t>
                      </w:r>
                      <w:r>
                        <w:rPr>
                          <w:rFonts w:asci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batches</w:t>
                      </w:r>
                      <w:r>
                        <w:rPr>
                          <w:rFonts w:ascii="Arial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para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mejorar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el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performance.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79" w:right="18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spacing w:val="-9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 w:hAnsi="Arial"/>
                          <w:color w:val="2A00FD"/>
                          <w:w w:val="94"/>
                          <w:sz w:val="15"/>
                        </w:rPr>
                        <w:t>buffer</w:t>
                      </w:r>
                      <w:r>
                        <w:rPr>
                          <w:rFonts w:ascii="Arial" w:hAnsi="Arial"/>
                          <w:color w:val="2A00FD"/>
                          <w:spacing w:val="-1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2A00FD"/>
                          <w:w w:val="94"/>
                          <w:sz w:val="15"/>
                        </w:rPr>
                        <w:t>memory</w:t>
                      </w:r>
                      <w:r>
                        <w:rPr>
                          <w:rFonts w:ascii="Arial" w:hAnsi="Arial"/>
                          <w:color w:val="2A00FD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2A00FD"/>
                          <w:w w:val="122"/>
                          <w:sz w:val="15"/>
                        </w:rPr>
                        <w:t>-</w:t>
                      </w:r>
                      <w:r>
                        <w:rPr>
                          <w:rFonts w:ascii="Arial" w:hAnsi="Arial"/>
                          <w:color w:val="2A00FD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Def</w:t>
                      </w:r>
                      <w:r>
                        <w:rPr>
                          <w:rFonts w:ascii="Arial" w:hAnsi="Arial"/>
                          <w:spacing w:val="-9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ne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tamano</w:t>
                      </w:r>
                      <w:r>
                        <w:rPr>
                          <w:rFonts w:ascii="Arial" w:hAnsi="Arial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méximo</w:t>
                      </w:r>
                      <w:r>
                        <w:rPr>
                          <w:rFonts w:ascii="Arial" w:hAnsi="Arial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del</w:t>
                      </w:r>
                      <w:r>
                        <w:rPr>
                          <w:rFonts w:ascii="Arial" w:hAnsi="Arial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buffer</w:t>
                      </w:r>
                      <w:r>
                        <w:rPr>
                          <w:rFonts w:ascii="Arial" w:hAns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en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que</w:t>
                      </w:r>
                      <w:r>
                        <w:rPr>
                          <w:rFonts w:ascii="Arial" w:hAns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pueden</w:t>
                      </w:r>
                      <w:r>
                        <w:rPr>
                          <w:rFonts w:ascii="Arial" w:hAnsi="Arial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colocat</w:t>
                      </w:r>
                      <w:r>
                        <w:rPr>
                          <w:rFonts w:ascii="Arial" w:hAnsi="Arial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batches,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724" w:lineRule="exact" w:before="0"/>
                        <w:ind w:left="230" w:right="0" w:firstLine="0"/>
                        <w:jc w:val="left"/>
                        <w:rPr>
                          <w:rFonts w:ascii="Courier New" w:hAnsi="Courier New" w:cs="Courier New" w:eastAsia="Courier New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598CCA"/>
                          <w:w w:val="107"/>
                          <w:sz w:val="72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color w:val="598CCA"/>
                          <w:spacing w:val="-78"/>
                          <w:sz w:val="72"/>
                        </w:rPr>
                        <w:t> </w:t>
                      </w:r>
                      <w:hyperlink r:id="rId15">
                        <w:r>
                          <w:rPr>
                            <w:rFonts w:ascii="Courier New"/>
                            <w:w w:val="83"/>
                            <w:sz w:val="24"/>
                          </w:rPr>
                          <w:t>www.t</w:t>
                        </w:r>
                        <w:r>
                          <w:rPr>
                            <w:rFonts w:ascii="Courier New"/>
                            <w:spacing w:val="2"/>
                            <w:w w:val="83"/>
                            <w:sz w:val="24"/>
                          </w:rPr>
                          <w:t>w</w:t>
                        </w:r>
                        <w:r>
                          <w:rPr>
                            <w:rFonts w:ascii="Courier New"/>
                            <w:spacing w:val="-34"/>
                            <w:w w:val="113"/>
                            <w:sz w:val="24"/>
                          </w:rPr>
                          <w:t>i</w:t>
                        </w:r>
                        <w:r>
                          <w:rPr>
                            <w:rFonts w:ascii="Courier New"/>
                            <w:w w:val="85"/>
                            <w:sz w:val="24"/>
                          </w:rPr>
                          <w:t>tt</w:t>
                        </w:r>
                        <w:r>
                          <w:rPr>
                            <w:rFonts w:ascii="Courier New"/>
                            <w:spacing w:val="-8"/>
                            <w:w w:val="85"/>
                            <w:sz w:val="24"/>
                          </w:rPr>
                          <w:t>e</w:t>
                        </w:r>
                        <w:r>
                          <w:rPr>
                            <w:rFonts w:ascii="Courier New"/>
                            <w:w w:val="86"/>
                            <w:sz w:val="24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8"/>
                            <w:w w:val="86"/>
                            <w:sz w:val="24"/>
                          </w:rPr>
                          <w:t>.</w:t>
                        </w:r>
                        <w:r>
                          <w:rPr>
                            <w:rFonts w:ascii="Courier New"/>
                            <w:w w:val="86"/>
                            <w:sz w:val="24"/>
                          </w:rPr>
                          <w:t>co</w:t>
                        </w:r>
                        <w:r>
                          <w:rPr>
                            <w:rFonts w:ascii="Courier New"/>
                            <w:spacing w:val="-12"/>
                            <w:w w:val="86"/>
                            <w:sz w:val="24"/>
                          </w:rPr>
                          <w:t>m</w:t>
                        </w:r>
                        <w:r>
                          <w:rPr>
                            <w:rFonts w:ascii="Courier New"/>
                            <w:spacing w:val="-51"/>
                            <w:w w:val="125"/>
                            <w:sz w:val="24"/>
                          </w:rPr>
                          <w:t>/</w:t>
                        </w:r>
                        <w:r>
                          <w:rPr>
                            <w:rFonts w:ascii="Courier New"/>
                            <w:w w:val="84"/>
                            <w:sz w:val="24"/>
                          </w:rPr>
                          <w:t>de</w:t>
                        </w:r>
                        <w:r>
                          <w:rPr>
                            <w:rFonts w:ascii="Courier New"/>
                            <w:spacing w:val="-3"/>
                            <w:w w:val="84"/>
                            <w:sz w:val="24"/>
                          </w:rPr>
                          <w:t>v</w:t>
                        </w:r>
                        <w:r>
                          <w:rPr>
                            <w:rFonts w:ascii="Courier New"/>
                            <w:spacing w:val="-35"/>
                            <w:w w:val="104"/>
                            <w:sz w:val="24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67"/>
                            <w:w w:val="126"/>
                            <w:sz w:val="24"/>
                          </w:rPr>
                          <w:t>4</w:t>
                        </w:r>
                        <w:r>
                          <w:rPr>
                            <w:rFonts w:ascii="Courier New"/>
                            <w:w w:val="113"/>
                            <w:sz w:val="24"/>
                          </w:rPr>
                          <w:t>j</w:t>
                        </w:r>
                        <w:r>
                          <w:rPr>
                            <w:rFonts w:ascii="Courier New"/>
                            <w:sz w:val="24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05.559998pt;margin-top:-244.689758pt;width:195.85pt;height:234.4pt;mso-position-horizontal-relative:page;mso-position-vertical-relative:paragraph;z-index:2848" coordorigin="4111,-4894" coordsize="3917,4688">
            <v:group style="position:absolute;left:4126;top:-4869;width:3888;height:2" coordorigin="4126,-4869" coordsize="3888,2">
              <v:shape style="position:absolute;left:4126;top:-4869;width:3888;height:2" coordorigin="4126,-4869" coordsize="3888,0" path="m4126,-4869l8014,-4869e" filled="false" stroked="true" strokeweight="1.08pt" strokecolor="#000000">
                <v:path arrowok="t"/>
              </v:shape>
            </v:group>
            <v:group style="position:absolute;left:4140;top:-4879;width:2;height:4659" coordorigin="4140,-4879" coordsize="2,4659">
              <v:shape style="position:absolute;left:4140;top:-4879;width:2;height:4659" coordorigin="4140,-4879" coordsize="0,4659" path="m4140,-221l4140,-4879e" filled="false" stroked="true" strokeweight="1.44pt" strokecolor="#000000">
                <v:path arrowok="t"/>
              </v:shape>
            </v:group>
            <v:group style="position:absolute;left:4126;top:-235;width:3888;height:2" coordorigin="4126,-235" coordsize="3888,2">
              <v:shape style="position:absolute;left:4126;top:-235;width:3888;height:2" coordorigin="4126,-235" coordsize="3888,0" path="m4126,-235l8014,-235e" filled="false" stroked="true" strokeweight="1.44pt" strokecolor="#000000">
                <v:path arrowok="t"/>
              </v:shape>
            </v:group>
            <v:group style="position:absolute;left:7999;top:-4879;width:2;height:4659" coordorigin="7999,-4879" coordsize="2,4659">
              <v:shape style="position:absolute;left:7999;top:-4879;width:2;height:4659" coordorigin="7999,-4879" coordsize="0,4659" path="m7999,-221l7999,-4879e" filled="false" stroked="true" strokeweight="1.44pt" strokecolor="#000000">
                <v:path arrowok="t"/>
              </v:shape>
              <v:shape style="position:absolute;left:4140;top:-4869;width:3860;height:4634" type="#_x0000_t202" filled="false" stroked="false">
                <v:textbox inset="0,0,0,0">
                  <w:txbxContent>
                    <w:p>
                      <w:pPr>
                        <w:spacing w:line="179" w:lineRule="exact" w:before="5"/>
                        <w:ind w:left="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w w:val="102"/>
                          <w:sz w:val="16"/>
                        </w:rPr>
                        <w:t>Es</w:t>
                      </w:r>
                      <w:r>
                        <w:rPr>
                          <w:rFonts w:ascii="Times New Roman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posi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ble</w:t>
                      </w:r>
                      <w:r>
                        <w:rPr>
                          <w:rFonts w:asci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manejar</w:t>
                      </w:r>
                      <w:r>
                        <w:rPr>
                          <w:rFonts w:ascii="Arial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transacciones</w:t>
                      </w:r>
                      <w:r>
                        <w:rPr>
                          <w:rFonts w:ascii="Arial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utilizando</w:t>
                      </w:r>
                      <w:r>
                        <w:rPr>
                          <w:rFonts w:ascii="Arial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16"/>
                        </w:rPr>
                        <w:t>kafka,</w:t>
                      </w:r>
                      <w:r>
                        <w:rPr>
                          <w:rFonts w:ascii="Times New Roman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para</w:t>
                      </w:r>
                      <w:r>
                        <w:rPr>
                          <w:rFonts w:asci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6"/>
                        </w:rPr>
                        <w:t>esto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168" w:lineRule="exact" w:before="0"/>
                        <w:ind w:left="36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1"/>
                          <w:sz w:val="15"/>
                        </w:rPr>
                        <w:t>se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deben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seguir</w:t>
                      </w:r>
                      <w:r>
                        <w:rPr>
                          <w:rFonts w:ascii="Arial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los</w:t>
                      </w:r>
                      <w:r>
                        <w:rPr>
                          <w:rFonts w:asci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8"/>
                          <w:sz w:val="15"/>
                        </w:rPr>
                        <w:t>sig</w:t>
                      </w:r>
                      <w:r>
                        <w:rPr>
                          <w:rFonts w:ascii="Arial"/>
                          <w:spacing w:val="-32"/>
                          <w:w w:val="98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spacing w:val="-65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entes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puntos: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137" w:val="left" w:leader="none"/>
                        </w:tabs>
                        <w:spacing w:line="169" w:lineRule="exact" w:before="0"/>
                        <w:ind w:left="136" w:right="0" w:hanging="86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1"/>
                          <w:sz w:val="15"/>
                        </w:rPr>
                        <w:t>Producer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69" w:lineRule="exact"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2"/>
                          <w:sz w:val="15"/>
                        </w:rPr>
                        <w:t>-Defini</w:t>
                      </w:r>
                      <w:r>
                        <w:rPr>
                          <w:rFonts w:ascii="Arial"/>
                          <w:w w:val="117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7"/>
                          <w:sz w:val="15"/>
                        </w:rPr>
                        <w:t>acks</w:t>
                      </w:r>
                      <w:r>
                        <w:rPr>
                          <w:rFonts w:ascii="Arial"/>
                          <w:color w:val="2A00FD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=all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367" w:right="1454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2"/>
                          <w:sz w:val="15"/>
                        </w:rPr>
                        <w:t>-Asignar</w:t>
                      </w:r>
                      <w:r>
                        <w:rPr>
                          <w:rFonts w:ascii="Arial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2"/>
                          <w:w w:val="112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spacing w:val="12"/>
                          <w:w w:val="123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transactional</w:t>
                      </w:r>
                      <w:r>
                        <w:rPr>
                          <w:rFonts w:ascii="Arial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65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11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transactional.</w:t>
                      </w:r>
                      <w:r>
                        <w:rPr>
                          <w:rFonts w:ascii="Arial"/>
                          <w:color w:val="2A00FD"/>
                          <w:spacing w:val="-2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103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2A00FD"/>
                          <w:spacing w:val="-20"/>
                          <w:w w:val="103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E014B"/>
                          <w:w w:val="102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0E014B"/>
                          <w:spacing w:val="-18"/>
                          <w:w w:val="102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evs4j-producer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137" w:val="left" w:leader="none"/>
                        </w:tabs>
                        <w:spacing w:line="169" w:lineRule="exact" w:before="0"/>
                        <w:ind w:left="136" w:right="0" w:hanging="86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1"/>
                          <w:sz w:val="15"/>
                        </w:rPr>
                        <w:t>Consumer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69" w:lineRule="exact" w:before="0"/>
                        <w:ind w:left="36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2"/>
                          <w:sz w:val="15"/>
                        </w:rPr>
                        <w:t>-Defini</w:t>
                      </w:r>
                      <w:r>
                        <w:rPr>
                          <w:rFonts w:ascii="Arial"/>
                          <w:w w:val="117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A00FD"/>
                          <w:w w:val="94"/>
                          <w:sz w:val="15"/>
                        </w:rPr>
                        <w:t>isolation.leve</w:t>
                      </w:r>
                      <w:r>
                        <w:rPr>
                          <w:rFonts w:ascii="Arial"/>
                          <w:color w:val="2A00FD"/>
                          <w:spacing w:val="9"/>
                          <w:w w:val="94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2A00FD"/>
                          <w:spacing w:val="-10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read_committed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50" w:right="107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Si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hay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algún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error</w:t>
                      </w:r>
                      <w:r>
                        <w:rPr>
                          <w:rFonts w:ascii="Arial" w:hAnsi="Arial"/>
                          <w:spacing w:val="-2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os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mensajes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encontrarán</w:t>
                      </w:r>
                      <w:r>
                        <w:rPr>
                          <w:rFonts w:ascii="Arial" w:hAns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8"/>
                          <w:sz w:val="15"/>
                        </w:rPr>
                        <w:t>en</w:t>
                      </w:r>
                      <w:r>
                        <w:rPr>
                          <w:rFonts w:ascii="Arial" w:hAnsi="Arial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12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topic</w:t>
                      </w:r>
                      <w:r>
                        <w:rPr>
                          <w:rFonts w:ascii="Arial" w:hAnsi="Arial"/>
                          <w:w w:val="9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pero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como</w:t>
                      </w:r>
                      <w:r>
                        <w:rPr>
                          <w:rFonts w:ascii="Arial" w:hAnsi="Arial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2A00FD"/>
                          <w:w w:val="94"/>
                          <w:sz w:val="15"/>
                        </w:rPr>
                        <w:t>read_uncommitte</w:t>
                      </w:r>
                      <w:r>
                        <w:rPr>
                          <w:rFonts w:ascii="Arial" w:hAnsi="Arial"/>
                          <w:color w:val="2A00FD"/>
                          <w:spacing w:val="15"/>
                          <w:w w:val="94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5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Si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3"/>
                          <w:sz w:val="15"/>
                        </w:rPr>
                        <w:t>no</w:t>
                      </w:r>
                      <w:r>
                        <w:rPr>
                          <w:rFonts w:ascii="Arial" w:hAns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1"/>
                          <w:sz w:val="15"/>
                        </w:rPr>
                        <w:t>hay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spacing w:val="-14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ngún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error,</w:t>
                      </w:r>
                      <w:r>
                        <w:rPr>
                          <w:rFonts w:ascii="Arial" w:hAns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z w:val="15"/>
                        </w:rPr>
                        <w:t>los</w:t>
                      </w:r>
                      <w:r>
                        <w:rPr>
                          <w:rFonts w:ascii="Arial" w:hAns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mensajes</w:t>
                      </w:r>
                      <w:r>
                        <w:rPr>
                          <w:rFonts w:ascii="Arial" w:hAns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en</w:t>
                      </w:r>
                      <w:r>
                        <w:rPr>
                          <w:rFonts w:ascii="Arial" w:hAnsi="Arial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top</w:t>
                      </w:r>
                      <w:r>
                        <w:rPr>
                          <w:rFonts w:ascii="Arial" w:hAnsi="Arial"/>
                          <w:spacing w:val="-9"/>
                          <w:w w:val="98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pasarén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50" w:right="53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2A00FD"/>
                          <w:w w:val="94"/>
                          <w:sz w:val="15"/>
                        </w:rPr>
                        <w:t>read_uncomm</w:t>
                      </w:r>
                      <w:r>
                        <w:rPr>
                          <w:rFonts w:ascii="Arial" w:hAnsi="Arial"/>
                          <w:color w:val="2A00FD"/>
                          <w:spacing w:val="3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2A00FD"/>
                          <w:w w:val="100"/>
                          <w:sz w:val="15"/>
                        </w:rPr>
                        <w:t>tted</w:t>
                      </w:r>
                      <w:r>
                        <w:rPr>
                          <w:rFonts w:ascii="Arial" w:hAnsi="Arial"/>
                          <w:color w:val="2A00FD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8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2A00FD"/>
                          <w:w w:val="95"/>
                          <w:sz w:val="15"/>
                        </w:rPr>
                        <w:t>read_committed</w:t>
                      </w:r>
                      <w:r>
                        <w:rPr>
                          <w:rFonts w:ascii="Arial" w:hAnsi="Arial"/>
                          <w:color w:val="2A00FD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19"/>
                          <w:sz w:val="15"/>
                        </w:rPr>
                        <w:t>y</w:t>
                      </w:r>
                      <w:r>
                        <w:rPr>
                          <w:rFonts w:ascii="Arial" w:hAns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serán</w:t>
                      </w:r>
                      <w:r>
                        <w:rPr>
                          <w:rFonts w:ascii="Arial" w:hAnsi="Arial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eidos</w:t>
                      </w:r>
                      <w:r>
                        <w:rPr>
                          <w:rFonts w:ascii="Arial" w:hAnsi="Arial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por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 el</w:t>
                      </w:r>
                      <w:r>
                        <w:rPr>
                          <w:rFonts w:ascii="Arial" w:hAns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consumer.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50" w:right="473" w:hanging="15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w w:val="104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demés</w:t>
                      </w:r>
                      <w:r>
                        <w:rPr>
                          <w:rFonts w:ascii="Arial" w:hAnsi="Arial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w w:val="106"/>
                          <w:sz w:val="15"/>
                        </w:rPr>
                        <w:t>as</w:t>
                      </w:r>
                      <w:r>
                        <w:rPr>
                          <w:rFonts w:ascii="Arial" w:hAnsi="Arial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3"/>
                          <w:sz w:val="15"/>
                        </w:rPr>
                        <w:t>configuraciones</w:t>
                      </w:r>
                      <w:r>
                        <w:rPr>
                          <w:rFonts w:ascii="Arial" w:hAnsi="Arial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7"/>
                          <w:sz w:val="15"/>
                        </w:rPr>
                        <w:t>anter</w:t>
                      </w:r>
                      <w:r>
                        <w:rPr>
                          <w:rFonts w:ascii="Arial" w:hAnsi="Arial"/>
                          <w:spacing w:val="-8"/>
                          <w:w w:val="97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w w:val="98"/>
                          <w:sz w:val="15"/>
                        </w:rPr>
                        <w:t>ores</w:t>
                      </w:r>
                      <w:r>
                        <w:rPr>
                          <w:rFonts w:ascii="Arial" w:hAnsi="Arial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deben</w:t>
                      </w:r>
                      <w:r>
                        <w:rPr>
                          <w:rFonts w:ascii="Arial" w:hAnsi="Arial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2"/>
                          <w:sz w:val="15"/>
                        </w:rPr>
                        <w:t>ejecutar</w:t>
                      </w:r>
                      <w:r>
                        <w:rPr>
                          <w:rFonts w:ascii="Arial" w:hAnsi="Arial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z w:val="15"/>
                        </w:rPr>
                        <w:t>los</w:t>
                      </w:r>
                      <w:r>
                        <w:rPr>
                          <w:rFonts w:ascii="Arial" w:hAns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siguientes</w:t>
                      </w:r>
                      <w:r>
                        <w:rPr>
                          <w:rFonts w:ascii="Arial" w:hAnsi="Arial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métodos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9"/>
                          <w:sz w:val="15"/>
                        </w:rPr>
                        <w:t>del</w:t>
                      </w:r>
                      <w:r>
                        <w:rPr>
                          <w:rFonts w:ascii="Arial" w:hAnsi="Arial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96"/>
                          <w:sz w:val="15"/>
                        </w:rPr>
                        <w:t>producer: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137" w:val="left" w:leader="none"/>
                        </w:tabs>
                        <w:spacing w:before="0"/>
                        <w:ind w:left="136" w:right="0" w:hanging="86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producer</w:t>
                      </w:r>
                      <w:r>
                        <w:rPr>
                          <w:rFonts w:ascii="Arial"/>
                          <w:color w:val="693D3D"/>
                          <w:spacing w:val="3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4"/>
                          <w:sz w:val="15"/>
                        </w:rPr>
                        <w:t>nitTransact</w:t>
                      </w:r>
                      <w:r>
                        <w:rPr>
                          <w:rFonts w:ascii="Arial"/>
                          <w:spacing w:val="-2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ons{</w:t>
                      </w:r>
                      <w:r>
                        <w:rPr>
                          <w:rFonts w:ascii="Arial"/>
                          <w:w w:val="97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w w:val="96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137" w:val="left" w:leader="none"/>
                        </w:tabs>
                        <w:spacing w:before="0"/>
                        <w:ind w:left="136" w:right="0" w:hanging="86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producer</w:t>
                      </w:r>
                      <w:r>
                        <w:rPr>
                          <w:rFonts w:ascii="Arial"/>
                          <w:color w:val="693D3D"/>
                          <w:spacing w:val="3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9"/>
                          <w:sz w:val="15"/>
                        </w:rPr>
                        <w:t>beg</w:t>
                      </w:r>
                      <w:r>
                        <w:rPr>
                          <w:rFonts w:ascii="Arial"/>
                          <w:spacing w:val="-8"/>
                          <w:w w:val="99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w w:val="93"/>
                          <w:sz w:val="15"/>
                        </w:rPr>
                        <w:t>nTransaclionQ;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137" w:val="left" w:leader="none"/>
                        </w:tabs>
                        <w:spacing w:before="0"/>
                        <w:ind w:left="136" w:right="0" w:hanging="86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producer</w:t>
                      </w:r>
                      <w:r>
                        <w:rPr>
                          <w:rFonts w:ascii="Arial"/>
                          <w:color w:val="693D3D"/>
                          <w:spacing w:val="3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commitTransactionQ;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137" w:val="left" w:leader="none"/>
                        </w:tabs>
                        <w:spacing w:before="0"/>
                        <w:ind w:left="136" w:right="0" w:hanging="86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D"/>
                          <w:w w:val="94"/>
                          <w:sz w:val="15"/>
                        </w:rPr>
                        <w:t>producer</w:t>
                      </w:r>
                      <w:r>
                        <w:rPr>
                          <w:rFonts w:ascii="Arial"/>
                          <w:color w:val="693D3D"/>
                          <w:spacing w:val="3"/>
                          <w:w w:val="94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w w:val="92"/>
                          <w:sz w:val="15"/>
                        </w:rPr>
                        <w:t>abortTransactionQ;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hyperlink r:id="rId19">
        <w:r>
          <w:rPr>
            <w:rFonts w:ascii="Courier New"/>
            <w:spacing w:val="-14"/>
            <w:w w:val="90"/>
            <w:sz w:val="24"/>
          </w:rPr>
          <w:t>www.facebook.com/devs4j</w:t>
        </w:r>
        <w:r>
          <w:rPr>
            <w:rFonts w:ascii="Courier New"/>
            <w:spacing w:val="-14"/>
            <w:sz w:val="24"/>
          </w:rPr>
        </w:r>
      </w:hyperlink>
    </w:p>
    <w:p>
      <w:pPr>
        <w:spacing w:before="76"/>
        <w:ind w:left="122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w w:val="95"/>
        </w:rPr>
        <w:br w:type="column"/>
      </w:r>
      <w:r>
        <w:rPr>
          <w:rFonts w:ascii="Courier New"/>
          <w:w w:val="95"/>
          <w:sz w:val="24"/>
        </w:rPr>
        <w:t>www</w:t>
      </w:r>
      <w:r>
        <w:rPr>
          <w:rFonts w:ascii="Courier New"/>
          <w:spacing w:val="-96"/>
          <w:w w:val="95"/>
          <w:sz w:val="24"/>
        </w:rPr>
        <w:t> </w:t>
      </w:r>
      <w:r>
        <w:rPr>
          <w:rFonts w:ascii="Courier New"/>
          <w:spacing w:val="-24"/>
          <w:w w:val="95"/>
          <w:sz w:val="24"/>
        </w:rPr>
        <w:t>.devs4j.com</w:t>
      </w:r>
      <w:r>
        <w:rPr>
          <w:rFonts w:ascii="Courier New"/>
          <w:spacing w:val="-24"/>
          <w:sz w:val="24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4"/>
          <w:szCs w:val="24"/>
        </w:rPr>
        <w:sectPr>
          <w:type w:val="continuous"/>
          <w:pgSz w:w="12240" w:h="15840"/>
          <w:pgMar w:top="140" w:bottom="0" w:left="40" w:right="40"/>
          <w:cols w:num="2" w:equalWidth="0">
            <w:col w:w="7842" w:space="40"/>
            <w:col w:w="4278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6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1459" w:right="0" w:firstLine="0"/>
        <w:jc w:val="left"/>
        <w:rPr>
          <w:rFonts w:ascii="Arial" w:hAnsi="Arial" w:cs="Arial" w:eastAsia="Arial"/>
          <w:sz w:val="16"/>
          <w:szCs w:val="16"/>
        </w:rPr>
      </w:pPr>
      <w:bookmarkStart w:name="Conceptos avanzados" w:id="5"/>
      <w:bookmarkEnd w:id="5"/>
      <w:r>
        <w:rPr/>
      </w:r>
      <w:r>
        <w:rPr>
          <w:rFonts w:ascii="Arial"/>
          <w:color w:val="080808"/>
          <w:spacing w:val="-1"/>
          <w:w w:val="105"/>
          <w:sz w:val="16"/>
        </w:rPr>
        <w:t>Callbacks</w:t>
      </w:r>
      <w:r>
        <w:rPr>
          <w:rFonts w:ascii="Arial"/>
          <w:spacing w:val="-1"/>
          <w:sz w:val="16"/>
        </w:rPr>
      </w:r>
    </w:p>
    <w:p>
      <w:pPr>
        <w:spacing w:before="26"/>
        <w:ind w:left="732" w:right="0" w:firstLine="0"/>
        <w:jc w:val="center"/>
        <w:rPr>
          <w:rFonts w:ascii="Arial" w:hAnsi="Arial" w:cs="Arial" w:eastAsia="Arial"/>
          <w:sz w:val="36"/>
          <w:szCs w:val="36"/>
        </w:rPr>
      </w:pPr>
      <w:r>
        <w:rPr>
          <w:w w:val="95"/>
        </w:rPr>
        <w:br w:type="column"/>
      </w:r>
      <w:r>
        <w:rPr>
          <w:rFonts w:ascii="Arial"/>
          <w:b/>
          <w:color w:val="080808"/>
          <w:w w:val="95"/>
          <w:sz w:val="36"/>
        </w:rPr>
        <w:t>Apache</w:t>
      </w:r>
      <w:r>
        <w:rPr>
          <w:rFonts w:ascii="Arial"/>
          <w:b/>
          <w:color w:val="080808"/>
          <w:spacing w:val="-16"/>
          <w:w w:val="95"/>
          <w:sz w:val="36"/>
        </w:rPr>
        <w:t> </w:t>
      </w:r>
      <w:r>
        <w:rPr>
          <w:rFonts w:ascii="Arial"/>
          <w:b/>
          <w:color w:val="080808"/>
          <w:w w:val="95"/>
          <w:sz w:val="36"/>
        </w:rPr>
        <w:t>Kafka</w:t>
      </w:r>
      <w:r>
        <w:rPr>
          <w:rFonts w:ascii="Arial"/>
          <w:b/>
          <w:color w:val="080808"/>
          <w:spacing w:val="-37"/>
          <w:w w:val="95"/>
          <w:sz w:val="36"/>
        </w:rPr>
        <w:t> </w:t>
      </w:r>
      <w:r>
        <w:rPr>
          <w:rFonts w:ascii="Arial"/>
          <w:b/>
          <w:color w:val="080808"/>
          <w:w w:val="95"/>
          <w:sz w:val="36"/>
        </w:rPr>
        <w:t>-</w:t>
      </w:r>
      <w:r>
        <w:rPr>
          <w:rFonts w:ascii="Arial"/>
          <w:b/>
          <w:color w:val="080808"/>
          <w:spacing w:val="-22"/>
          <w:w w:val="95"/>
          <w:sz w:val="36"/>
        </w:rPr>
        <w:t> </w:t>
      </w:r>
      <w:r>
        <w:rPr>
          <w:rFonts w:ascii="Arial"/>
          <w:b/>
          <w:color w:val="080808"/>
          <w:w w:val="95"/>
          <w:sz w:val="36"/>
        </w:rPr>
        <w:t>Conceptos</w:t>
      </w:r>
      <w:r>
        <w:rPr>
          <w:rFonts w:ascii="Arial"/>
          <w:b/>
          <w:color w:val="080808"/>
          <w:spacing w:val="-3"/>
          <w:w w:val="95"/>
          <w:sz w:val="36"/>
        </w:rPr>
        <w:t> </w:t>
      </w:r>
      <w:r>
        <w:rPr>
          <w:rFonts w:ascii="Arial"/>
          <w:b/>
          <w:color w:val="080808"/>
          <w:spacing w:val="-4"/>
          <w:w w:val="95"/>
          <w:sz w:val="36"/>
        </w:rPr>
        <w:t>avanzados</w:t>
      </w:r>
      <w:r>
        <w:rPr>
          <w:rFonts w:ascii="Arial"/>
          <w:spacing w:val="-4"/>
          <w:sz w:val="36"/>
        </w:rPr>
      </w:r>
    </w:p>
    <w:p>
      <w:pPr>
        <w:spacing w:before="109"/>
        <w:ind w:left="77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80808"/>
          <w:w w:val="110"/>
          <w:sz w:val="16"/>
        </w:rPr>
        <w:t>El</w:t>
      </w:r>
      <w:r>
        <w:rPr>
          <w:rFonts w:ascii="Arial"/>
          <w:color w:val="080808"/>
          <w:spacing w:val="-28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problema</w:t>
      </w:r>
      <w:r>
        <w:rPr>
          <w:rFonts w:ascii="Arial"/>
          <w:color w:val="080808"/>
          <w:spacing w:val="-28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del</w:t>
      </w:r>
      <w:r>
        <w:rPr>
          <w:rFonts w:ascii="Arial"/>
          <w:color w:val="080808"/>
          <w:spacing w:val="-24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ordenamiento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80808"/>
          <w:w w:val="105"/>
          <w:sz w:val="16"/>
        </w:rPr>
        <w:t>Ejecutando consumer</w:t>
      </w:r>
      <w:r>
        <w:rPr>
          <w:rFonts w:ascii="Arial"/>
          <w:color w:val="080808"/>
          <w:spacing w:val="34"/>
          <w:w w:val="105"/>
          <w:sz w:val="16"/>
        </w:rPr>
        <w:t> </w:t>
      </w:r>
      <w:r>
        <w:rPr>
          <w:rFonts w:ascii="Arial"/>
          <w:color w:val="080808"/>
          <w:w w:val="105"/>
          <w:sz w:val="16"/>
        </w:rPr>
        <w:t>threads</w:t>
      </w:r>
      <w:r>
        <w:rPr>
          <w:rFonts w:asci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top="100" w:bottom="0" w:left="60" w:right="80"/>
          <w:cols w:num="3" w:equalWidth="0">
            <w:col w:w="2210" w:space="40"/>
            <w:col w:w="6800" w:space="40"/>
            <w:col w:w="3010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7"/>
          <w:szCs w:val="7"/>
        </w:rPr>
      </w:pPr>
    </w:p>
    <w:p>
      <w:pPr>
        <w:spacing w:line="2988" w:lineRule="exact"/>
        <w:ind w:left="405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position w:val="-47"/>
          <w:sz w:val="20"/>
        </w:rPr>
        <w:pict>
          <v:group style="width:194.25pt;height:143.75pt;mso-position-horizontal-relative:char;mso-position-vertical-relative:line" coordorigin="0,0" coordsize="3885,2875">
            <v:group style="position:absolute;left:10;top:28;width:3865;height:2" coordorigin="10,28" coordsize="3865,2">
              <v:shape style="position:absolute;left:10;top:28;width:3865;height:2" coordorigin="10,28" coordsize="3865,0" path="m10,28l3875,28e" filled="false" stroked="true" strokeweight=".996047pt" strokecolor="#030303">
                <v:path arrowok="t"/>
              </v:shape>
            </v:group>
            <v:group style="position:absolute;left:20;top:18;width:2;height:2846" coordorigin="20,18" coordsize="2,2846">
              <v:shape style="position:absolute;left:20;top:18;width:2;height:2846" coordorigin="20,18" coordsize="0,2846" path="m20,2864l20,18e" filled="false" stroked="true" strokeweight=".996047pt" strokecolor="#030303">
                <v:path arrowok="t"/>
              </v:shape>
            </v:group>
            <v:group style="position:absolute;left:10;top:2852;width:3865;height:2" coordorigin="10,2852" coordsize="3865,2">
              <v:shape style="position:absolute;left:10;top:2852;width:3865;height:2" coordorigin="10,2852" coordsize="3865,0" path="m10,2852l3875,2852e" filled="false" stroked="true" strokeweight=".711462pt" strokecolor="#030303">
                <v:path arrowok="t"/>
              </v:shape>
            </v:group>
            <v:group style="position:absolute;left:3832;top:4;width:2;height:2841" coordorigin="3832,4" coordsize="2,2841">
              <v:shape style="position:absolute;left:3832;top:4;width:2;height:2841" coordorigin="3832,4" coordsize="0,2841" path="m3832,2844l3832,4e" filled="false" stroked="true" strokeweight=".426877pt" strokecolor="#030303">
                <v:path arrowok="t"/>
              </v:shape>
              <v:shape style="position:absolute;left:20;top:28;width:3812;height:2824" type="#_x0000_t202" filled="false" stroked="false">
                <v:textbox inset="0,0,0,0">
                  <w:txbxContent>
                    <w:p>
                      <w:pPr>
                        <w:spacing w:line="249" w:lineRule="auto" w:before="21"/>
                        <w:ind w:left="29" w:right="72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Podemos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asegurar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orden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envían</w:t>
                      </w:r>
                      <w:r>
                        <w:rPr>
                          <w:rFonts w:ascii="Arial" w:hAnsi="Arial"/>
                          <w:color w:val="080808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través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message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keys,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asegurando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37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os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con</w:t>
                      </w:r>
                      <w:r>
                        <w:rPr>
                          <w:rFonts w:ascii="Arial" w:hAns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las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mismas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llaves</w:t>
                      </w:r>
                      <w:r>
                        <w:rPr>
                          <w:rFonts w:ascii="Arial" w:hAnsi="Arial"/>
                          <w:color w:val="080808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vayan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7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29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misma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ción,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pero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80808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caso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ex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sta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reintento</w:t>
                      </w:r>
                      <w:r>
                        <w:rPr>
                          <w:rFonts w:ascii="Arial" w:hAnsi="Arial"/>
                          <w:color w:val="080808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w w:val="11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17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8"/>
                          <w:sz w:val="14"/>
                        </w:rPr>
                        <w:t>configurac</w:t>
                      </w:r>
                      <w:r>
                        <w:rPr>
                          <w:rFonts w:ascii="Arial" w:hAnsi="Arial"/>
                          <w:color w:val="1F1F1F"/>
                          <w:spacing w:val="-5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1F1F1F"/>
                          <w:w w:val="107"/>
                          <w:sz w:val="14"/>
                        </w:rPr>
                        <w:t>ón</w:t>
                      </w:r>
                      <w:r>
                        <w:rPr>
                          <w:rFonts w:ascii="Arial" w:hAnsi="Arial"/>
                          <w:color w:val="1F1F1F"/>
                          <w:w w:val="107"/>
                          <w:sz w:val="14"/>
                        </w:rPr>
                        <w:t> </w:t>
                      </w:r>
                      <w:hyperlink r:id="rId20">
                        <w:r>
                          <w:rPr>
                            <w:rFonts w:ascii="Times New Roman" w:hAnsi="Times New Roman"/>
                            <w:color w:val="080808"/>
                            <w:w w:val="146"/>
                            <w:sz w:val="13"/>
                          </w:rPr>
                          <w:t>retries</w:t>
                        </w:r>
                        <w:r>
                          <w:rPr>
                            <w:rFonts w:ascii="Times New Roman" w:hAnsi="Times New Roman"/>
                            <w:color w:val="080808"/>
                            <w:sz w:val="13"/>
                          </w:rPr>
                        </w:r>
                      </w:hyperlink>
                      <w:r>
                        <w:rPr>
                          <w:rFonts w:ascii="Times New Roman" w:hAnsi="Times New Roman"/>
                          <w:color w:val="080808"/>
                          <w:sz w:val="13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color w:val="080808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0"/>
                          <w:sz w:val="11"/>
                        </w:rPr>
                        <w:t>&gt;</w:t>
                      </w:r>
                      <w:r>
                        <w:rPr>
                          <w:rFonts w:ascii="Arial" w:hAnsi="Arial"/>
                          <w:color w:val="080808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1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3"/>
                          <w:sz w:val="14"/>
                        </w:rPr>
                        <w:t>e}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al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enviar</w:t>
                      </w:r>
                      <w:r>
                        <w:rPr>
                          <w:rFonts w:ascii="Arial" w:hAnsi="Arial"/>
                          <w:color w:val="080808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mensaje,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ex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ste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posibilidad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vaya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la</w:t>
                      </w:r>
                      <w:r>
                        <w:rPr>
                          <w:rFonts w:ascii="Arial" w:hAnsi="Arial"/>
                          <w:color w:val="080808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partición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correcta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pero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pierda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orden.</w:t>
                      </w:r>
                      <w:r>
                        <w:rPr>
                          <w:rFonts w:ascii="Arial" w:hAnsi="Arial"/>
                          <w:w w:val="100"/>
                          <w:sz w:val="14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249" w:lineRule="auto" w:before="0"/>
                        <w:ind w:left="29" w:right="53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Debido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9"/>
                          <w:w w:val="130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1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anter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or,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tota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w w:val="102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mente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necesario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preserve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orden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os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mensajes,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recomendable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configure</w:t>
                      </w:r>
                      <w:r>
                        <w:rPr>
                          <w:rFonts w:ascii="Arial" w:hAnsi="Arial"/>
                          <w:color w:val="080808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max.in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w w:val="106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37"/>
                          <w:sz w:val="14"/>
                        </w:rPr>
                        <w:t>f</w:t>
                      </w:r>
                      <w:r>
                        <w:rPr>
                          <w:rFonts w:ascii="Arial" w:hAnsi="Arial"/>
                          <w:color w:val="080808"/>
                          <w:w w:val="138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5"/>
                          <w:sz w:val="14"/>
                        </w:rPr>
                        <w:t>gh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w w:val="115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7C7C7C"/>
                          <w:spacing w:val="-26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request</w:t>
                      </w:r>
                      <w:r>
                        <w:rPr>
                          <w:rFonts w:ascii="Arial" w:hAnsi="Arial"/>
                          <w:color w:val="080808"/>
                          <w:spacing w:val="-22"/>
                          <w:w w:val="108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3B3D3B"/>
                          <w:spacing w:val="-63"/>
                          <w:w w:val="221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per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w w:val="102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connection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60"/>
                          <w:w w:val="183"/>
                          <w:sz w:val="14"/>
                        </w:rPr>
                        <w:t>1</w:t>
                      </w:r>
                      <w:r>
                        <w:rPr>
                          <w:rFonts w:ascii="Arial" w:hAnsi="Arial"/>
                          <w:color w:val="080808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Esto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hará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so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w w:val="10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80808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pueda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rea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w w:val="99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izar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petición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envío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al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mismo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tiempo</w:t>
                      </w:r>
                      <w:r>
                        <w:rPr>
                          <w:rFonts w:ascii="Arial" w:hAnsi="Arial"/>
                          <w:color w:val="080808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(su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valor</w:t>
                      </w:r>
                      <w:r>
                        <w:rPr>
                          <w:rFonts w:ascii="Arial" w:hAnsi="Arial"/>
                          <w:color w:val="080808"/>
                          <w:spacing w:val="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por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defecto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5)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4" w:lineRule="auto" w:before="0"/>
                        <w:ind w:left="29" w:right="118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30"/>
                          <w:w w:val="206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mportante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aclarar</w:t>
                      </w:r>
                      <w:r>
                        <w:rPr>
                          <w:rFonts w:ascii="Arial" w:hAnsi="Arial"/>
                          <w:color w:val="080808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co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w w:val="104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ocamos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0"/>
                          <w:sz w:val="14"/>
                        </w:rPr>
                        <w:t>la</w:t>
                      </w:r>
                      <w:r>
                        <w:rPr>
                          <w:rFonts w:ascii="Arial" w:hAnsi="Arial"/>
                          <w:color w:val="080808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propiedad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max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w w:val="104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20"/>
                          <w:sz w:val="14"/>
                        </w:rPr>
                        <w:t>in</w:t>
                      </w:r>
                      <w:r>
                        <w:rPr>
                          <w:rFonts w:ascii="Arial" w:hAnsi="Arial"/>
                          <w:color w:val="080808"/>
                          <w:spacing w:val="-24"/>
                          <w:w w:val="119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flight.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requests</w:t>
                      </w:r>
                      <w:r>
                        <w:rPr>
                          <w:rFonts w:ascii="Arial" w:hAnsi="Arial"/>
                          <w:color w:val="080808"/>
                          <w:spacing w:val="4"/>
                          <w:w w:val="107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per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w w:val="102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connection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29"/>
                          <w:w w:val="190"/>
                          <w:sz w:val="14"/>
                        </w:rPr>
                        <w:t>1</w:t>
                      </w:r>
                      <w:r>
                        <w:rPr>
                          <w:rFonts w:ascii="Arial" w:hAnsi="Arial"/>
                          <w:color w:val="1F1F1F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1F1F1F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performance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throughput</w:t>
                      </w:r>
                      <w:r>
                        <w:rPr>
                          <w:rFonts w:ascii="Arial" w:hAnsi="Arial"/>
                          <w:color w:val="080808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producer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verá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impactado.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position w:val="-47"/>
          <w:sz w:val="20"/>
        </w:rPr>
      </w:r>
      <w:r>
        <w:rPr>
          <w:rFonts w:ascii="Times New Roman"/>
          <w:spacing w:val="108"/>
          <w:position w:val="-47"/>
          <w:sz w:val="20"/>
        </w:rPr>
        <w:t> </w:t>
      </w:r>
      <w:r>
        <w:rPr>
          <w:rFonts w:ascii="Arial"/>
          <w:spacing w:val="108"/>
          <w:position w:val="-59"/>
          <w:sz w:val="20"/>
        </w:rPr>
        <w:pict>
          <v:group style="width:193.55pt;height:149.3pt;mso-position-horizontal-relative:char;mso-position-vertical-relative:line" coordorigin="0,0" coordsize="3871,2986">
            <v:group style="position:absolute;left:10;top:26;width:3851;height:2" coordorigin="10,26" coordsize="3851,2">
              <v:shape style="position:absolute;left:10;top:26;width:3851;height:2" coordorigin="10,26" coordsize="3851,0" path="m10,26l3860,26e" filled="false" stroked="true" strokeweight=".996047pt" strokecolor="#030303">
                <v:path arrowok="t"/>
              </v:shape>
            </v:group>
            <v:group style="position:absolute;left:11;top:16;width:2;height:2966" coordorigin="11,16" coordsize="2,2966">
              <v:shape style="position:absolute;left:11;top:16;width:2;height:2966" coordorigin="11,16" coordsize="0,2966" path="m11,2981l11,16e" filled="false" stroked="true" strokeweight=".426877pt" strokecolor="#030303">
                <v:path arrowok="t"/>
              </v:shape>
            </v:group>
            <v:group style="position:absolute;left:3821;top:4;width:2;height:2954" coordorigin="3821,4" coordsize="2,2954">
              <v:shape style="position:absolute;left:3821;top:4;width:2;height:2954" coordorigin="3821,4" coordsize="0,2954" path="m3821,2958l3821,4e" filled="false" stroked="true" strokeweight=".426877pt" strokecolor="#030303">
                <v:path arrowok="t"/>
              </v:shape>
            </v:group>
            <v:group style="position:absolute;left:10;top:2970;width:3851;height:2" coordorigin="10,2970" coordsize="3851,2">
              <v:shape style="position:absolute;left:10;top:2970;width:3851;height:2" coordorigin="10,2970" coordsize="3851,0" path="m10,2970l3860,2970e" filled="false" stroked="true" strokeweight=".853755pt" strokecolor="#030303">
                <v:path arrowok="t"/>
              </v:shape>
              <v:shape style="position:absolute;left:0;top:0;width:3871;height:2986" type="#_x0000_t202" filled="false" stroked="false">
                <v:textbox inset="0,0,0,0">
                  <w:txbxContent>
                    <w:p>
                      <w:pPr>
                        <w:spacing w:line="249" w:lineRule="auto" w:before="46"/>
                        <w:ind w:left="24" w:right="768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ejecutar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80808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threads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definidos</w:t>
                      </w:r>
                      <w:r>
                        <w:rPr>
                          <w:rFonts w:ascii="Arial" w:hAnsi="Arial"/>
                          <w:color w:val="08080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5"/>
                          <w:sz w:val="14"/>
                        </w:rPr>
                        <w:t>ante</w:t>
                      </w:r>
                      <w:r>
                        <w:rPr>
                          <w:rFonts w:ascii="Arial" w:hAnsi="Arial"/>
                          <w:color w:val="080808"/>
                          <w:spacing w:val="9"/>
                          <w:w w:val="95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7C7C7C"/>
                          <w:spacing w:val="-13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ormente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ejecutaremos</w:t>
                      </w:r>
                      <w:r>
                        <w:rPr>
                          <w:rFonts w:ascii="Arial" w:hAnsi="Arial"/>
                          <w:color w:val="080808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guiente</w:t>
                      </w:r>
                      <w:r>
                        <w:rPr>
                          <w:rFonts w:ascii="Arial" w:hAns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código: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9" w:lineRule="auto" w:before="0"/>
                        <w:ind w:left="360" w:right="1146" w:hanging="331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15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A56"/>
                          <w:spacing w:val="-22"/>
                          <w:w w:val="115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2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-9"/>
                          <w:w w:val="121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w w:val="109"/>
                          <w:sz w:val="14"/>
                        </w:rPr>
                        <w:t>ass</w:t>
                      </w:r>
                      <w:r>
                        <w:rPr>
                          <w:rFonts w:ascii="Arial"/>
                          <w:color w:val="7C1A56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Devs4jMu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w w:val="99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tithreadConsumer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12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80808"/>
                          <w:w w:val="1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09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A56"/>
                          <w:spacing w:val="-1"/>
                          <w:w w:val="109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spacing w:val="-30"/>
                          <w:w w:val="20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2"/>
                          <w:sz w:val="14"/>
                        </w:rPr>
                        <w:t>stat</w:t>
                      </w:r>
                      <w:r>
                        <w:rPr>
                          <w:rFonts w:ascii="Arial"/>
                          <w:color w:val="7C1A56"/>
                          <w:spacing w:val="-6"/>
                          <w:w w:val="112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8"/>
                          <w:sz w:val="14"/>
                        </w:rPr>
                        <w:t>vo</w:t>
                      </w:r>
                      <w:r>
                        <w:rPr>
                          <w:rFonts w:ascii="Arial"/>
                          <w:color w:val="7C1A56"/>
                          <w:spacing w:val="-7"/>
                          <w:w w:val="11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9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7C1A56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4"/>
                          <w:sz w:val="14"/>
                        </w:rPr>
                        <w:t>main(</w:t>
                      </w:r>
                      <w:r>
                        <w:rPr>
                          <w:rFonts w:ascii="Arial"/>
                          <w:color w:val="080808"/>
                          <w:w w:val="93"/>
                          <w:sz w:val="14"/>
                        </w:rPr>
                        <w:t>String</w:t>
                      </w:r>
                      <w:r>
                        <w:rPr>
                          <w:rFonts w:ascii="Arial"/>
                          <w:color w:val="080808"/>
                          <w:spacing w:val="13"/>
                          <w:w w:val="93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6D4241"/>
                          <w:w w:val="98"/>
                          <w:sz w:val="14"/>
                        </w:rPr>
                        <w:t>arg</w:t>
                      </w:r>
                      <w:r>
                        <w:rPr>
                          <w:rFonts w:ascii="Arial"/>
                          <w:color w:val="6D4241"/>
                          <w:spacing w:val="-6"/>
                          <w:w w:val="98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54" w:lineRule="auto" w:before="0"/>
                        <w:ind w:left="360" w:right="1379" w:firstLine="6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3D8060"/>
                          <w:w w:val="99"/>
                          <w:sz w:val="14"/>
                        </w:rPr>
                      </w:r>
                      <w:r>
                        <w:rPr>
                          <w:rFonts w:ascii="Arial" w:hAnsi="Arial"/>
                          <w:color w:val="3D8060"/>
                          <w:w w:val="99"/>
                          <w:sz w:val="14"/>
                          <w:u w:val="thick" w:color="000000"/>
                        </w:rPr>
                        <w:t>/</w:t>
                      </w:r>
                      <w:r>
                        <w:rPr>
                          <w:rFonts w:ascii="Arial" w:hAnsi="Arial"/>
                          <w:color w:val="3D8060"/>
                          <w:w w:val="99"/>
                          <w:sz w:val="14"/>
                        </w:rPr>
                      </w:r>
                      <w:r>
                        <w:rPr>
                          <w:rFonts w:ascii="Arial" w:hAnsi="Arial"/>
                          <w:color w:val="3D8060"/>
                          <w:w w:val="99"/>
                          <w:sz w:val="14"/>
                        </w:rPr>
                        <w:t>/Config</w:t>
                      </w:r>
                      <w:r>
                        <w:rPr>
                          <w:rFonts w:ascii="Arial" w:hAnsi="Arial"/>
                          <w:color w:val="3D8060"/>
                          <w:w w:val="99"/>
                          <w:sz w:val="14"/>
                        </w:rPr>
                      </w:r>
                      <w:r>
                        <w:rPr>
                          <w:rFonts w:ascii="Arial" w:hAnsi="Arial"/>
                          <w:color w:val="3D8060"/>
                          <w:spacing w:val="8"/>
                          <w:w w:val="99"/>
                          <w:sz w:val="14"/>
                          <w:u w:val="thick" w:color="000000"/>
                        </w:rPr>
                        <w:t> </w:t>
                      </w:r>
                      <w:r>
                        <w:rPr>
                          <w:rFonts w:ascii="Arial" w:hAnsi="Arial"/>
                          <w:color w:val="3D8060"/>
                          <w:w w:val="98"/>
                          <w:sz w:val="14"/>
                          <w:u w:val="thick" w:color="000000"/>
                        </w:rPr>
                        <w:t>properties</w:t>
                      </w:r>
                      <w:r>
                        <w:rPr>
                          <w:rFonts w:ascii="Arial" w:hAnsi="Arial"/>
                          <w:color w:val="3D8060"/>
                          <w:w w:val="98"/>
                          <w:sz w:val="14"/>
                        </w:rPr>
                      </w:r>
                      <w:r>
                        <w:rPr>
                          <w:rFonts w:ascii="Arial" w:hAnsi="Arial"/>
                          <w:color w:val="3D8060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ExecutorServi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ce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6D4241"/>
                          <w:w w:val="97"/>
                          <w:sz w:val="14"/>
                        </w:rPr>
                        <w:t>executo</w:t>
                      </w:r>
                      <w:r>
                        <w:rPr>
                          <w:rFonts w:ascii="Arial" w:hAnsi="Arial"/>
                          <w:color w:val="6D4241"/>
                          <w:spacing w:val="6"/>
                          <w:w w:val="97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080808"/>
                          <w:spacing w:val="2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Arial" w:hAnsi="Arial"/>
                          <w:i/>
                          <w:color w:val="3B3D3B"/>
                          <w:spacing w:val="6"/>
                          <w:w w:val="108"/>
                          <w:sz w:val="13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color w:val="080808"/>
                          <w:w w:val="103"/>
                          <w:sz w:val="13"/>
                        </w:rPr>
                        <w:t>ecutors.newFíxedThreadPoo/</w:t>
                      </w:r>
                      <w:r>
                        <w:rPr>
                          <w:rFonts w:ascii="Arial" w:hAnsi="Arial"/>
                          <w:i/>
                          <w:color w:val="080808"/>
                          <w:w w:val="104"/>
                          <w:sz w:val="13"/>
                        </w:rPr>
                        <w:t>(5)</w:t>
                      </w:r>
                      <w:r>
                        <w:rPr>
                          <w:rFonts w:ascii="Arial" w:hAnsi="Arial"/>
                          <w:i/>
                          <w:color w:val="080808"/>
                          <w:w w:val="103"/>
                          <w:sz w:val="13"/>
                        </w:rPr>
                        <w:t>;</w:t>
                      </w:r>
                      <w:r>
                        <w:rPr>
                          <w:rFonts w:ascii="Arial" w:hAnsi="Arial"/>
                          <w:i/>
                          <w:color w:val="080808"/>
                          <w:w w:val="103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12"/>
                          <w:sz w:val="14"/>
                        </w:rPr>
                        <w:t>fo</w:t>
                      </w:r>
                      <w:r>
                        <w:rPr>
                          <w:rFonts w:ascii="Arial" w:hAnsi="Arial"/>
                          <w:color w:val="7C1A56"/>
                          <w:spacing w:val="3"/>
                          <w:w w:val="112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080808"/>
                          <w:spacing w:val="-25"/>
                          <w:w w:val="127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7C1A56"/>
                          <w:w w:val="123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7C1A56"/>
                          <w:spacing w:val="-6"/>
                          <w:w w:val="123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6D4241"/>
                          <w:spacing w:val="-20"/>
                          <w:w w:val="13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83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w w:val="83"/>
                          <w:sz w:val="14"/>
                        </w:rPr>
                        <w:t>;</w:t>
                      </w:r>
                      <w:r>
                        <w:rPr>
                          <w:rFonts w:ascii="Arial" w:hAnsi="Arial"/>
                          <w:color w:val="6D4241"/>
                          <w:spacing w:val="-22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1F1F1F"/>
                          <w:w w:val="100"/>
                          <w:sz w:val="14"/>
                        </w:rPr>
                        <w:t>&lt;</w:t>
                      </w:r>
                      <w:r>
                        <w:rPr>
                          <w:rFonts w:ascii="Arial" w:hAnsi="Arial"/>
                          <w:color w:val="1F1F1F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5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w w:val="104"/>
                          <w:sz w:val="14"/>
                        </w:rPr>
                        <w:t>;</w:t>
                      </w:r>
                      <w:r>
                        <w:rPr>
                          <w:rFonts w:ascii="Arial" w:hAnsi="Arial"/>
                          <w:color w:val="6D4241"/>
                          <w:spacing w:val="-22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++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)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159" w:lineRule="exact" w:before="0"/>
                        <w:ind w:left="675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Runnable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99"/>
                          <w:sz w:val="14"/>
                        </w:rPr>
                        <w:t>worke</w:t>
                      </w:r>
                      <w:r>
                        <w:rPr>
                          <w:rFonts w:ascii="Arial"/>
                          <w:color w:val="6D4241"/>
                          <w:spacing w:val="11"/>
                          <w:w w:val="99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07"/>
                          <w:sz w:val="14"/>
                        </w:rPr>
                        <w:t>new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673" w:right="40" w:hanging="314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Devs4jThreadConsumer(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08"/>
                          <w:sz w:val="14"/>
                        </w:rPr>
                        <w:t>ne</w:t>
                      </w:r>
                      <w:r>
                        <w:rPr>
                          <w:rFonts w:ascii="Arial"/>
                          <w:color w:val="7C1A56"/>
                          <w:spacing w:val="-5"/>
                          <w:w w:val="108"/>
                          <w:sz w:val="14"/>
                        </w:rPr>
                        <w:t>w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KafkaConsumer&lt;&gt;</w:t>
                      </w:r>
                      <w:r>
                        <w:rPr>
                          <w:rFonts w:ascii="Arial"/>
                          <w:color w:val="080808"/>
                          <w:spacing w:val="11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6D4241"/>
                          <w:w w:val="102"/>
                          <w:sz w:val="14"/>
                        </w:rPr>
                        <w:t>prop</w:t>
                      </w:r>
                      <w:r>
                        <w:rPr>
                          <w:rFonts w:ascii="Arial"/>
                          <w:color w:val="6D4241"/>
                          <w:spacing w:val="-13"/>
                          <w:w w:val="102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w w:val="112"/>
                          <w:sz w:val="14"/>
                        </w:rPr>
                        <w:t>))</w:t>
                      </w:r>
                      <w:r>
                        <w:rPr>
                          <w:rFonts w:ascii="Arial"/>
                          <w:color w:val="080808"/>
                          <w:w w:val="1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97"/>
                          <w:sz w:val="14"/>
                        </w:rPr>
                        <w:t>executo</w:t>
                      </w:r>
                      <w:r>
                        <w:rPr>
                          <w:rFonts w:ascii="Arial"/>
                          <w:color w:val="6D4241"/>
                          <w:spacing w:val="14"/>
                          <w:w w:val="97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525252"/>
                          <w:spacing w:val="-11"/>
                          <w:w w:val="9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execute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6D4241"/>
                          <w:w w:val="97"/>
                          <w:sz w:val="14"/>
                        </w:rPr>
                        <w:t>worke</w:t>
                      </w:r>
                      <w:r>
                        <w:rPr>
                          <w:rFonts w:ascii="Arial"/>
                          <w:color w:val="6D4241"/>
                          <w:spacing w:val="8"/>
                          <w:w w:val="97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w w:val="11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1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35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1F1F1F"/>
                          <w:w w:val="119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7" w:lineRule="auto" w:before="12"/>
                        <w:ind w:left="345" w:right="1480" w:firstLine="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D4241"/>
                          <w:w w:val="97"/>
                          <w:sz w:val="14"/>
                        </w:rPr>
                        <w:t>executo</w:t>
                      </w:r>
                      <w:r>
                        <w:rPr>
                          <w:rFonts w:ascii="Arial"/>
                          <w:color w:val="6D4241"/>
                          <w:spacing w:val="11"/>
                          <w:w w:val="97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spacing w:val="-37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shutdown</w:t>
                      </w:r>
                      <w:r>
                        <w:rPr>
                          <w:rFonts w:ascii="Arial"/>
                          <w:color w:val="080808"/>
                          <w:spacing w:val="12"/>
                          <w:w w:val="95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3B3D3B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color w:val="3B3D3B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3"/>
                          <w:sz w:val="14"/>
                        </w:rPr>
                        <w:t>wh</w:t>
                      </w:r>
                      <w:r>
                        <w:rPr>
                          <w:rFonts w:ascii="Arial"/>
                          <w:color w:val="7C1A56"/>
                          <w:spacing w:val="1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spacing w:val="-30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w w:val="106"/>
                          <w:sz w:val="14"/>
                        </w:rPr>
                        <w:t>!</w:t>
                      </w:r>
                      <w:r>
                        <w:rPr>
                          <w:rFonts w:ascii="Arial"/>
                          <w:color w:val="6D4241"/>
                          <w:w w:val="96"/>
                          <w:sz w:val="14"/>
                        </w:rPr>
                        <w:t>executor</w:t>
                      </w:r>
                      <w:r>
                        <w:rPr>
                          <w:rFonts w:ascii="Arial"/>
                          <w:color w:val="6D4241"/>
                          <w:spacing w:val="-2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11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spacing w:val="-22"/>
                          <w:w w:val="112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spacing w:val="-24"/>
                          <w:w w:val="104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w w:val="122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3B3D3B"/>
                          <w:spacing w:val="-4"/>
                          <w:w w:val="99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minatedO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2"/>
                        <w:ind w:left="35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19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spacing w:val="108"/>
          <w:position w:val="-59"/>
          <w:sz w:val="20"/>
        </w:rPr>
      </w:r>
    </w:p>
    <w:p>
      <w:pPr>
        <w:spacing w:after="0" w:line="2988" w:lineRule="exac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0" w:bottom="0" w:left="60" w:right="80"/>
        </w:sectPr>
      </w:pPr>
    </w:p>
    <w:p>
      <w:pPr>
        <w:spacing w:before="25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.039525pt;margin-top:-148.977310pt;width:190.15pt;height:296.3pt;mso-position-horizontal-relative:page;mso-position-vertical-relative:paragraph;z-index:3232" coordorigin="161,-2980" coordsize="3803,5926">
            <v:group style="position:absolute;left:171;top:-2960;width:3783;height:2" coordorigin="171,-2960" coordsize="3783,2">
              <v:shape style="position:absolute;left:171;top:-2960;width:3783;height:2" coordorigin="171,-2960" coordsize="3783,0" path="m171,-2960l3953,-2960e" filled="false" stroked="true" strokeweight=".996047pt" strokecolor="#030303">
                <v:path arrowok="t"/>
              </v:shape>
            </v:group>
            <v:group style="position:absolute;left:181;top:-2970;width:2;height:5906" coordorigin="181,-2970" coordsize="2,5906">
              <v:shape style="position:absolute;left:181;top:-2970;width:2;height:5906" coordorigin="181,-2970" coordsize="0,5906" path="m181,2936l181,-2970e" filled="false" stroked="true" strokeweight=".996047pt" strokecolor="#030303">
                <v:path arrowok="t"/>
              </v:shape>
            </v:group>
            <v:group style="position:absolute;left:171;top:2920;width:3783;height:2" coordorigin="171,2920" coordsize="3783,2">
              <v:shape style="position:absolute;left:171;top:2920;width:3783;height:2" coordorigin="171,2920" coordsize="3783,0" path="m171,2920l3953,2920e" filled="false" stroked="true" strokeweight=".426877pt" strokecolor="#030303">
                <v:path arrowok="t"/>
              </v:shape>
            </v:group>
            <v:group style="position:absolute;left:3937;top:-2970;width:2;height:5906" coordorigin="3937,-2970" coordsize="2,5906">
              <v:shape style="position:absolute;left:3937;top:-2970;width:2;height:5906" coordorigin="3937,-2970" coordsize="0,5906" path="m3937,2936l3937,-2970e" filled="false" stroked="true" strokeweight=".711462pt" strokecolor="#030303">
                <v:path arrowok="t"/>
              </v:shape>
              <v:shape style="position:absolute;left:161;top:-2980;width:3803;height:5926" type="#_x0000_t202" filled="false" stroked="false">
                <v:textbox inset="0,0,0,0">
                  <w:txbxContent>
                    <w:p>
                      <w:pPr>
                        <w:spacing w:line="247" w:lineRule="auto" w:before="41"/>
                        <w:ind w:left="64" w:right="118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callbacks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son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utilizados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producers</w:t>
                      </w:r>
                      <w:r>
                        <w:rPr>
                          <w:rFonts w:ascii="Arial" w:hAnsi="Arial"/>
                          <w:color w:val="080808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5"/>
                          <w:sz w:val="14"/>
                        </w:rPr>
                        <w:t>notificar</w:t>
                      </w:r>
                      <w:r>
                        <w:rPr>
                          <w:rFonts w:ascii="Arial" w:hAnsi="Arial"/>
                          <w:color w:val="080808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status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envío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0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mensaje,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cotninuación</w:t>
                      </w:r>
                      <w:r>
                        <w:rPr>
                          <w:rFonts w:ascii="Arial" w:hAnsi="Arial"/>
                          <w:color w:val="080808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ejempl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o: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336" w:lineRule="exact" w:before="35"/>
                        <w:ind w:left="66" w:right="1871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16"/>
                          <w:sz w:val="14"/>
                        </w:rPr>
                        <w:t>Ut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w w:val="116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spacing w:val="-39"/>
                          <w:w w:val="229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spacing w:val="-42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zando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28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w w:val="128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ases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anóni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mas: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6D4241"/>
                          <w:w w:val="97"/>
                          <w:sz w:val="14"/>
                        </w:rPr>
                        <w:t>producer</w:t>
                      </w:r>
                      <w:r>
                        <w:rPr>
                          <w:rFonts w:ascii="Arial" w:hAnsi="Arial"/>
                          <w:color w:val="6D4241"/>
                          <w:spacing w:val="4"/>
                          <w:w w:val="97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send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w w:val="102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7C1A56"/>
                          <w:w w:val="103"/>
                          <w:sz w:val="14"/>
                        </w:rPr>
                        <w:t>new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119" w:lineRule="exact" w:before="0"/>
                        <w:ind w:left="64" w:right="0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ProducerRecord&lt;&gt;</w:t>
                      </w:r>
                      <w:r>
                        <w:rPr>
                          <w:rFonts w:ascii="Arial"/>
                          <w:color w:val="080808"/>
                          <w:spacing w:val="16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4252A3"/>
                          <w:w w:val="97"/>
                          <w:sz w:val="14"/>
                        </w:rPr>
                        <w:t>"devs4j-topic"</w:t>
                      </w:r>
                      <w:r>
                        <w:rPr>
                          <w:rFonts w:ascii="Arial"/>
                          <w:color w:val="4252A3"/>
                          <w:spacing w:val="-2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31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4252A3"/>
                          <w:w w:val="97"/>
                          <w:sz w:val="14"/>
                        </w:rPr>
                        <w:t>"message</w:t>
                      </w:r>
                      <w:r>
                        <w:rPr>
                          <w:rFonts w:ascii="Arial"/>
                          <w:color w:val="4252A3"/>
                          <w:spacing w:val="6"/>
                          <w:w w:val="97"/>
                          <w:sz w:val="14"/>
                        </w:rPr>
                        <w:t>'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'</w:t>
                      </w:r>
                      <w:r>
                        <w:rPr>
                          <w:rFonts w:ascii="Arial"/>
                          <w:color w:val="080808"/>
                          <w:w w:val="108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09"/>
                          <w:sz w:val="14"/>
                        </w:rPr>
                        <w:t>new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2"/>
                        <w:ind w:left="6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CallbackO</w:t>
                      </w:r>
                      <w:r>
                        <w:rPr>
                          <w:rFonts w:asci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12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433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967"/>
                          <w:w w:val="97"/>
                          <w:sz w:val="14"/>
                        </w:rPr>
                        <w:t>@Overr</w:t>
                      </w:r>
                      <w:r>
                        <w:rPr>
                          <w:rFonts w:ascii="Arial"/>
                          <w:color w:val="696967"/>
                          <w:spacing w:val="-1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967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394" w:right="711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10"/>
                          <w:sz w:val="14"/>
                        </w:rPr>
                        <w:t>public</w:t>
                      </w:r>
                      <w:r>
                        <w:rPr>
                          <w:rFonts w:ascii="Arial"/>
                          <w:color w:val="7C1A56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7"/>
                          <w:sz w:val="14"/>
                        </w:rPr>
                        <w:t>vo</w:t>
                      </w:r>
                      <w:r>
                        <w:rPr>
                          <w:rFonts w:ascii="Arial"/>
                          <w:color w:val="7C1A56"/>
                          <w:spacing w:val="-5"/>
                          <w:w w:val="11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0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7C1A56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onComplet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on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w w:val="103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RecordMetadata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99"/>
                          <w:sz w:val="14"/>
                        </w:rPr>
                        <w:t>metadat</w:t>
                      </w:r>
                      <w:r>
                        <w:rPr>
                          <w:rFonts w:ascii="Arial"/>
                          <w:color w:val="6D4241"/>
                          <w:spacing w:val="-3"/>
                          <w:w w:val="99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80808"/>
                          <w:w w:val="17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080808"/>
                          <w:spacing w:val="-2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Exceptio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w w:val="97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6D4241"/>
                          <w:w w:val="98"/>
                          <w:sz w:val="14"/>
                        </w:rPr>
                        <w:t>except</w:t>
                      </w:r>
                      <w:r>
                        <w:rPr>
                          <w:rFonts w:ascii="Arial"/>
                          <w:color w:val="6D4241"/>
                          <w:spacing w:val="-4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D4241"/>
                          <w:w w:val="105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6D4241"/>
                          <w:spacing w:val="-10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80808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41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736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spacing w:val="5"/>
                          <w:w w:val="118"/>
                          <w:sz w:val="14"/>
                        </w:rPr>
                        <w:t>f</w:t>
                      </w:r>
                      <w:r>
                        <w:rPr>
                          <w:rFonts w:ascii="Arial"/>
                          <w:color w:val="080808"/>
                          <w:spacing w:val="-18"/>
                          <w:w w:val="136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6D4241"/>
                          <w:w w:val="97"/>
                          <w:sz w:val="14"/>
                        </w:rPr>
                        <w:t>exceptio</w:t>
                      </w:r>
                      <w:r>
                        <w:rPr>
                          <w:rFonts w:ascii="Arial"/>
                          <w:color w:val="6D4241"/>
                          <w:spacing w:val="10"/>
                          <w:w w:val="97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80808"/>
                          <w:w w:val="118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spacing w:val="-18"/>
                          <w:w w:val="118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7C1A56"/>
                          <w:w w:val="118"/>
                          <w:sz w:val="14"/>
                        </w:rPr>
                        <w:t>nul</w:t>
                      </w:r>
                      <w:r>
                        <w:rPr>
                          <w:rFonts w:ascii="Arial"/>
                          <w:color w:val="7C1A56"/>
                          <w:spacing w:val="-13"/>
                          <w:w w:val="118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2"/>
                        <w:ind w:left="103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8429A"/>
                          <w:w w:val="112"/>
                          <w:sz w:val="14"/>
                        </w:rPr>
                        <w:t>/o</w:t>
                      </w:r>
                      <w:r>
                        <w:rPr>
                          <w:rFonts w:ascii="Arial"/>
                          <w:color w:val="28429A"/>
                          <w:spacing w:val="-4"/>
                          <w:w w:val="112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.error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4252A3"/>
                          <w:w w:val="99"/>
                          <w:sz w:val="14"/>
                        </w:rPr>
                        <w:t>"Error</w:t>
                      </w:r>
                      <w:r>
                        <w:rPr>
                          <w:rFonts w:ascii="Arial"/>
                          <w:color w:val="4252A3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1"/>
                          <w:sz w:val="14"/>
                        </w:rPr>
                        <w:t>send</w:t>
                      </w:r>
                      <w:r>
                        <w:rPr>
                          <w:rFonts w:ascii="Arial"/>
                          <w:color w:val="4252A3"/>
                          <w:spacing w:val="-3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4252A3"/>
                          <w:w w:val="106"/>
                          <w:sz w:val="14"/>
                        </w:rPr>
                        <w:t>ng</w:t>
                      </w:r>
                      <w:r>
                        <w:rPr>
                          <w:rFonts w:ascii="Arial"/>
                          <w:color w:val="4252A3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98"/>
                          <w:sz w:val="14"/>
                        </w:rPr>
                        <w:t>the</w:t>
                      </w:r>
                      <w:r>
                        <w:rPr>
                          <w:rFonts w:ascii="Arial"/>
                          <w:color w:val="4252A3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98"/>
                          <w:sz w:val="14"/>
                        </w:rPr>
                        <w:t>message"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4"/>
                        <w:ind w:left="1043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spacing w:val="-18"/>
                          <w:w w:val="131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D4241"/>
                          <w:w w:val="97"/>
                          <w:sz w:val="14"/>
                        </w:rPr>
                        <w:t>except</w:t>
                      </w:r>
                      <w:r>
                        <w:rPr>
                          <w:rFonts w:ascii="Arial"/>
                          <w:color w:val="6D4241"/>
                          <w:spacing w:val="-5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D4241"/>
                          <w:w w:val="107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6D4241"/>
                          <w:spacing w:val="-13"/>
                          <w:w w:val="107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80808"/>
                          <w:w w:val="126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25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707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19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59" w:lineRule="auto" w:before="1"/>
                        <w:ind w:left="710" w:right="708" w:hanging="3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8429A"/>
                          <w:w w:val="114"/>
                          <w:sz w:val="14"/>
                        </w:rPr>
                        <w:t>/o</w:t>
                      </w:r>
                      <w:r>
                        <w:rPr>
                          <w:rFonts w:ascii="Arial"/>
                          <w:color w:val="28429A"/>
                          <w:spacing w:val="-12"/>
                          <w:w w:val="114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080808"/>
                          <w:spacing w:val="-46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spacing w:val="-30"/>
                          <w:w w:val="20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nfo</w:t>
                      </w:r>
                      <w:r>
                        <w:rPr>
                          <w:rFonts w:ascii="Arial"/>
                          <w:color w:val="080808"/>
                          <w:spacing w:val="-13"/>
                          <w:w w:val="103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4252A3"/>
                          <w:w w:val="99"/>
                          <w:sz w:val="14"/>
                        </w:rPr>
                        <w:t>"Partit</w:t>
                      </w:r>
                      <w:r>
                        <w:rPr>
                          <w:rFonts w:ascii="Arial"/>
                          <w:color w:val="4252A3"/>
                          <w:spacing w:val="-6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4252A3"/>
                          <w:w w:val="105"/>
                          <w:sz w:val="14"/>
                        </w:rPr>
                        <w:t>on</w:t>
                      </w:r>
                      <w:r>
                        <w:rPr>
                          <w:rFonts w:ascii="Arial"/>
                          <w:color w:val="4252A3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9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4252A3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3"/>
                          <w:sz w:val="14"/>
                        </w:rPr>
                        <w:t>{}</w:t>
                      </w:r>
                      <w:r>
                        <w:rPr>
                          <w:rFonts w:ascii="Arial"/>
                          <w:color w:val="4252A3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0"/>
                          <w:sz w:val="14"/>
                        </w:rPr>
                        <w:t>Offset</w:t>
                      </w:r>
                      <w:r>
                        <w:rPr>
                          <w:rFonts w:ascii="Arial"/>
                          <w:color w:val="4252A3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97"/>
                          <w:sz w:val="14"/>
                        </w:rPr>
                        <w:t>={}</w:t>
                      </w:r>
                      <w:r>
                        <w:rPr>
                          <w:rFonts w:ascii="Arial"/>
                          <w:color w:val="4252A3"/>
                          <w:spacing w:val="4"/>
                          <w:w w:val="97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80808"/>
                          <w:w w:val="131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080808"/>
                          <w:w w:val="13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100"/>
                          <w:sz w:val="14"/>
                        </w:rPr>
                        <w:t>metadat</w:t>
                      </w:r>
                      <w:r>
                        <w:rPr>
                          <w:rFonts w:ascii="Arial"/>
                          <w:color w:val="6D4241"/>
                          <w:spacing w:val="-6"/>
                          <w:w w:val="100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80808"/>
                          <w:spacing w:val="-26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part</w:t>
                      </w:r>
                      <w:r>
                        <w:rPr>
                          <w:rFonts w:ascii="Arial"/>
                          <w:color w:val="080808"/>
                          <w:spacing w:val="-13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tionQ</w:t>
                      </w:r>
                      <w:r>
                        <w:rPr>
                          <w:rFonts w:ascii="Arial"/>
                          <w:color w:val="080808"/>
                          <w:spacing w:val="6"/>
                          <w:w w:val="95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D4241"/>
                          <w:w w:val="99"/>
                          <w:sz w:val="14"/>
                        </w:rPr>
                        <w:t>metadat</w:t>
                      </w:r>
                      <w:r>
                        <w:rPr>
                          <w:rFonts w:ascii="Arial"/>
                          <w:color w:val="6D4241"/>
                          <w:spacing w:val="2"/>
                          <w:w w:val="99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80808"/>
                          <w:w w:val="94"/>
                          <w:sz w:val="14"/>
                        </w:rPr>
                        <w:t>.offsetO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94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56" w:lineRule="exact" w:before="0"/>
                        <w:ind w:left="9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080808"/>
                          <w:w w:val="132"/>
                          <w:sz w:val="14"/>
                        </w:rPr>
                        <w:t>}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  <w:p>
                      <w:pPr>
                        <w:spacing w:before="6"/>
                        <w:ind w:left="58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9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color w:val="080808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09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348" w:lineRule="exact" w:before="16"/>
                        <w:ind w:left="66" w:right="2432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16"/>
                          <w:sz w:val="14"/>
                        </w:rPr>
                        <w:t>Ut</w:t>
                      </w:r>
                      <w:r>
                        <w:rPr>
                          <w:rFonts w:ascii="Arial"/>
                          <w:color w:val="080808"/>
                          <w:spacing w:val="-13"/>
                          <w:w w:val="11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spacing w:val="-39"/>
                          <w:w w:val="229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spacing w:val="-42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zando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51"/>
                          <w:w w:val="229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ambdas: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100"/>
                          <w:sz w:val="14"/>
                        </w:rPr>
                        <w:t>producer.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send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7C1A56"/>
                          <w:w w:val="110"/>
                          <w:sz w:val="14"/>
                        </w:rPr>
                        <w:t>new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22" w:lineRule="exact" w:before="0"/>
                        <w:ind w:left="66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0"/>
                          <w:sz w:val="14"/>
                        </w:rPr>
                        <w:t>ProducerRecord&lt;&gt;</w:t>
                      </w:r>
                      <w:r>
                        <w:rPr>
                          <w:rFonts w:ascii="Arial"/>
                          <w:color w:val="080808"/>
                          <w:spacing w:val="13"/>
                          <w:w w:val="101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4252A3"/>
                          <w:w w:val="100"/>
                          <w:sz w:val="14"/>
                        </w:rPr>
                        <w:t>"devs4j-top</w:t>
                      </w:r>
                      <w:r>
                        <w:rPr>
                          <w:rFonts w:ascii="Arial"/>
                          <w:color w:val="4252A3"/>
                          <w:spacing w:val="3"/>
                          <w:w w:val="100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4252A3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4252A3"/>
                          <w:spacing w:val="-3"/>
                          <w:w w:val="111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80808"/>
                          <w:spacing w:val="-25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4252A3"/>
                          <w:w w:val="101"/>
                          <w:sz w:val="14"/>
                        </w:rPr>
                        <w:t>"message</w:t>
                      </w:r>
                      <w:r>
                        <w:rPr>
                          <w:rFonts w:ascii="Arial"/>
                          <w:color w:val="4252A3"/>
                          <w:spacing w:val="-4"/>
                          <w:w w:val="101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80808"/>
                          <w:w w:val="121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64" w:lineRule="auto" w:before="12"/>
                        <w:ind w:left="380" w:right="2125" w:hanging="314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spacing w:val="-16"/>
                          <w:w w:val="136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6D4241"/>
                          <w:w w:val="102"/>
                          <w:sz w:val="14"/>
                        </w:rPr>
                        <w:t>metadat</w:t>
                      </w:r>
                      <w:r>
                        <w:rPr>
                          <w:rFonts w:ascii="Arial"/>
                          <w:color w:val="6D4241"/>
                          <w:spacing w:val="-1"/>
                          <w:w w:val="102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80808"/>
                          <w:spacing w:val="-38"/>
                          <w:w w:val="17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D4241"/>
                          <w:w w:val="104"/>
                          <w:sz w:val="14"/>
                        </w:rPr>
                        <w:t>except</w:t>
                      </w:r>
                      <w:r>
                        <w:rPr>
                          <w:rFonts w:ascii="Arial"/>
                          <w:color w:val="6D4241"/>
                          <w:spacing w:val="-5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D4241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6D4241"/>
                          <w:spacing w:val="-13"/>
                          <w:w w:val="103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80808"/>
                          <w:w w:val="144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-&gt;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spacing w:val="5"/>
                          <w:w w:val="124"/>
                          <w:sz w:val="14"/>
                        </w:rPr>
                        <w:t>f</w:t>
                      </w:r>
                      <w:r>
                        <w:rPr>
                          <w:rFonts w:ascii="Arial"/>
                          <w:color w:val="080808"/>
                          <w:spacing w:val="-17"/>
                          <w:w w:val="12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6D4241"/>
                          <w:w w:val="100"/>
                          <w:sz w:val="14"/>
                        </w:rPr>
                        <w:t>exception</w:t>
                      </w:r>
                      <w:r>
                        <w:rPr>
                          <w:rFonts w:ascii="Arial"/>
                          <w:color w:val="6D4241"/>
                          <w:spacing w:val="-2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!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w w:val="107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7C1A56"/>
                          <w:w w:val="120"/>
                          <w:sz w:val="14"/>
                        </w:rPr>
                        <w:t>nul</w:t>
                      </w:r>
                      <w:r>
                        <w:rPr>
                          <w:rFonts w:ascii="Arial"/>
                          <w:color w:val="7C1A56"/>
                          <w:spacing w:val="-17"/>
                          <w:w w:val="12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36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9" w:lineRule="auto" w:before="0"/>
                        <w:ind w:left="707" w:right="565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8429A"/>
                          <w:w w:val="114"/>
                          <w:sz w:val="14"/>
                        </w:rPr>
                        <w:t>/o</w:t>
                      </w:r>
                      <w:r>
                        <w:rPr>
                          <w:rFonts w:ascii="Arial"/>
                          <w:color w:val="28429A"/>
                          <w:spacing w:val="1"/>
                          <w:w w:val="114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.error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w w:val="102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4252A3"/>
                          <w:w w:val="101"/>
                          <w:sz w:val="14"/>
                        </w:rPr>
                        <w:t>"Error</w:t>
                      </w:r>
                      <w:r>
                        <w:rPr>
                          <w:rFonts w:ascii="Arial"/>
                          <w:color w:val="4252A3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1"/>
                          <w:sz w:val="14"/>
                        </w:rPr>
                        <w:t>sending</w:t>
                      </w:r>
                      <w:r>
                        <w:rPr>
                          <w:rFonts w:ascii="Arial"/>
                          <w:color w:val="4252A3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4"/>
                          <w:sz w:val="14"/>
                        </w:rPr>
                        <w:t>the</w:t>
                      </w:r>
                      <w:r>
                        <w:rPr>
                          <w:rFonts w:ascii="Arial"/>
                          <w:color w:val="4252A3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1"/>
                          <w:sz w:val="14"/>
                        </w:rPr>
                        <w:t>message</w:t>
                      </w:r>
                      <w:r>
                        <w:rPr>
                          <w:rFonts w:ascii="Arial"/>
                          <w:color w:val="4252A3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spacing w:val="-2"/>
                          <w:w w:val="129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80808"/>
                          <w:w w:val="131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080808"/>
                          <w:w w:val="13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101"/>
                          <w:sz w:val="14"/>
                        </w:rPr>
                        <w:t>exceptio</w:t>
                      </w:r>
                      <w:r>
                        <w:rPr>
                          <w:rFonts w:ascii="Arial"/>
                          <w:color w:val="6D4241"/>
                          <w:spacing w:val="-3"/>
                          <w:w w:val="101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80808"/>
                          <w:w w:val="126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25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70" w:lineRule="exact" w:before="0"/>
                        <w:ind w:left="38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080808"/>
                          <w:w w:val="123"/>
                          <w:sz w:val="15"/>
                        </w:rPr>
                        <w:t>}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  <w:p>
                      <w:pPr>
                        <w:spacing w:line="266" w:lineRule="auto" w:before="7"/>
                        <w:ind w:left="394" w:right="949" w:hanging="9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8429A"/>
                          <w:w w:val="114"/>
                          <w:sz w:val="14"/>
                        </w:rPr>
                        <w:t>/o</w:t>
                      </w:r>
                      <w:r>
                        <w:rPr>
                          <w:rFonts w:ascii="Arial"/>
                          <w:color w:val="28429A"/>
                          <w:spacing w:val="1"/>
                          <w:w w:val="114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.info</w:t>
                      </w:r>
                      <w:r>
                        <w:rPr>
                          <w:rFonts w:ascii="Arial"/>
                          <w:color w:val="080808"/>
                          <w:spacing w:val="-14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4252A3"/>
                          <w:w w:val="100"/>
                          <w:sz w:val="14"/>
                        </w:rPr>
                        <w:t>"Partition</w:t>
                      </w:r>
                      <w:r>
                        <w:rPr>
                          <w:rFonts w:ascii="Arial"/>
                          <w:color w:val="4252A3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4252A3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7"/>
                          <w:sz w:val="14"/>
                        </w:rPr>
                        <w:t>{}</w:t>
                      </w:r>
                      <w:r>
                        <w:rPr>
                          <w:rFonts w:ascii="Arial"/>
                          <w:color w:val="4252A3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99"/>
                          <w:sz w:val="14"/>
                        </w:rPr>
                        <w:t>Offset</w:t>
                      </w:r>
                      <w:r>
                        <w:rPr>
                          <w:rFonts w:ascii="Arial"/>
                          <w:color w:val="4252A3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5"/>
                          <w:sz w:val="14"/>
                        </w:rPr>
                        <w:t>={}</w:t>
                      </w:r>
                      <w:r>
                        <w:rPr>
                          <w:rFonts w:ascii="Arial"/>
                          <w:color w:val="4252A3"/>
                          <w:spacing w:val="-8"/>
                          <w:w w:val="105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80808"/>
                          <w:w w:val="189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080808"/>
                          <w:w w:val="18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101"/>
                          <w:sz w:val="14"/>
                        </w:rPr>
                        <w:t>metadat</w:t>
                      </w:r>
                      <w:r>
                        <w:rPr>
                          <w:rFonts w:ascii="Arial"/>
                          <w:color w:val="6D4241"/>
                          <w:spacing w:val="5"/>
                          <w:w w:val="101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.partitionQ,</w:t>
                      </w:r>
                      <w:r>
                        <w:rPr>
                          <w:rFonts w:ascii="Arial"/>
                          <w:color w:val="6D4241"/>
                          <w:w w:val="102"/>
                          <w:sz w:val="14"/>
                        </w:rPr>
                        <w:t>metadat</w:t>
                      </w:r>
                      <w:r>
                        <w:rPr>
                          <w:rFonts w:ascii="Arial"/>
                          <w:color w:val="6D4241"/>
                          <w:spacing w:val="-17"/>
                          <w:w w:val="102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80808"/>
                          <w:spacing w:val="-54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offsetO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2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3B3D3B"/>
                          <w:w w:val="131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48" w:lineRule="exact" w:before="0"/>
                        <w:ind w:left="5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080808"/>
                          <w:spacing w:val="-46"/>
                          <w:w w:val="130"/>
                          <w:sz w:val="15"/>
                        </w:rPr>
                        <w:t>}</w:t>
                      </w:r>
                      <w:r>
                        <w:rPr>
                          <w:rFonts w:ascii="Times New Roman"/>
                          <w:color w:val="080808"/>
                          <w:w w:val="106"/>
                          <w:sz w:val="15"/>
                        </w:rPr>
                        <w:t>)</w:t>
                      </w:r>
                      <w:r>
                        <w:rPr>
                          <w:rFonts w:ascii="Times New Roman"/>
                          <w:color w:val="080808"/>
                          <w:w w:val="105"/>
                          <w:sz w:val="15"/>
                        </w:rPr>
                        <w:t>;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80808"/>
          <w:spacing w:val="-4"/>
          <w:w w:val="110"/>
          <w:sz w:val="16"/>
        </w:rPr>
        <w:t>Multi </w:t>
      </w:r>
      <w:r>
        <w:rPr>
          <w:rFonts w:ascii="Arial"/>
          <w:color w:val="080808"/>
          <w:w w:val="110"/>
          <w:sz w:val="16"/>
        </w:rPr>
        <w:t>thread</w:t>
      </w:r>
      <w:r>
        <w:rPr>
          <w:rFonts w:ascii="Arial"/>
          <w:color w:val="080808"/>
          <w:spacing w:val="-23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consumer</w:t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sz w:val="13"/>
          <w:szCs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1124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04.687759pt;margin-top:7.005987pt;width:195.55pt;height:375.95pt;mso-position-horizontal-relative:page;mso-position-vertical-relative:paragraph;z-index:3400" coordorigin="4094,140" coordsize="3911,7519">
            <v:group style="position:absolute;left:4129;top:183;width:3865;height:2" coordorigin="4129,183" coordsize="3865,2">
              <v:shape style="position:absolute;left:4129;top:183;width:3865;height:2" coordorigin="4129,183" coordsize="3865,0" path="m4129,183l7994,183e" filled="false" stroked="true" strokeweight=".996047pt" strokecolor="#030303">
                <v:path arrowok="t"/>
              </v:shape>
            </v:group>
            <v:group style="position:absolute;left:4139;top:173;width:2;height:7477" coordorigin="4139,173" coordsize="2,7477">
              <v:shape style="position:absolute;left:4139;top:173;width:2;height:7477" coordorigin="4139,173" coordsize="0,7477" path="m4139,7649l4139,173e" filled="false" stroked="true" strokeweight=".996047pt" strokecolor="#030303">
                <v:path arrowok="t"/>
              </v:shape>
            </v:group>
            <v:group style="position:absolute;left:4098;top:7601;width:3868;height:2" coordorigin="4098,7601" coordsize="3868,2">
              <v:shape style="position:absolute;left:4098;top:7601;width:3868;height:2" coordorigin="4098,7601" coordsize="3868,0" path="m4098,7601l7966,7601e" filled="false" stroked="true" strokeweight=".426877pt" strokecolor="#030303">
                <v:path arrowok="t"/>
              </v:shape>
            </v:group>
            <v:group style="position:absolute;left:7951;top:144;width:2;height:7477" coordorigin="7951,144" coordsize="2,7477">
              <v:shape style="position:absolute;left:7951;top:144;width:2;height:7477" coordorigin="7951,144" coordsize="0,7477" path="m7951,7620l7951,144e" filled="false" stroked="true" strokeweight=".426877pt" strokecolor="#030303">
                <v:path arrowok="t"/>
              </v:shape>
              <v:shape style="position:absolute;left:4094;top:140;width:3911;height:7519" type="#_x0000_t202" filled="false" stroked="false">
                <v:textbox inset="0,0,0,0">
                  <w:txbxContent>
                    <w:p>
                      <w:pPr>
                        <w:spacing w:line="249" w:lineRule="auto" w:before="46"/>
                        <w:ind w:left="72" w:right="420" w:firstLine="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80808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consumir</w:t>
                      </w:r>
                      <w:r>
                        <w:rPr>
                          <w:rFonts w:ascii="Arial" w:hAnsi="Arial"/>
                          <w:color w:val="08080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kafka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través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múltiples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threads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escribiremos</w:t>
                      </w:r>
                      <w:r>
                        <w:rPr>
                          <w:rFonts w:ascii="Arial" w:hAnsi="Arial"/>
                          <w:color w:val="080808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sigu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ente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código: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7" w:lineRule="auto" w:before="0"/>
                        <w:ind w:left="394" w:right="351" w:hanging="314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7C1A56"/>
                          <w:w w:val="112"/>
                          <w:sz w:val="14"/>
                        </w:rPr>
                        <w:t>publ</w:t>
                      </w:r>
                      <w:r>
                        <w:rPr>
                          <w:rFonts w:ascii="Arial" w:hAnsi="Arial"/>
                          <w:color w:val="7C1A56"/>
                          <w:spacing w:val="-10"/>
                          <w:w w:val="112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7C1A56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7C1A56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34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7C1A56"/>
                          <w:spacing w:val="-14"/>
                          <w:w w:val="134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7C1A56"/>
                          <w:w w:val="109"/>
                          <w:sz w:val="14"/>
                        </w:rPr>
                        <w:t>ass</w:t>
                      </w:r>
                      <w:r>
                        <w:rPr>
                          <w:rFonts w:ascii="Arial" w:hAnsi="Arial"/>
                          <w:color w:val="7C1A56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Devs4jThreadConsumer</w:t>
                      </w:r>
                      <w:r>
                        <w:rPr>
                          <w:rFonts w:ascii="Arial" w:hAnsi="Arial"/>
                          <w:color w:val="080808"/>
                          <w:spacing w:val="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07"/>
                          <w:sz w:val="14"/>
                        </w:rPr>
                        <w:t>extends</w:t>
                      </w:r>
                      <w:r>
                        <w:rPr>
                          <w:rFonts w:ascii="Arial" w:hAnsi="Arial"/>
                          <w:color w:val="7C1A56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Thread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34"/>
                          <w:sz w:val="14"/>
                        </w:rPr>
                        <w:t>{</w:t>
                      </w:r>
                      <w:r>
                        <w:rPr>
                          <w:rFonts w:ascii="Arial" w:hAnsi="Arial"/>
                          <w:color w:val="080808"/>
                          <w:w w:val="13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07"/>
                          <w:sz w:val="14"/>
                        </w:rPr>
                        <w:t>prívate</w:t>
                      </w:r>
                      <w:r>
                        <w:rPr>
                          <w:rFonts w:ascii="Arial" w:hAnsi="Arial"/>
                          <w:color w:val="7C1A56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27"/>
                          <w:sz w:val="14"/>
                        </w:rPr>
                        <w:t>f</w:t>
                      </w:r>
                      <w:r>
                        <w:rPr>
                          <w:rFonts w:ascii="Arial" w:hAnsi="Arial"/>
                          <w:color w:val="7C1A56"/>
                          <w:spacing w:val="-5"/>
                          <w:w w:val="12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7C1A56"/>
                          <w:w w:val="113"/>
                          <w:sz w:val="14"/>
                        </w:rPr>
                        <w:t>nal</w:t>
                      </w:r>
                      <w:r>
                        <w:rPr>
                          <w:rFonts w:ascii="Arial" w:hAnsi="Arial"/>
                          <w:color w:val="7C1A56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KafkaConsumer&lt;Str</w:t>
                      </w:r>
                      <w:r>
                        <w:rPr>
                          <w:rFonts w:ascii="Arial" w:hAnsi="Arial"/>
                          <w:color w:val="080808"/>
                          <w:spacing w:val="11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ng,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Str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ng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w w:val="103"/>
                          <w:sz w:val="14"/>
                        </w:rPr>
                        <w:t>&gt;</w:t>
                      </w:r>
                      <w:r>
                        <w:rPr>
                          <w:rFonts w:ascii="Arial" w:hAnsi="Arial"/>
                          <w:color w:val="28429A"/>
                          <w:w w:val="98"/>
                          <w:sz w:val="14"/>
                        </w:rPr>
                        <w:t>consume</w:t>
                      </w:r>
                      <w:r>
                        <w:rPr>
                          <w:rFonts w:ascii="Arial" w:hAnsi="Arial"/>
                          <w:color w:val="28429A"/>
                          <w:spacing w:val="12"/>
                          <w:w w:val="98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1F1F1F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394" w:right="877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7C1A56"/>
                          <w:w w:val="107"/>
                          <w:sz w:val="14"/>
                        </w:rPr>
                        <w:t>prívate</w:t>
                      </w:r>
                      <w:r>
                        <w:rPr>
                          <w:rFonts w:ascii="Arial" w:hAnsi="Arial"/>
                          <w:color w:val="7C1A56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11"/>
                          <w:sz w:val="14"/>
                        </w:rPr>
                        <w:t>final</w:t>
                      </w:r>
                      <w:r>
                        <w:rPr>
                          <w:rFonts w:ascii="Arial" w:hAnsi="Arial"/>
                          <w:color w:val="7C1A56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AtomicBoo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w w:val="98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ean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4252A3"/>
                          <w:spacing w:val="-4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28429A"/>
                          <w:w w:val="99"/>
                          <w:sz w:val="14"/>
                        </w:rPr>
                        <w:t>losed</w:t>
                      </w:r>
                      <w:r>
                        <w:rPr>
                          <w:rFonts w:ascii="Arial" w:hAnsi="Arial"/>
                          <w:color w:val="28429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08"/>
                          <w:sz w:val="14"/>
                        </w:rPr>
                        <w:t>new</w:t>
                      </w:r>
                      <w:r>
                        <w:rPr>
                          <w:rFonts w:ascii="Arial" w:hAnsi="Arial"/>
                          <w:color w:val="7C1A56"/>
                          <w:w w:val="1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AtomicBoolean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80808"/>
                          <w:spacing w:val="-2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14"/>
                          <w:sz w:val="14"/>
                        </w:rPr>
                        <w:t>fa</w:t>
                      </w:r>
                      <w:r>
                        <w:rPr>
                          <w:rFonts w:ascii="Arial" w:hAnsi="Arial"/>
                          <w:color w:val="7C1A56"/>
                          <w:spacing w:val="-5"/>
                          <w:w w:val="114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7C1A56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7C1A56"/>
                          <w:spacing w:val="-9"/>
                          <w:w w:val="106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80808"/>
                          <w:w w:val="117"/>
                          <w:sz w:val="14"/>
                        </w:rPr>
                        <w:t>)</w:t>
                      </w:r>
                      <w:r>
                        <w:rPr>
                          <w:rFonts w:ascii="Arial" w:hAnsi="Arial"/>
                          <w:color w:val="080808"/>
                          <w:w w:val="116"/>
                          <w:sz w:val="14"/>
                        </w:rPr>
                        <w:t>;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59" w:lineRule="auto" w:before="0"/>
                        <w:ind w:left="396" w:right="439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19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7C1A56"/>
                          <w:spacing w:val="-18"/>
                          <w:w w:val="119"/>
                          <w:sz w:val="14"/>
                        </w:rPr>
                        <w:t>u</w:t>
                      </w:r>
                      <w:r>
                        <w:rPr>
                          <w:rFonts w:ascii="Arial"/>
                          <w:color w:val="7C1A56"/>
                          <w:w w:val="131"/>
                          <w:sz w:val="14"/>
                        </w:rPr>
                        <w:t>b</w:t>
                      </w:r>
                      <w:r>
                        <w:rPr>
                          <w:rFonts w:ascii="Arial"/>
                          <w:color w:val="7C1A56"/>
                          <w:spacing w:val="-26"/>
                          <w:w w:val="131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0"/>
                          <w:sz w:val="14"/>
                        </w:rPr>
                        <w:t>static</w:t>
                      </w:r>
                      <w:r>
                        <w:rPr>
                          <w:rFonts w:ascii="Arial"/>
                          <w:color w:val="7C1A56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3"/>
                          <w:sz w:val="14"/>
                        </w:rPr>
                        <w:t>final</w:t>
                      </w:r>
                      <w:r>
                        <w:rPr>
                          <w:rFonts w:ascii="Arial"/>
                          <w:color w:val="7C1A56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Logger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8429A"/>
                          <w:w w:val="111"/>
                          <w:sz w:val="14"/>
                        </w:rPr>
                        <w:t>/o</w:t>
                      </w:r>
                      <w:r>
                        <w:rPr>
                          <w:rFonts w:ascii="Arial"/>
                          <w:color w:val="28429A"/>
                          <w:spacing w:val="-2"/>
                          <w:w w:val="111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LoggerFactor</w:t>
                      </w:r>
                      <w:r>
                        <w:rPr>
                          <w:rFonts w:ascii="Arial"/>
                          <w:color w:val="080808"/>
                          <w:spacing w:val="-16"/>
                          <w:w w:val="98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80808"/>
                          <w:spacing w:val="-54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getLogger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(Devs4jThreadConsumer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50" w:lineRule="exact" w:before="0"/>
                        <w:ind w:left="396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spacing w:val="-37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7C1A56"/>
                          <w:w w:val="128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-10"/>
                          <w:w w:val="128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w w:val="109"/>
                          <w:sz w:val="14"/>
                        </w:rPr>
                        <w:t>as</w:t>
                      </w:r>
                      <w:r>
                        <w:rPr>
                          <w:rFonts w:ascii="Arial"/>
                          <w:color w:val="7C1A56"/>
                          <w:spacing w:val="-7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w w:val="11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1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54" w:lineRule="auto" w:before="0"/>
                        <w:ind w:left="396" w:right="75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19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7C1A56"/>
                          <w:spacing w:val="-18"/>
                          <w:w w:val="119"/>
                          <w:sz w:val="14"/>
                        </w:rPr>
                        <w:t>u</w:t>
                      </w:r>
                      <w:r>
                        <w:rPr>
                          <w:rFonts w:ascii="Arial"/>
                          <w:color w:val="7C1A56"/>
                          <w:w w:val="131"/>
                          <w:sz w:val="14"/>
                        </w:rPr>
                        <w:t>b</w:t>
                      </w:r>
                      <w:r>
                        <w:rPr>
                          <w:rFonts w:ascii="Arial"/>
                          <w:color w:val="7C1A56"/>
                          <w:spacing w:val="-26"/>
                          <w:w w:val="131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Devs4jThreadConsumer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KafkaConsumer&lt;String,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String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w w:val="98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6D4241"/>
                          <w:w w:val="99"/>
                          <w:sz w:val="14"/>
                        </w:rPr>
                        <w:t>consumer</w:t>
                      </w:r>
                      <w:r>
                        <w:rPr>
                          <w:rFonts w:ascii="Arial"/>
                          <w:color w:val="080808"/>
                          <w:w w:val="136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2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34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59" w:lineRule="exact" w:before="0"/>
                        <w:ind w:left="715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21"/>
                          <w:sz w:val="14"/>
                        </w:rPr>
                        <w:t>th</w:t>
                      </w:r>
                      <w:r>
                        <w:rPr>
                          <w:rFonts w:ascii="Arial"/>
                          <w:color w:val="7C1A56"/>
                          <w:spacing w:val="-10"/>
                          <w:w w:val="12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spacing w:val="-3"/>
                          <w:w w:val="121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spacing w:val="-34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4252A3"/>
                          <w:sz w:val="14"/>
                        </w:rPr>
                        <w:t>consume</w:t>
                      </w:r>
                      <w:r>
                        <w:rPr>
                          <w:rFonts w:ascii="Arial"/>
                          <w:color w:val="4252A3"/>
                          <w:spacing w:val="5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6D4241"/>
                          <w:w w:val="99"/>
                          <w:sz w:val="14"/>
                        </w:rPr>
                        <w:t>consumer</w:t>
                      </w:r>
                      <w:r>
                        <w:rPr>
                          <w:rFonts w:ascii="Arial"/>
                          <w:color w:val="6D4241"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525252"/>
                          <w:w w:val="131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396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967"/>
                          <w:w w:val="99"/>
                          <w:sz w:val="14"/>
                        </w:rPr>
                        <w:t>@Overr</w:t>
                      </w:r>
                      <w:r>
                        <w:rPr>
                          <w:rFonts w:ascii="Arial"/>
                          <w:color w:val="696967"/>
                          <w:spacing w:val="-8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967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715" w:right="2349" w:hanging="319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19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7C1A56"/>
                          <w:spacing w:val="-18"/>
                          <w:w w:val="119"/>
                          <w:sz w:val="14"/>
                        </w:rPr>
                        <w:t>u</w:t>
                      </w:r>
                      <w:r>
                        <w:rPr>
                          <w:rFonts w:ascii="Arial"/>
                          <w:color w:val="7C1A56"/>
                          <w:w w:val="131"/>
                          <w:sz w:val="14"/>
                        </w:rPr>
                        <w:t>b</w:t>
                      </w:r>
                      <w:r>
                        <w:rPr>
                          <w:rFonts w:ascii="Arial"/>
                          <w:color w:val="7C1A56"/>
                          <w:spacing w:val="-26"/>
                          <w:w w:val="131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7"/>
                          <w:sz w:val="14"/>
                        </w:rPr>
                        <w:t>vo</w:t>
                      </w:r>
                      <w:r>
                        <w:rPr>
                          <w:rFonts w:ascii="Arial"/>
                          <w:color w:val="7C1A56"/>
                          <w:spacing w:val="-8"/>
                          <w:w w:val="11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9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7C1A56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6"/>
                          <w:sz w:val="14"/>
                        </w:rPr>
                        <w:t>runo</w:t>
                      </w:r>
                      <w:r>
                        <w:rPr>
                          <w:rFonts w:ascii="Arial"/>
                          <w:color w:val="080808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34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80808"/>
                          <w:w w:val="13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7"/>
                          <w:sz w:val="14"/>
                        </w:rPr>
                        <w:t>tr</w:t>
                      </w:r>
                      <w:r>
                        <w:rPr>
                          <w:rFonts w:ascii="Arial"/>
                          <w:color w:val="7C1A56"/>
                          <w:spacing w:val="-7"/>
                          <w:w w:val="117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66" w:lineRule="auto" w:before="1"/>
                        <w:ind w:left="388" w:right="386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8429A"/>
                          <w:w w:val="98"/>
                          <w:sz w:val="14"/>
                        </w:rPr>
                        <w:t>consume</w:t>
                      </w:r>
                      <w:r>
                        <w:rPr>
                          <w:rFonts w:ascii="Arial"/>
                          <w:color w:val="28429A"/>
                          <w:spacing w:val="15"/>
                          <w:w w:val="98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.subscribe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Arrays.asL</w:t>
                      </w:r>
                      <w:r>
                        <w:rPr>
                          <w:rFonts w:ascii="Arial"/>
                          <w:color w:val="080808"/>
                          <w:spacing w:val="-8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6"/>
                          <w:sz w:val="14"/>
                        </w:rPr>
                        <w:t>st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w w:val="10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2F3B77"/>
                          <w:spacing w:val="-9"/>
                          <w:w w:val="139"/>
                          <w:sz w:val="14"/>
                        </w:rPr>
                        <w:t>'</w:t>
                      </w:r>
                      <w:r>
                        <w:rPr>
                          <w:rFonts w:ascii="Arial"/>
                          <w:color w:val="4252A3"/>
                          <w:w w:val="98"/>
                          <w:sz w:val="14"/>
                        </w:rPr>
                        <w:t>'devs4j</w:t>
                      </w:r>
                      <w:r>
                        <w:rPr>
                          <w:rFonts w:ascii="Arial"/>
                          <w:color w:val="6774B5"/>
                          <w:w w:val="100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6774B5"/>
                          <w:spacing w:val="-4"/>
                          <w:w w:val="100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4252A3"/>
                          <w:w w:val="97"/>
                          <w:sz w:val="14"/>
                        </w:rPr>
                        <w:t>opic</w:t>
                      </w:r>
                      <w:r>
                        <w:rPr>
                          <w:rFonts w:ascii="Arial"/>
                          <w:color w:val="4252A3"/>
                          <w:spacing w:val="-5"/>
                          <w:w w:val="97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80808"/>
                          <w:spacing w:val="-22"/>
                          <w:w w:val="162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1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1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color w:val="080808"/>
                          <w:w w:val="1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5"/>
                          <w:sz w:val="14"/>
                        </w:rPr>
                        <w:t>wh</w:t>
                      </w:r>
                      <w:r>
                        <w:rPr>
                          <w:rFonts w:ascii="Arial"/>
                          <w:color w:val="7C1A56"/>
                          <w:spacing w:val="-11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spacing w:val="-9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80808"/>
                          <w:w w:val="111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w w:val="110"/>
                          <w:sz w:val="14"/>
                        </w:rPr>
                        <w:t>!</w:t>
                      </w:r>
                      <w:r>
                        <w:rPr>
                          <w:rFonts w:ascii="Arial"/>
                          <w:color w:val="28429A"/>
                          <w:w w:val="97"/>
                          <w:sz w:val="14"/>
                        </w:rPr>
                        <w:t>close</w:t>
                      </w:r>
                      <w:r>
                        <w:rPr>
                          <w:rFonts w:ascii="Arial"/>
                          <w:color w:val="28429A"/>
                          <w:spacing w:val="-5"/>
                          <w:w w:val="97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3B3D3B"/>
                          <w:spacing w:val="-54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4"/>
                          <w:sz w:val="14"/>
                        </w:rPr>
                        <w:t>getO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45" w:lineRule="exact" w:before="0"/>
                        <w:ind w:left="718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ConsumerRecords&lt;String,</w:t>
                      </w:r>
                      <w:r>
                        <w:rPr>
                          <w:rFonts w:ascii="Arial"/>
                          <w:color w:val="080808"/>
                          <w:spacing w:val="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Str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ng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w w:val="102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6D4241"/>
                          <w:w w:val="98"/>
                          <w:sz w:val="14"/>
                        </w:rPr>
                        <w:t>record</w:t>
                      </w:r>
                      <w:r>
                        <w:rPr>
                          <w:rFonts w:ascii="Arial"/>
                          <w:color w:val="6D4241"/>
                          <w:spacing w:val="-3"/>
                          <w:w w:val="98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7" w:lineRule="auto" w:before="7"/>
                        <w:ind w:left="718" w:right="509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4252A3"/>
                          <w:spacing w:val="-1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28429A"/>
                          <w:w w:val="99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28429A"/>
                          <w:spacing w:val="-7"/>
                          <w:w w:val="99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4252A3"/>
                          <w:spacing w:val="-4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28429A"/>
                          <w:w w:val="101"/>
                          <w:sz w:val="14"/>
                        </w:rPr>
                        <w:t>ume</w:t>
                      </w:r>
                      <w:r>
                        <w:rPr>
                          <w:rFonts w:ascii="Arial"/>
                          <w:color w:val="28429A"/>
                          <w:spacing w:val="5"/>
                          <w:w w:val="101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1F1F1F"/>
                          <w:w w:val="97"/>
                          <w:sz w:val="14"/>
                        </w:rPr>
                        <w:t>.poll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1F1F1F"/>
                          <w:w w:val="97"/>
                          <w:sz w:val="14"/>
                        </w:rPr>
                        <w:t>Durat</w:t>
                      </w:r>
                      <w:r>
                        <w:rPr>
                          <w:rFonts w:ascii="Arial"/>
                          <w:color w:val="1F1F1F"/>
                          <w:spacing w:val="-6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1F1F1F"/>
                          <w:w w:val="107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1F1F1F"/>
                          <w:spacing w:val="1"/>
                          <w:w w:val="107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525252"/>
                          <w:spacing w:val="-21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080808"/>
                          <w:spacing w:val="-15"/>
                          <w:w w:val="107"/>
                          <w:sz w:val="14"/>
                        </w:rPr>
                        <w:t>f</w:t>
                      </w:r>
                      <w:r>
                        <w:rPr>
                          <w:rFonts w:ascii="Arial"/>
                          <w:color w:val="080808"/>
                          <w:spacing w:val="-36"/>
                          <w:w w:val="123"/>
                          <w:sz w:val="14"/>
                        </w:rPr>
                        <w:t>M</w:t>
                      </w:r>
                      <w:r>
                        <w:rPr>
                          <w:rFonts w:ascii="Arial"/>
                          <w:color w:val="080808"/>
                          <w:w w:val="110"/>
                          <w:sz w:val="14"/>
                        </w:rPr>
                        <w:t>i/</w:t>
                      </w:r>
                      <w:r>
                        <w:rPr>
                          <w:rFonts w:ascii="Arial"/>
                          <w:color w:val="080808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Arial"/>
                          <w:color w:val="080808"/>
                          <w:w w:val="11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4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spacing w:val="-16"/>
                          <w:w w:val="147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75"/>
                          <w:sz w:val="14"/>
                        </w:rPr>
                        <w:t>OOOO</w:t>
                      </w:r>
                      <w:r>
                        <w:rPr>
                          <w:rFonts w:ascii="Arial"/>
                          <w:color w:val="080808"/>
                          <w:w w:val="76"/>
                          <w:sz w:val="14"/>
                        </w:rPr>
                        <w:t>))</w:t>
                      </w:r>
                      <w:r>
                        <w:rPr>
                          <w:rFonts w:ascii="Arial"/>
                          <w:color w:val="080808"/>
                          <w:w w:val="75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color w:val="080808"/>
                          <w:w w:val="7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2"/>
                          <w:sz w:val="14"/>
                        </w:rPr>
                        <w:t>fo</w:t>
                      </w:r>
                      <w:r>
                        <w:rPr>
                          <w:rFonts w:ascii="Arial"/>
                          <w:color w:val="7C1A56"/>
                          <w:spacing w:val="3"/>
                          <w:w w:val="112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ConsumerRecord&lt;String,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Str</w:t>
                      </w:r>
                      <w:r>
                        <w:rPr>
                          <w:rFonts w:ascii="Arial"/>
                          <w:color w:val="080808"/>
                          <w:spacing w:val="-9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ng</w:t>
                      </w:r>
                      <w:r>
                        <w:rPr>
                          <w:rFonts w:ascii="Arial"/>
                          <w:color w:val="080808"/>
                          <w:spacing w:val="-3"/>
                          <w:w w:val="102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6D4241"/>
                          <w:w w:val="98"/>
                          <w:sz w:val="14"/>
                        </w:rPr>
                        <w:t>record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2"/>
                        <w:ind w:left="729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1F1F1F"/>
                          <w:spacing w:val="-16"/>
                          <w:w w:val="119"/>
                          <w:sz w:val="14"/>
                        </w:rPr>
                        <w:t>:</w:t>
                      </w:r>
                      <w:r>
                        <w:rPr>
                          <w:rFonts w:ascii="Arial"/>
                          <w:color w:val="6D4241"/>
                          <w:w w:val="98"/>
                          <w:sz w:val="14"/>
                        </w:rPr>
                        <w:t>records</w:t>
                      </w:r>
                      <w:r>
                        <w:rPr>
                          <w:rFonts w:ascii="Arial"/>
                          <w:color w:val="080808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9"/>
                        <w:ind w:left="405" w:right="0" w:firstLine="0"/>
                        <w:jc w:val="center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8429A"/>
                          <w:w w:val="111"/>
                          <w:sz w:val="14"/>
                        </w:rPr>
                        <w:t>/o</w:t>
                      </w:r>
                      <w:r>
                        <w:rPr>
                          <w:rFonts w:ascii="Arial"/>
                          <w:color w:val="28429A"/>
                          <w:spacing w:val="-9"/>
                          <w:w w:val="111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080808"/>
                          <w:spacing w:val="-45"/>
                          <w:w w:val="221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info</w:t>
                      </w:r>
                      <w:r>
                        <w:rPr>
                          <w:rFonts w:ascii="Arial"/>
                          <w:color w:val="080808"/>
                          <w:spacing w:val="-16"/>
                          <w:w w:val="102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4252A3"/>
                          <w:w w:val="97"/>
                          <w:sz w:val="14"/>
                        </w:rPr>
                        <w:t>"offset</w:t>
                      </w:r>
                      <w:r>
                        <w:rPr>
                          <w:rFonts w:ascii="Arial"/>
                          <w:color w:val="4252A3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774B5"/>
                          <w:w w:val="118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6774B5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5"/>
                          <w:sz w:val="14"/>
                        </w:rPr>
                        <w:t>{},</w:t>
                      </w:r>
                      <w:r>
                        <w:rPr>
                          <w:rFonts w:ascii="Arial"/>
                          <w:color w:val="4252A3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5260AA"/>
                          <w:w w:val="101"/>
                          <w:sz w:val="14"/>
                        </w:rPr>
                        <w:t>key</w:t>
                      </w:r>
                      <w:r>
                        <w:rPr>
                          <w:rFonts w:ascii="Arial"/>
                          <w:color w:val="5260A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774B5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6774B5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13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4252A3"/>
                          <w:spacing w:val="-1"/>
                          <w:w w:val="113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color w:val="9CA8CA"/>
                          <w:w w:val="112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9CA8CA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08"/>
                          <w:sz w:val="14"/>
                        </w:rPr>
                        <w:t>v</w:t>
                      </w:r>
                      <w:r>
                        <w:rPr>
                          <w:rFonts w:ascii="Arial"/>
                          <w:color w:val="4252A3"/>
                          <w:spacing w:val="-1"/>
                          <w:w w:val="108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9CA8CA"/>
                          <w:spacing w:val="-13"/>
                          <w:w w:val="11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4252A3"/>
                          <w:w w:val="105"/>
                          <w:sz w:val="14"/>
                        </w:rPr>
                        <w:t>ue</w:t>
                      </w:r>
                      <w:r>
                        <w:rPr>
                          <w:rFonts w:ascii="Arial"/>
                          <w:color w:val="4252A3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774B5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718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4252A3"/>
                          <w:w w:val="102"/>
                          <w:sz w:val="14"/>
                        </w:rPr>
                        <w:t>{}</w:t>
                      </w:r>
                      <w:r>
                        <w:rPr>
                          <w:rFonts w:ascii="Arial"/>
                          <w:color w:val="4252A3"/>
                          <w:spacing w:val="3"/>
                          <w:w w:val="102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80808"/>
                          <w:spacing w:val="-22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D4241"/>
                          <w:w w:val="98"/>
                          <w:sz w:val="14"/>
                        </w:rPr>
                        <w:t>recor</w:t>
                      </w:r>
                      <w:r>
                        <w:rPr>
                          <w:rFonts w:ascii="Arial"/>
                          <w:color w:val="6D4241"/>
                          <w:spacing w:val="-4"/>
                          <w:w w:val="98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80808"/>
                          <w:spacing w:val="-46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3"/>
                          <w:sz w:val="14"/>
                        </w:rPr>
                        <w:t>offsetO</w:t>
                      </w:r>
                      <w:r>
                        <w:rPr>
                          <w:rFonts w:ascii="Arial"/>
                          <w:color w:val="080808"/>
                          <w:spacing w:val="6"/>
                          <w:w w:val="93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D4241"/>
                          <w:w w:val="102"/>
                          <w:sz w:val="14"/>
                        </w:rPr>
                        <w:t>recor</w:t>
                      </w:r>
                      <w:r>
                        <w:rPr>
                          <w:rFonts w:ascii="Arial"/>
                          <w:color w:val="6D4241"/>
                          <w:spacing w:val="-4"/>
                          <w:w w:val="102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80808"/>
                          <w:spacing w:val="-31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2"/>
                          <w:sz w:val="14"/>
                        </w:rPr>
                        <w:t>keyO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w w:val="92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D4241"/>
                          <w:w w:val="101"/>
                          <w:sz w:val="14"/>
                        </w:rPr>
                        <w:t>record</w:t>
                      </w:r>
                      <w:r>
                        <w:rPr>
                          <w:rFonts w:ascii="Arial"/>
                          <w:color w:val="7C7C7C"/>
                          <w:spacing w:val="-29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valueO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4"/>
                        <w:ind w:left="718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19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39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12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9" w:lineRule="auto" w:before="7"/>
                        <w:ind w:left="370" w:right="1932" w:hanging="221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spacing w:val="-8"/>
                          <w:w w:val="112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color w:val="7C1A56"/>
                          <w:w w:val="110"/>
                          <w:sz w:val="14"/>
                        </w:rPr>
                        <w:t>catc</w:t>
                      </w:r>
                      <w:r>
                        <w:rPr>
                          <w:rFonts w:ascii="Arial"/>
                          <w:color w:val="7C1A56"/>
                          <w:spacing w:val="-5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WakeupException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spacing w:val="-8"/>
                          <w:w w:val="10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80808"/>
                          <w:w w:val="119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spacing w:val="-70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spacing w:val="11"/>
                          <w:w w:val="124"/>
                          <w:sz w:val="14"/>
                        </w:rPr>
                        <w:t>f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80808"/>
                          <w:spacing w:val="-12"/>
                          <w:w w:val="106"/>
                          <w:sz w:val="14"/>
                        </w:rPr>
                        <w:t>!</w:t>
                      </w:r>
                      <w:r>
                        <w:rPr>
                          <w:rFonts w:ascii="Arial"/>
                          <w:color w:val="28429A"/>
                          <w:sz w:val="14"/>
                        </w:rPr>
                        <w:t>close</w:t>
                      </w:r>
                      <w:r>
                        <w:rPr>
                          <w:rFonts w:ascii="Arial"/>
                          <w:color w:val="28429A"/>
                          <w:spacing w:val="5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80808"/>
                          <w:w w:val="94"/>
                          <w:sz w:val="14"/>
                        </w:rPr>
                        <w:t>.getO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56" w:lineRule="exact" w:before="0"/>
                        <w:ind w:left="715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09"/>
                          <w:sz w:val="14"/>
                        </w:rPr>
                        <w:t>throw</w:t>
                      </w:r>
                      <w:r>
                        <w:rPr>
                          <w:rFonts w:ascii="Arial"/>
                          <w:color w:val="7C1A5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spacing w:val="3"/>
                          <w:w w:val="10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3B3D3B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149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spacing w:val="-8"/>
                          <w:w w:val="112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color w:val="7C1A56"/>
                          <w:w w:val="127"/>
                          <w:sz w:val="14"/>
                        </w:rPr>
                        <w:t>f</w:t>
                      </w:r>
                      <w:r>
                        <w:rPr>
                          <w:rFonts w:ascii="Arial"/>
                          <w:color w:val="7C1A56"/>
                          <w:spacing w:val="-2"/>
                          <w:w w:val="12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14"/>
                          <w:sz w:val="14"/>
                        </w:rPr>
                        <w:t>nall</w:t>
                      </w:r>
                      <w:r>
                        <w:rPr>
                          <w:rFonts w:ascii="Arial"/>
                          <w:color w:val="7C1A56"/>
                          <w:spacing w:val="-18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80808"/>
                          <w:w w:val="134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2"/>
                        <w:ind w:left="39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8429A"/>
                          <w:sz w:val="14"/>
                        </w:rPr>
                        <w:t>consu</w:t>
                      </w:r>
                      <w:r>
                        <w:rPr>
                          <w:rFonts w:ascii="Arial"/>
                          <w:color w:val="28429A"/>
                          <w:spacing w:val="2"/>
                          <w:sz w:val="14"/>
                        </w:rPr>
                        <w:t>m</w:t>
                      </w:r>
                      <w:r>
                        <w:rPr>
                          <w:rFonts w:ascii="Arial"/>
                          <w:color w:val="4252A3"/>
                          <w:spacing w:val="-1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28429A"/>
                          <w:spacing w:val="2"/>
                          <w:w w:val="99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.close</w:t>
                      </w:r>
                      <w:r>
                        <w:rPr>
                          <w:rFonts w:ascii="Arial"/>
                          <w:color w:val="080808"/>
                          <w:spacing w:val="5"/>
                          <w:w w:val="95"/>
                          <w:sz w:val="14"/>
                        </w:rPr>
                        <w:t>Q</w:t>
                      </w:r>
                      <w:r>
                        <w:rPr>
                          <w:rFonts w:ascii="Arial"/>
                          <w:color w:val="3B3D3B"/>
                          <w:w w:val="131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2"/>
                        <w:ind w:left="14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080808"/>
                          <w:w w:val="117"/>
                          <w:sz w:val="14"/>
                        </w:rPr>
                        <w:t>}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  <w:p>
                      <w:pPr>
                        <w:spacing w:before="13"/>
                        <w:ind w:left="11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80808"/>
                          <w:w w:val="118"/>
                          <w:sz w:val="13"/>
                        </w:rPr>
                        <w:t>}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line="252" w:lineRule="auto" w:before="8"/>
                        <w:ind w:left="718" w:right="1941" w:hanging="32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A56"/>
                          <w:w w:val="119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7C1A56"/>
                          <w:spacing w:val="-18"/>
                          <w:w w:val="119"/>
                          <w:sz w:val="14"/>
                        </w:rPr>
                        <w:t>u</w:t>
                      </w:r>
                      <w:r>
                        <w:rPr>
                          <w:rFonts w:ascii="Arial"/>
                          <w:color w:val="7C1A56"/>
                          <w:w w:val="131"/>
                          <w:sz w:val="14"/>
                        </w:rPr>
                        <w:t>b</w:t>
                      </w:r>
                      <w:r>
                        <w:rPr>
                          <w:rFonts w:ascii="Arial"/>
                          <w:color w:val="7C1A56"/>
                          <w:spacing w:val="-26"/>
                          <w:w w:val="131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A56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7C1A56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17"/>
                          <w:sz w:val="14"/>
                        </w:rPr>
                        <w:t>vo</w:t>
                      </w:r>
                      <w:r>
                        <w:rPr>
                          <w:rFonts w:ascii="Arial"/>
                          <w:color w:val="7C1A56"/>
                          <w:spacing w:val="-8"/>
                          <w:w w:val="11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7C1A56"/>
                          <w:w w:val="129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7C1A56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shutdownO</w:t>
                      </w:r>
                      <w:r>
                        <w:rPr>
                          <w:rFonts w:ascii="Arial"/>
                          <w:color w:val="08080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80808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252A3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4252A3"/>
                          <w:spacing w:val="-10"/>
                          <w:w w:val="111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28429A"/>
                          <w:sz w:val="14"/>
                        </w:rPr>
                        <w:t>ose</w:t>
                      </w:r>
                      <w:r>
                        <w:rPr>
                          <w:rFonts w:ascii="Arial"/>
                          <w:color w:val="28429A"/>
                          <w:spacing w:val="-2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.set</w:t>
                      </w:r>
                      <w:r>
                        <w:rPr>
                          <w:rFonts w:ascii="Arial"/>
                          <w:color w:val="080808"/>
                          <w:spacing w:val="-13"/>
                          <w:w w:val="103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7C1A56"/>
                          <w:w w:val="107"/>
                          <w:sz w:val="14"/>
                        </w:rPr>
                        <w:t>tru</w:t>
                      </w:r>
                      <w:r>
                        <w:rPr>
                          <w:rFonts w:ascii="Arial"/>
                          <w:color w:val="7C1A56"/>
                          <w:spacing w:val="-5"/>
                          <w:w w:val="107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80808"/>
                          <w:w w:val="11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11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color w:val="080808"/>
                          <w:w w:val="1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8429A"/>
                          <w:w w:val="101"/>
                          <w:sz w:val="14"/>
                        </w:rPr>
                        <w:t>co</w:t>
                      </w:r>
                      <w:r>
                        <w:rPr>
                          <w:rFonts w:ascii="Arial"/>
                          <w:color w:val="28429A"/>
                          <w:spacing w:val="-6"/>
                          <w:w w:val="101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4252A3"/>
                          <w:spacing w:val="-4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28429A"/>
                          <w:w w:val="100"/>
                          <w:sz w:val="14"/>
                        </w:rPr>
                        <w:t>umer</w:t>
                      </w:r>
                      <w:r>
                        <w:rPr>
                          <w:rFonts w:ascii="Arial"/>
                          <w:color w:val="28429A"/>
                          <w:spacing w:val="-12"/>
                          <w:w w:val="1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1F1F1F"/>
                          <w:w w:val="95"/>
                          <w:sz w:val="14"/>
                        </w:rPr>
                        <w:t>wakeupQ;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80808"/>
          <w:w w:val="110"/>
          <w:sz w:val="16"/>
        </w:rPr>
        <w:t>Assign</w:t>
      </w:r>
      <w:r>
        <w:rPr>
          <w:rFonts w:ascii="Arial"/>
          <w:sz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40" w:bottom="0" w:left="60" w:right="80"/>
          <w:cols w:num="2" w:equalWidth="0">
            <w:col w:w="6882" w:space="40"/>
            <w:col w:w="5178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spacing w:line="1963" w:lineRule="exact"/>
        <w:ind w:left="812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8"/>
          <w:sz w:val="20"/>
          <w:szCs w:val="20"/>
        </w:rPr>
        <w:pict>
          <v:group style="width:193.1pt;height:98.2pt;mso-position-horizontal-relative:char;mso-position-vertical-relative:line" coordorigin="0,0" coordsize="3862,1964">
            <v:group style="position:absolute;left:6;top:33;width:3851;height:2" coordorigin="6,33" coordsize="3851,2">
              <v:shape style="position:absolute;left:6;top:33;width:3851;height:2" coordorigin="6,33" coordsize="3851,0" path="m6,33l3856,33e" filled="false" stroked="true" strokeweight=".569170pt" strokecolor="#030303">
                <v:path arrowok="t"/>
              </v:shape>
            </v:group>
            <v:group style="position:absolute;left:7;top:27;width:2;height:1933" coordorigin="7,27" coordsize="2,1933">
              <v:shape style="position:absolute;left:7;top:27;width:2;height:1933" coordorigin="7,27" coordsize="0,1933" path="m7,1959l7,27e" filled="false" stroked="true" strokeweight=".426877pt" strokecolor="#030303">
                <v:path arrowok="t"/>
              </v:shape>
            </v:group>
            <v:group style="position:absolute;left:3816;top:4;width:2;height:1927" coordorigin="3816,4" coordsize="2,1927">
              <v:shape style="position:absolute;left:3816;top:4;width:2;height:1927" coordorigin="3816,4" coordsize="0,1927" path="m3816,1931l3816,4e" filled="false" stroked="true" strokeweight=".426877pt" strokecolor="#030303">
                <v:path arrowok="t"/>
              </v:shape>
            </v:group>
            <v:group style="position:absolute;left:6;top:1945;width:3851;height:2" coordorigin="6,1945" coordsize="3851,2">
              <v:shape style="position:absolute;left:6;top:1945;width:3851;height:2" coordorigin="6,1945" coordsize="3851,0" path="m6,1945l3856,1945e" filled="false" stroked="true" strokeweight=".569170pt" strokecolor="#030303">
                <v:path arrowok="t"/>
              </v:shape>
              <v:shape style="position:absolute;left:0;top:0;width:3862;height:1964" type="#_x0000_t202" filled="false" stroked="false">
                <v:textbox inset="0,0,0,0">
                  <w:txbxContent>
                    <w:p>
                      <w:pPr>
                        <w:spacing w:line="249" w:lineRule="auto" w:before="38"/>
                        <w:ind w:left="19" w:right="117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método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3B3D3B"/>
                          <w:w w:val="113"/>
                          <w:sz w:val="14"/>
                        </w:rPr>
                        <w:t>ass</w:t>
                      </w:r>
                      <w:r>
                        <w:rPr>
                          <w:rFonts w:ascii="Arial" w:hAnsi="Arial"/>
                          <w:color w:val="3B3D3B"/>
                          <w:spacing w:val="-3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3B3D3B"/>
                          <w:w w:val="109"/>
                          <w:sz w:val="14"/>
                        </w:rPr>
                        <w:t>gn</w:t>
                      </w:r>
                      <w:r>
                        <w:rPr>
                          <w:rFonts w:ascii="Arial" w:hAnsi="Arial"/>
                          <w:color w:val="3B3D3B"/>
                          <w:spacing w:val="-13"/>
                          <w:w w:val="109"/>
                          <w:sz w:val="14"/>
                        </w:rPr>
                        <w:t>(</w:t>
                      </w:r>
                      <w:hyperlink r:id="rId21">
                        <w:r>
                          <w:rPr>
                            <w:rFonts w:ascii="Arial" w:hAnsi="Arial"/>
                            <w:color w:val="50708C"/>
                            <w:w w:val="100"/>
                            <w:sz w:val="14"/>
                          </w:rPr>
                          <w:t>Collec</w:t>
                        </w:r>
                        <w:r>
                          <w:rPr>
                            <w:rFonts w:ascii="Arial" w:hAnsi="Arial"/>
                            <w:color w:val="50708C"/>
                            <w:spacing w:val="3"/>
                            <w:w w:val="100"/>
                            <w:sz w:val="14"/>
                          </w:rPr>
                          <w:t>t</w:t>
                        </w:r>
                        <w:r>
                          <w:rPr>
                            <w:rFonts w:ascii="Arial" w:hAnsi="Arial"/>
                            <w:color w:val="9CA8CA"/>
                            <w:spacing w:val="-10"/>
                            <w:w w:val="113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color w:val="50708C"/>
                            <w:w w:val="103"/>
                            <w:sz w:val="14"/>
                          </w:rPr>
                          <w:t>o</w:t>
                        </w:r>
                        <w:r>
                          <w:rPr>
                            <w:rFonts w:ascii="Arial" w:hAnsi="Arial"/>
                            <w:color w:val="50708C"/>
                            <w:spacing w:val="-4"/>
                            <w:w w:val="103"/>
                            <w:sz w:val="14"/>
                          </w:rPr>
                          <w:t>n</w:t>
                        </w:r>
                      </w:hyperlink>
                      <w:r>
                        <w:rPr>
                          <w:rFonts w:ascii="Arial" w:hAnsi="Arial"/>
                          <w:color w:val="525252"/>
                          <w:spacing w:val="-9"/>
                          <w:w w:val="100"/>
                          <w:sz w:val="14"/>
                        </w:rPr>
                        <w:t>&lt;</w:t>
                      </w:r>
                      <w:r>
                        <w:rPr>
                          <w:rFonts w:ascii="Arial" w:hAnsi="Arial"/>
                          <w:color w:val="50708C"/>
                          <w:spacing w:val="-20"/>
                          <w:w w:val="105"/>
                          <w:sz w:val="14"/>
                        </w:rPr>
                        <w:t>T</w:t>
                      </w:r>
                      <w:hyperlink r:id="rId22">
                        <w:r>
                          <w:rPr>
                            <w:rFonts w:ascii="Arial" w:hAnsi="Arial"/>
                            <w:color w:val="50708C"/>
                            <w:w w:val="98"/>
                            <w:sz w:val="14"/>
                          </w:rPr>
                          <w:t>opicPartiti</w:t>
                        </w:r>
                        <w:r>
                          <w:rPr>
                            <w:rFonts w:ascii="Arial" w:hAnsi="Arial"/>
                            <w:color w:val="50708C"/>
                            <w:w w:val="103"/>
                            <w:sz w:val="14"/>
                          </w:rPr>
                          <w:t>o</w:t>
                        </w:r>
                        <w:r>
                          <w:rPr>
                            <w:rFonts w:ascii="Arial" w:hAnsi="Arial"/>
                            <w:color w:val="50708C"/>
                            <w:spacing w:val="-7"/>
                            <w:w w:val="103"/>
                            <w:sz w:val="14"/>
                          </w:rPr>
                          <w:t>n</w:t>
                        </w:r>
                      </w:hyperlink>
                      <w:r>
                        <w:rPr>
                          <w:rFonts w:ascii="Arial" w:hAnsi="Arial"/>
                          <w:color w:val="525252"/>
                          <w:w w:val="113"/>
                          <w:sz w:val="14"/>
                        </w:rPr>
                        <w:t>&gt;</w:t>
                      </w:r>
                      <w:r>
                        <w:rPr>
                          <w:rFonts w:ascii="Arial" w:hAnsi="Arial"/>
                          <w:color w:val="525252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3B3D3B"/>
                          <w:w w:val="97"/>
                          <w:sz w:val="14"/>
                        </w:rPr>
                        <w:t>partitions</w:t>
                      </w:r>
                      <w:r>
                        <w:rPr>
                          <w:rFonts w:ascii="Arial" w:hAnsi="Arial"/>
                          <w:color w:val="3B3D3B"/>
                          <w:w w:val="98"/>
                          <w:sz w:val="14"/>
                        </w:rPr>
                        <w:t>)</w:t>
                      </w:r>
                      <w:r>
                        <w:rPr>
                          <w:rFonts w:ascii="Arial" w:hAnsi="Arial"/>
                          <w:color w:val="3B3D3B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recibe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parámetro</w:t>
                      </w:r>
                      <w:r>
                        <w:rPr>
                          <w:rFonts w:ascii="Arial" w:hAns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23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spacing w:val="-27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sta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w w:val="10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ciones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1F1F1F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las</w:t>
                      </w:r>
                      <w:r>
                        <w:rPr>
                          <w:rFonts w:ascii="Arial" w:hAnsi="Arial"/>
                          <w:color w:val="080808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as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gna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0"/>
                          <w:sz w:val="14"/>
                        </w:rPr>
                        <w:t>al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consumer.</w:t>
                      </w:r>
                      <w:r>
                        <w:rPr>
                          <w:rFonts w:ascii="Arial" w:hAnsi="Arial"/>
                          <w:color w:val="08080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80808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9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1F1F1F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ejecuta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80808"/>
                          <w:spacing w:val="-2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vez</w:t>
                      </w:r>
                      <w:r>
                        <w:rPr>
                          <w:rFonts w:ascii="Arial" w:hAnsi="Arial"/>
                          <w:color w:val="08080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no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agregará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part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ción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no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reemp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w w:val="101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azará</w:t>
                      </w:r>
                      <w:r>
                        <w:rPr>
                          <w:rFonts w:ascii="Arial" w:hAnsi="Arial"/>
                          <w:color w:val="080808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37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spacing w:val="-29"/>
                          <w:w w:val="18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sta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partic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one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3B3D3B"/>
                          <w:spacing w:val="4"/>
                          <w:w w:val="170"/>
                          <w:sz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080808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80808"/>
                          <w:w w:val="12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continuación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ejempl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o: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25" w:right="890" w:hanging="6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spacing w:val="-26"/>
                          <w:w w:val="112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opicPartition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D4241"/>
                          <w:w w:val="101"/>
                          <w:sz w:val="14"/>
                        </w:rPr>
                        <w:t>top</w:t>
                      </w:r>
                      <w:r>
                        <w:rPr>
                          <w:rFonts w:ascii="Arial"/>
                          <w:color w:val="6D4241"/>
                          <w:spacing w:val="-6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D4241"/>
                          <w:w w:val="100"/>
                          <w:sz w:val="14"/>
                        </w:rPr>
                        <w:t>cPartit</w:t>
                      </w:r>
                      <w:r>
                        <w:rPr>
                          <w:rFonts w:ascii="Arial"/>
                          <w:color w:val="6D4241"/>
                          <w:spacing w:val="-5"/>
                          <w:w w:val="100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D4241"/>
                          <w:w w:val="105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6D4241"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3B3D3B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3B3D3B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A56"/>
                          <w:w w:val="103"/>
                          <w:sz w:val="14"/>
                        </w:rPr>
                        <w:t>new</w:t>
                      </w:r>
                      <w:r>
                        <w:rPr>
                          <w:rFonts w:ascii="Arial"/>
                          <w:color w:val="7C1A56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25"/>
                          <w:w w:val="108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opicPart</w:t>
                      </w:r>
                      <w:r>
                        <w:rPr>
                          <w:rFonts w:ascii="Arial"/>
                          <w:color w:val="080808"/>
                          <w:spacing w:val="4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80808"/>
                          <w:spacing w:val="-9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on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14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1F1F1F"/>
                          <w:spacing w:val="-16"/>
                          <w:w w:val="113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4252A3"/>
                          <w:w w:val="98"/>
                          <w:sz w:val="14"/>
                        </w:rPr>
                        <w:t>devs4j-top</w:t>
                      </w:r>
                      <w:r>
                        <w:rPr>
                          <w:rFonts w:ascii="Arial"/>
                          <w:color w:val="4252A3"/>
                          <w:spacing w:val="4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4252A3"/>
                          <w:w w:val="103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4252A3"/>
                          <w:spacing w:val="3"/>
                          <w:w w:val="103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1F1F1F"/>
                          <w:w w:val="131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1F1F1F"/>
                          <w:spacing w:val="-2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81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080808"/>
                          <w:w w:val="82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80808"/>
                          <w:w w:val="81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19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D4241"/>
                          <w:w w:val="99"/>
                          <w:sz w:val="14"/>
                        </w:rPr>
                        <w:t>consume</w:t>
                      </w:r>
                      <w:r>
                        <w:rPr>
                          <w:rFonts w:ascii="Arial"/>
                          <w:color w:val="6D4241"/>
                          <w:spacing w:val="11"/>
                          <w:w w:val="99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.ass</w:t>
                      </w:r>
                      <w:r>
                        <w:rPr>
                          <w:rFonts w:ascii="Arial"/>
                          <w:color w:val="080808"/>
                          <w:spacing w:val="-12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gn(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Arrays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w w:val="98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asL</w:t>
                      </w:r>
                      <w:r>
                        <w:rPr>
                          <w:rFonts w:ascii="Arial"/>
                          <w:color w:val="080808"/>
                          <w:spacing w:val="-19"/>
                          <w:w w:val="10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st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6D4241"/>
                          <w:w w:val="98"/>
                          <w:sz w:val="14"/>
                        </w:rPr>
                        <w:t>topicPart</w:t>
                      </w:r>
                      <w:r>
                        <w:rPr>
                          <w:rFonts w:ascii="Arial"/>
                          <w:color w:val="6D4241"/>
                          <w:spacing w:val="-3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D4241"/>
                          <w:w w:val="115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6D4241"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D4241"/>
                          <w:w w:val="105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6D4241"/>
                          <w:spacing w:val="-10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80808"/>
                          <w:w w:val="111"/>
                          <w:sz w:val="14"/>
                        </w:rPr>
                        <w:t>))</w:t>
                      </w:r>
                      <w:r>
                        <w:rPr>
                          <w:rFonts w:ascii="Arial"/>
                          <w:color w:val="080808"/>
                          <w:w w:val="11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38"/>
          <w:sz w:val="20"/>
          <w:szCs w:val="20"/>
        </w:rPr>
      </w:r>
    </w:p>
    <w:p>
      <w:pPr>
        <w:spacing w:before="113"/>
        <w:ind w:left="0" w:right="187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80808"/>
          <w:sz w:val="16"/>
        </w:rPr>
        <w:t>Seek</w:t>
      </w:r>
      <w:r>
        <w:rPr>
          <w:rFonts w:ascii="Arial"/>
          <w:sz w:val="16"/>
        </w:rPr>
      </w: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pStyle w:val="Heading9"/>
        <w:spacing w:line="240" w:lineRule="auto" w:before="79"/>
        <w:ind w:left="1229" w:right="0"/>
        <w:jc w:val="left"/>
      </w:pPr>
      <w:r>
        <w:rPr/>
        <w:pict>
          <v:shape style="position:absolute;margin-left:409.446594pt;margin-top:-6.546094pt;width:190.5pt;height:203.3pt;mso-position-horizontal-relative:page;mso-position-vertical-relative:paragraph;z-index:3520" type="#_x0000_t202" filled="false" stroked="true" strokeweight=".426877pt" strokecolor="#030303">
            <v:textbox inset="0,0,0,0">
              <w:txbxContent>
                <w:p>
                  <w:pPr>
                    <w:pStyle w:val="BodyText"/>
                    <w:spacing w:line="247" w:lineRule="auto"/>
                    <w:ind w:left="8" w:right="140" w:firstLine="5"/>
                    <w:jc w:val="left"/>
                  </w:pPr>
                  <w:r>
                    <w:rPr>
                      <w:color w:val="080808"/>
                      <w:w w:val="113"/>
                    </w:rPr>
                    <w:t>El</w:t>
                  </w:r>
                  <w:r>
                    <w:rPr>
                      <w:color w:val="080808"/>
                      <w:spacing w:val="-13"/>
                    </w:rPr>
                    <w:t> </w:t>
                  </w:r>
                  <w:r>
                    <w:rPr>
                      <w:color w:val="080808"/>
                      <w:w w:val="96"/>
                    </w:rPr>
                    <w:t>método</w:t>
                  </w:r>
                  <w:r>
                    <w:rPr>
                      <w:color w:val="080808"/>
                      <w:spacing w:val="6"/>
                    </w:rPr>
                    <w:t> </w:t>
                  </w:r>
                  <w:r>
                    <w:rPr>
                      <w:color w:val="080808"/>
                      <w:w w:val="106"/>
                    </w:rPr>
                    <w:t>see</w:t>
                  </w:r>
                  <w:r>
                    <w:rPr>
                      <w:color w:val="080808"/>
                      <w:spacing w:val="-1"/>
                      <w:w w:val="106"/>
                    </w:rPr>
                    <w:t>k</w:t>
                  </w:r>
                  <w:r>
                    <w:rPr>
                      <w:color w:val="3B3D3B"/>
                      <w:spacing w:val="-17"/>
                      <w:w w:val="127"/>
                    </w:rPr>
                    <w:t>(</w:t>
                  </w:r>
                  <w:r>
                    <w:rPr>
                      <w:color w:val="50708C"/>
                      <w:w w:val="95"/>
                    </w:rPr>
                    <w:t>TopicPart</w:t>
                  </w:r>
                  <w:r>
                    <w:rPr>
                      <w:color w:val="50708C"/>
                      <w:spacing w:val="4"/>
                      <w:w w:val="95"/>
                    </w:rPr>
                    <w:t>i</w:t>
                  </w:r>
                  <w:r>
                    <w:rPr>
                      <w:color w:val="50708C"/>
                      <w:w w:val="96"/>
                    </w:rPr>
                    <w:t>tion</w:t>
                  </w:r>
                  <w:r>
                    <w:rPr>
                      <w:color w:val="50708C"/>
                      <w:spacing w:val="6"/>
                    </w:rPr>
                    <w:t> </w:t>
                  </w:r>
                  <w:r>
                    <w:rPr>
                      <w:color w:val="3B3D3B"/>
                      <w:w w:val="101"/>
                    </w:rPr>
                    <w:t>part</w:t>
                  </w:r>
                  <w:r>
                    <w:rPr>
                      <w:color w:val="3B3D3B"/>
                      <w:spacing w:val="-13"/>
                      <w:w w:val="101"/>
                    </w:rPr>
                    <w:t>i</w:t>
                  </w:r>
                  <w:r>
                    <w:rPr>
                      <w:color w:val="3B3D3B"/>
                      <w:w w:val="100"/>
                    </w:rPr>
                    <w:t>tio</w:t>
                  </w:r>
                  <w:r>
                    <w:rPr>
                      <w:color w:val="3B3D3B"/>
                      <w:spacing w:val="5"/>
                      <w:w w:val="100"/>
                    </w:rPr>
                    <w:t>n</w:t>
                  </w:r>
                  <w:r>
                    <w:rPr>
                      <w:color w:val="7C7C7C"/>
                      <w:w w:val="131"/>
                    </w:rPr>
                    <w:t>,</w:t>
                  </w:r>
                  <w:r>
                    <w:rPr>
                      <w:color w:val="7C7C7C"/>
                      <w:spacing w:val="-14"/>
                    </w:rPr>
                    <w:t> </w:t>
                  </w:r>
                  <w:r>
                    <w:rPr>
                      <w:color w:val="3B3D3B"/>
                      <w:w w:val="97"/>
                    </w:rPr>
                    <w:t>long</w:t>
                  </w:r>
                  <w:r>
                    <w:rPr>
                      <w:color w:val="3B3D3B"/>
                      <w:spacing w:val="-3"/>
                    </w:rPr>
                    <w:t> </w:t>
                  </w:r>
                  <w:r>
                    <w:rPr>
                      <w:color w:val="3B3D3B"/>
                      <w:w w:val="98"/>
                    </w:rPr>
                    <w:t>offset</w:t>
                  </w:r>
                  <w:r>
                    <w:rPr>
                      <w:color w:val="3B3D3B"/>
                      <w:w w:val="99"/>
                    </w:rPr>
                    <w:t>)</w:t>
                  </w:r>
                  <w:r>
                    <w:rPr>
                      <w:color w:val="3B3D3B"/>
                      <w:w w:val="99"/>
                    </w:rPr>
                    <w:t> </w:t>
                  </w:r>
                  <w:r>
                    <w:rPr>
                      <w:color w:val="080808"/>
                      <w:w w:val="99"/>
                    </w:rPr>
                    <w:t>sobreescr</w:t>
                  </w:r>
                  <w:r>
                    <w:rPr>
                      <w:color w:val="080808"/>
                      <w:spacing w:val="3"/>
                      <w:w w:val="99"/>
                    </w:rPr>
                    <w:t>i</w:t>
                  </w:r>
                  <w:r>
                    <w:rPr>
                      <w:color w:val="080808"/>
                      <w:w w:val="103"/>
                    </w:rPr>
                    <w:t>be</w:t>
                  </w:r>
                  <w:r>
                    <w:rPr>
                      <w:color w:val="080808"/>
                      <w:spacing w:val="-9"/>
                    </w:rPr>
                    <w:t> </w:t>
                  </w:r>
                  <w:r>
                    <w:rPr>
                      <w:color w:val="1F1F1F"/>
                      <w:w w:val="107"/>
                    </w:rPr>
                    <w:t>el</w:t>
                  </w:r>
                  <w:r>
                    <w:rPr>
                      <w:color w:val="1F1F1F"/>
                      <w:spacing w:val="-8"/>
                    </w:rPr>
                    <w:t> </w:t>
                  </w:r>
                  <w:r>
                    <w:rPr>
                      <w:color w:val="080808"/>
                      <w:w w:val="96"/>
                    </w:rPr>
                    <w:t>offset</w:t>
                  </w:r>
                  <w:r>
                    <w:rPr>
                      <w:color w:val="080808"/>
                      <w:spacing w:val="4"/>
                    </w:rPr>
                    <w:t> </w:t>
                  </w:r>
                  <w:r>
                    <w:rPr>
                      <w:color w:val="080808"/>
                      <w:w w:val="102"/>
                    </w:rPr>
                    <w:t>que</w:t>
                  </w:r>
                  <w:r>
                    <w:rPr>
                      <w:color w:val="080808"/>
                      <w:spacing w:val="-4"/>
                    </w:rPr>
                    <w:t> </w:t>
                  </w:r>
                  <w:r>
                    <w:rPr>
                      <w:color w:val="1F1F1F"/>
                      <w:w w:val="107"/>
                    </w:rPr>
                    <w:t>el</w:t>
                  </w:r>
                  <w:r>
                    <w:rPr>
                      <w:color w:val="1F1F1F"/>
                      <w:spacing w:val="-11"/>
                    </w:rPr>
                    <w:t> </w:t>
                  </w:r>
                  <w:r>
                    <w:rPr>
                      <w:color w:val="080808"/>
                      <w:w w:val="99"/>
                    </w:rPr>
                    <w:t>consumer</w:t>
                  </w:r>
                  <w:r>
                    <w:rPr>
                      <w:color w:val="080808"/>
                      <w:spacing w:val="4"/>
                    </w:rPr>
                    <w:t> </w:t>
                  </w:r>
                  <w:r>
                    <w:rPr>
                      <w:color w:val="1F1F1F"/>
                      <w:w w:val="100"/>
                    </w:rPr>
                    <w:t>util</w:t>
                  </w:r>
                  <w:r>
                    <w:rPr>
                      <w:color w:val="1F1F1F"/>
                      <w:spacing w:val="-16"/>
                      <w:w w:val="100"/>
                    </w:rPr>
                    <w:t>i</w:t>
                  </w:r>
                  <w:r>
                    <w:rPr>
                      <w:color w:val="1F1F1F"/>
                      <w:w w:val="102"/>
                    </w:rPr>
                    <w:t>zará</w:t>
                  </w:r>
                  <w:r>
                    <w:rPr>
                      <w:color w:val="1F1F1F"/>
                    </w:rPr>
                    <w:t> </w:t>
                  </w:r>
                  <w:r>
                    <w:rPr>
                      <w:color w:val="1F1F1F"/>
                      <w:spacing w:val="5"/>
                    </w:rPr>
                    <w:t> </w:t>
                  </w:r>
                  <w:r>
                    <w:rPr>
                      <w:color w:val="080808"/>
                      <w:w w:val="98"/>
                    </w:rPr>
                    <w:t>cuando</w:t>
                  </w:r>
                  <w:r>
                    <w:rPr>
                      <w:color w:val="080808"/>
                      <w:spacing w:val="-6"/>
                    </w:rPr>
                    <w:t> </w:t>
                  </w:r>
                  <w:r>
                    <w:rPr>
                      <w:color w:val="080808"/>
                      <w:w w:val="106"/>
                    </w:rPr>
                    <w:t>se</w:t>
                  </w:r>
                  <w:r>
                    <w:rPr>
                      <w:color w:val="080808"/>
                      <w:w w:val="106"/>
                    </w:rPr>
                    <w:t> </w:t>
                  </w:r>
                  <w:r>
                    <w:rPr>
                      <w:color w:val="080808"/>
                      <w:w w:val="99"/>
                    </w:rPr>
                    <w:t>ejecute</w:t>
                  </w:r>
                  <w:r>
                    <w:rPr>
                      <w:color w:val="080808"/>
                      <w:spacing w:val="-1"/>
                    </w:rPr>
                    <w:t> </w:t>
                  </w:r>
                  <w:r>
                    <w:rPr>
                      <w:color w:val="080808"/>
                      <w:w w:val="104"/>
                    </w:rPr>
                    <w:t>el</w:t>
                  </w:r>
                  <w:r>
                    <w:rPr>
                      <w:color w:val="080808"/>
                      <w:spacing w:val="-5"/>
                    </w:rPr>
                    <w:t> </w:t>
                  </w:r>
                  <w:r>
                    <w:rPr>
                      <w:color w:val="080808"/>
                      <w:w w:val="100"/>
                    </w:rPr>
                    <w:t>métod</w:t>
                  </w:r>
                  <w:r>
                    <w:rPr>
                      <w:color w:val="080808"/>
                    </w:rPr>
                    <w:t> </w:t>
                  </w:r>
                  <w:r>
                    <w:rPr>
                      <w:color w:val="080808"/>
                      <w:w w:val="109"/>
                    </w:rPr>
                    <w:t>poll(</w:t>
                  </w:r>
                  <w:r>
                    <w:rPr>
                      <w:color w:val="080808"/>
                      <w:w w:val="108"/>
                    </w:rPr>
                    <w:t>t</w:t>
                  </w:r>
                  <w:r>
                    <w:rPr>
                      <w:color w:val="080808"/>
                      <w:spacing w:val="-9"/>
                      <w:w w:val="108"/>
                    </w:rPr>
                    <w:t>i</w:t>
                  </w:r>
                  <w:r>
                    <w:rPr>
                      <w:color w:val="080808"/>
                      <w:w w:val="98"/>
                    </w:rPr>
                    <w:t>meout</w:t>
                  </w:r>
                  <w:r>
                    <w:rPr>
                      <w:color w:val="080808"/>
                      <w:w w:val="99"/>
                    </w:rPr>
                    <w:t>)</w:t>
                  </w:r>
                  <w:r>
                    <w:rPr>
                      <w:color w:val="080808"/>
                      <w:w w:val="98"/>
                    </w:rPr>
                    <w:t>,</w:t>
                  </w:r>
                  <w:r>
                    <w:rPr>
                      <w:color w:val="080808"/>
                    </w:rPr>
                    <w:t> de</w:t>
                  </w:r>
                  <w:r>
                    <w:rPr>
                      <w:color w:val="080808"/>
                      <w:spacing w:val="-4"/>
                    </w:rPr>
                    <w:t> </w:t>
                  </w:r>
                  <w:r>
                    <w:rPr>
                      <w:color w:val="080808"/>
                      <w:w w:val="101"/>
                    </w:rPr>
                    <w:t>este</w:t>
                  </w:r>
                  <w:r>
                    <w:rPr>
                      <w:color w:val="080808"/>
                      <w:spacing w:val="4"/>
                    </w:rPr>
                    <w:t> </w:t>
                  </w:r>
                  <w:r>
                    <w:rPr>
                      <w:color w:val="080808"/>
                      <w:w w:val="98"/>
                    </w:rPr>
                    <w:t>modo</w:t>
                  </w:r>
                  <w:r>
                    <w:rPr>
                      <w:color w:val="080808"/>
                      <w:spacing w:val="-4"/>
                    </w:rPr>
                    <w:t> </w:t>
                  </w:r>
                  <w:r>
                    <w:rPr>
                      <w:color w:val="080808"/>
                      <w:w w:val="99"/>
                    </w:rPr>
                    <w:t>podemos</w:t>
                  </w:r>
                  <w:r>
                    <w:rPr>
                      <w:color w:val="080808"/>
                      <w:w w:val="99"/>
                    </w:rPr>
                    <w:t> volver</w:t>
                  </w:r>
                  <w:r>
                    <w:rPr>
                      <w:color w:val="080808"/>
                      <w:spacing w:val="4"/>
                    </w:rPr>
                    <w:t> </w:t>
                  </w:r>
                  <w:r>
                    <w:rPr>
                      <w:color w:val="080808"/>
                      <w:w w:val="104"/>
                    </w:rPr>
                    <w:t>al</w:t>
                  </w:r>
                  <w:r>
                    <w:rPr>
                      <w:color w:val="080808"/>
                      <w:spacing w:val="-5"/>
                    </w:rPr>
                    <w:t> </w:t>
                  </w:r>
                  <w:r>
                    <w:rPr>
                      <w:color w:val="080808"/>
                      <w:w w:val="101"/>
                    </w:rPr>
                    <w:t>pasado</w:t>
                  </w:r>
                  <w:r>
                    <w:rPr>
                      <w:color w:val="080808"/>
                      <w:spacing w:val="-8"/>
                    </w:rPr>
                    <w:t> </w:t>
                  </w:r>
                  <w:r>
                    <w:rPr>
                      <w:color w:val="080808"/>
                      <w:w w:val="101"/>
                    </w:rPr>
                    <w:t>y</w:t>
                  </w:r>
                  <w:r>
                    <w:rPr>
                      <w:color w:val="080808"/>
                      <w:spacing w:val="1"/>
                    </w:rPr>
                    <w:t> </w:t>
                  </w:r>
                  <w:r>
                    <w:rPr>
                      <w:color w:val="080808"/>
                      <w:w w:val="97"/>
                    </w:rPr>
                    <w:t>leer</w:t>
                  </w:r>
                  <w:r>
                    <w:rPr>
                      <w:color w:val="080808"/>
                      <w:spacing w:val="2"/>
                    </w:rPr>
                    <w:t> </w:t>
                  </w:r>
                  <w:r>
                    <w:rPr>
                      <w:color w:val="080808"/>
                      <w:w w:val="98"/>
                    </w:rPr>
                    <w:t>mensajes</w:t>
                  </w:r>
                  <w:r>
                    <w:rPr>
                      <w:color w:val="080808"/>
                      <w:spacing w:val="2"/>
                    </w:rPr>
                    <w:t> </w:t>
                  </w:r>
                  <w:r>
                    <w:rPr>
                      <w:color w:val="080808"/>
                      <w:w w:val="104"/>
                    </w:rPr>
                    <w:t>que</w:t>
                  </w:r>
                  <w:r>
                    <w:rPr>
                      <w:color w:val="080808"/>
                      <w:spacing w:val="-9"/>
                    </w:rPr>
                    <w:t> </w:t>
                  </w:r>
                  <w:r>
                    <w:rPr>
                      <w:color w:val="1F1F1F"/>
                      <w:w w:val="108"/>
                    </w:rPr>
                    <w:t>ya</w:t>
                  </w:r>
                  <w:r>
                    <w:rPr>
                      <w:color w:val="1F1F1F"/>
                      <w:spacing w:val="-6"/>
                    </w:rPr>
                    <w:t> </w:t>
                  </w:r>
                  <w:r>
                    <w:rPr>
                      <w:color w:val="080808"/>
                      <w:w w:val="99"/>
                    </w:rPr>
                    <w:t>habían</w:t>
                  </w:r>
                  <w:r>
                    <w:rPr>
                      <w:color w:val="080808"/>
                      <w:spacing w:val="-6"/>
                    </w:rPr>
                    <w:t> </w:t>
                  </w:r>
                  <w:r>
                    <w:rPr>
                      <w:color w:val="1F1F1F"/>
                      <w:spacing w:val="2"/>
                      <w:w w:val="106"/>
                    </w:rPr>
                    <w:t>s</w:t>
                  </w:r>
                  <w:r>
                    <w:rPr>
                      <w:color w:val="7C7C7C"/>
                      <w:spacing w:val="-13"/>
                      <w:w w:val="113"/>
                    </w:rPr>
                    <w:t>i</w:t>
                  </w:r>
                  <w:r>
                    <w:rPr>
                      <w:color w:val="080808"/>
                      <w:w w:val="101"/>
                    </w:rPr>
                    <w:t>do</w:t>
                  </w:r>
                  <w:r>
                    <w:rPr>
                      <w:color w:val="080808"/>
                      <w:spacing w:val="-3"/>
                    </w:rPr>
                    <w:t> </w:t>
                  </w:r>
                  <w:r>
                    <w:rPr>
                      <w:color w:val="080808"/>
                    </w:rPr>
                    <w:t>leidos</w:t>
                  </w:r>
                  <w:r>
                    <w:rPr>
                      <w:color w:val="080808"/>
                    </w:rPr>
                    <w:t> </w:t>
                  </w:r>
                  <w:r>
                    <w:rPr>
                      <w:color w:val="080808"/>
                      <w:w w:val="103"/>
                    </w:rPr>
                    <w:t>por</w:t>
                  </w:r>
                  <w:r>
                    <w:rPr>
                      <w:color w:val="080808"/>
                      <w:spacing w:val="-3"/>
                    </w:rPr>
                    <w:t> </w:t>
                  </w:r>
                  <w:r>
                    <w:rPr>
                      <w:color w:val="080808"/>
                      <w:w w:val="98"/>
                    </w:rPr>
                    <w:t>nuestro</w:t>
                  </w:r>
                  <w:r>
                    <w:rPr>
                      <w:color w:val="080808"/>
                      <w:spacing w:val="-9"/>
                    </w:rPr>
                    <w:t> </w:t>
                  </w:r>
                  <w:r>
                    <w:rPr>
                      <w:color w:val="080808"/>
                      <w:w w:val="97"/>
                    </w:rPr>
                    <w:t>consumer,</w:t>
                  </w:r>
                  <w:r>
                    <w:rPr>
                      <w:color w:val="080808"/>
                      <w:spacing w:val="3"/>
                    </w:rPr>
                    <w:t> </w:t>
                  </w:r>
                  <w:r>
                    <w:rPr>
                      <w:color w:val="080808"/>
                      <w:w w:val="121"/>
                    </w:rPr>
                    <w:t>a</w:t>
                  </w:r>
                  <w:r>
                    <w:rPr>
                      <w:color w:val="080808"/>
                      <w:spacing w:val="-14"/>
                    </w:rPr>
                    <w:t> </w:t>
                  </w:r>
                  <w:r>
                    <w:rPr>
                      <w:color w:val="080808"/>
                      <w:w w:val="98"/>
                    </w:rPr>
                    <w:t>continuac</w:t>
                  </w:r>
                  <w:r>
                    <w:rPr>
                      <w:color w:val="080808"/>
                      <w:spacing w:val="-1"/>
                      <w:w w:val="98"/>
                    </w:rPr>
                    <w:t>i</w:t>
                  </w:r>
                  <w:r>
                    <w:rPr>
                      <w:color w:val="080808"/>
                      <w:w w:val="105"/>
                    </w:rPr>
                    <w:t>ón</w:t>
                  </w:r>
                  <w:r>
                    <w:rPr>
                      <w:color w:val="080808"/>
                      <w:spacing w:val="-4"/>
                    </w:rPr>
                    <w:t> </w:t>
                  </w:r>
                  <w:r>
                    <w:rPr>
                      <w:color w:val="080808"/>
                      <w:w w:val="106"/>
                    </w:rPr>
                    <w:t>un</w:t>
                  </w:r>
                  <w:r>
                    <w:rPr>
                      <w:color w:val="080808"/>
                      <w:spacing w:val="-19"/>
                    </w:rPr>
                    <w:t> </w:t>
                  </w:r>
                  <w:r>
                    <w:rPr>
                      <w:color w:val="080808"/>
                      <w:w w:val="101"/>
                    </w:rPr>
                    <w:t>ejemp</w:t>
                  </w:r>
                  <w:r>
                    <w:rPr>
                      <w:color w:val="080808"/>
                      <w:spacing w:val="-4"/>
                      <w:w w:val="101"/>
                    </w:rPr>
                    <w:t>l</w:t>
                  </w:r>
                  <w:r>
                    <w:rPr>
                      <w:color w:val="080808"/>
                      <w:spacing w:val="1"/>
                      <w:w w:val="111"/>
                    </w:rPr>
                    <w:t>o</w:t>
                  </w:r>
                  <w:r>
                    <w:rPr>
                      <w:color w:val="9A9CA1"/>
                      <w:w w:val="119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6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4" w:right="624" w:hanging="6"/>
                    <w:jc w:val="left"/>
                  </w:pPr>
                  <w:r>
                    <w:rPr>
                      <w:color w:val="7C1A56"/>
                      <w:w w:val="121"/>
                    </w:rPr>
                    <w:t>tr</w:t>
                  </w:r>
                  <w:r>
                    <w:rPr>
                      <w:color w:val="7C1A56"/>
                      <w:spacing w:val="-2"/>
                      <w:w w:val="121"/>
                    </w:rPr>
                    <w:t>y</w:t>
                  </w:r>
                  <w:r>
                    <w:rPr>
                      <w:color w:val="080808"/>
                      <w:w w:val="98"/>
                    </w:rPr>
                    <w:t>(</w:t>
                  </w:r>
                  <w:r>
                    <w:rPr>
                      <w:color w:val="080808"/>
                      <w:w w:val="97"/>
                    </w:rPr>
                    <w:t>KafkaConsumer&lt;String</w:t>
                  </w:r>
                  <w:r>
                    <w:rPr>
                      <w:color w:val="080808"/>
                      <w:spacing w:val="-15"/>
                    </w:rPr>
                    <w:t> </w:t>
                  </w:r>
                  <w:r>
                    <w:rPr>
                      <w:color w:val="7C7C7C"/>
                      <w:spacing w:val="7"/>
                      <w:w w:val="170"/>
                    </w:rPr>
                    <w:t>,</w:t>
                  </w:r>
                  <w:r>
                    <w:rPr>
                      <w:color w:val="080808"/>
                      <w:w w:val="98"/>
                    </w:rPr>
                    <w:t>String</w:t>
                  </w:r>
                  <w:r>
                    <w:rPr>
                      <w:color w:val="080808"/>
                      <w:spacing w:val="-8"/>
                      <w:w w:val="98"/>
                    </w:rPr>
                    <w:t>&gt;</w:t>
                  </w:r>
                  <w:r>
                    <w:rPr>
                      <w:color w:val="6D4241"/>
                      <w:w w:val="98"/>
                    </w:rPr>
                    <w:t>consume</w:t>
                  </w:r>
                  <w:r>
                    <w:rPr>
                      <w:color w:val="6D4241"/>
                      <w:spacing w:val="6"/>
                      <w:w w:val="98"/>
                    </w:rPr>
                    <w:t>r</w:t>
                  </w:r>
                  <w:r>
                    <w:rPr>
                      <w:color w:val="080808"/>
                      <w:spacing w:val="-13"/>
                      <w:w w:val="122"/>
                    </w:rPr>
                    <w:t>=</w:t>
                  </w:r>
                  <w:r>
                    <w:rPr>
                      <w:color w:val="7C1A56"/>
                      <w:w w:val="109"/>
                    </w:rPr>
                    <w:t>new</w:t>
                  </w:r>
                  <w:r>
                    <w:rPr>
                      <w:color w:val="7C1A56"/>
                      <w:w w:val="109"/>
                    </w:rPr>
                    <w:t> </w:t>
                  </w:r>
                  <w:r>
                    <w:rPr>
                      <w:color w:val="080808"/>
                      <w:w w:val="97"/>
                    </w:rPr>
                    <w:t>KafkaConsumer&lt;&gt;</w:t>
                  </w:r>
                  <w:r>
                    <w:rPr>
                      <w:color w:val="080808"/>
                      <w:w w:val="98"/>
                    </w:rPr>
                    <w:t>(</w:t>
                  </w:r>
                  <w:r>
                    <w:rPr>
                      <w:color w:val="080808"/>
                      <w:spacing w:val="-25"/>
                    </w:rPr>
                    <w:t> </w:t>
                  </w:r>
                  <w:r>
                    <w:rPr>
                      <w:color w:val="6D4241"/>
                      <w:w w:val="101"/>
                    </w:rPr>
                    <w:t>prop</w:t>
                  </w:r>
                  <w:r>
                    <w:rPr>
                      <w:color w:val="6D4241"/>
                      <w:spacing w:val="-10"/>
                      <w:w w:val="101"/>
                    </w:rPr>
                    <w:t>s</w:t>
                  </w:r>
                  <w:r>
                    <w:rPr>
                      <w:color w:val="080808"/>
                      <w:spacing w:val="-4"/>
                      <w:w w:val="136"/>
                    </w:rPr>
                    <w:t>)</w:t>
                  </w:r>
                  <w:r>
                    <w:rPr>
                      <w:color w:val="3B3D3B"/>
                      <w:spacing w:val="-16"/>
                      <w:w w:val="112"/>
                    </w:rPr>
                    <w:t>;</w:t>
                  </w:r>
                  <w:r>
                    <w:rPr>
                      <w:color w:val="080808"/>
                      <w:w w:val="127"/>
                    </w:rPr>
                    <w:t>)</w:t>
                  </w:r>
                  <w:r>
                    <w:rPr>
                      <w:color w:val="080808"/>
                      <w:spacing w:val="-13"/>
                    </w:rPr>
                    <w:t> </w:t>
                  </w:r>
                  <w:r>
                    <w:rPr>
                      <w:color w:val="080808"/>
                      <w:w w:val="120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6"/>
                    <w:ind w:left="335" w:right="1426"/>
                    <w:jc w:val="left"/>
                  </w:pPr>
                  <w:r>
                    <w:rPr>
                      <w:color w:val="080808"/>
                      <w:w w:val="96"/>
                    </w:rPr>
                    <w:t>TopicPartit</w:t>
                  </w:r>
                  <w:r>
                    <w:rPr>
                      <w:color w:val="080808"/>
                      <w:spacing w:val="1"/>
                      <w:w w:val="96"/>
                    </w:rPr>
                    <w:t>i</w:t>
                  </w:r>
                  <w:r>
                    <w:rPr>
                      <w:color w:val="080808"/>
                      <w:w w:val="101"/>
                    </w:rPr>
                    <w:t>on</w:t>
                  </w:r>
                  <w:r>
                    <w:rPr>
                      <w:color w:val="080808"/>
                      <w:spacing w:val="-9"/>
                    </w:rPr>
                    <w:t> </w:t>
                  </w:r>
                  <w:r>
                    <w:rPr>
                      <w:color w:val="6D4241"/>
                      <w:w w:val="101"/>
                    </w:rPr>
                    <w:t>top</w:t>
                  </w:r>
                  <w:r>
                    <w:rPr>
                      <w:color w:val="6D4241"/>
                      <w:spacing w:val="-6"/>
                      <w:w w:val="101"/>
                    </w:rPr>
                    <w:t>i</w:t>
                  </w:r>
                  <w:r>
                    <w:rPr>
                      <w:color w:val="6D4241"/>
                      <w:w w:val="101"/>
                    </w:rPr>
                    <w:t>cPart</w:t>
                  </w:r>
                  <w:r>
                    <w:rPr>
                      <w:color w:val="6D4241"/>
                      <w:spacing w:val="-9"/>
                      <w:w w:val="101"/>
                    </w:rPr>
                    <w:t>i</w:t>
                  </w:r>
                  <w:r>
                    <w:rPr>
                      <w:color w:val="6D4241"/>
                      <w:w w:val="98"/>
                    </w:rPr>
                    <w:t>tio</w:t>
                  </w:r>
                  <w:r>
                    <w:rPr>
                      <w:color w:val="6D4241"/>
                      <w:spacing w:val="1"/>
                      <w:w w:val="98"/>
                    </w:rPr>
                    <w:t>n</w:t>
                  </w:r>
                  <w:r>
                    <w:rPr>
                      <w:color w:val="080808"/>
                      <w:spacing w:val="-5"/>
                      <w:w w:val="113"/>
                    </w:rPr>
                    <w:t>=</w:t>
                  </w:r>
                  <w:r>
                    <w:rPr>
                      <w:color w:val="7C1A56"/>
                      <w:w w:val="107"/>
                    </w:rPr>
                    <w:t>new</w:t>
                  </w:r>
                  <w:r>
                    <w:rPr>
                      <w:color w:val="7C1A56"/>
                      <w:w w:val="107"/>
                    </w:rPr>
                    <w:t> </w:t>
                  </w:r>
                  <w:r>
                    <w:rPr>
                      <w:color w:val="080808"/>
                      <w:w w:val="96"/>
                    </w:rPr>
                    <w:t>TopicPartit</w:t>
                  </w:r>
                  <w:r>
                    <w:rPr>
                      <w:color w:val="080808"/>
                      <w:spacing w:val="1"/>
                      <w:w w:val="96"/>
                    </w:rPr>
                    <w:t>i</w:t>
                  </w:r>
                  <w:r>
                    <w:rPr>
                      <w:color w:val="080808"/>
                    </w:rPr>
                    <w:t>on</w:t>
                  </w:r>
                  <w:r>
                    <w:rPr>
                      <w:color w:val="080808"/>
                      <w:spacing w:val="-6"/>
                    </w:rPr>
                    <w:t>(</w:t>
                  </w:r>
                  <w:r>
                    <w:rPr>
                      <w:color w:val="4252A3"/>
                      <w:w w:val="98"/>
                    </w:rPr>
                    <w:t>"devs4j-topi</w:t>
                  </w:r>
                  <w:r>
                    <w:rPr>
                      <w:color w:val="4252A3"/>
                      <w:w w:val="106"/>
                    </w:rPr>
                    <w:t>c</w:t>
                  </w:r>
                  <w:r>
                    <w:rPr>
                      <w:color w:val="4252A3"/>
                      <w:spacing w:val="-3"/>
                      <w:w w:val="106"/>
                    </w:rPr>
                    <w:t>"</w:t>
                  </w:r>
                  <w:r>
                    <w:rPr>
                      <w:color w:val="080808"/>
                      <w:spacing w:val="7"/>
                      <w:w w:val="170"/>
                    </w:rPr>
                    <w:t>,</w:t>
                  </w:r>
                  <w:r>
                    <w:rPr>
                      <w:color w:val="080808"/>
                      <w:w w:val="82"/>
                    </w:rPr>
                    <w:t>O</w:t>
                  </w:r>
                  <w:r>
                    <w:rPr>
                      <w:color w:val="080808"/>
                      <w:spacing w:val="4"/>
                      <w:w w:val="83"/>
                    </w:rPr>
                    <w:t>)</w:t>
                  </w:r>
                  <w:r>
                    <w:rPr>
                      <w:color w:val="3B3D3B"/>
                      <w:w w:val="150"/>
                    </w:rPr>
                    <w:t>;</w:t>
                  </w:r>
                  <w:r>
                    <w:rPr/>
                  </w:r>
                </w:p>
                <w:p>
                  <w:pPr>
                    <w:spacing w:line="240" w:lineRule="auto" w:before="2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38" w:right="567"/>
                    <w:jc w:val="left"/>
                  </w:pPr>
                  <w:r>
                    <w:rPr>
                      <w:color w:val="6D4241"/>
                      <w:w w:val="98"/>
                    </w:rPr>
                    <w:t>consumer</w:t>
                  </w:r>
                  <w:r>
                    <w:rPr>
                      <w:color w:val="6D4241"/>
                      <w:spacing w:val="-27"/>
                    </w:rPr>
                    <w:t> </w:t>
                  </w:r>
                  <w:r>
                    <w:rPr>
                      <w:color w:val="AAAAAA"/>
                      <w:spacing w:val="-37"/>
                      <w:w w:val="180"/>
                    </w:rPr>
                    <w:t>.</w:t>
                  </w:r>
                  <w:r>
                    <w:rPr>
                      <w:color w:val="080808"/>
                      <w:w w:val="99"/>
                    </w:rPr>
                    <w:t>assign(</w:t>
                  </w:r>
                  <w:r>
                    <w:rPr>
                      <w:color w:val="080808"/>
                      <w:w w:val="98"/>
                    </w:rPr>
                    <w:t>Arrays.asL</w:t>
                  </w:r>
                  <w:r>
                    <w:rPr>
                      <w:color w:val="080808"/>
                      <w:spacing w:val="-7"/>
                      <w:w w:val="98"/>
                    </w:rPr>
                    <w:t>i</w:t>
                  </w:r>
                  <w:r>
                    <w:rPr>
                      <w:color w:val="080808"/>
                      <w:w w:val="108"/>
                    </w:rPr>
                    <w:t>st</w:t>
                  </w:r>
                  <w:r>
                    <w:rPr>
                      <w:color w:val="080808"/>
                      <w:spacing w:val="-10"/>
                      <w:w w:val="109"/>
                    </w:rPr>
                    <w:t>(</w:t>
                  </w:r>
                  <w:r>
                    <w:rPr>
                      <w:color w:val="6D4241"/>
                      <w:w w:val="102"/>
                    </w:rPr>
                    <w:t>top</w:t>
                  </w:r>
                  <w:r>
                    <w:rPr>
                      <w:color w:val="6D4241"/>
                      <w:spacing w:val="-2"/>
                      <w:w w:val="102"/>
                    </w:rPr>
                    <w:t>i</w:t>
                  </w:r>
                  <w:r>
                    <w:rPr>
                      <w:color w:val="6D4241"/>
                      <w:w w:val="98"/>
                    </w:rPr>
                    <w:t>cPart</w:t>
                  </w:r>
                  <w:r>
                    <w:rPr>
                      <w:color w:val="6D4241"/>
                      <w:spacing w:val="-10"/>
                      <w:w w:val="98"/>
                    </w:rPr>
                    <w:t>i</w:t>
                  </w:r>
                  <w:r>
                    <w:rPr>
                      <w:color w:val="6D4241"/>
                      <w:w w:val="124"/>
                    </w:rPr>
                    <w:t>t</w:t>
                  </w:r>
                  <w:r>
                    <w:rPr>
                      <w:color w:val="6D4241"/>
                      <w:spacing w:val="-5"/>
                      <w:w w:val="124"/>
                    </w:rPr>
                    <w:t>i</w:t>
                  </w:r>
                  <w:r>
                    <w:rPr>
                      <w:color w:val="6D4241"/>
                      <w:w w:val="99"/>
                    </w:rPr>
                    <w:t>o</w:t>
                  </w:r>
                  <w:r>
                    <w:rPr>
                      <w:color w:val="6D4241"/>
                      <w:spacing w:val="-7"/>
                      <w:w w:val="99"/>
                    </w:rPr>
                    <w:t>n</w:t>
                  </w:r>
                  <w:r>
                    <w:rPr>
                      <w:color w:val="080808"/>
                      <w:w w:val="111"/>
                    </w:rPr>
                    <w:t>))</w:t>
                  </w:r>
                  <w:r>
                    <w:rPr>
                      <w:color w:val="080808"/>
                      <w:w w:val="110"/>
                    </w:rPr>
                    <w:t>;</w:t>
                  </w:r>
                  <w:r>
                    <w:rPr>
                      <w:color w:val="080808"/>
                      <w:w w:val="110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consumer</w:t>
                  </w:r>
                  <w:r>
                    <w:rPr>
                      <w:color w:val="6D4241"/>
                      <w:spacing w:val="-27"/>
                    </w:rPr>
                    <w:t> </w:t>
                  </w:r>
                  <w:r>
                    <w:rPr>
                      <w:color w:val="525252"/>
                      <w:spacing w:val="-37"/>
                      <w:w w:val="180"/>
                    </w:rPr>
                    <w:t>.</w:t>
                  </w:r>
                  <w:r>
                    <w:rPr>
                      <w:color w:val="1F1F1F"/>
                      <w:w w:val="99"/>
                    </w:rPr>
                    <w:t>seek</w:t>
                  </w:r>
                  <w:r>
                    <w:rPr>
                      <w:color w:val="1F1F1F"/>
                      <w:spacing w:val="-9"/>
                      <w:w w:val="99"/>
                    </w:rPr>
                    <w:t>(</w:t>
                  </w:r>
                  <w:r>
                    <w:rPr>
                      <w:color w:val="6D4241"/>
                      <w:w w:val="103"/>
                    </w:rPr>
                    <w:t>top</w:t>
                  </w:r>
                  <w:r>
                    <w:rPr>
                      <w:color w:val="6D4241"/>
                      <w:spacing w:val="-5"/>
                      <w:w w:val="103"/>
                    </w:rPr>
                    <w:t>i</w:t>
                  </w:r>
                  <w:r>
                    <w:rPr>
                      <w:color w:val="6D4241"/>
                      <w:w w:val="98"/>
                    </w:rPr>
                    <w:t>cPartitio</w:t>
                  </w:r>
                  <w:r>
                    <w:rPr>
                      <w:color w:val="6D4241"/>
                      <w:spacing w:val="8"/>
                      <w:w w:val="98"/>
                    </w:rPr>
                    <w:t>n</w:t>
                  </w:r>
                  <w:r>
                    <w:rPr>
                      <w:color w:val="1F1F1F"/>
                      <w:w w:val="139"/>
                    </w:rPr>
                    <w:t>.</w:t>
                  </w:r>
                  <w:r>
                    <w:rPr>
                      <w:color w:val="1F1F1F"/>
                      <w:spacing w:val="-17"/>
                    </w:rPr>
                    <w:t> </w:t>
                  </w:r>
                  <w:r>
                    <w:rPr>
                      <w:color w:val="080808"/>
                      <w:spacing w:val="-77"/>
                      <w:w w:val="190"/>
                    </w:rPr>
                    <w:t>1</w:t>
                  </w:r>
                  <w:r>
                    <w:rPr>
                      <w:color w:val="080808"/>
                      <w:w w:val="103"/>
                    </w:rPr>
                    <w:t>2)</w:t>
                  </w:r>
                  <w:r>
                    <w:rPr>
                      <w:color w:val="080808"/>
                      <w:w w:val="102"/>
                    </w:rPr>
                    <w:t>;</w:t>
                  </w:r>
                  <w:r>
                    <w:rPr/>
                  </w:r>
                </w:p>
                <w:p>
                  <w:pPr>
                    <w:spacing w:line="240" w:lineRule="auto" w:before="9"/>
                    <w:rPr>
                      <w:rFonts w:ascii="Courier New" w:hAnsi="Courier New" w:cs="Courier New" w:eastAsia="Courier New"/>
                      <w:sz w:val="13"/>
                      <w:szCs w:val="13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30" w:right="0"/>
                    <w:jc w:val="left"/>
                  </w:pPr>
                  <w:r>
                    <w:rPr>
                      <w:color w:val="7C1A56"/>
                      <w:w w:val="113"/>
                    </w:rPr>
                    <w:t>wh</w:t>
                  </w:r>
                  <w:r>
                    <w:rPr>
                      <w:color w:val="7C1A56"/>
                      <w:spacing w:val="1"/>
                      <w:w w:val="113"/>
                    </w:rPr>
                    <w:t>i</w:t>
                  </w:r>
                  <w:r>
                    <w:rPr>
                      <w:color w:val="7C1A56"/>
                      <w:spacing w:val="-30"/>
                      <w:w w:val="206"/>
                    </w:rPr>
                    <w:t>l</w:t>
                  </w:r>
                  <w:r>
                    <w:rPr>
                      <w:color w:val="7C1A56"/>
                      <w:w w:val="105"/>
                    </w:rPr>
                    <w:t>e</w:t>
                  </w:r>
                  <w:r>
                    <w:rPr>
                      <w:color w:val="080808"/>
                      <w:spacing w:val="-23"/>
                      <w:w w:val="127"/>
                    </w:rPr>
                    <w:t>(</w:t>
                  </w:r>
                  <w:r>
                    <w:rPr>
                      <w:color w:val="7C1A56"/>
                      <w:w w:val="113"/>
                    </w:rPr>
                    <w:t>tru</w:t>
                  </w:r>
                  <w:r>
                    <w:rPr>
                      <w:color w:val="7C1A56"/>
                      <w:spacing w:val="-11"/>
                      <w:w w:val="113"/>
                    </w:rPr>
                    <w:t>e</w:t>
                  </w:r>
                  <w:r>
                    <w:rPr>
                      <w:color w:val="080808"/>
                      <w:w w:val="144"/>
                    </w:rPr>
                    <w:t>)</w:t>
                  </w:r>
                  <w:r>
                    <w:rPr>
                      <w:color w:val="080808"/>
                      <w:spacing w:val="-15"/>
                    </w:rPr>
                    <w:t> </w:t>
                  </w:r>
                  <w:r>
                    <w:rPr>
                      <w:color w:val="525252"/>
                      <w:w w:val="98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 w:before="7"/>
                    <w:ind w:left="651" w:right="462" w:firstLine="5"/>
                    <w:jc w:val="left"/>
                  </w:pPr>
                  <w:r>
                    <w:rPr>
                      <w:color w:val="080808"/>
                      <w:w w:val="97"/>
                    </w:rPr>
                    <w:t>ConsumerRecords&lt;Stri</w:t>
                  </w:r>
                  <w:r>
                    <w:rPr>
                      <w:color w:val="080808"/>
                      <w:spacing w:val="-14"/>
                    </w:rPr>
                    <w:t> </w:t>
                  </w:r>
                  <w:r>
                    <w:rPr>
                      <w:color w:val="080808"/>
                      <w:w w:val="102"/>
                    </w:rPr>
                    <w:t>n</w:t>
                  </w:r>
                  <w:r>
                    <w:rPr>
                      <w:color w:val="080808"/>
                      <w:spacing w:val="-3"/>
                      <w:w w:val="102"/>
                    </w:rPr>
                    <w:t>g</w:t>
                  </w:r>
                  <w:r>
                    <w:rPr>
                      <w:color w:val="7C7C7C"/>
                      <w:w w:val="131"/>
                    </w:rPr>
                    <w:t>,</w:t>
                  </w:r>
                  <w:r>
                    <w:rPr>
                      <w:color w:val="7C7C7C"/>
                      <w:spacing w:val="-17"/>
                    </w:rPr>
                    <w:t> </w:t>
                  </w:r>
                  <w:r>
                    <w:rPr>
                      <w:color w:val="080808"/>
                      <w:w w:val="98"/>
                    </w:rPr>
                    <w:t>String</w:t>
                  </w:r>
                  <w:r>
                    <w:rPr>
                      <w:color w:val="080808"/>
                      <w:spacing w:val="-2"/>
                      <w:w w:val="98"/>
                    </w:rPr>
                    <w:t>&gt;</w:t>
                  </w:r>
                  <w:r>
                    <w:rPr>
                      <w:color w:val="6D4241"/>
                    </w:rPr>
                    <w:t>record</w:t>
                  </w:r>
                  <w:r>
                    <w:rPr>
                      <w:color w:val="6D4241"/>
                      <w:spacing w:val="-1"/>
                    </w:rPr>
                    <w:t>s</w:t>
                  </w:r>
                  <w:r>
                    <w:rPr>
                      <w:color w:val="080808"/>
                      <w:w w:val="105"/>
                    </w:rPr>
                    <w:t>=</w:t>
                  </w:r>
                  <w:r>
                    <w:rPr>
                      <w:color w:val="080808"/>
                      <w:w w:val="105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consumer</w:t>
                  </w:r>
                  <w:r>
                    <w:rPr>
                      <w:color w:val="6D4241"/>
                      <w:spacing w:val="-27"/>
                    </w:rPr>
                    <w:t> </w:t>
                  </w:r>
                  <w:r>
                    <w:rPr>
                      <w:color w:val="080808"/>
                      <w:spacing w:val="-26"/>
                      <w:w w:val="160"/>
                    </w:rPr>
                    <w:t>.</w:t>
                  </w:r>
                  <w:r>
                    <w:rPr>
                      <w:color w:val="080808"/>
                      <w:w w:val="99"/>
                    </w:rPr>
                    <w:t>poll(Dur</w:t>
                  </w:r>
                  <w:r>
                    <w:rPr>
                      <w:color w:val="080808"/>
                      <w:spacing w:val="-5"/>
                      <w:w w:val="99"/>
                    </w:rPr>
                    <w:t>a</w:t>
                  </w:r>
                  <w:r>
                    <w:rPr>
                      <w:color w:val="525252"/>
                      <w:spacing w:val="3"/>
                      <w:w w:val="101"/>
                    </w:rPr>
                    <w:t>t</w:t>
                  </w:r>
                  <w:r>
                    <w:rPr>
                      <w:color w:val="080808"/>
                      <w:w w:val="102"/>
                    </w:rPr>
                    <w:t>ion.o</w:t>
                  </w:r>
                  <w:r>
                    <w:rPr>
                      <w:color w:val="080808"/>
                      <w:w w:val="102"/>
                    </w:rPr>
                    <w:t>f</w:t>
                  </w:r>
                  <w:r>
                    <w:rPr>
                      <w:color w:val="080808"/>
                      <w:spacing w:val="11"/>
                      <w:w w:val="103"/>
                    </w:rPr>
                    <w:t>M</w:t>
                  </w:r>
                  <w:r>
                    <w:rPr>
                      <w:color w:val="080808"/>
                      <w:w w:val="100"/>
                    </w:rPr>
                    <w:t>//</w:t>
                  </w:r>
                  <w:r>
                    <w:rPr>
                      <w:color w:val="080808"/>
                      <w:spacing w:val="-19"/>
                      <w:w w:val="100"/>
                    </w:rPr>
                    <w:t>i</w:t>
                  </w:r>
                  <w:r>
                    <w:rPr>
                      <w:color w:val="080808"/>
                      <w:w w:val="139"/>
                    </w:rPr>
                    <w:t>s(</w:t>
                  </w:r>
                  <w:r>
                    <w:rPr>
                      <w:color w:val="080808"/>
                      <w:spacing w:val="-12"/>
                      <w:w w:val="139"/>
                    </w:rPr>
                    <w:t>l</w:t>
                  </w:r>
                  <w:r>
                    <w:rPr>
                      <w:color w:val="080808"/>
                      <w:w w:val="82"/>
                    </w:rPr>
                    <w:t>OO</w:t>
                  </w:r>
                  <w:r>
                    <w:rPr>
                      <w:color w:val="080808"/>
                      <w:w w:val="83"/>
                    </w:rPr>
                    <w:t>))</w:t>
                  </w:r>
                  <w:r>
                    <w:rPr>
                      <w:color w:val="080808"/>
                      <w:w w:val="82"/>
                    </w:rPr>
                    <w:t>;</w:t>
                  </w:r>
                  <w:r>
                    <w:rPr>
                      <w:color w:val="080808"/>
                      <w:w w:val="82"/>
                    </w:rPr>
                    <w:t> </w:t>
                  </w:r>
                  <w:r>
                    <w:rPr>
                      <w:color w:val="7C1A56"/>
                      <w:w w:val="117"/>
                    </w:rPr>
                    <w:t>fo</w:t>
                  </w:r>
                  <w:r>
                    <w:rPr>
                      <w:color w:val="7C1A56"/>
                      <w:spacing w:val="3"/>
                      <w:w w:val="117"/>
                    </w:rPr>
                    <w:t>r</w:t>
                  </w:r>
                  <w:r>
                    <w:rPr>
                      <w:color w:val="1F1F1F"/>
                      <w:w w:val="98"/>
                    </w:rPr>
                    <w:t>(</w:t>
                  </w:r>
                  <w:r>
                    <w:rPr>
                      <w:color w:val="1F1F1F"/>
                      <w:w w:val="97"/>
                    </w:rPr>
                    <w:t>ConsumerRecord&lt;Stri</w:t>
                  </w:r>
                  <w:r>
                    <w:rPr>
                      <w:color w:val="1F1F1F"/>
                      <w:spacing w:val="-20"/>
                    </w:rPr>
                    <w:t> </w:t>
                  </w:r>
                  <w:r>
                    <w:rPr>
                      <w:color w:val="1F1F1F"/>
                      <w:w w:val="101"/>
                    </w:rPr>
                    <w:t>ng,</w:t>
                  </w:r>
                  <w:r>
                    <w:rPr/>
                  </w:r>
                </w:p>
                <w:p>
                  <w:pPr>
                    <w:pStyle w:val="BodyText"/>
                    <w:spacing w:line="159" w:lineRule="exact" w:before="6"/>
                    <w:ind w:left="338" w:right="0"/>
                    <w:jc w:val="left"/>
                  </w:pPr>
                  <w:r>
                    <w:rPr>
                      <w:color w:val="080808"/>
                      <w:w w:val="100"/>
                    </w:rPr>
                    <w:t>Str</w:t>
                  </w:r>
                  <w:r>
                    <w:rPr>
                      <w:color w:val="080808"/>
                      <w:spacing w:val="-5"/>
                      <w:w w:val="100"/>
                    </w:rPr>
                    <w:t>i</w:t>
                  </w:r>
                  <w:r>
                    <w:rPr>
                      <w:color w:val="080808"/>
                      <w:w w:val="102"/>
                    </w:rPr>
                    <w:t>ng</w:t>
                  </w:r>
                  <w:r>
                    <w:rPr>
                      <w:color w:val="080808"/>
                      <w:spacing w:val="-9"/>
                      <w:w w:val="102"/>
                    </w:rPr>
                    <w:t>&gt;</w:t>
                  </w:r>
                  <w:r>
                    <w:rPr>
                      <w:color w:val="6D4241"/>
                    </w:rPr>
                    <w:t>recor</w:t>
                  </w:r>
                  <w:r>
                    <w:rPr>
                      <w:color w:val="6D4241"/>
                      <w:spacing w:val="1"/>
                    </w:rPr>
                    <w:t>d</w:t>
                  </w:r>
                  <w:r>
                    <w:rPr>
                      <w:color w:val="080808"/>
                      <w:spacing w:val="-16"/>
                      <w:w w:val="119"/>
                    </w:rPr>
                    <w:t>:</w:t>
                  </w:r>
                  <w:r>
                    <w:rPr>
                      <w:color w:val="6D4241"/>
                    </w:rPr>
                    <w:t>record</w:t>
                  </w:r>
                  <w:r>
                    <w:rPr>
                      <w:color w:val="6D4241"/>
                      <w:spacing w:val="-6"/>
                    </w:rPr>
                    <w:t>s</w:t>
                  </w:r>
                  <w:r>
                    <w:rPr>
                      <w:color w:val="080808"/>
                      <w:w w:val="127"/>
                    </w:rPr>
                    <w:t>)</w:t>
                  </w:r>
                  <w:r>
                    <w:rPr/>
                  </w:r>
                </w:p>
                <w:p>
                  <w:pPr>
                    <w:pStyle w:val="BodyText"/>
                    <w:spacing w:line="254" w:lineRule="auto"/>
                    <w:ind w:left="987" w:right="131" w:firstLine="68"/>
                    <w:jc w:val="both"/>
                  </w:pPr>
                  <w:r>
                    <w:rPr>
                      <w:color w:val="28429A"/>
                      <w:w w:val="111"/>
                    </w:rPr>
                    <w:t>/o</w:t>
                  </w:r>
                  <w:r>
                    <w:rPr>
                      <w:color w:val="28429A"/>
                      <w:spacing w:val="-2"/>
                      <w:w w:val="111"/>
                    </w:rPr>
                    <w:t>g</w:t>
                  </w:r>
                  <w:r>
                    <w:rPr>
                      <w:color w:val="9A9CA1"/>
                      <w:spacing w:val="-16"/>
                      <w:w w:val="119"/>
                    </w:rPr>
                    <w:t>.</w:t>
                  </w:r>
                  <w:r>
                    <w:rPr>
                      <w:color w:val="1F1F1F"/>
                      <w:w w:val="102"/>
                    </w:rPr>
                    <w:t>info</w:t>
                  </w:r>
                  <w:r>
                    <w:rPr>
                      <w:color w:val="1F1F1F"/>
                      <w:spacing w:val="-5"/>
                      <w:w w:val="103"/>
                    </w:rPr>
                    <w:t>(</w:t>
                  </w:r>
                  <w:r>
                    <w:rPr>
                      <w:color w:val="4252A3"/>
                      <w:w w:val="96"/>
                    </w:rPr>
                    <w:t>"partition</w:t>
                  </w:r>
                  <w:r>
                    <w:rPr>
                      <w:color w:val="4252A3"/>
                      <w:spacing w:val="10"/>
                    </w:rPr>
                    <w:t> </w:t>
                  </w:r>
                  <w:r>
                    <w:rPr>
                      <w:color w:val="808AC1"/>
                      <w:w w:val="113"/>
                    </w:rPr>
                    <w:t>=</w:t>
                  </w:r>
                  <w:r>
                    <w:rPr>
                      <w:color w:val="808AC1"/>
                      <w:spacing w:val="-19"/>
                    </w:rPr>
                    <w:t> </w:t>
                  </w:r>
                  <w:r>
                    <w:rPr>
                      <w:color w:val="4252A3"/>
                      <w:w w:val="110"/>
                    </w:rPr>
                    <w:t>{}</w:t>
                  </w:r>
                  <w:r>
                    <w:rPr>
                      <w:color w:val="4252A3"/>
                      <w:spacing w:val="2"/>
                    </w:rPr>
                    <w:t> </w:t>
                  </w:r>
                  <w:r>
                    <w:rPr>
                      <w:color w:val="4252A3"/>
                      <w:w w:val="112"/>
                    </w:rPr>
                    <w:t>,</w:t>
                  </w:r>
                  <w:r>
                    <w:rPr>
                      <w:color w:val="4252A3"/>
                      <w:spacing w:val="-18"/>
                    </w:rPr>
                    <w:t> </w:t>
                  </w:r>
                  <w:r>
                    <w:rPr>
                      <w:color w:val="5260AA"/>
                      <w:w w:val="97"/>
                    </w:rPr>
                    <w:t>offset</w:t>
                  </w:r>
                  <w:r>
                    <w:rPr>
                      <w:color w:val="5260AA"/>
                      <w:spacing w:val="1"/>
                    </w:rPr>
                    <w:t> </w:t>
                  </w:r>
                  <w:r>
                    <w:rPr>
                      <w:color w:val="808AC1"/>
                      <w:w w:val="122"/>
                    </w:rPr>
                    <w:t>=</w:t>
                  </w:r>
                  <w:r>
                    <w:rPr>
                      <w:color w:val="808AC1"/>
                      <w:spacing w:val="-15"/>
                    </w:rPr>
                    <w:t> </w:t>
                  </w:r>
                  <w:r>
                    <w:rPr>
                      <w:color w:val="4252A3"/>
                      <w:w w:val="107"/>
                    </w:rPr>
                    <w:t>{</w:t>
                  </w:r>
                  <w:r>
                    <w:rPr>
                      <w:color w:val="4252A3"/>
                      <w:spacing w:val="-2"/>
                      <w:w w:val="107"/>
                    </w:rPr>
                    <w:t>}</w:t>
                  </w:r>
                  <w:r>
                    <w:rPr>
                      <w:color w:val="6774B5"/>
                      <w:w w:val="131"/>
                    </w:rPr>
                    <w:t>,</w:t>
                  </w:r>
                  <w:r>
                    <w:rPr>
                      <w:color w:val="6774B5"/>
                      <w:spacing w:val="-19"/>
                    </w:rPr>
                    <w:t> </w:t>
                  </w:r>
                  <w:r>
                    <w:rPr>
                      <w:color w:val="4252A3"/>
                      <w:w w:val="101"/>
                    </w:rPr>
                    <w:t>key</w:t>
                  </w:r>
                  <w:r>
                    <w:rPr>
                      <w:color w:val="4252A3"/>
                      <w:spacing w:val="-9"/>
                    </w:rPr>
                    <w:t> </w:t>
                  </w:r>
                  <w:r>
                    <w:rPr>
                      <w:color w:val="808AC1"/>
                      <w:w w:val="105"/>
                    </w:rPr>
                    <w:t>=</w:t>
                  </w:r>
                  <w:r>
                    <w:rPr>
                      <w:color w:val="808AC1"/>
                      <w:spacing w:val="-9"/>
                    </w:rPr>
                    <w:t> </w:t>
                  </w:r>
                  <w:r>
                    <w:rPr>
                      <w:color w:val="4252A3"/>
                      <w:w w:val="108"/>
                    </w:rPr>
                    <w:t>{},</w:t>
                  </w:r>
                  <w:r>
                    <w:rPr>
                      <w:color w:val="4252A3"/>
                      <w:w w:val="108"/>
                    </w:rPr>
                    <w:t> </w:t>
                  </w:r>
                  <w:r>
                    <w:rPr>
                      <w:color w:val="4252A3"/>
                    </w:rPr>
                    <w:t>value</w:t>
                  </w:r>
                  <w:r>
                    <w:rPr>
                      <w:color w:val="4252A3"/>
                      <w:spacing w:val="2"/>
                    </w:rPr>
                    <w:t> </w:t>
                  </w:r>
                  <w:r>
                    <w:rPr>
                      <w:color w:val="4252A3"/>
                      <w:w w:val="113"/>
                    </w:rPr>
                    <w:t>=</w:t>
                  </w:r>
                  <w:r>
                    <w:rPr>
                      <w:color w:val="4252A3"/>
                      <w:spacing w:val="-13"/>
                    </w:rPr>
                    <w:t> </w:t>
                  </w:r>
                  <w:r>
                    <w:rPr>
                      <w:color w:val="4252A3"/>
                      <w:w w:val="102"/>
                    </w:rPr>
                    <w:t>{}"</w:t>
                  </w:r>
                  <w:r>
                    <w:rPr>
                      <w:color w:val="1F1F1F"/>
                      <w:spacing w:val="-27"/>
                      <w:w w:val="170"/>
                    </w:rPr>
                    <w:t>,</w:t>
                  </w:r>
                  <w:r>
                    <w:rPr>
                      <w:color w:val="6D4241"/>
                      <w:w w:val="98"/>
                    </w:rPr>
                    <w:t>recor</w:t>
                  </w:r>
                  <w:r>
                    <w:rPr>
                      <w:color w:val="6D4241"/>
                      <w:spacing w:val="-2"/>
                      <w:w w:val="98"/>
                    </w:rPr>
                    <w:t>d</w:t>
                  </w:r>
                  <w:r>
                    <w:rPr>
                      <w:color w:val="080808"/>
                      <w:spacing w:val="-31"/>
                      <w:w w:val="180"/>
                    </w:rPr>
                    <w:t>.</w:t>
                  </w:r>
                  <w:r>
                    <w:rPr>
                      <w:color w:val="080808"/>
                      <w:w w:val="95"/>
                    </w:rPr>
                    <w:t>partitionQ</w:t>
                  </w:r>
                  <w:r>
                    <w:rPr>
                      <w:color w:val="080808"/>
                      <w:spacing w:val="3"/>
                      <w:w w:val="95"/>
                    </w:rPr>
                    <w:t>,</w:t>
                  </w:r>
                  <w:r>
                    <w:rPr>
                      <w:color w:val="6D4241"/>
                      <w:w w:val="101"/>
                    </w:rPr>
                    <w:t>recor</w:t>
                  </w:r>
                  <w:r>
                    <w:rPr>
                      <w:color w:val="6D4241"/>
                      <w:spacing w:val="3"/>
                      <w:w w:val="101"/>
                    </w:rPr>
                    <w:t>d</w:t>
                  </w:r>
                  <w:r>
                    <w:rPr>
                      <w:color w:val="080808"/>
                      <w:w w:val="94"/>
                    </w:rPr>
                    <w:t>.offsetO,</w:t>
                  </w:r>
                  <w:r>
                    <w:rPr>
                      <w:color w:val="080808"/>
                      <w:w w:val="94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recor</w:t>
                  </w:r>
                  <w:r>
                    <w:rPr>
                      <w:color w:val="6D4241"/>
                      <w:spacing w:val="1"/>
                      <w:w w:val="98"/>
                    </w:rPr>
                    <w:t>d</w:t>
                  </w:r>
                  <w:r>
                    <w:rPr>
                      <w:color w:val="080808"/>
                      <w:spacing w:val="-26"/>
                      <w:w w:val="160"/>
                    </w:rPr>
                    <w:t>.</w:t>
                  </w:r>
                  <w:r>
                    <w:rPr>
                      <w:color w:val="080808"/>
                      <w:w w:val="95"/>
                    </w:rPr>
                    <w:t>keyQ</w:t>
                  </w:r>
                  <w:r>
                    <w:rPr>
                      <w:color w:val="080808"/>
                      <w:spacing w:val="4"/>
                      <w:w w:val="95"/>
                    </w:rPr>
                    <w:t>,</w:t>
                  </w:r>
                  <w:r>
                    <w:rPr>
                      <w:color w:val="876262"/>
                      <w:spacing w:val="-7"/>
                      <w:w w:val="99"/>
                    </w:rPr>
                    <w:t>r</w:t>
                  </w:r>
                  <w:r>
                    <w:rPr>
                      <w:color w:val="6D4241"/>
                      <w:w w:val="98"/>
                    </w:rPr>
                    <w:t>ecor</w:t>
                  </w:r>
                  <w:r>
                    <w:rPr>
                      <w:color w:val="6D4241"/>
                      <w:spacing w:val="-15"/>
                      <w:w w:val="98"/>
                    </w:rPr>
                    <w:t>d</w:t>
                  </w:r>
                  <w:r>
                    <w:rPr>
                      <w:color w:val="1F1F1F"/>
                      <w:spacing w:val="-71"/>
                      <w:w w:val="200"/>
                    </w:rPr>
                    <w:t>.</w:t>
                  </w:r>
                  <w:r>
                    <w:rPr>
                      <w:color w:val="1F1F1F"/>
                      <w:w w:val="93"/>
                    </w:rPr>
                    <w:t>valueO</w:t>
                  </w:r>
                  <w:r>
                    <w:rPr>
                      <w:color w:val="1F1F1F"/>
                      <w:w w:val="94"/>
                    </w:rPr>
                    <w:t>)</w:t>
                  </w:r>
                  <w:r>
                    <w:rPr>
                      <w:color w:val="1F1F1F"/>
                      <w:spacing w:val="-22"/>
                    </w:rPr>
                    <w:t> </w:t>
                  </w:r>
                  <w:r>
                    <w:rPr>
                      <w:color w:val="3B3D3B"/>
                      <w:w w:val="170"/>
                    </w:rPr>
                    <w:t>;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80808"/>
          <w:w w:val="110"/>
        </w:rPr>
        <w:t>Asegurar el</w:t>
      </w:r>
      <w:r>
        <w:rPr>
          <w:color w:val="080808"/>
          <w:spacing w:val="-34"/>
          <w:w w:val="110"/>
        </w:rPr>
        <w:t> </w:t>
      </w:r>
      <w:r>
        <w:rPr>
          <w:color w:val="080808"/>
          <w:w w:val="110"/>
        </w:rPr>
        <w:t>orden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line="1320" w:lineRule="exact"/>
        <w:ind w:left="10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5"/>
          <w:sz w:val="20"/>
          <w:szCs w:val="20"/>
        </w:rPr>
        <w:pict>
          <v:group style="width:189.15pt;height:66.05pt;mso-position-horizontal-relative:char;mso-position-vertical-relative:line" coordorigin="0,0" coordsize="3783,1321">
            <v:group style="position:absolute;left:4;top:4;width:3774;height:2" coordorigin="4,4" coordsize="3774,2">
              <v:shape style="position:absolute;left:4;top:4;width:3774;height:2" coordorigin="4,4" coordsize="3774,0" path="m4,4l3778,4e" filled="false" stroked="true" strokeweight=".426877pt" strokecolor="#000000">
                <v:path arrowok="t"/>
              </v:shape>
            </v:group>
            <v:group style="position:absolute;left:14;top:38;width:2;height:1273" coordorigin="14,38" coordsize="2,1273">
              <v:shape style="position:absolute;left:14;top:38;width:2;height:1273" coordorigin="14,38" coordsize="0,1273" path="m14,1311l14,38e" filled="false" stroked="true" strokeweight=".996047pt" strokecolor="#030303">
                <v:path arrowok="t"/>
              </v:shape>
            </v:group>
            <v:group style="position:absolute;left:4;top:1262;width:3774;height:2" coordorigin="4,1262" coordsize="3774,2">
              <v:shape style="position:absolute;left:4;top:1262;width:3774;height:2" coordorigin="4,1262" coordsize="3774,0" path="m4,1262l3778,1262e" filled="false" stroked="true" strokeweight=".426877pt" strokecolor="#030303">
                <v:path arrowok="t"/>
              </v:shape>
            </v:group>
            <v:group style="position:absolute;left:3771;top:38;width:2;height:1273" coordorigin="3771,38" coordsize="2,1273">
              <v:shape style="position:absolute;left:3771;top:38;width:2;height:1273" coordorigin="3771,38" coordsize="0,1273" path="m3771,1311l3771,38e" filled="false" stroked="true" strokeweight=".711462pt" strokecolor="#030303">
                <v:path arrowok="t"/>
              </v:shape>
              <v:shape style="position:absolute;left:0;top:0;width:3783;height:1321" type="#_x0000_t202" filled="false" stroked="false">
                <v:textbox inset="0,0,0,0">
                  <w:txbxContent>
                    <w:p>
                      <w:pPr>
                        <w:spacing w:line="254" w:lineRule="auto" w:before="32"/>
                        <w:ind w:left="58" w:right="269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cuando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0"/>
                          <w:sz w:val="14"/>
                        </w:rPr>
                        <w:t>tiene</w:t>
                      </w:r>
                      <w:r>
                        <w:rPr>
                          <w:rFonts w:ascii="Arial"/>
                          <w:color w:val="08080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un</w:t>
                      </w:r>
                      <w:r>
                        <w:rPr>
                          <w:rFonts w:ascii="Arial"/>
                          <w:color w:val="080808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ambiente</w:t>
                      </w:r>
                      <w:r>
                        <w:rPr>
                          <w:rFonts w:asci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mu</w:t>
                      </w:r>
                      <w:r>
                        <w:rPr>
                          <w:rFonts w:ascii="Arial"/>
                          <w:color w:val="080808"/>
                          <w:spacing w:val="-15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00"/>
                          <w:sz w:val="14"/>
                        </w:rPr>
                        <w:t>tithread,</w:t>
                      </w:r>
                      <w:r>
                        <w:rPr>
                          <w:rFonts w:asci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es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posible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perder 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1F1F1F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orden</w:t>
                      </w:r>
                      <w:r>
                        <w:rPr>
                          <w:rFonts w:asci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40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os</w:t>
                      </w:r>
                      <w:r>
                        <w:rPr>
                          <w:rFonts w:asci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mensajes,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1F1F1F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algunos</w:t>
                      </w:r>
                      <w:r>
                        <w:rPr>
                          <w:rFonts w:asci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casos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esto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esta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bien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1"/>
                          <w:sz w:val="14"/>
                        </w:rPr>
                        <w:t>pero</w:t>
                      </w:r>
                      <w:r>
                        <w:rPr>
                          <w:rFonts w:ascii="Arial"/>
                          <w:color w:val="1F1F1F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1F1F1F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7"/>
                          <w:sz w:val="14"/>
                        </w:rPr>
                        <w:t>otros</w:t>
                      </w:r>
                      <w:r>
                        <w:rPr>
                          <w:rFonts w:ascii="Arial"/>
                          <w:color w:val="1F1F1F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no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puede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suceder.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249" w:lineRule="auto" w:before="0"/>
                        <w:ind w:left="61" w:right="352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80808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casos</w:t>
                      </w:r>
                      <w:r>
                        <w:rPr>
                          <w:rFonts w:asci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80808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os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que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deba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preservar</w:t>
                      </w:r>
                      <w:r>
                        <w:rPr>
                          <w:rFonts w:asci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orden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6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los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debe</w:t>
                      </w:r>
                      <w:r>
                        <w:rPr>
                          <w:rFonts w:asci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hacer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uso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message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keys.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25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9"/>
          <w:szCs w:val="9"/>
        </w:rPr>
      </w:pPr>
    </w:p>
    <w:p>
      <w:pPr>
        <w:spacing w:before="79"/>
        <w:ind w:left="10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80808"/>
          <w:w w:val="110"/>
          <w:sz w:val="16"/>
        </w:rPr>
        <w:t>Ejercicio con</w:t>
      </w:r>
      <w:r>
        <w:rPr>
          <w:rFonts w:ascii="Arial"/>
          <w:color w:val="080808"/>
          <w:spacing w:val="-26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producers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860"/>
        <w:gridCol w:w="741"/>
        <w:gridCol w:w="1321"/>
      </w:tblGrid>
      <w:tr>
        <w:trPr>
          <w:trHeight w:val="481" w:hRule="exact"/>
        </w:trPr>
        <w:tc>
          <w:tcPr>
            <w:tcW w:w="705" w:type="dxa"/>
            <w:tcBorders>
              <w:top w:val="nil" w:sz="6" w:space="0" w:color="auto"/>
              <w:left w:val="single" w:sz="8" w:space="0" w:color="030303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110"/>
                <w:sz w:val="14"/>
              </w:rPr>
              <w:t>Usuario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105"/>
                <w:sz w:val="14"/>
              </w:rPr>
              <w:t>1020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144" w:right="0" w:hanging="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color w:val="080808"/>
                <w:w w:val="110"/>
                <w:sz w:val="14"/>
              </w:rPr>
              <w:t>Acción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Deposito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212" w:right="0" w:firstLine="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105"/>
                <w:sz w:val="14"/>
              </w:rPr>
              <w:t>Monto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1F1F1F"/>
                <w:sz w:val="14"/>
              </w:rPr>
              <w:t>200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11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105"/>
                <w:sz w:val="14"/>
              </w:rPr>
              <w:t>Timestamp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1F1F1F"/>
                <w:w w:val="90"/>
                <w:sz w:val="14"/>
              </w:rPr>
              <w:t>2020-08-25TOO:OO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9" w:hRule="exact"/>
        </w:trPr>
        <w:tc>
          <w:tcPr>
            <w:tcW w:w="705" w:type="dxa"/>
            <w:tcBorders>
              <w:top w:val="nil" w:sz="6" w:space="0" w:color="auto"/>
              <w:left w:val="single" w:sz="8" w:space="0" w:color="030303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105"/>
                <w:sz w:val="14"/>
              </w:rPr>
              <w:t>1020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1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Deposito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pacing w:val="-13"/>
                <w:w w:val="130"/>
                <w:sz w:val="14"/>
              </w:rPr>
              <w:t>100</w:t>
            </w:r>
            <w:r>
              <w:rPr>
                <w:rFonts w:ascii="Arial"/>
                <w:spacing w:val="-13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1F1F1F"/>
                <w:sz w:val="14"/>
              </w:rPr>
              <w:t>2020-08-25T01:00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1" w:hRule="exact"/>
        </w:trPr>
        <w:tc>
          <w:tcPr>
            <w:tcW w:w="705" w:type="dxa"/>
            <w:tcBorders>
              <w:top w:val="nil" w:sz="6" w:space="0" w:color="auto"/>
              <w:left w:val="single" w:sz="8" w:space="0" w:color="030303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pacing w:val="-10"/>
                <w:w w:val="125"/>
                <w:sz w:val="14"/>
              </w:rPr>
              <w:t>1020</w:t>
            </w:r>
            <w:r>
              <w:rPr>
                <w:rFonts w:ascii="Arial"/>
                <w:spacing w:val="-10"/>
                <w:sz w:val="14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Deposito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200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2020-08-25T02:00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2" w:hRule="exact"/>
        </w:trPr>
        <w:tc>
          <w:tcPr>
            <w:tcW w:w="705" w:type="dxa"/>
            <w:tcBorders>
              <w:top w:val="nil" w:sz="6" w:space="0" w:color="auto"/>
              <w:left w:val="single" w:sz="8" w:space="0" w:color="030303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pacing w:val="-10"/>
                <w:w w:val="125"/>
                <w:sz w:val="14"/>
              </w:rPr>
              <w:t>1020</w:t>
            </w:r>
            <w:r>
              <w:rPr>
                <w:rFonts w:ascii="Arial"/>
                <w:spacing w:val="-10"/>
                <w:sz w:val="14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Retiro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-300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2020-08-25T03:00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6" w:hRule="exact"/>
        </w:trPr>
        <w:tc>
          <w:tcPr>
            <w:tcW w:w="705" w:type="dxa"/>
            <w:tcBorders>
              <w:top w:val="nil" w:sz="6" w:space="0" w:color="auto"/>
              <w:left w:val="single" w:sz="8" w:space="0" w:color="030303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110"/>
                <w:sz w:val="14"/>
              </w:rPr>
              <w:t>1021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Deposito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1F1F1F"/>
                <w:sz w:val="14"/>
              </w:rPr>
              <w:t>200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90"/>
                <w:sz w:val="14"/>
              </w:rPr>
              <w:t>2020</w:t>
            </w:r>
            <w:r>
              <w:rPr>
                <w:rFonts w:ascii="Arial"/>
                <w:color w:val="7C7C7C"/>
                <w:w w:val="90"/>
                <w:sz w:val="14"/>
              </w:rPr>
              <w:t>-</w:t>
            </w:r>
            <w:r>
              <w:rPr>
                <w:rFonts w:ascii="Arial"/>
                <w:color w:val="080808"/>
                <w:w w:val="90"/>
                <w:sz w:val="14"/>
              </w:rPr>
              <w:t>08</w:t>
            </w:r>
            <w:r>
              <w:rPr>
                <w:rFonts w:ascii="Arial"/>
                <w:color w:val="7C7C7C"/>
                <w:w w:val="90"/>
                <w:sz w:val="14"/>
              </w:rPr>
              <w:t>-</w:t>
            </w:r>
            <w:r>
              <w:rPr>
                <w:rFonts w:ascii="Arial"/>
                <w:color w:val="080808"/>
                <w:w w:val="90"/>
                <w:sz w:val="14"/>
              </w:rPr>
              <w:t>25TOO:OO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28" w:hRule="exact"/>
        </w:trPr>
        <w:tc>
          <w:tcPr>
            <w:tcW w:w="705" w:type="dxa"/>
            <w:tcBorders>
              <w:top w:val="nil" w:sz="6" w:space="0" w:color="auto"/>
              <w:left w:val="single" w:sz="8" w:space="0" w:color="030303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3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w w:val="110"/>
                <w:sz w:val="14"/>
              </w:rPr>
              <w:t>1021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1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Deposito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080808"/>
                <w:sz w:val="14"/>
              </w:rPr>
              <w:t>200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1F1F1F"/>
                <w:spacing w:val="-2"/>
                <w:w w:val="95"/>
                <w:sz w:val="14"/>
              </w:rPr>
              <w:t>2020</w:t>
            </w:r>
            <w:r>
              <w:rPr>
                <w:rFonts w:ascii="Arial"/>
                <w:color w:val="7C7C7C"/>
                <w:spacing w:val="-2"/>
                <w:w w:val="95"/>
                <w:sz w:val="14"/>
              </w:rPr>
              <w:t>-</w:t>
            </w:r>
            <w:r>
              <w:rPr>
                <w:rFonts w:ascii="Arial"/>
                <w:color w:val="080808"/>
                <w:spacing w:val="-2"/>
                <w:w w:val="95"/>
                <w:sz w:val="14"/>
              </w:rPr>
              <w:t>08</w:t>
            </w:r>
            <w:r>
              <w:rPr>
                <w:rFonts w:ascii="Arial"/>
                <w:color w:val="7C7C7C"/>
                <w:spacing w:val="-2"/>
                <w:w w:val="95"/>
                <w:sz w:val="14"/>
              </w:rPr>
              <w:t>-</w:t>
            </w:r>
            <w:r>
              <w:rPr>
                <w:rFonts w:ascii="Arial"/>
                <w:color w:val="080808"/>
                <w:spacing w:val="-2"/>
                <w:w w:val="95"/>
                <w:sz w:val="14"/>
              </w:rPr>
              <w:t>25TOO</w:t>
            </w:r>
            <w:r>
              <w:rPr>
                <w:rFonts w:ascii="Arial"/>
                <w:color w:val="3B3D3B"/>
                <w:spacing w:val="-2"/>
                <w:w w:val="95"/>
                <w:sz w:val="14"/>
              </w:rPr>
              <w:t>:</w:t>
            </w:r>
            <w:r>
              <w:rPr>
                <w:rFonts w:ascii="Arial"/>
                <w:color w:val="080808"/>
                <w:spacing w:val="-2"/>
                <w:w w:val="95"/>
                <w:sz w:val="14"/>
              </w:rPr>
              <w:t>OO</w:t>
            </w:r>
            <w:r>
              <w:rPr>
                <w:rFonts w:ascii="Arial"/>
                <w:spacing w:val="-2"/>
                <w:sz w:val="14"/>
              </w:rPr>
            </w:r>
          </w:p>
        </w:tc>
      </w:tr>
    </w:tbl>
    <w:p>
      <w:pPr>
        <w:spacing w:line="170" w:lineRule="exact" w:before="0"/>
        <w:ind w:left="0" w:right="1282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.252964pt;margin-top:-96.655884pt;width:189.25pt;height:190.9pt;mso-position-horizontal-relative:page;mso-position-vertical-relative:paragraph;z-index:-46000" coordorigin="165,-1933" coordsize="3785,3818">
            <v:group style="position:absolute;left:171;top:-1927;width:3774;height:2" coordorigin="171,-1927" coordsize="3774,2">
              <v:shape style="position:absolute;left:171;top:-1927;width:3774;height:2" coordorigin="171,-1927" coordsize="3774,0" path="m171,-1927l3944,-1927e" filled="false" stroked="true" strokeweight=".569170pt" strokecolor="#000000">
                <v:path arrowok="t"/>
              </v:shape>
            </v:group>
            <v:group style="position:absolute;left:181;top:-1890;width:2;height:3766" coordorigin="181,-1890" coordsize="2,3766">
              <v:shape style="position:absolute;left:181;top:-1890;width:2;height:3766" coordorigin="181,-1890" coordsize="0,3766" path="m181,1875l181,-1890e" filled="false" stroked="true" strokeweight=".996047pt" strokecolor="#030303">
                <v:path arrowok="t"/>
              </v:shape>
            </v:group>
            <v:group style="position:absolute;left:171;top:1826;width:3774;height:2" coordorigin="171,1826" coordsize="3774,2">
              <v:shape style="position:absolute;left:171;top:1826;width:3774;height:2" coordorigin="171,1826" coordsize="3774,0" path="m171,1826l3944,1826e" filled="false" stroked="true" strokeweight=".569170pt" strokecolor="#030303">
                <v:path arrowok="t"/>
              </v:shape>
            </v:group>
            <v:group style="position:absolute;left:3937;top:-1890;width:2;height:3766" coordorigin="3937,-1890" coordsize="2,3766">
              <v:shape style="position:absolute;left:3937;top:-1890;width:2;height:3766" coordorigin="3937,-1890" coordsize="0,3766" path="m3937,1875l3937,-1890e" filled="false" stroked="true" strokeweight=".711462pt" strokecolor="#030303">
                <v:path arrowok="t"/>
              </v:shape>
              <v:shape style="position:absolute;left:225;top:-1882;width:3188;height:303" type="#_x0000_t20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Enviar</w:t>
                      </w:r>
                      <w:r>
                        <w:rPr>
                          <w:rFonts w:asci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un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tap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con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10"/>
                          <w:sz w:val="14"/>
                        </w:rPr>
                        <w:t>5</w:t>
                      </w:r>
                      <w:r>
                        <w:rPr>
                          <w:rFonts w:asci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7"/>
                          <w:sz w:val="14"/>
                        </w:rPr>
                        <w:t>particiones</w:t>
                      </w:r>
                      <w:r>
                        <w:rPr>
                          <w:rFonts w:ascii="Arial"/>
                          <w:color w:val="1F1F1F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3"/>
                          <w:sz w:val="14"/>
                        </w:rPr>
                        <w:t>con</w:t>
                      </w:r>
                      <w:r>
                        <w:rPr>
                          <w:rFonts w:ascii="Arial"/>
                          <w:color w:val="1F1F1F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29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17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58" w:lineRule="exact" w:before="1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spacing w:val="-11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guiente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estructura: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225;top:125;width:3582;height:1478" type="#_x0000_t20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2" w:right="0" w:hanging="3"/>
                        <w:jc w:val="both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Cada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registro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102"/>
                          <w:sz w:val="14"/>
                        </w:rPr>
                        <w:t>será</w:t>
                      </w:r>
                      <w:r>
                        <w:rPr>
                          <w:rFonts w:ascii="Arial" w:hAnsi="Arial"/>
                          <w:color w:val="1F1F1F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80808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transacción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será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mensaje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9" w:lineRule="auto" w:before="1"/>
                        <w:ind w:left="0" w:right="34" w:firstLine="2"/>
                        <w:jc w:val="both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0"/>
                          <w:sz w:val="14"/>
                        </w:rPr>
                        <w:t>kafka,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como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8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puede</w:t>
                      </w:r>
                      <w:r>
                        <w:rPr>
                          <w:rFonts w:asci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ver</w:t>
                      </w:r>
                      <w:r>
                        <w:rPr>
                          <w:rFonts w:asci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3"/>
                          <w:sz w:val="14"/>
                        </w:rPr>
                        <w:t>caso</w:t>
                      </w:r>
                      <w:r>
                        <w:rPr>
                          <w:rFonts w:ascii="Arial"/>
                          <w:color w:val="1F1F1F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ejemplo</w:t>
                      </w:r>
                      <w:r>
                        <w:rPr>
                          <w:rFonts w:asci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orden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6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debe</w:t>
                      </w:r>
                      <w:r>
                        <w:rPr>
                          <w:rFonts w:ascii="Arial"/>
                          <w:color w:val="080808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preservar</w:t>
                      </w:r>
                      <w:r>
                        <w:rPr>
                          <w:rFonts w:asci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dado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que</w:t>
                      </w:r>
                      <w:r>
                        <w:rPr>
                          <w:rFonts w:asci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no</w:t>
                      </w:r>
                      <w:r>
                        <w:rPr>
                          <w:rFonts w:ascii="Arial"/>
                          <w:color w:val="080808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8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puede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aplicar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10"/>
                          <w:sz w:val="14"/>
                        </w:rPr>
                        <w:t>un</w:t>
                      </w:r>
                      <w:r>
                        <w:rPr>
                          <w:rFonts w:asci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retiro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19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80808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tener</w:t>
                      </w:r>
                      <w:r>
                        <w:rPr>
                          <w:rFonts w:ascii="Arial"/>
                          <w:color w:val="080808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un</w:t>
                      </w:r>
                      <w:r>
                        <w:rPr>
                          <w:rFonts w:asci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deposito</w:t>
                      </w:r>
                      <w:r>
                        <w:rPr>
                          <w:rFonts w:ascii="Arial"/>
                          <w:color w:val="080808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prev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spacing w:val="2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3B3D3B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both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Detalles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32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14"/>
                          <w:sz w:val="14"/>
                        </w:rPr>
                        <w:t>mp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w w:val="114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ementac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13"/>
                          <w:sz w:val="14"/>
                        </w:rPr>
                        <w:t>ón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54" w:lineRule="auto" w:before="0"/>
                        <w:ind w:left="2" w:right="0" w:hanging="3"/>
                        <w:jc w:val="both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recomienda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uti</w:t>
                      </w:r>
                      <w:r>
                        <w:rPr>
                          <w:rFonts w:ascii="Arial"/>
                          <w:color w:val="080808"/>
                          <w:spacing w:val="-17"/>
                          <w:w w:val="102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spacing w:val="-45"/>
                          <w:w w:val="20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zar</w:t>
                      </w:r>
                      <w:r>
                        <w:rPr>
                          <w:rFonts w:ascii="Arial"/>
                          <w:color w:val="080808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1F1F1F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usuario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como</w:t>
                      </w:r>
                      <w:r>
                        <w:rPr>
                          <w:rFonts w:asci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message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key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para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preservar</w:t>
                      </w:r>
                      <w:r>
                        <w:rPr>
                          <w:rFonts w:ascii="Arial"/>
                          <w:color w:val="1F1F1F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orden</w:t>
                      </w:r>
                      <w:r>
                        <w:rPr>
                          <w:rFonts w:asci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os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17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entregar.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80808"/>
          <w:spacing w:val="-3"/>
          <w:w w:val="110"/>
          <w:sz w:val="16"/>
        </w:rPr>
        <w:t>Disable </w:t>
      </w:r>
      <w:r>
        <w:rPr>
          <w:rFonts w:ascii="Arial"/>
          <w:color w:val="080808"/>
          <w:w w:val="110"/>
          <w:sz w:val="16"/>
        </w:rPr>
        <w:t>auto</w:t>
      </w:r>
      <w:r>
        <w:rPr>
          <w:rFonts w:ascii="Arial"/>
          <w:color w:val="080808"/>
          <w:spacing w:val="-18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commit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3"/>
          <w:szCs w:val="23"/>
        </w:rPr>
      </w:pPr>
    </w:p>
    <w:p>
      <w:pPr>
        <w:spacing w:before="79"/>
        <w:ind w:left="0" w:right="9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06.671906pt;margin-top:-20.49073pt;width:194.1pt;height:58.35pt;mso-position-horizontal-relative:page;mso-position-vertical-relative:paragraph;z-index:3496" coordorigin="8133,-410" coordsize="3882,1167">
            <v:group style="position:absolute;left:8139;top:-397;width:3871;height:2" coordorigin="8139,-397" coordsize="3871,2">
              <v:shape style="position:absolute;left:8139;top:-397;width:3871;height:2" coordorigin="8139,-397" coordsize="3871,0" path="m8139,-397l12009,-397e" filled="false" stroked="true" strokeweight=".569170pt" strokecolor="#000000">
                <v:path arrowok="t"/>
              </v:shape>
            </v:group>
            <v:group style="position:absolute;left:8189;top:-349;width:2;height:1102" coordorigin="8189,-349" coordsize="2,1102">
              <v:shape style="position:absolute;left:8189;top:-349;width:2;height:1102" coordorigin="8189,-349" coordsize="0,1102" path="m8189,753l8189,-349e" filled="false" stroked="true" strokeweight=".426877pt" strokecolor="#030303">
                <v:path arrowok="t"/>
              </v:shape>
            </v:group>
            <v:group style="position:absolute;left:11998;top:-406;width:2;height:1105" coordorigin="11998,-406" coordsize="2,1105">
              <v:shape style="position:absolute;left:11998;top:-406;width:2;height:1105" coordorigin="11998,-406" coordsize="0,1105" path="m11998,699l11998,-406e" filled="false" stroked="true" strokeweight=".426877pt" strokecolor="#030303">
                <v:path arrowok="t"/>
              </v:shape>
            </v:group>
            <v:group style="position:absolute;left:8139;top:676;width:3871;height:2" coordorigin="8139,676" coordsize="3871,2">
              <v:shape style="position:absolute;left:8139;top:676;width:3871;height:2" coordorigin="8139,676" coordsize="3871,0" path="m8139,676l12009,676e" filled="false" stroked="true" strokeweight=".569170pt" strokecolor="#030303">
                <v:path arrowok="t"/>
              </v:shape>
              <v:shape style="position:absolute;left:8189;top:-397;width:3810;height:1073" type="#_x0000_t202" filled="false" stroked="false">
                <v:textbox inset="0,0,0,0">
                  <w:txbxContent>
                    <w:p>
                      <w:pPr>
                        <w:spacing w:line="252" w:lineRule="auto" w:before="22"/>
                        <w:ind w:left="12" w:right="71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Cuando</w:t>
                      </w:r>
                      <w:r>
                        <w:rPr>
                          <w:rFonts w:ascii="Arial" w:hAns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definimos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enab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w w:val="102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w w:val="103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aut</w:t>
                      </w:r>
                      <w:r>
                        <w:rPr>
                          <w:rFonts w:ascii="Arial" w:hAnsi="Arial"/>
                          <w:color w:val="080808"/>
                          <w:spacing w:val="9"/>
                          <w:w w:val="96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7C7C7C"/>
                          <w:spacing w:val="-21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commit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=true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Opción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por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defecto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)</w:t>
                      </w:r>
                      <w:r>
                        <w:rPr>
                          <w:rFonts w:ascii="Arial" w:hAnsi="Arial"/>
                          <w:color w:val="080808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procesamos</w:t>
                      </w:r>
                      <w:r>
                        <w:rPr>
                          <w:rFonts w:ascii="Arial" w:hAnsi="Arial"/>
                          <w:color w:val="080808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forma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síncrona</w:t>
                      </w:r>
                      <w:r>
                        <w:rPr>
                          <w:rFonts w:ascii="Arial" w:hAnsi="Arial"/>
                          <w:color w:val="080808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pero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hace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comm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34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29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os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offsets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forma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asíncrona,</w:t>
                      </w:r>
                      <w:r>
                        <w:rPr>
                          <w:rFonts w:ascii="Arial" w:hAnsi="Arial"/>
                          <w:color w:val="080808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podemos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deshabilitar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w w:val="98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11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ejecutar</w:t>
                      </w:r>
                      <w:r>
                        <w:rPr>
                          <w:rFonts w:ascii="Arial" w:hAnsi="Arial"/>
                          <w:color w:val="08080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696967"/>
                          <w:w w:val="137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696967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método</w:t>
                      </w:r>
                      <w:r>
                        <w:rPr>
                          <w:rFonts w:ascii="Arial" w:hAns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080808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9"/>
                          <w:sz w:val="14"/>
                        </w:rPr>
                        <w:t>comm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tSyncO</w:t>
                      </w:r>
                      <w:r>
                        <w:rPr>
                          <w:rFonts w:ascii="Arial" w:hAnsi="Arial"/>
                          <w:color w:val="080808"/>
                          <w:spacing w:val="14"/>
                          <w:w w:val="102"/>
                          <w:sz w:val="14"/>
                        </w:rPr>
                        <w:t>;</w:t>
                      </w:r>
                      <w:r>
                        <w:rPr>
                          <w:rFonts w:ascii="Arial" w:hAnsi="Arial"/>
                          <w:color w:val="080808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80808"/>
          <w:spacing w:val="-5"/>
          <w:w w:val="110"/>
          <w:sz w:val="16"/>
        </w:rPr>
        <w:t>ldempotent</w:t>
      </w:r>
      <w:r>
        <w:rPr>
          <w:rFonts w:ascii="Arial"/>
          <w:color w:val="080808"/>
          <w:spacing w:val="23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producers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1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62.450592pt;margin-top:-16.543510pt;width:69.865620pt;height:71.715420pt;mso-position-horizontal-relative:page;mso-position-vertical-relative:paragraph;z-index:3184" type="#_x0000_t75" stroked="false">
            <v:imagedata r:id="rId23" o:title=""/>
          </v:shape>
        </w:pict>
      </w:r>
      <w:r>
        <w:rPr/>
        <w:pict>
          <v:group style="position:absolute;margin-left:8.324110pt;margin-top:13.978271pt;width:189.15pt;height:57.1pt;mso-position-horizontal-relative:page;mso-position-vertical-relative:paragraph;z-index:3352" coordorigin="166,280" coordsize="3783,1142">
            <v:group style="position:absolute;left:171;top:284;width:3774;height:2" coordorigin="171,284" coordsize="3774,2">
              <v:shape style="position:absolute;left:171;top:284;width:3774;height:2" coordorigin="171,284" coordsize="3774,0" path="m171,284l3944,284e" filled="false" stroked="true" strokeweight=".426877pt" strokecolor="#000000">
                <v:path arrowok="t"/>
              </v:shape>
            </v:group>
            <v:group style="position:absolute;left:181;top:344;width:2;height:1068" coordorigin="181,344" coordsize="2,1068">
              <v:shape style="position:absolute;left:181;top:344;width:2;height:1068" coordorigin="181,344" coordsize="0,1068" path="m181,1411l181,344e" filled="false" stroked="true" strokeweight=".996047pt" strokecolor="#030303">
                <v:path arrowok="t"/>
              </v:shape>
            </v:group>
            <v:group style="position:absolute;left:171;top:1354;width:3774;height:2" coordorigin="171,1354" coordsize="3774,2">
              <v:shape style="position:absolute;left:171;top:1354;width:3774;height:2" coordorigin="171,1354" coordsize="3774,0" path="m171,1354l3944,1354e" filled="false" stroked="true" strokeweight=".426877pt" strokecolor="#030303">
                <v:path arrowok="t"/>
              </v:shape>
            </v:group>
            <v:group style="position:absolute;left:3937;top:344;width:2;height:1068" coordorigin="3937,344" coordsize="2,1068">
              <v:shape style="position:absolute;left:3937;top:344;width:2;height:1068" coordorigin="3937,344" coordsize="0,1068" path="m3937,1411l3937,344e" filled="false" stroked="true" strokeweight=".711462pt" strokecolor="#030303">
                <v:path arrowok="t"/>
              </v:shape>
              <v:shape style="position:absolute;left:166;top:280;width:3783;height:1142" type="#_x0000_t202" filled="false" stroked="false">
                <v:textbox inset="0,0,0,0">
                  <w:txbxContent>
                    <w:p>
                      <w:pPr>
                        <w:spacing w:line="252" w:lineRule="auto" w:before="29"/>
                        <w:ind w:left="52" w:right="152" w:hanging="19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spacing w:val="-78"/>
                          <w:w w:val="232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80808"/>
                          <w:spacing w:val="-13"/>
                          <w:w w:val="108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cia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80808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8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8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1F1F1F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9"/>
                          <w:sz w:val="14"/>
                        </w:rPr>
                        <w:t>con</w:t>
                      </w:r>
                      <w:r>
                        <w:rPr>
                          <w:rFonts w:ascii="Arial" w:hAnsi="Arial"/>
                          <w:color w:val="1F1F1F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1F1F1F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1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080808"/>
                          <w:spacing w:val="-16"/>
                          <w:w w:val="11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smo</w:t>
                      </w:r>
                      <w:r>
                        <w:rPr>
                          <w:rFonts w:ascii="Arial" w:hAns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8"/>
                          <w:sz w:val="14"/>
                        </w:rPr>
                        <w:t>consumer</w:t>
                      </w:r>
                      <w:r>
                        <w:rPr>
                          <w:rFonts w:ascii="Arial" w:hAnsi="Arial"/>
                          <w:color w:val="1F1F1F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group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rev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06"/>
                          <w:sz w:val="14"/>
                        </w:rPr>
                        <w:t>sa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80808"/>
                          <w:w w:val="105"/>
                          <w:sz w:val="14"/>
                        </w:rPr>
                        <w:t>os</w:t>
                      </w:r>
                      <w:r>
                        <w:rPr>
                          <w:rFonts w:ascii="Arial" w:hAnsi="Arial"/>
                          <w:color w:val="080808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lean</w:t>
                      </w:r>
                      <w:r>
                        <w:rPr>
                          <w:rFonts w:ascii="Arial" w:hAnsi="Arial"/>
                          <w:color w:val="080808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119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80808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pierda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2"/>
                          <w:sz w:val="14"/>
                        </w:rPr>
                        <w:t>orden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9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1F1F1F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1F1F1F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3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1F1F1F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9"/>
                          <w:sz w:val="14"/>
                        </w:rPr>
                        <w:t>env</w:t>
                      </w:r>
                      <w:r>
                        <w:rPr>
                          <w:rFonts w:ascii="Arial" w:hAnsi="Arial"/>
                          <w:color w:val="1F1F1F"/>
                          <w:spacing w:val="-7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1F1F1F"/>
                          <w:w w:val="101"/>
                          <w:sz w:val="14"/>
                        </w:rPr>
                        <w:t>aron,</w:t>
                      </w:r>
                      <w:r>
                        <w:rPr>
                          <w:rFonts w:ascii="Arial" w:hAnsi="Arial"/>
                          <w:color w:val="1F1F1F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no</w:t>
                      </w:r>
                      <w:r>
                        <w:rPr>
                          <w:rFonts w:ascii="Arial" w:hAnsi="Arial"/>
                          <w:color w:val="080808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debe</w:t>
                      </w:r>
                      <w:r>
                        <w:rPr>
                          <w:rFonts w:ascii="Arial" w:hAnsi="Arial"/>
                          <w:color w:val="080808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pacing w:val="-26"/>
                          <w:w w:val="18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w w:val="96"/>
                          <w:sz w:val="14"/>
                        </w:rPr>
                        <w:t>mportar</w:t>
                      </w:r>
                      <w:r>
                        <w:rPr>
                          <w:rFonts w:ascii="Arial" w:hAnsi="Arial"/>
                          <w:color w:val="080808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16"/>
                          <w:sz w:val="14"/>
                        </w:rPr>
                        <w:t>la</w:t>
                      </w:r>
                      <w:r>
                        <w:rPr>
                          <w:rFonts w:ascii="Arial" w:hAnsi="Arial"/>
                          <w:color w:val="080808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0"/>
                          <w:sz w:val="14"/>
                        </w:rPr>
                        <w:t>cant</w:t>
                      </w:r>
                      <w:r>
                        <w:rPr>
                          <w:rFonts w:ascii="Arial" w:hAnsi="Arial"/>
                          <w:color w:val="080808"/>
                          <w:spacing w:val="-6"/>
                          <w:w w:val="10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dad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8"/>
                          <w:sz w:val="14"/>
                        </w:rPr>
                        <w:t>consumers.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04.687759pt;margin-top:-53.041531pt;width:193.85pt;height:124.1pt;mso-position-horizontal-relative:page;mso-position-vertical-relative:paragraph;z-index:3448" coordorigin="4094,-1061" coordsize="3877,2482">
            <v:group style="position:absolute;left:4098;top:-1051;width:3868;height:2" coordorigin="4098,-1051" coordsize="3868,2">
              <v:shape style="position:absolute;left:4098;top:-1051;width:3868;height:2" coordorigin="4098,-1051" coordsize="3868,0" path="m4098,-1051l7966,-1051e" filled="false" stroked="true" strokeweight=".426877pt" strokecolor="#000000">
                <v:path arrowok="t"/>
              </v:shape>
            </v:group>
            <v:group style="position:absolute;left:4139;top:-997;width:2;height:2408" coordorigin="4139,-997" coordsize="2,2408">
              <v:shape style="position:absolute;left:4139;top:-997;width:2;height:2408" coordorigin="4139,-997" coordsize="0,2408" path="m4139,1411l4139,-997e" filled="false" stroked="true" strokeweight=".996047pt" strokecolor="#030303">
                <v:path arrowok="t"/>
              </v:shape>
            </v:group>
            <v:group style="position:absolute;left:4098;top:1354;width:3868;height:2" coordorigin="4098,1354" coordsize="3868,2">
              <v:shape style="position:absolute;left:4098;top:1354;width:3868;height:2" coordorigin="4098,1354" coordsize="3868,0" path="m4098,1354l7966,1354e" filled="false" stroked="true" strokeweight=".426877pt" strokecolor="#030303">
                <v:path arrowok="t"/>
              </v:shape>
            </v:group>
            <v:group style="position:absolute;left:7951;top:-1057;width:2;height:2439" coordorigin="7951,-1057" coordsize="2,2439">
              <v:shape style="position:absolute;left:7951;top:-1057;width:2;height:2439" coordorigin="7951,-1057" coordsize="0,2439" path="m7951,1382l7951,-1057e" filled="false" stroked="true" strokeweight=".426877pt" strokecolor="#030303">
                <v:path arrowok="t"/>
              </v:shape>
              <v:shape style="position:absolute;left:4139;top:-1051;width:3812;height:2405" type="#_x0000_t202" filled="false" stroked="false">
                <v:textbox inset="0,0,0,0">
                  <w:txbxContent>
                    <w:p>
                      <w:pPr>
                        <w:spacing w:line="252" w:lineRule="auto" w:before="28"/>
                        <w:ind w:left="29" w:right="637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7"/>
                          <w:sz w:val="14"/>
                        </w:rPr>
                        <w:t>Si</w:t>
                      </w:r>
                      <w:r>
                        <w:rPr>
                          <w:rFonts w:asci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1F1F1F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desea</w:t>
                      </w:r>
                      <w:r>
                        <w:rPr>
                          <w:rFonts w:ascii="Arial"/>
                          <w:color w:val="080808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7"/>
                          <w:sz w:val="14"/>
                        </w:rPr>
                        <w:t>asegurar</w:t>
                      </w:r>
                      <w:r>
                        <w:rPr>
                          <w:rFonts w:ascii="Arial"/>
                          <w:color w:val="1F1F1F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que</w:t>
                      </w:r>
                      <w:r>
                        <w:rPr>
                          <w:rFonts w:asci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no</w:t>
                      </w:r>
                      <w:r>
                        <w:rPr>
                          <w:rFonts w:ascii="Arial"/>
                          <w:color w:val="080808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6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98"/>
                          <w:sz w:val="14"/>
                        </w:rPr>
                        <w:t>generan</w:t>
                      </w:r>
                      <w:r>
                        <w:rPr>
                          <w:rFonts w:ascii="Arial"/>
                          <w:color w:val="1F1F1F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mensajes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 dup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w w:val="98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icados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en</w:t>
                      </w:r>
                      <w:r>
                        <w:rPr>
                          <w:rFonts w:ascii="Arial"/>
                          <w:color w:val="080808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0"/>
                          <w:sz w:val="14"/>
                        </w:rPr>
                        <w:t>kafka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debe</w:t>
                      </w:r>
                      <w:r>
                        <w:rPr>
                          <w:rFonts w:ascii="Arial"/>
                          <w:color w:val="0808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6"/>
                          <w:sz w:val="14"/>
                        </w:rPr>
                        <w:t>co</w:t>
                      </w:r>
                      <w:r>
                        <w:rPr>
                          <w:rFonts w:ascii="Arial"/>
                          <w:color w:val="1F1F1F"/>
                          <w:spacing w:val="-8"/>
                          <w:w w:val="10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1F1F1F"/>
                          <w:w w:val="99"/>
                          <w:sz w:val="14"/>
                        </w:rPr>
                        <w:t>ocar</w:t>
                      </w:r>
                      <w:r>
                        <w:rPr>
                          <w:rFonts w:ascii="Arial"/>
                          <w:color w:val="1F1F1F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2"/>
                          <w:sz w:val="14"/>
                        </w:rPr>
                        <w:t>prop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edad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enab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w w:val="105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15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80808"/>
                          <w:spacing w:val="-23"/>
                          <w:w w:val="114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spacing w:val="-51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dempotence</w:t>
                      </w:r>
                      <w:r>
                        <w:rPr>
                          <w:rFonts w:ascii="Arial"/>
                          <w:color w:val="080808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=tru</w:t>
                      </w:r>
                      <w:r>
                        <w:rPr>
                          <w:rFonts w:ascii="Arial"/>
                          <w:color w:val="080808"/>
                          <w:spacing w:val="-1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525252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enab</w:t>
                      </w:r>
                      <w:r>
                        <w:rPr>
                          <w:rFonts w:ascii="Arial"/>
                          <w:color w:val="080808"/>
                          <w:spacing w:val="-4"/>
                          <w:w w:val="105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e.idempotence</w:t>
                      </w:r>
                      <w:r>
                        <w:rPr>
                          <w:rFonts w:ascii="Arial"/>
                          <w:color w:val="080808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98"/>
                          <w:sz w:val="14"/>
                        </w:rPr>
                        <w:t>requiere</w:t>
                      </w:r>
                      <w:r>
                        <w:rPr>
                          <w:rFonts w:asci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1"/>
                          <w:sz w:val="14"/>
                        </w:rPr>
                        <w:t>que: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19" w:val="left" w:leader="none"/>
                        </w:tabs>
                        <w:spacing w:before="0"/>
                        <w:ind w:left="118" w:right="0" w:hanging="89"/>
                        <w:jc w:val="left"/>
                        <w:rPr>
                          <w:rFonts w:ascii="Arial" w:hAnsi="Arial" w:cs="Arial" w:eastAsia="Arial"/>
                          <w:color w:val="525252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max.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80808"/>
                          <w:spacing w:val="-12"/>
                          <w:w w:val="128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525252"/>
                          <w:spacing w:val="-34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flight.request</w:t>
                      </w:r>
                      <w:r>
                        <w:rPr>
                          <w:rFonts w:ascii="Arial"/>
                          <w:color w:val="080808"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3B3D3B"/>
                          <w:w w:val="102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3B3D3B"/>
                          <w:spacing w:val="-2"/>
                          <w:w w:val="102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5"/>
                          <w:sz w:val="14"/>
                        </w:rPr>
                        <w:t>per</w:t>
                      </w:r>
                      <w:r>
                        <w:rPr>
                          <w:rFonts w:ascii="Arial"/>
                          <w:color w:val="080808"/>
                          <w:spacing w:val="-10"/>
                          <w:w w:val="95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80808"/>
                          <w:w w:val="99"/>
                          <w:sz w:val="14"/>
                        </w:rPr>
                        <w:t>connection</w:t>
                      </w:r>
                      <w:r>
                        <w:rPr>
                          <w:rFonts w:ascii="Arial"/>
                          <w:color w:val="080808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13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1F1F1F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1F1F1F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14"/>
                          <w:sz w:val="14"/>
                        </w:rPr>
                        <w:t>5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19" w:val="left" w:leader="none"/>
                        </w:tabs>
                        <w:spacing w:before="0"/>
                        <w:ind w:left="118" w:right="0" w:hanging="89"/>
                        <w:jc w:val="left"/>
                        <w:rPr>
                          <w:rFonts w:ascii="Arial" w:hAnsi="Arial" w:cs="Arial" w:eastAsia="Arial"/>
                          <w:color w:val="080808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7"/>
                          <w:sz w:val="14"/>
                        </w:rPr>
                        <w:t>retries</w:t>
                      </w:r>
                      <w:r>
                        <w:rPr>
                          <w:rFonts w:asci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22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1F1F1F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77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19" w:val="left" w:leader="none"/>
                        </w:tabs>
                        <w:spacing w:before="0"/>
                        <w:ind w:left="118" w:right="0" w:hanging="89"/>
                        <w:jc w:val="left"/>
                        <w:rPr>
                          <w:rFonts w:ascii="Arial" w:hAnsi="Arial" w:cs="Arial" w:eastAsia="Arial"/>
                          <w:color w:val="525252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80808"/>
                          <w:w w:val="96"/>
                          <w:sz w:val="14"/>
                        </w:rPr>
                        <w:t>acks</w:t>
                      </w:r>
                      <w:r>
                        <w:rPr>
                          <w:rFonts w:ascii="Arial"/>
                          <w:color w:val="080808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13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1F1F1F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80808"/>
                          <w:w w:val="105"/>
                          <w:sz w:val="14"/>
                        </w:rPr>
                        <w:t>ali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7" w:lineRule="auto" w:before="0"/>
                        <w:ind w:left="29" w:right="644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Si</w:t>
                      </w:r>
                      <w:r>
                        <w:rPr>
                          <w:rFonts w:ascii="Arial" w:hAnsi="Arial"/>
                          <w:color w:val="080808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algúno</w:t>
                      </w:r>
                      <w:r>
                        <w:rPr>
                          <w:rFonts w:ascii="Arial" w:hAnsi="Arial"/>
                          <w:color w:val="080808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9"/>
                          <w:sz w:val="14"/>
                        </w:rPr>
                        <w:t>ellos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7"/>
                          <w:sz w:val="14"/>
                        </w:rPr>
                        <w:t>no</w:t>
                      </w:r>
                      <w:r>
                        <w:rPr>
                          <w:rFonts w:ascii="Arial" w:hAnsi="Arial"/>
                          <w:color w:val="080808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4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80808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98"/>
                          <w:sz w:val="14"/>
                        </w:rPr>
                        <w:t>correcto,</w:t>
                      </w:r>
                      <w:r>
                        <w:rPr>
                          <w:rFonts w:ascii="Arial" w:hAnsi="Arial"/>
                          <w:color w:val="1F1F1F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8080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sz w:val="14"/>
                        </w:rPr>
                        <w:t>producirá</w:t>
                      </w:r>
                      <w:r>
                        <w:rPr>
                          <w:rFonts w:ascii="Arial" w:hAnsi="Arial"/>
                          <w:color w:val="080808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80808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80808"/>
                          <w:w w:val="97"/>
                          <w:sz w:val="14"/>
                        </w:rPr>
                        <w:t>ConfigException.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80808"/>
          <w:spacing w:val="-3"/>
          <w:w w:val="110"/>
          <w:sz w:val="16"/>
        </w:rPr>
        <w:t>Ejercicio</w:t>
      </w:r>
      <w:r>
        <w:rPr>
          <w:rFonts w:ascii="Arial"/>
          <w:color w:val="080808"/>
          <w:spacing w:val="-4"/>
          <w:w w:val="110"/>
          <w:sz w:val="16"/>
        </w:rPr>
        <w:t> </w:t>
      </w:r>
      <w:r>
        <w:rPr>
          <w:rFonts w:ascii="Arial"/>
          <w:color w:val="080808"/>
          <w:w w:val="110"/>
          <w:sz w:val="16"/>
        </w:rPr>
        <w:t>consumers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0" w:bottom="0" w:left="60" w:right="80"/>
        </w:sectPr>
      </w:pPr>
    </w:p>
    <w:p>
      <w:pPr>
        <w:spacing w:before="496"/>
        <w:ind w:left="321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>
          <w:rFonts w:ascii="Times New Roman"/>
          <w:b/>
          <w:i/>
          <w:color w:val="578CC8"/>
          <w:w w:val="90"/>
          <w:sz w:val="76"/>
        </w:rPr>
        <w:t>O</w:t>
      </w:r>
      <w:r>
        <w:rPr>
          <w:rFonts w:ascii="Times New Roman"/>
          <w:b/>
          <w:i/>
          <w:color w:val="578CC8"/>
          <w:spacing w:val="-79"/>
          <w:w w:val="90"/>
          <w:sz w:val="76"/>
        </w:rPr>
        <w:t> </w:t>
      </w:r>
      <w:r>
        <w:rPr>
          <w:rFonts w:ascii="Courier New"/>
          <w:color w:val="080808"/>
          <w:w w:val="90"/>
          <w:sz w:val="25"/>
        </w:rPr>
        <w:t>www</w:t>
      </w:r>
      <w:r>
        <w:rPr>
          <w:rFonts w:ascii="Courier New"/>
          <w:color w:val="080808"/>
          <w:spacing w:val="-115"/>
          <w:w w:val="90"/>
          <w:sz w:val="25"/>
        </w:rPr>
        <w:t> </w:t>
      </w:r>
      <w:r>
        <w:rPr>
          <w:rFonts w:ascii="Courier New"/>
          <w:color w:val="080808"/>
          <w:spacing w:val="-10"/>
          <w:w w:val="90"/>
          <w:sz w:val="25"/>
        </w:rPr>
        <w:t>.twitter.com/devs4j</w:t>
      </w:r>
      <w:r>
        <w:rPr>
          <w:rFonts w:ascii="Courier New"/>
          <w:spacing w:val="-10"/>
          <w:sz w:val="25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  <w:r>
        <w:rPr/>
        <w:br w:type="column"/>
      </w:r>
      <w:r>
        <w:rPr>
          <w:rFonts w:ascii="Courier New"/>
          <w:sz w:val="24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182"/>
        <w:ind w:left="321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>
          <w:rFonts w:ascii="Courier New"/>
          <w:color w:val="080808"/>
          <w:w w:val="85"/>
          <w:sz w:val="25"/>
        </w:rPr>
        <w:t>www</w:t>
      </w:r>
      <w:r>
        <w:rPr>
          <w:rFonts w:ascii="Courier New"/>
          <w:color w:val="080808"/>
          <w:spacing w:val="-58"/>
          <w:w w:val="85"/>
          <w:sz w:val="25"/>
        </w:rPr>
        <w:t> </w:t>
      </w:r>
      <w:r>
        <w:rPr>
          <w:rFonts w:ascii="Courier New"/>
          <w:color w:val="080808"/>
          <w:spacing w:val="-11"/>
          <w:w w:val="85"/>
          <w:sz w:val="25"/>
        </w:rPr>
        <w:t>.facebook.com/devs4j</w:t>
      </w:r>
      <w:r>
        <w:rPr>
          <w:rFonts w:ascii="Courier New"/>
          <w:spacing w:val="-11"/>
          <w:sz w:val="25"/>
        </w:rPr>
      </w:r>
    </w:p>
    <w:p>
      <w:pPr>
        <w:tabs>
          <w:tab w:pos="1803" w:val="left" w:leader="none"/>
        </w:tabs>
        <w:spacing w:before="211"/>
        <w:ind w:left="349" w:right="0" w:firstLine="0"/>
        <w:jc w:val="left"/>
        <w:rPr>
          <w:rFonts w:ascii="Arial" w:hAnsi="Arial" w:cs="Arial" w:eastAsia="Arial"/>
          <w:sz w:val="43"/>
          <w:szCs w:val="43"/>
        </w:rPr>
      </w:pPr>
      <w:r>
        <w:rPr>
          <w:spacing w:val="-5"/>
        </w:rPr>
        <w:br w:type="column"/>
      </w:r>
      <w:r>
        <w:rPr>
          <w:rFonts w:ascii="Arial"/>
          <w:b/>
          <w:color w:val="DBDBDB"/>
          <w:spacing w:val="-5"/>
          <w:sz w:val="43"/>
        </w:rPr>
      </w:r>
      <w:r>
        <w:rPr>
          <w:rFonts w:ascii="Arial"/>
          <w:b/>
          <w:color w:val="DBDBDB"/>
          <w:spacing w:val="-5"/>
          <w:sz w:val="43"/>
          <w:shd w:fill="596775" w:color="auto" w:val="clear"/>
        </w:rPr>
        <w:t>DEVS</w:t>
        <w:tab/>
      </w:r>
      <w:r>
        <w:rPr>
          <w:rFonts w:ascii="Arial"/>
          <w:b/>
          <w:color w:val="DBDBDB"/>
          <w:sz w:val="43"/>
          <w:shd w:fill="596775" w:color="auto" w:val="clear"/>
        </w:rPr>
        <w:t>J</w:t>
      </w:r>
      <w:r>
        <w:rPr>
          <w:rFonts w:ascii="Arial"/>
          <w:b/>
          <w:color w:val="DBDBDB"/>
          <w:sz w:val="43"/>
        </w:rPr>
      </w:r>
      <w:r>
        <w:rPr>
          <w:rFonts w:ascii="Arial"/>
          <w:sz w:val="43"/>
        </w:rPr>
      </w:r>
    </w:p>
    <w:p>
      <w:pPr>
        <w:spacing w:before="287"/>
        <w:ind w:left="321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>
          <w:rFonts w:ascii="Courier New"/>
          <w:color w:val="080808"/>
          <w:w w:val="85"/>
          <w:sz w:val="25"/>
        </w:rPr>
        <w:t>www</w:t>
      </w:r>
      <w:r>
        <w:rPr>
          <w:rFonts w:ascii="Courier New"/>
          <w:color w:val="080808"/>
          <w:spacing w:val="-45"/>
          <w:w w:val="85"/>
          <w:sz w:val="25"/>
        </w:rPr>
        <w:t> </w:t>
      </w:r>
      <w:r>
        <w:rPr>
          <w:rFonts w:ascii="Courier New"/>
          <w:color w:val="080808"/>
          <w:spacing w:val="-18"/>
          <w:w w:val="85"/>
          <w:sz w:val="25"/>
        </w:rPr>
        <w:t>.devs4j.com</w:t>
      </w:r>
      <w:r>
        <w:rPr>
          <w:rFonts w:ascii="Courier New"/>
          <w:spacing w:val="-18"/>
          <w:sz w:val="25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5"/>
          <w:szCs w:val="25"/>
        </w:rPr>
        <w:sectPr>
          <w:type w:val="continuous"/>
          <w:pgSz w:w="12240" w:h="15840"/>
          <w:pgMar w:top="140" w:bottom="0" w:left="60" w:right="80"/>
          <w:cols w:num="3" w:equalWidth="0">
            <w:col w:w="3712" w:space="961"/>
            <w:col w:w="3110" w:space="940"/>
            <w:col w:w="3377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136"/>
        <w:ind w:left="178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7.968379pt;margin-top:20.778139pt;width:218.15pt;height:66.350pt;mso-position-horizontal-relative:page;mso-position-vertical-relative:paragraph;z-index:3616" coordorigin="159,416" coordsize="4363,1327">
            <v:group style="position:absolute;left:171;top:435;width:4340;height:2" coordorigin="171,435" coordsize="4340,2">
              <v:shape style="position:absolute;left:171;top:435;width:4340;height:2" coordorigin="171,435" coordsize="4340,0" path="m171,435l4511,435e" filled="false" stroked="true" strokeweight=".996047pt" strokecolor="#030303">
                <v:path arrowok="t"/>
              </v:shape>
            </v:group>
            <v:group style="position:absolute;left:181;top:426;width:2;height:1307" coordorigin="181,426" coordsize="2,1307">
              <v:shape style="position:absolute;left:181;top:426;width:2;height:1307" coordorigin="181,426" coordsize="0,1307" path="m181,1732l181,426e" filled="false" stroked="true" strokeweight=".996047pt" strokecolor="#030303">
                <v:path arrowok="t"/>
              </v:shape>
            </v:group>
            <v:group style="position:absolute;left:171;top:1720;width:4340;height:2" coordorigin="171,1720" coordsize="4340,2">
              <v:shape style="position:absolute;left:171;top:1720;width:4340;height:2" coordorigin="171,1720" coordsize="4340,0" path="m171,1720l4511,1720e" filled="false" stroked="true" strokeweight="1.138340pt" strokecolor="#030303">
                <v:path arrowok="t"/>
              </v:shape>
            </v:group>
            <v:group style="position:absolute;left:4498;top:426;width:2;height:1307" coordorigin="4498,426" coordsize="2,1307">
              <v:shape style="position:absolute;left:4498;top:426;width:2;height:1307" coordorigin="4498,426" coordsize="0,1307" path="m4498,1732l4498,426e" filled="false" stroked="true" strokeweight=".853755pt" strokecolor="#030303">
                <v:path arrowok="t"/>
              </v:shape>
              <v:shape style="position:absolute;left:181;top:435;width:4318;height:1285" type="#_x0000_t202" filled="false" stroked="false">
                <v:textbox inset="0,0,0,0">
                  <w:txbxContent>
                    <w:p>
                      <w:pPr>
                        <w:spacing w:line="249" w:lineRule="auto" w:before="21"/>
                        <w:ind w:left="44" w:right="835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Para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configurar</w:t>
                      </w:r>
                      <w:r>
                        <w:rPr>
                          <w:rFonts w:asci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Spring</w:t>
                      </w:r>
                      <w:r>
                        <w:rPr>
                          <w:rFonts w:asci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kafka</w:t>
                      </w:r>
                      <w:r>
                        <w:rPr>
                          <w:rFonts w:asci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debe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32"/>
                          <w:w w:val="22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ncluir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2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w w:val="112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guiente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dependencia: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4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C8282"/>
                          <w:spacing w:val="-18"/>
                          <w:w w:val="118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101"/>
                          <w:sz w:val="14"/>
                        </w:rPr>
                        <w:t>dependenc</w:t>
                      </w:r>
                      <w:r>
                        <w:rPr>
                          <w:rFonts w:ascii="Arial"/>
                          <w:color w:val="3B7E7E"/>
                          <w:spacing w:val="12"/>
                          <w:w w:val="101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C8282"/>
                          <w:w w:val="131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8"/>
                        <w:ind w:left="325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C8282"/>
                          <w:spacing w:val="-5"/>
                          <w:w w:val="113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102"/>
                          <w:sz w:val="14"/>
                        </w:rPr>
                        <w:t>groupl</w:t>
                      </w:r>
                      <w:r>
                        <w:rPr>
                          <w:rFonts w:ascii="Arial"/>
                          <w:color w:val="3B7E7E"/>
                          <w:spacing w:val="1"/>
                          <w:w w:val="102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C8282"/>
                          <w:spacing w:val="-13"/>
                          <w:w w:val="122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org.springframework.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kafk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04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C8282"/>
                          <w:w w:val="103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0C8282"/>
                          <w:spacing w:val="-6"/>
                          <w:w w:val="103"/>
                          <w:sz w:val="14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104"/>
                          <w:sz w:val="14"/>
                        </w:rPr>
                        <w:t>group</w:t>
                      </w:r>
                      <w:r>
                        <w:rPr>
                          <w:rFonts w:ascii="Arial"/>
                          <w:color w:val="3B7E7E"/>
                          <w:spacing w:val="2"/>
                          <w:w w:val="104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3B7E7E"/>
                          <w:spacing w:val="-7"/>
                          <w:w w:val="115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C8282"/>
                          <w:w w:val="113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2"/>
                        <w:ind w:left="325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C8282"/>
                          <w:spacing w:val="-5"/>
                          <w:w w:val="113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3B7E7E"/>
                          <w:w w:val="102"/>
                          <w:sz w:val="14"/>
                        </w:rPr>
                        <w:t>artifactl</w:t>
                      </w:r>
                      <w:r>
                        <w:rPr>
                          <w:rFonts w:ascii="Arial"/>
                          <w:color w:val="3B7E7E"/>
                          <w:spacing w:val="1"/>
                          <w:w w:val="102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C8282"/>
                          <w:spacing w:val="-11"/>
                          <w:w w:val="113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spring-kafk</w:t>
                      </w:r>
                      <w:r>
                        <w:rPr>
                          <w:rFonts w:ascii="Arial"/>
                          <w:color w:val="0A0A0A"/>
                          <w:spacing w:val="5"/>
                          <w:w w:val="101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C8282"/>
                          <w:w w:val="103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0C8282"/>
                          <w:spacing w:val="-6"/>
                          <w:w w:val="103"/>
                          <w:sz w:val="14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102"/>
                          <w:sz w:val="14"/>
                        </w:rPr>
                        <w:t>artifactl</w:t>
                      </w:r>
                      <w:r>
                        <w:rPr>
                          <w:rFonts w:ascii="Arial"/>
                          <w:color w:val="3B7E7E"/>
                          <w:spacing w:val="1"/>
                          <w:w w:val="102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0C8282"/>
                          <w:w w:val="122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4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C8282"/>
                          <w:w w:val="108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0C8282"/>
                          <w:spacing w:val="-6"/>
                          <w:w w:val="108"/>
                          <w:sz w:val="14"/>
                        </w:rPr>
                        <w:t>/</w:t>
                      </w:r>
                      <w:r>
                        <w:rPr>
                          <w:rFonts w:ascii="Arial"/>
                          <w:color w:val="3B7E7E"/>
                          <w:w w:val="101"/>
                          <w:sz w:val="14"/>
                        </w:rPr>
                        <w:t>dependenc</w:t>
                      </w:r>
                      <w:r>
                        <w:rPr>
                          <w:rFonts w:ascii="Arial"/>
                          <w:color w:val="3B7E7E"/>
                          <w:spacing w:val="6"/>
                          <w:w w:val="101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C8282"/>
                          <w:w w:val="122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bookmarkStart w:name="Uso de Kafka con Spring" w:id="6"/>
      <w:bookmarkEnd w:id="6"/>
      <w:r>
        <w:rPr/>
      </w:r>
      <w:r>
        <w:rPr>
          <w:rFonts w:ascii="Arial" w:hAnsi="Arial"/>
          <w:color w:val="0A0A0A"/>
          <w:spacing w:val="-2"/>
          <w:w w:val="110"/>
          <w:sz w:val="16"/>
        </w:rPr>
        <w:t>Configuración</w:t>
      </w:r>
      <w:r>
        <w:rPr>
          <w:rFonts w:ascii="Arial" w:hAnsi="Arial"/>
          <w:spacing w:val="-2"/>
          <w:sz w:val="16"/>
        </w:rPr>
      </w:r>
    </w:p>
    <w:p>
      <w:pPr>
        <w:spacing w:before="35"/>
        <w:ind w:left="79" w:right="0" w:firstLine="0"/>
        <w:jc w:val="left"/>
        <w:rPr>
          <w:rFonts w:ascii="Arial" w:hAnsi="Arial" w:cs="Arial" w:eastAsia="Arial"/>
          <w:sz w:val="35"/>
          <w:szCs w:val="35"/>
        </w:rPr>
      </w:pPr>
      <w:r>
        <w:rPr>
          <w:w w:val="105"/>
        </w:rPr>
        <w:br w:type="column"/>
      </w:r>
      <w:r>
        <w:rPr>
          <w:rFonts w:ascii="Arial" w:hAnsi="Arial"/>
          <w:color w:val="0A0A0A"/>
          <w:w w:val="105"/>
          <w:sz w:val="35"/>
        </w:rPr>
        <w:t>Apache</w:t>
      </w:r>
      <w:r>
        <w:rPr>
          <w:rFonts w:ascii="Arial" w:hAnsi="Arial"/>
          <w:color w:val="0A0A0A"/>
          <w:spacing w:val="-11"/>
          <w:w w:val="105"/>
          <w:sz w:val="35"/>
        </w:rPr>
        <w:t> </w:t>
      </w:r>
      <w:r>
        <w:rPr>
          <w:rFonts w:ascii="Arial" w:hAnsi="Arial"/>
          <w:color w:val="0A0A0A"/>
          <w:w w:val="105"/>
          <w:sz w:val="35"/>
        </w:rPr>
        <w:t>Kafka</w:t>
      </w:r>
      <w:r>
        <w:rPr>
          <w:rFonts w:ascii="Arial" w:hAnsi="Arial"/>
          <w:color w:val="0A0A0A"/>
          <w:spacing w:val="-39"/>
          <w:w w:val="105"/>
          <w:sz w:val="35"/>
        </w:rPr>
        <w:t> </w:t>
      </w:r>
      <w:r>
        <w:rPr>
          <w:rFonts w:ascii="Arial" w:hAnsi="Arial"/>
          <w:color w:val="0A0A0A"/>
          <w:w w:val="105"/>
          <w:sz w:val="35"/>
        </w:rPr>
        <w:t>-</w:t>
      </w:r>
      <w:r>
        <w:rPr>
          <w:rFonts w:ascii="Arial" w:hAnsi="Arial"/>
          <w:color w:val="0A0A0A"/>
          <w:spacing w:val="-6"/>
          <w:w w:val="105"/>
          <w:sz w:val="35"/>
        </w:rPr>
        <w:t> </w:t>
      </w:r>
      <w:r>
        <w:rPr>
          <w:rFonts w:ascii="Arial" w:hAnsi="Arial"/>
          <w:color w:val="0A0A0A"/>
          <w:spacing w:val="-5"/>
          <w:w w:val="105"/>
          <w:sz w:val="35"/>
        </w:rPr>
        <w:t>Integración</w:t>
      </w:r>
      <w:r>
        <w:rPr>
          <w:rFonts w:ascii="Arial" w:hAnsi="Arial"/>
          <w:color w:val="0A0A0A"/>
          <w:spacing w:val="-20"/>
          <w:w w:val="105"/>
          <w:sz w:val="35"/>
        </w:rPr>
        <w:t> </w:t>
      </w:r>
      <w:r>
        <w:rPr>
          <w:rFonts w:ascii="Arial" w:hAnsi="Arial"/>
          <w:color w:val="0A0A0A"/>
          <w:w w:val="105"/>
          <w:sz w:val="35"/>
        </w:rPr>
        <w:t>con</w:t>
      </w:r>
      <w:r>
        <w:rPr>
          <w:rFonts w:ascii="Arial" w:hAnsi="Arial"/>
          <w:color w:val="0A0A0A"/>
          <w:spacing w:val="-17"/>
          <w:w w:val="105"/>
          <w:sz w:val="35"/>
        </w:rPr>
        <w:t> </w:t>
      </w:r>
      <w:r>
        <w:rPr>
          <w:rFonts w:ascii="Arial" w:hAnsi="Arial"/>
          <w:color w:val="0A0A0A"/>
          <w:w w:val="105"/>
          <w:sz w:val="35"/>
        </w:rPr>
        <w:t>Spring</w:t>
      </w:r>
      <w:r>
        <w:rPr>
          <w:rFonts w:ascii="Arial" w:hAnsi="Arial"/>
          <w:sz w:val="35"/>
        </w:rPr>
      </w:r>
    </w:p>
    <w:p>
      <w:pPr>
        <w:spacing w:before="236"/>
        <w:ind w:left="301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w w:val="110"/>
          <w:sz w:val="16"/>
        </w:rPr>
        <w:t>Producer</w:t>
      </w:r>
      <w:r>
        <w:rPr>
          <w:rFonts w:ascii="Arial"/>
          <w:color w:val="0A0A0A"/>
          <w:spacing w:val="-29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properties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line="256" w:lineRule="auto" w:before="0"/>
        <w:ind w:left="1003" w:right="879" w:hanging="37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55.407166pt;margin-top:17.53549pt;width:147.15pt;height:137.75pt;mso-position-horizontal-relative:page;mso-position-vertical-relative:paragraph;z-index:-45520" coordorigin="9108,351" coordsize="2943,2755">
            <v:group style="position:absolute;left:11998;top:355;width:2;height:2747" coordorigin="11998,355" coordsize="2,2747">
              <v:shape style="position:absolute;left:11998;top:355;width:2;height:2747" coordorigin="11998,355" coordsize="0,2747" path="m11998,3101l11998,355e" filled="false" stroked="true" strokeweight=".426877pt" strokecolor="#030303">
                <v:path arrowok="t"/>
              </v:shape>
            </v:group>
            <v:group style="position:absolute;left:9152;top:391;width:2889;height:2" coordorigin="9152,391" coordsize="2889,2">
              <v:shape style="position:absolute;left:9152;top:391;width:2889;height:2" coordorigin="9152,391" coordsize="2889,0" path="m9152,391l12041,391e" filled="false" stroked="true" strokeweight=".996047pt" strokecolor="#030303">
                <v:path arrowok="t"/>
              </v:shape>
            </v:group>
            <v:group style="position:absolute;left:9112;top:355;width:2;height:2747" coordorigin="9112,355" coordsize="2,2747">
              <v:shape style="position:absolute;left:9112;top:355;width:2;height:2747" coordorigin="9112,355" coordsize="0,2747" path="m9112,3101l9112,355e" filled="false" stroked="true" strokeweight=".426877pt" strokecolor="#000000">
                <v:path arrowok="t"/>
              </v:shape>
            </v:group>
            <v:group style="position:absolute;left:9152;top:3094;width:2889;height:2" coordorigin="9152,3094" coordsize="2889,2">
              <v:shape style="position:absolute;left:9152;top:3094;width:2889;height:2" coordorigin="9152,3094" coordsize="2889,0" path="m9152,3094l12041,3094e" filled="false" stroked="true" strokeweight=".711462pt" strokecolor="#030303">
                <v:path arrowok="t"/>
              </v:shape>
            </v:group>
            <w10:wrap type="none"/>
          </v:group>
        </w:pict>
      </w:r>
      <w:r>
        <w:rPr>
          <w:rFonts w:ascii="Arial" w:hAnsi="Arial"/>
          <w:color w:val="0A0A0A"/>
          <w:spacing w:val="-4"/>
          <w:w w:val="110"/>
          <w:sz w:val="16"/>
        </w:rPr>
        <w:t>Envío</w:t>
      </w:r>
      <w:r>
        <w:rPr>
          <w:rFonts w:ascii="Arial" w:hAnsi="Arial"/>
          <w:color w:val="0A0A0A"/>
          <w:spacing w:val="-24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de</w:t>
      </w:r>
      <w:r>
        <w:rPr>
          <w:rFonts w:ascii="Arial" w:hAnsi="Arial"/>
          <w:color w:val="0A0A0A"/>
          <w:spacing w:val="-28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mensajes</w:t>
      </w:r>
      <w:r>
        <w:rPr>
          <w:rFonts w:ascii="Arial" w:hAnsi="Arial"/>
          <w:color w:val="0A0A0A"/>
          <w:w w:val="106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síncrono</w:t>
      </w:r>
      <w:r>
        <w:rPr>
          <w:rFonts w:ascii="Arial" w:hAnsi="Arial"/>
          <w:sz w:val="16"/>
        </w:rPr>
      </w:r>
    </w:p>
    <w:p>
      <w:pPr>
        <w:spacing w:after="0" w:line="256" w:lineRule="auto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top="100" w:bottom="0" w:left="40" w:right="80"/>
          <w:cols w:num="3" w:equalWidth="0">
            <w:col w:w="2869" w:space="40"/>
            <w:col w:w="6230" w:space="40"/>
            <w:col w:w="294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52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w w:val="110"/>
          <w:sz w:val="16"/>
        </w:rPr>
        <w:t>Consumer</w:t>
      </w:r>
      <w:r>
        <w:rPr>
          <w:rFonts w:ascii="Arial"/>
          <w:color w:val="0A0A0A"/>
          <w:spacing w:val="-29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properties</w:t>
      </w:r>
      <w:r>
        <w:rPr>
          <w:rFonts w:ascii="Arial"/>
          <w:sz w:val="16"/>
        </w:rPr>
      </w:r>
    </w:p>
    <w:p>
      <w:pPr>
        <w:pStyle w:val="BodyText"/>
        <w:spacing w:line="249" w:lineRule="auto" w:before="18"/>
        <w:ind w:left="1533" w:right="190" w:hanging="12"/>
        <w:jc w:val="left"/>
      </w:pPr>
      <w:r>
        <w:rPr/>
        <w:br w:type="column"/>
      </w:r>
      <w:r>
        <w:rPr>
          <w:color w:val="0A0A0A"/>
        </w:rPr>
        <w:t>A</w:t>
      </w:r>
      <w:r>
        <w:rPr>
          <w:color w:val="0A0A0A"/>
          <w:spacing w:val="-10"/>
        </w:rPr>
        <w:t> </w:t>
      </w:r>
      <w:r>
        <w:rPr>
          <w:color w:val="0A0A0A"/>
        </w:rPr>
        <w:t>continuación se</w:t>
      </w:r>
      <w:r>
        <w:rPr>
          <w:color w:val="0A0A0A"/>
          <w:spacing w:val="-3"/>
        </w:rPr>
        <w:t> </w:t>
      </w:r>
      <w:r>
        <w:rPr>
          <w:color w:val="0A0A0A"/>
        </w:rPr>
        <w:t>muestra</w:t>
      </w:r>
      <w:r>
        <w:rPr>
          <w:color w:val="0A0A0A"/>
          <w:spacing w:val="-14"/>
        </w:rPr>
        <w:t> </w:t>
      </w:r>
      <w:r>
        <w:rPr>
          <w:color w:val="0A0A0A"/>
        </w:rPr>
        <w:t>como</w:t>
      </w:r>
      <w:r>
        <w:rPr>
          <w:color w:val="0A0A0A"/>
          <w:spacing w:val="-3"/>
        </w:rPr>
        <w:t> </w:t>
      </w:r>
      <w:r>
        <w:rPr>
          <w:color w:val="0A0A0A"/>
        </w:rPr>
        <w:t>enviar</w:t>
      </w:r>
      <w:r>
        <w:rPr>
          <w:color w:val="0A0A0A"/>
          <w:w w:val="97"/>
        </w:rPr>
        <w:t> </w:t>
      </w:r>
      <w:r>
        <w:rPr>
          <w:color w:val="0A0A0A"/>
        </w:rPr>
        <w:t>m</w:t>
      </w:r>
      <w:r>
        <w:rPr>
          <w:color w:val="2D2D2F"/>
        </w:rPr>
        <w:t>e</w:t>
      </w:r>
      <w:r>
        <w:rPr>
          <w:color w:val="0A0A0A"/>
        </w:rPr>
        <w:t>nsajes de forma</w:t>
      </w:r>
      <w:r>
        <w:rPr>
          <w:color w:val="0A0A0A"/>
          <w:spacing w:val="-1"/>
        </w:rPr>
        <w:t> </w:t>
      </w:r>
      <w:r>
        <w:rPr>
          <w:color w:val="0A0A0A"/>
          <w:spacing w:val="-3"/>
        </w:rPr>
        <w:t>s</w:t>
      </w:r>
      <w:r>
        <w:rPr>
          <w:color w:val="3F3F3F"/>
          <w:spacing w:val="-3"/>
        </w:rPr>
        <w:t>í</w:t>
      </w:r>
      <w:r>
        <w:rPr>
          <w:color w:val="0A0A0A"/>
          <w:spacing w:val="-3"/>
        </w:rPr>
        <w:t>ncrona:</w:t>
      </w:r>
      <w:r>
        <w:rPr>
          <w:spacing w:val="-3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spacing w:line="271" w:lineRule="auto" w:before="0"/>
        <w:ind w:left="1533" w:right="19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233.003983pt;margin-top:-28.253614pt;width:217.85pt;height:273pt;mso-position-horizontal-relative:page;mso-position-vertical-relative:paragraph;z-index:3712" coordorigin="4660,-565" coordsize="4357,5460">
            <v:group style="position:absolute;left:4670;top:-524;width:4338;height:2" coordorigin="4670,-524" coordsize="4338,2">
              <v:shape style="position:absolute;left:4670;top:-524;width:4338;height:2" coordorigin="4670,-524" coordsize="4338,0" path="m4670,-524l9007,-524e" filled="false" stroked="true" strokeweight=".996047pt" strokecolor="#030303">
                <v:path arrowok="t"/>
              </v:shape>
            </v:group>
            <v:group style="position:absolute;left:4680;top:-534;width:2;height:5419" coordorigin="4680,-534" coordsize="2,5419">
              <v:shape style="position:absolute;left:4680;top:-534;width:2;height:5419" coordorigin="4680,-534" coordsize="0,5419" path="m4680,4885l4680,-534e" filled="false" stroked="true" strokeweight=".996047pt" strokecolor="#030303">
                <v:path arrowok="t"/>
              </v:shape>
            </v:group>
            <v:group style="position:absolute;left:4670;top:4868;width:4338;height:2" coordorigin="4670,4868" coordsize="4338,2">
              <v:shape style="position:absolute;left:4670;top:4868;width:4338;height:2" coordorigin="4670,4868" coordsize="4338,0" path="m4670,4868l9007,4868e" filled="false" stroked="true" strokeweight=".284585pt" strokecolor="#030303">
                <v:path arrowok="t"/>
              </v:shape>
            </v:group>
            <v:group style="position:absolute;left:8945;top:-559;width:2;height:5416" coordorigin="8945,-559" coordsize="2,5416">
              <v:shape style="position:absolute;left:8945;top:-559;width:2;height:5416" coordorigin="8945,-559" coordsize="0,5416" path="m8945,4856l8945,-559e" filled="false" stroked="true" strokeweight=".569170pt" strokecolor="#030303">
                <v:path arrowok="t"/>
              </v:shape>
              <v:shape style="position:absolute;left:4680;top:-524;width:4265;height:5392" type="#_x0000_t202" filled="false" stroked="false">
                <v:textbox inset="0,0,0,0">
                  <w:txbxContent>
                    <w:p>
                      <w:pPr>
                        <w:spacing w:line="249" w:lineRule="auto" w:before="21"/>
                        <w:ind w:left="27" w:right="383" w:hanging="9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continu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00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ción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22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17"/>
                          <w:w w:val="122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stan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las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configuraciones</w:t>
                      </w:r>
                      <w:r>
                        <w:rPr>
                          <w:rFonts w:ascii="Arial" w:hAnsi="Arial"/>
                          <w:color w:val="0A0A0A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producer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kafka: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280" w:lineRule="auto" w:before="0"/>
                        <w:ind w:left="348" w:right="1377" w:hanging="316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/>
                          <w:color w:val="7C1C57"/>
                          <w:w w:val="114"/>
                          <w:sz w:val="11"/>
                        </w:rPr>
                        <w:t>prívate</w:t>
                      </w:r>
                      <w:r>
                        <w:rPr>
                          <w:rFonts w:ascii="Arial" w:hAnsi="Arial"/>
                          <w:color w:val="7C1C57"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1"/>
                        </w:rPr>
                        <w:t>Map&lt;String,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Object&gt;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1"/>
                        </w:rPr>
                        <w:t>producerPropsQ</w:t>
                      </w:r>
                      <w:r>
                        <w:rPr>
                          <w:rFonts w:ascii="Arial" w:hAnsi="Arial"/>
                          <w:color w:val="0A0A0A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1"/>
                        </w:rPr>
                        <w:t>{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1"/>
                        </w:rPr>
                        <w:t>Map&lt;String.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Object&gt;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6E4444"/>
                          <w:w w:val="108"/>
                          <w:sz w:val="11"/>
                        </w:rPr>
                        <w:t>prop</w:t>
                      </w:r>
                      <w:r>
                        <w:rPr>
                          <w:rFonts w:ascii="Arial" w:hAnsi="Arial"/>
                          <w:color w:val="6E4444"/>
                          <w:spacing w:val="-4"/>
                          <w:w w:val="108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18"/>
                          <w:sz w:val="11"/>
                        </w:rPr>
                        <w:t>=</w:t>
                      </w:r>
                      <w:r>
                        <w:rPr>
                          <w:rFonts w:ascii="Arial" w:hAnsi="Arial"/>
                          <w:color w:val="7C1C57"/>
                          <w:w w:val="117"/>
                          <w:sz w:val="11"/>
                        </w:rPr>
                        <w:t>new</w:t>
                      </w:r>
                      <w:r>
                        <w:rPr>
                          <w:rFonts w:ascii="Arial" w:hAnsi="Arial"/>
                          <w:color w:val="7C1C57"/>
                          <w:spacing w:val="-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5"/>
                          <w:sz w:val="11"/>
                        </w:rPr>
                        <w:t>Ha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15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color w:val="2D2D2F"/>
                          <w:spacing w:val="-6"/>
                          <w:w w:val="121"/>
                          <w:sz w:val="11"/>
                        </w:rPr>
                        <w:t>h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1"/>
                        </w:rPr>
                        <w:t>Map&lt;&gt;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w w:val="102"/>
                          <w:sz w:val="11"/>
                        </w:rPr>
                        <w:t>Q</w:t>
                      </w:r>
                      <w:r>
                        <w:rPr>
                          <w:rFonts w:ascii="Arial" w:hAnsi="Arial"/>
                          <w:color w:val="2D2D2F"/>
                          <w:w w:val="143"/>
                          <w:sz w:val="11"/>
                        </w:rPr>
                        <w:t>;</w:t>
                      </w:r>
                      <w:r>
                        <w:rPr>
                          <w:rFonts w:ascii="Arial" w:hAnsi="Arial"/>
                          <w:sz w:val="11"/>
                        </w:rPr>
                      </w:r>
                    </w:p>
                    <w:p>
                      <w:pPr>
                        <w:spacing w:line="119" w:lineRule="exact" w:before="0"/>
                        <w:ind w:left="342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6E4444"/>
                          <w:w w:val="111"/>
                          <w:sz w:val="11"/>
                        </w:rPr>
                        <w:t>prop</w:t>
                      </w:r>
                      <w:r>
                        <w:rPr>
                          <w:rFonts w:ascii="Arial"/>
                          <w:color w:val="6E4444"/>
                          <w:spacing w:val="-9"/>
                          <w:w w:val="11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1D1D1D"/>
                          <w:spacing w:val="-42"/>
                          <w:w w:val="2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1D1D1D"/>
                          <w:w w:val="123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1D1D1D"/>
                          <w:spacing w:val="-17"/>
                          <w:w w:val="12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color w:val="3F3F3F"/>
                          <w:spacing w:val="-4"/>
                          <w:w w:val="14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ProducerConf</w:t>
                      </w:r>
                      <w:r>
                        <w:rPr>
                          <w:rFonts w:ascii="Arial"/>
                          <w:color w:val="0A0A0A"/>
                          <w:spacing w:val="-1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96B69"/>
                          <w:spacing w:val="-13"/>
                          <w:w w:val="14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3F3F3F"/>
                          <w:spacing w:val="-27"/>
                          <w:w w:val="178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26429A"/>
                          <w:w w:val="109"/>
                          <w:sz w:val="11"/>
                        </w:rPr>
                        <w:t>BOOTSTRA</w:t>
                      </w:r>
                      <w:r>
                        <w:rPr>
                          <w:rFonts w:ascii="Arial"/>
                          <w:color w:val="26429A"/>
                          <w:spacing w:val="-12"/>
                          <w:w w:val="109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8E9CCA"/>
                          <w:spacing w:val="4"/>
                          <w:w w:val="109"/>
                          <w:sz w:val="11"/>
                        </w:rPr>
                        <w:t>_</w:t>
                      </w:r>
                      <w:r>
                        <w:rPr>
                          <w:rFonts w:ascii="Arial"/>
                          <w:color w:val="26429A"/>
                          <w:w w:val="12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26429A"/>
                          <w:spacing w:val="-14"/>
                          <w:w w:val="121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w w:val="117"/>
                          <w:sz w:val="11"/>
                        </w:rPr>
                        <w:t>RV</w:t>
                      </w:r>
                      <w:r>
                        <w:rPr>
                          <w:rFonts w:ascii="Arial"/>
                          <w:color w:val="26429A"/>
                          <w:spacing w:val="-22"/>
                          <w:w w:val="117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w w:val="121"/>
                          <w:sz w:val="11"/>
                        </w:rPr>
                        <w:t>R</w:t>
                      </w:r>
                      <w:r>
                        <w:rPr>
                          <w:rFonts w:ascii="Arial"/>
                          <w:color w:val="26429A"/>
                          <w:spacing w:val="-29"/>
                          <w:w w:val="120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8E9CCA"/>
                          <w:spacing w:val="4"/>
                          <w:w w:val="114"/>
                          <w:sz w:val="11"/>
                        </w:rPr>
                        <w:t>_</w:t>
                      </w:r>
                      <w:r>
                        <w:rPr>
                          <w:rFonts w:ascii="Arial"/>
                          <w:color w:val="26429A"/>
                          <w:w w:val="113"/>
                          <w:sz w:val="11"/>
                        </w:rPr>
                        <w:t>CO</w:t>
                      </w:r>
                      <w:r>
                        <w:rPr>
                          <w:rFonts w:ascii="Arial"/>
                          <w:color w:val="26429A"/>
                          <w:spacing w:val="-17"/>
                          <w:w w:val="113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6429A"/>
                          <w:w w:val="118"/>
                          <w:sz w:val="11"/>
                        </w:rPr>
                        <w:t>F/</w:t>
                      </w:r>
                      <w:r>
                        <w:rPr>
                          <w:rFonts w:ascii="Arial"/>
                          <w:color w:val="26429A"/>
                          <w:spacing w:val="-5"/>
                          <w:w w:val="118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545454"/>
                          <w:w w:val="143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before="24"/>
                        <w:ind w:left="342" w:right="1266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color w:val="4456A5"/>
                          <w:w w:val="110"/>
                          <w:sz w:val="11"/>
                        </w:rPr>
                        <w:t>"loca</w:t>
                      </w:r>
                      <w:r>
                        <w:rPr>
                          <w:rFonts w:ascii="Arial"/>
                          <w:color w:val="4456A5"/>
                          <w:spacing w:val="-2"/>
                          <w:w w:val="110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4456A5"/>
                          <w:w w:val="106"/>
                          <w:sz w:val="11"/>
                        </w:rPr>
                        <w:t>host:9092</w:t>
                      </w:r>
                      <w:r>
                        <w:rPr>
                          <w:rFonts w:ascii="Arial"/>
                          <w:color w:val="4456A5"/>
                          <w:spacing w:val="-1"/>
                          <w:w w:val="106"/>
                          <w:sz w:val="11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w w:val="133"/>
                          <w:sz w:val="11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32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color w:val="0A0A0A"/>
                          <w:w w:val="132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11"/>
                          <w:sz w:val="11"/>
                        </w:rPr>
                        <w:t>prop</w:t>
                      </w:r>
                      <w:r>
                        <w:rPr>
                          <w:rFonts w:ascii="Arial"/>
                          <w:color w:val="6E4444"/>
                          <w:spacing w:val="-9"/>
                          <w:w w:val="11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spacing w:val="-42"/>
                          <w:w w:val="2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23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w w:val="12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color w:val="545454"/>
                          <w:spacing w:val="-4"/>
                          <w:w w:val="14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w w:val="108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ProducerCo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107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D2D2F"/>
                          <w:w w:val="113"/>
                          <w:sz w:val="11"/>
                        </w:rPr>
                        <w:t>fi</w:t>
                      </w:r>
                      <w:r>
                        <w:rPr>
                          <w:rFonts w:ascii="Arial"/>
                          <w:color w:val="0A0A0A"/>
                          <w:w w:val="109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w w:val="109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26429A"/>
                          <w:w w:val="114"/>
                          <w:sz w:val="11"/>
                        </w:rPr>
                        <w:t>RE</w:t>
                      </w:r>
                      <w:r>
                        <w:rPr>
                          <w:rFonts w:ascii="Arial"/>
                          <w:color w:val="26429A"/>
                          <w:spacing w:val="-23"/>
                          <w:w w:val="114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26429A"/>
                          <w:w w:val="122"/>
                          <w:sz w:val="11"/>
                        </w:rPr>
                        <w:t>R/</w:t>
                      </w:r>
                      <w:r>
                        <w:rPr>
                          <w:rFonts w:ascii="Arial"/>
                          <w:color w:val="26429A"/>
                          <w:spacing w:val="-24"/>
                          <w:w w:val="122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spacing w:val="-28"/>
                          <w:w w:val="133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4456A5"/>
                          <w:w w:val="118"/>
                          <w:sz w:val="11"/>
                        </w:rPr>
                        <w:t>_</w:t>
                      </w:r>
                      <w:r>
                        <w:rPr>
                          <w:rFonts w:ascii="Arial"/>
                          <w:color w:val="4456A5"/>
                          <w:spacing w:val="-2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26429A"/>
                          <w:w w:val="111"/>
                          <w:sz w:val="11"/>
                        </w:rPr>
                        <w:t>CO</w:t>
                      </w:r>
                      <w:r>
                        <w:rPr>
                          <w:rFonts w:ascii="Arial"/>
                          <w:color w:val="26429A"/>
                          <w:spacing w:val="-21"/>
                          <w:w w:val="112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6429A"/>
                          <w:spacing w:val="-32"/>
                          <w:w w:val="152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color w:val="26429A"/>
                          <w:w w:val="117"/>
                          <w:sz w:val="11"/>
                        </w:rPr>
                        <w:t>/</w:t>
                      </w:r>
                      <w:r>
                        <w:rPr>
                          <w:rFonts w:ascii="Arial"/>
                          <w:color w:val="26429A"/>
                          <w:spacing w:val="-1"/>
                          <w:w w:val="117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w w:val="192"/>
                          <w:sz w:val="11"/>
                        </w:rPr>
                        <w:t>,</w:t>
                      </w:r>
                      <w:r>
                        <w:rPr>
                          <w:rFonts w:ascii="Times New Roman"/>
                          <w:color w:val="0A0A0A"/>
                          <w:w w:val="88"/>
                          <w:sz w:val="12"/>
                        </w:rPr>
                        <w:t>O)</w:t>
                      </w:r>
                      <w:r>
                        <w:rPr>
                          <w:rFonts w:ascii="Times New Roman"/>
                          <w:color w:val="0A0A0A"/>
                          <w:w w:val="87"/>
                          <w:sz w:val="12"/>
                        </w:rPr>
                        <w:t>;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61" w:lineRule="auto" w:before="16"/>
                        <w:ind w:left="342" w:right="238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6E4444"/>
                          <w:w w:val="111"/>
                          <w:sz w:val="11"/>
                        </w:rPr>
                        <w:t>prop</w:t>
                      </w:r>
                      <w:r>
                        <w:rPr>
                          <w:rFonts w:ascii="Arial"/>
                          <w:color w:val="6E4444"/>
                          <w:spacing w:val="-9"/>
                          <w:w w:val="11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1D1D1D"/>
                          <w:spacing w:val="-42"/>
                          <w:w w:val="2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1D1D1D"/>
                          <w:w w:val="123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1D1D1D"/>
                          <w:spacing w:val="-17"/>
                          <w:w w:val="12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color w:val="545454"/>
                          <w:spacing w:val="-4"/>
                          <w:w w:val="14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1D1D1D"/>
                          <w:w w:val="107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1D1D1D"/>
                          <w:w w:val="106"/>
                          <w:sz w:val="11"/>
                        </w:rPr>
                        <w:t>ProducerConfig</w:t>
                      </w:r>
                      <w:r>
                        <w:rPr>
                          <w:rFonts w:ascii="Arial"/>
                          <w:color w:val="1D1D1D"/>
                          <w:spacing w:val="-2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3F3F3F"/>
                          <w:spacing w:val="-27"/>
                          <w:w w:val="178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26429A"/>
                          <w:w w:val="112"/>
                          <w:sz w:val="11"/>
                        </w:rPr>
                        <w:t>BAT</w:t>
                      </w:r>
                      <w:r>
                        <w:rPr>
                          <w:rFonts w:ascii="Arial"/>
                          <w:color w:val="26429A"/>
                          <w:spacing w:val="-19"/>
                          <w:w w:val="112"/>
                          <w:sz w:val="11"/>
                        </w:rPr>
                        <w:t>C</w:t>
                      </w:r>
                      <w:r>
                        <w:rPr>
                          <w:rFonts w:ascii="Arial"/>
                          <w:color w:val="26429A"/>
                          <w:spacing w:val="-48"/>
                          <w:w w:val="160"/>
                          <w:sz w:val="11"/>
                        </w:rPr>
                        <w:t>H</w:t>
                      </w:r>
                      <w:r>
                        <w:rPr>
                          <w:rFonts w:ascii="Arial"/>
                          <w:color w:val="26429A"/>
                          <w:w w:val="115"/>
                          <w:sz w:val="11"/>
                        </w:rPr>
                        <w:t>_S/</w:t>
                      </w:r>
                      <w:r>
                        <w:rPr>
                          <w:rFonts w:ascii="Arial"/>
                          <w:color w:val="26429A"/>
                          <w:spacing w:val="-11"/>
                          <w:w w:val="115"/>
                          <w:sz w:val="11"/>
                        </w:rPr>
                        <w:t>Z</w:t>
                      </w:r>
                      <w:r>
                        <w:rPr>
                          <w:rFonts w:ascii="Arial"/>
                          <w:color w:val="26429A"/>
                          <w:spacing w:val="-35"/>
                          <w:w w:val="147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w w:val="113"/>
                          <w:sz w:val="11"/>
                        </w:rPr>
                        <w:t>_CO</w:t>
                      </w:r>
                      <w:r>
                        <w:rPr>
                          <w:rFonts w:ascii="Arial"/>
                          <w:color w:val="26429A"/>
                          <w:spacing w:val="-10"/>
                          <w:w w:val="113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6429A"/>
                          <w:w w:val="118"/>
                          <w:sz w:val="11"/>
                        </w:rPr>
                        <w:t>F/</w:t>
                      </w:r>
                      <w:r>
                        <w:rPr>
                          <w:rFonts w:ascii="Arial"/>
                          <w:color w:val="26429A"/>
                          <w:spacing w:val="-5"/>
                          <w:w w:val="118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1D1D1D"/>
                          <w:w w:val="143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color w:val="1D1D1D"/>
                          <w:spacing w:val="-12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59"/>
                          <w:w w:val="194"/>
                          <w:sz w:val="11"/>
                        </w:rPr>
                        <w:t>1</w:t>
                      </w:r>
                      <w:r>
                        <w:rPr>
                          <w:rFonts w:ascii="Arial"/>
                          <w:color w:val="2D2D2F"/>
                          <w:spacing w:val="-7"/>
                          <w:w w:val="113"/>
                          <w:sz w:val="11"/>
                        </w:rPr>
                        <w:t>6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1"/>
                        </w:rPr>
                        <w:t>384)</w:t>
                      </w:r>
                      <w:r>
                        <w:rPr>
                          <w:rFonts w:ascii="Arial"/>
                          <w:color w:val="0A0A0A"/>
                          <w:w w:val="109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color w:val="0A0A0A"/>
                          <w:w w:val="10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11"/>
                          <w:sz w:val="11"/>
                        </w:rPr>
                        <w:t>prop</w:t>
                      </w:r>
                      <w:r>
                        <w:rPr>
                          <w:rFonts w:ascii="Arial"/>
                          <w:color w:val="6E4444"/>
                          <w:spacing w:val="-9"/>
                          <w:w w:val="11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2D2D2F"/>
                          <w:spacing w:val="-42"/>
                          <w:w w:val="2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23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w w:val="12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color w:val="545454"/>
                          <w:spacing w:val="-4"/>
                          <w:w w:val="14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w w:val="108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ProducerCo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107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D2D2F"/>
                          <w:w w:val="113"/>
                          <w:sz w:val="11"/>
                        </w:rPr>
                        <w:t>fi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2D2D2F"/>
                          <w:spacing w:val="-27"/>
                          <w:w w:val="178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26429A"/>
                          <w:spacing w:val="-14"/>
                          <w:w w:val="125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4456A5"/>
                          <w:spacing w:val="-19"/>
                          <w:w w:val="96"/>
                          <w:sz w:val="11"/>
                        </w:rPr>
                        <w:t>J</w:t>
                      </w:r>
                      <w:r>
                        <w:rPr>
                          <w:rFonts w:ascii="Arial"/>
                          <w:color w:val="26429A"/>
                          <w:spacing w:val="-28"/>
                          <w:w w:val="149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6429A"/>
                          <w:w w:val="117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26429A"/>
                          <w:spacing w:val="-20"/>
                          <w:w w:val="117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spacing w:val="-27"/>
                          <w:w w:val="134"/>
                          <w:sz w:val="11"/>
                        </w:rPr>
                        <w:t>R</w:t>
                      </w:r>
                      <w:r>
                        <w:rPr>
                          <w:rFonts w:ascii="Arial"/>
                          <w:color w:val="4456A5"/>
                          <w:spacing w:val="4"/>
                          <w:w w:val="118"/>
                          <w:sz w:val="11"/>
                        </w:rPr>
                        <w:t>_</w:t>
                      </w:r>
                      <w:r>
                        <w:rPr>
                          <w:rFonts w:ascii="Arial"/>
                          <w:color w:val="26429A"/>
                          <w:spacing w:val="-28"/>
                          <w:w w:val="142"/>
                          <w:sz w:val="11"/>
                        </w:rPr>
                        <w:t>M</w:t>
                      </w:r>
                      <w:r>
                        <w:rPr>
                          <w:rFonts w:ascii="Arial"/>
                          <w:color w:val="26429A"/>
                          <w:spacing w:val="-30"/>
                          <w:w w:val="129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4456A5"/>
                          <w:spacing w:val="7"/>
                          <w:w w:val="114"/>
                          <w:sz w:val="11"/>
                        </w:rPr>
                        <w:t>_</w:t>
                      </w:r>
                      <w:r>
                        <w:rPr>
                          <w:rFonts w:ascii="Arial"/>
                          <w:color w:val="26429A"/>
                          <w:w w:val="115"/>
                          <w:sz w:val="11"/>
                        </w:rPr>
                        <w:t>CO</w:t>
                      </w:r>
                      <w:r>
                        <w:rPr>
                          <w:rFonts w:ascii="Arial"/>
                          <w:color w:val="26429A"/>
                          <w:spacing w:val="-22"/>
                          <w:w w:val="116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6429A"/>
                          <w:spacing w:val="-4"/>
                          <w:w w:val="149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color w:val="26429A"/>
                          <w:spacing w:val="-36"/>
                          <w:w w:val="149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26429A"/>
                          <w:spacing w:val="-2"/>
                          <w:w w:val="114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696B69"/>
                          <w:spacing w:val="6"/>
                          <w:w w:val="192"/>
                          <w:sz w:val="11"/>
                        </w:rPr>
                        <w:t>,</w:t>
                      </w:r>
                      <w:r>
                        <w:rPr>
                          <w:rFonts w:ascii="Times New Roman"/>
                          <w:color w:val="1D1D1D"/>
                          <w:w w:val="118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color w:val="1D1D1D"/>
                          <w:w w:val="119"/>
                          <w:sz w:val="13"/>
                        </w:rPr>
                        <w:t>)</w:t>
                      </w:r>
                      <w:r>
                        <w:rPr>
                          <w:rFonts w:ascii="Times New Roman"/>
                          <w:color w:val="1D1D1D"/>
                          <w:w w:val="118"/>
                          <w:sz w:val="13"/>
                        </w:rPr>
                        <w:t>;</w:t>
                      </w:r>
                      <w:r>
                        <w:rPr>
                          <w:rFonts w:ascii="Times New Roman"/>
                          <w:color w:val="1D1D1D"/>
                          <w:w w:val="118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11"/>
                          <w:sz w:val="11"/>
                        </w:rPr>
                        <w:t>prop</w:t>
                      </w:r>
                      <w:r>
                        <w:rPr>
                          <w:rFonts w:ascii="Arial"/>
                          <w:color w:val="6E4444"/>
                          <w:spacing w:val="-9"/>
                          <w:w w:val="11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1D1D1D"/>
                          <w:spacing w:val="-42"/>
                          <w:w w:val="2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1D1D1D"/>
                          <w:w w:val="123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1D1D1D"/>
                          <w:spacing w:val="-17"/>
                          <w:w w:val="12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color w:val="3F3F3F"/>
                          <w:spacing w:val="-4"/>
                          <w:w w:val="14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ProducerConf</w:t>
                      </w:r>
                      <w:r>
                        <w:rPr>
                          <w:rFonts w:ascii="Arial"/>
                          <w:color w:val="0A0A0A"/>
                          <w:spacing w:val="-1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96B69"/>
                          <w:spacing w:val="-13"/>
                          <w:w w:val="14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3F3F3F"/>
                          <w:spacing w:val="-27"/>
                          <w:w w:val="178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26429A"/>
                          <w:w w:val="125"/>
                          <w:sz w:val="11"/>
                        </w:rPr>
                        <w:t>B</w:t>
                      </w:r>
                      <w:r>
                        <w:rPr>
                          <w:rFonts w:ascii="Arial"/>
                          <w:color w:val="26429A"/>
                          <w:spacing w:val="-25"/>
                          <w:w w:val="126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color w:val="26429A"/>
                          <w:spacing w:val="-28"/>
                          <w:w w:val="142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color w:val="26429A"/>
                          <w:spacing w:val="-23"/>
                          <w:w w:val="147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color w:val="26429A"/>
                          <w:spacing w:val="-33"/>
                          <w:w w:val="152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w w:val="118"/>
                          <w:sz w:val="11"/>
                        </w:rPr>
                        <w:t>R_</w:t>
                      </w:r>
                      <w:r>
                        <w:rPr>
                          <w:rFonts w:ascii="Arial"/>
                          <w:color w:val="26429A"/>
                          <w:spacing w:val="-18"/>
                          <w:w w:val="118"/>
                          <w:sz w:val="11"/>
                        </w:rPr>
                        <w:t>M</w:t>
                      </w:r>
                      <w:r>
                        <w:rPr>
                          <w:rFonts w:ascii="Arial"/>
                          <w:color w:val="26429A"/>
                          <w:spacing w:val="-22"/>
                          <w:w w:val="133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spacing w:val="-27"/>
                          <w:w w:val="131"/>
                          <w:sz w:val="11"/>
                        </w:rPr>
                        <w:t>M</w:t>
                      </w:r>
                      <w:r>
                        <w:rPr>
                          <w:rFonts w:ascii="Arial"/>
                          <w:color w:val="26429A"/>
                          <w:w w:val="113"/>
                          <w:sz w:val="11"/>
                        </w:rPr>
                        <w:t>OR</w:t>
                      </w:r>
                      <w:r>
                        <w:rPr>
                          <w:rFonts w:ascii="Arial"/>
                          <w:color w:val="26429A"/>
                          <w:spacing w:val="-27"/>
                          <w:w w:val="113"/>
                          <w:sz w:val="11"/>
                        </w:rPr>
                        <w:t>Y</w:t>
                      </w:r>
                      <w:r>
                        <w:rPr>
                          <w:rFonts w:ascii="Arial"/>
                          <w:color w:val="26429A"/>
                          <w:w w:val="116"/>
                          <w:sz w:val="11"/>
                        </w:rPr>
                        <w:t>_CO</w:t>
                      </w:r>
                      <w:r>
                        <w:rPr>
                          <w:rFonts w:ascii="Arial"/>
                          <w:color w:val="26429A"/>
                          <w:spacing w:val="-11"/>
                          <w:w w:val="116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6429A"/>
                          <w:spacing w:val="-31"/>
                          <w:w w:val="142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color w:val="26429A"/>
                          <w:w w:val="117"/>
                          <w:sz w:val="11"/>
                        </w:rPr>
                        <w:t>/</w:t>
                      </w:r>
                      <w:r>
                        <w:rPr>
                          <w:rFonts w:ascii="Arial"/>
                          <w:color w:val="26429A"/>
                          <w:spacing w:val="-1"/>
                          <w:w w:val="117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w w:val="192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1"/>
                        </w:rPr>
                        <w:t>3355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w w:val="111"/>
                          <w:sz w:val="11"/>
                        </w:rPr>
                        <w:t>4</w:t>
                      </w:r>
                      <w:r>
                        <w:rPr>
                          <w:rFonts w:ascii="Arial"/>
                          <w:color w:val="2D2D2F"/>
                          <w:w w:val="106"/>
                          <w:sz w:val="11"/>
                        </w:rPr>
                        <w:t>432)</w:t>
                      </w:r>
                      <w:r>
                        <w:rPr>
                          <w:rFonts w:ascii="Arial"/>
                          <w:color w:val="2D2D2F"/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color w:val="2D2D2F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11"/>
                          <w:sz w:val="11"/>
                        </w:rPr>
                        <w:t>prop</w:t>
                      </w:r>
                      <w:r>
                        <w:rPr>
                          <w:rFonts w:ascii="Arial"/>
                          <w:color w:val="6E4444"/>
                          <w:spacing w:val="-9"/>
                          <w:w w:val="11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spacing w:val="-42"/>
                          <w:w w:val="2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23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w w:val="12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color w:val="545454"/>
                          <w:spacing w:val="-4"/>
                          <w:w w:val="14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2D2D2F"/>
                          <w:spacing w:val="-9"/>
                          <w:w w:val="141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1"/>
                        </w:rPr>
                        <w:t>Producerco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w w:val="111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D2D2F"/>
                          <w:w w:val="113"/>
                          <w:sz w:val="11"/>
                        </w:rPr>
                        <w:t>fi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3F3F3F"/>
                          <w:spacing w:val="-27"/>
                          <w:w w:val="178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26429A"/>
                          <w:w w:val="111"/>
                          <w:sz w:val="11"/>
                        </w:rPr>
                        <w:t>KEY_</w:t>
                      </w:r>
                      <w:r>
                        <w:rPr>
                          <w:rFonts w:ascii="Arial"/>
                          <w:color w:val="26429A"/>
                          <w:spacing w:val="-13"/>
                          <w:w w:val="111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26429A"/>
                          <w:spacing w:val="-27"/>
                          <w:w w:val="152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w w:val="119"/>
                          <w:sz w:val="11"/>
                        </w:rPr>
                        <w:t>R/A</w:t>
                      </w:r>
                      <w:r>
                        <w:rPr>
                          <w:rFonts w:ascii="Arial"/>
                          <w:color w:val="26429A"/>
                          <w:spacing w:val="-1"/>
                          <w:w w:val="119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26429A"/>
                          <w:spacing w:val="-32"/>
                          <w:w w:val="119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26429A"/>
                          <w:w w:val="124"/>
                          <w:sz w:val="11"/>
                        </w:rPr>
                        <w:t>Z</w:t>
                      </w:r>
                      <w:r>
                        <w:rPr>
                          <w:rFonts w:ascii="Arial"/>
                          <w:color w:val="26429A"/>
                          <w:spacing w:val="-19"/>
                          <w:w w:val="124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w w:val="111"/>
                          <w:sz w:val="11"/>
                        </w:rPr>
                        <w:t>R_CLASS_CO</w:t>
                      </w:r>
                      <w:r>
                        <w:rPr>
                          <w:rFonts w:ascii="Arial"/>
                          <w:color w:val="26429A"/>
                          <w:spacing w:val="-13"/>
                          <w:w w:val="111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26429A"/>
                          <w:w w:val="120"/>
                          <w:sz w:val="11"/>
                        </w:rPr>
                        <w:t>F/</w:t>
                      </w:r>
                      <w:r>
                        <w:rPr>
                          <w:rFonts w:ascii="Arial"/>
                          <w:color w:val="26429A"/>
                          <w:spacing w:val="-11"/>
                          <w:w w:val="120"/>
                          <w:sz w:val="11"/>
                        </w:rPr>
                        <w:t>G</w:t>
                      </w:r>
                      <w:r>
                        <w:rPr>
                          <w:rFonts w:ascii="Arial"/>
                          <w:color w:val="0A0A0A"/>
                          <w:w w:val="143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color w:val="0A0A0A"/>
                          <w:w w:val="143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8"/>
                          <w:sz w:val="11"/>
                        </w:rPr>
                        <w:t>lntegerSer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w w:val="108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1"/>
                        </w:rPr>
                        <w:t>alizer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7C1C57"/>
                          <w:w w:val="133"/>
                          <w:sz w:val="11"/>
                        </w:rPr>
                        <w:t>c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33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4"/>
                          <w:sz w:val="11"/>
                        </w:rPr>
                        <w:t>as</w:t>
                      </w:r>
                      <w:r>
                        <w:rPr>
                          <w:rFonts w:ascii="Arial"/>
                          <w:color w:val="7C1C57"/>
                          <w:spacing w:val="-8"/>
                          <w:w w:val="124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w w:val="132"/>
                          <w:sz w:val="11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31"/>
                          <w:sz w:val="11"/>
                        </w:rPr>
                        <w:t>: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line="131" w:lineRule="exact" w:before="0"/>
                        <w:ind w:left="342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i/>
                          <w:color w:val="6E4444"/>
                          <w:w w:val="97"/>
                          <w:sz w:val="12"/>
                        </w:rPr>
                        <w:t>props</w:t>
                      </w:r>
                      <w:r>
                        <w:rPr>
                          <w:rFonts w:ascii="Arial"/>
                          <w:i/>
                          <w:color w:val="6E4444"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2D2D2F"/>
                          <w:spacing w:val="-24"/>
                          <w:w w:val="154"/>
                          <w:sz w:val="12"/>
                        </w:rPr>
                        <w:t>.</w:t>
                      </w:r>
                      <w:r>
                        <w:rPr>
                          <w:rFonts w:ascii="Arial"/>
                          <w:i/>
                          <w:color w:val="0A0A0A"/>
                          <w:w w:val="97"/>
                          <w:sz w:val="12"/>
                        </w:rPr>
                        <w:t>p</w:t>
                      </w:r>
                      <w:r>
                        <w:rPr>
                          <w:rFonts w:ascii="Arial"/>
                          <w:i/>
                          <w:color w:val="0A0A0A"/>
                          <w:spacing w:val="4"/>
                          <w:w w:val="97"/>
                          <w:sz w:val="12"/>
                        </w:rPr>
                        <w:t>u</w:t>
                      </w:r>
                      <w:r>
                        <w:rPr>
                          <w:rFonts w:ascii="Arial"/>
                          <w:i/>
                          <w:color w:val="545454"/>
                          <w:spacing w:val="-2"/>
                          <w:w w:val="122"/>
                          <w:sz w:val="12"/>
                        </w:rPr>
                        <w:t>t</w:t>
                      </w:r>
                      <w:r>
                        <w:rPr>
                          <w:rFonts w:ascii="Arial"/>
                          <w:i/>
                          <w:color w:val="1D1D1D"/>
                          <w:w w:val="99"/>
                          <w:sz w:val="12"/>
                        </w:rPr>
                        <w:t>(</w:t>
                      </w:r>
                      <w:r>
                        <w:rPr>
                          <w:rFonts w:ascii="Arial"/>
                          <w:i/>
                          <w:color w:val="1D1D1D"/>
                          <w:w w:val="98"/>
                          <w:sz w:val="12"/>
                        </w:rPr>
                        <w:t>ProducerConl</w:t>
                      </w:r>
                      <w:r>
                        <w:rPr>
                          <w:rFonts w:ascii="Arial"/>
                          <w:i/>
                          <w:color w:val="1D1D1D"/>
                          <w:spacing w:val="-23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696B69"/>
                          <w:spacing w:val="9"/>
                          <w:w w:val="48"/>
                          <w:sz w:val="12"/>
                        </w:rPr>
                        <w:t>i</w:t>
                      </w:r>
                      <w:r>
                        <w:rPr>
                          <w:rFonts w:ascii="Arial"/>
                          <w:i/>
                          <w:color w:val="0A0A0A"/>
                          <w:spacing w:val="10"/>
                          <w:w w:val="86"/>
                          <w:sz w:val="12"/>
                        </w:rPr>
                        <w:t>g</w:t>
                      </w:r>
                      <w:r>
                        <w:rPr>
                          <w:rFonts w:ascii="Arial"/>
                          <w:i/>
                          <w:color w:val="3F3F3F"/>
                          <w:spacing w:val="-11"/>
                          <w:w w:val="134"/>
                          <w:sz w:val="12"/>
                        </w:rPr>
                        <w:t>.</w:t>
                      </w:r>
                      <w:r>
                        <w:rPr>
                          <w:rFonts w:ascii="Arial"/>
                          <w:i/>
                          <w:color w:val="26429A"/>
                          <w:w w:val="99"/>
                          <w:sz w:val="12"/>
                        </w:rPr>
                        <w:t>VALU</w:t>
                      </w:r>
                      <w:r>
                        <w:rPr>
                          <w:rFonts w:ascii="Arial"/>
                          <w:i/>
                          <w:color w:val="26429A"/>
                          <w:spacing w:val="-15"/>
                          <w:w w:val="99"/>
                          <w:sz w:val="12"/>
                        </w:rPr>
                        <w:t>E</w:t>
                      </w:r>
                      <w:r>
                        <w:rPr>
                          <w:rFonts w:ascii="Arial"/>
                          <w:i/>
                          <w:color w:val="8E9CCA"/>
                          <w:spacing w:val="-1"/>
                          <w:w w:val="108"/>
                          <w:sz w:val="12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26429A"/>
                          <w:w w:val="100"/>
                          <w:sz w:val="12"/>
                        </w:rPr>
                        <w:t>SERIALIZE</w:t>
                      </w:r>
                      <w:r>
                        <w:rPr>
                          <w:rFonts w:ascii="Arial"/>
                          <w:i/>
                          <w:color w:val="26429A"/>
                          <w:spacing w:val="-7"/>
                          <w:w w:val="100"/>
                          <w:sz w:val="12"/>
                        </w:rPr>
                        <w:t>R</w:t>
                      </w:r>
                      <w:r>
                        <w:rPr>
                          <w:rFonts w:ascii="Arial"/>
                          <w:i/>
                          <w:color w:val="8E9CCA"/>
                          <w:spacing w:val="4"/>
                          <w:w w:val="108"/>
                          <w:sz w:val="12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26429A"/>
                          <w:w w:val="103"/>
                          <w:sz w:val="12"/>
                        </w:rPr>
                        <w:t>CLAS</w:t>
                      </w:r>
                      <w:r>
                        <w:rPr>
                          <w:rFonts w:ascii="Arial"/>
                          <w:i/>
                          <w:color w:val="26429A"/>
                          <w:spacing w:val="-19"/>
                          <w:w w:val="103"/>
                          <w:sz w:val="12"/>
                        </w:rPr>
                        <w:t>S</w:t>
                      </w:r>
                      <w:r>
                        <w:rPr>
                          <w:rFonts w:ascii="Arial"/>
                          <w:i/>
                          <w:color w:val="8E9CCA"/>
                          <w:spacing w:val="4"/>
                          <w:w w:val="108"/>
                          <w:sz w:val="12"/>
                        </w:rPr>
                        <w:t>_</w:t>
                      </w:r>
                      <w:r>
                        <w:rPr>
                          <w:rFonts w:ascii="Arial"/>
                          <w:i/>
                          <w:color w:val="26429A"/>
                          <w:w w:val="99"/>
                          <w:sz w:val="12"/>
                        </w:rPr>
                        <w:t>CONFI</w:t>
                      </w:r>
                      <w:r>
                        <w:rPr>
                          <w:rFonts w:ascii="Arial"/>
                          <w:i/>
                          <w:color w:val="26429A"/>
                          <w:spacing w:val="3"/>
                          <w:w w:val="99"/>
                          <w:sz w:val="12"/>
                        </w:rPr>
                        <w:t>G</w:t>
                      </w:r>
                      <w:r>
                        <w:rPr>
                          <w:rFonts w:ascii="Arial"/>
                          <w:i/>
                          <w:color w:val="2D2D2F"/>
                          <w:w w:val="107"/>
                          <w:sz w:val="12"/>
                        </w:rPr>
                        <w:t>,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  <w:p>
                      <w:pPr>
                        <w:spacing w:before="25"/>
                        <w:ind w:left="342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A0A0A"/>
                          <w:w w:val="109"/>
                          <w:sz w:val="11"/>
                        </w:rPr>
                        <w:t>StringS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w w:val="109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D2D2F"/>
                          <w:w w:val="108"/>
                          <w:sz w:val="11"/>
                        </w:rPr>
                        <w:t>r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1"/>
                        </w:rPr>
                        <w:t>ializer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04"/>
                          <w:sz w:val="11"/>
                        </w:rPr>
                        <w:t>.</w:t>
                      </w:r>
                      <w:r>
                        <w:rPr>
                          <w:rFonts w:ascii="Arial"/>
                          <w:color w:val="7C1C57"/>
                          <w:w w:val="142"/>
                          <w:sz w:val="11"/>
                        </w:rPr>
                        <w:t>c</w:t>
                      </w:r>
                      <w:r>
                        <w:rPr>
                          <w:rFonts w:ascii="Arial"/>
                          <w:color w:val="7C1C57"/>
                          <w:spacing w:val="-11"/>
                          <w:w w:val="142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0"/>
                          <w:sz w:val="11"/>
                        </w:rPr>
                        <w:t>as</w:t>
                      </w:r>
                      <w:r>
                        <w:rPr>
                          <w:rFonts w:ascii="Arial"/>
                          <w:color w:val="7C1C57"/>
                          <w:spacing w:val="-7"/>
                          <w:w w:val="120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w w:val="133"/>
                          <w:sz w:val="11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32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before="3"/>
                        <w:ind w:left="348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color w:val="7C1C57"/>
                          <w:w w:val="112"/>
                          <w:sz w:val="12"/>
                        </w:rPr>
                        <w:t>return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02"/>
                          <w:sz w:val="12"/>
                        </w:rPr>
                        <w:t>prop</w:t>
                      </w:r>
                      <w:r>
                        <w:rPr>
                          <w:rFonts w:ascii="Arial"/>
                          <w:color w:val="6E4444"/>
                          <w:spacing w:val="-2"/>
                          <w:w w:val="102"/>
                          <w:sz w:val="12"/>
                        </w:rPr>
                        <w:t>s</w:t>
                      </w:r>
                      <w:r>
                        <w:rPr>
                          <w:rFonts w:ascii="Arial"/>
                          <w:color w:val="1D1D1D"/>
                          <w:w w:val="109"/>
                          <w:sz w:val="12"/>
                        </w:rPr>
                        <w:t>;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27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696B69"/>
                          <w:w w:val="107"/>
                          <w:sz w:val="11"/>
                        </w:rPr>
                        <w:t>@Bean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line="266" w:lineRule="auto" w:before="27"/>
                        <w:ind w:left="348" w:right="664" w:hanging="288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7C1C57"/>
                          <w:w w:val="121"/>
                          <w:sz w:val="11"/>
                        </w:rPr>
                        <w:t>publlc</w:t>
                      </w:r>
                      <w:r>
                        <w:rPr>
                          <w:rFonts w:ascii="Arial"/>
                          <w:color w:val="7C1C57"/>
                          <w:spacing w:val="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1D1D1D"/>
                          <w:w w:val="109"/>
                          <w:sz w:val="11"/>
                        </w:rPr>
                        <w:t>Kafka</w:t>
                      </w:r>
                      <w:r>
                        <w:rPr>
                          <w:rFonts w:ascii="Arial"/>
                          <w:color w:val="1D1D1D"/>
                          <w:spacing w:val="-25"/>
                          <w:w w:val="109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1D1D1D"/>
                          <w:w w:val="109"/>
                          <w:sz w:val="11"/>
                        </w:rPr>
                        <w:t>emplate&lt;</w:t>
                      </w:r>
                      <w:r>
                        <w:rPr>
                          <w:rFonts w:ascii="Arial"/>
                          <w:color w:val="1D1D1D"/>
                          <w:spacing w:val="1"/>
                          <w:w w:val="109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1D1D1D"/>
                          <w:w w:val="135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1D1D1D"/>
                          <w:spacing w:val="-19"/>
                          <w:w w:val="135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1D1D1D"/>
                          <w:w w:val="107"/>
                          <w:sz w:val="11"/>
                        </w:rPr>
                        <w:t>eger.</w:t>
                      </w:r>
                      <w:r>
                        <w:rPr>
                          <w:rFonts w:ascii="Arial"/>
                          <w:color w:val="1D1D1D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String&gt;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2D2D2F"/>
                          <w:w w:val="109"/>
                          <w:sz w:val="11"/>
                        </w:rPr>
                        <w:t>creat</w:t>
                      </w:r>
                      <w:r>
                        <w:rPr>
                          <w:rFonts w:ascii="Arial"/>
                          <w:color w:val="2D2D2F"/>
                          <w:spacing w:val="-4"/>
                          <w:w w:val="109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Temp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w w:val="106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13"/>
                          <w:sz w:val="11"/>
                        </w:rPr>
                        <w:t>at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w w:val="113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3F3F3F"/>
                          <w:w w:val="86"/>
                          <w:sz w:val="11"/>
                        </w:rPr>
                        <w:t>Q</w:t>
                      </w:r>
                      <w:r>
                        <w:rPr>
                          <w:rFonts w:ascii="Arial"/>
                          <w:color w:val="3F3F3F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4"/>
                          <w:sz w:val="11"/>
                        </w:rPr>
                        <w:t>{</w:t>
                      </w:r>
                      <w:r>
                        <w:rPr>
                          <w:rFonts w:ascii="Arial"/>
                          <w:color w:val="0A0A0A"/>
                          <w:w w:val="144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8"/>
                          <w:sz w:val="11"/>
                        </w:rPr>
                        <w:t>Map&lt;Str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w w:val="108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2D2D2F"/>
                          <w:spacing w:val="-16"/>
                          <w:w w:val="127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color w:val="0A0A0A"/>
                          <w:w w:val="113"/>
                          <w:sz w:val="11"/>
                        </w:rPr>
                        <w:t>g,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1D1D1D"/>
                          <w:w w:val="108"/>
                          <w:sz w:val="11"/>
                        </w:rPr>
                        <w:t>Object</w:t>
                      </w:r>
                      <w:r>
                        <w:rPr>
                          <w:rFonts w:ascii="Arial"/>
                          <w:color w:val="1D1D1D"/>
                          <w:spacing w:val="-4"/>
                          <w:w w:val="108"/>
                          <w:sz w:val="11"/>
                        </w:rPr>
                        <w:t>&gt;</w:t>
                      </w:r>
                      <w:r>
                        <w:rPr>
                          <w:rFonts w:ascii="Arial"/>
                          <w:color w:val="6E4444"/>
                          <w:w w:val="107"/>
                          <w:sz w:val="11"/>
                        </w:rPr>
                        <w:t>senderProps=</w:t>
                      </w:r>
                      <w:r>
                        <w:rPr>
                          <w:rFonts w:ascii="Arial"/>
                          <w:color w:val="6E4444"/>
                          <w:spacing w:val="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w w:val="124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2D2D2F"/>
                          <w:w w:val="107"/>
                          <w:sz w:val="11"/>
                        </w:rPr>
                        <w:t>roduc</w:t>
                      </w:r>
                      <w:r>
                        <w:rPr>
                          <w:rFonts w:ascii="Arial"/>
                          <w:color w:val="2D2D2F"/>
                          <w:spacing w:val="4"/>
                          <w:w w:val="107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1"/>
                        </w:rPr>
                        <w:t>rProps</w:t>
                      </w:r>
                      <w:r>
                        <w:rPr>
                          <w:rFonts w:ascii="Arial"/>
                          <w:color w:val="0A0A0A"/>
                          <w:spacing w:val="6"/>
                          <w:w w:val="103"/>
                          <w:sz w:val="11"/>
                        </w:rPr>
                        <w:t>Q</w:t>
                      </w:r>
                      <w:r>
                        <w:rPr>
                          <w:rFonts w:ascii="Arial"/>
                          <w:color w:val="2D2D2F"/>
                          <w:w w:val="192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color w:val="2D2D2F"/>
                          <w:w w:val="192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ProducerFactory&lt;</w:t>
                      </w:r>
                      <w:r>
                        <w:rPr>
                          <w:rFonts w:ascii="Arial"/>
                          <w:color w:val="0A0A0A"/>
                          <w:spacing w:val="11"/>
                          <w:w w:val="107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nteger,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Str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w w:val="107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2"/>
                          <w:sz w:val="11"/>
                        </w:rPr>
                        <w:t>ng&gt;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39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6E4444"/>
                          <w:spacing w:val="-20"/>
                          <w:w w:val="139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8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6"/>
                          <w:sz w:val="11"/>
                        </w:rPr>
                        <w:t>new</w:t>
                      </w:r>
                      <w:r>
                        <w:rPr>
                          <w:rFonts w:ascii="Arial"/>
                          <w:color w:val="7C1C57"/>
                          <w:w w:val="116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DefaultKafkaProducerFactory&lt;l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9"/>
                          <w:sz w:val="11"/>
                        </w:rPr>
                        <w:t>ntege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w w:val="109"/>
                          <w:sz w:val="11"/>
                        </w:rPr>
                        <w:t>r</w:t>
                      </w:r>
                      <w:r>
                        <w:rPr>
                          <w:rFonts w:ascii="Arial"/>
                          <w:color w:val="3F3F3F"/>
                          <w:w w:val="168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color w:val="3F3F3F"/>
                          <w:spacing w:val="-2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7"/>
                          <w:sz w:val="11"/>
                        </w:rPr>
                        <w:t>String&gt;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08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6E4444"/>
                          <w:w w:val="106"/>
                          <w:sz w:val="11"/>
                        </w:rPr>
                        <w:t>senderProp</w:t>
                      </w:r>
                      <w:r>
                        <w:rPr>
                          <w:rFonts w:ascii="Arial"/>
                          <w:color w:val="6E4444"/>
                          <w:spacing w:val="4"/>
                          <w:w w:val="106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w w:val="144"/>
                          <w:sz w:val="11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43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line="280" w:lineRule="auto" w:before="5"/>
                        <w:ind w:left="348" w:right="262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A0A0A"/>
                          <w:w w:val="105"/>
                          <w:sz w:val="11"/>
                        </w:rPr>
                        <w:t>KafkaT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w w:val="105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D2D2F"/>
                          <w:spacing w:val="-6"/>
                          <w:w w:val="108"/>
                          <w:sz w:val="11"/>
                        </w:rPr>
                        <w:t>m</w:t>
                      </w:r>
                      <w:r>
                        <w:rPr>
                          <w:rFonts w:ascii="Arial"/>
                          <w:color w:val="0A0A0A"/>
                          <w:w w:val="123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0A0A0A"/>
                          <w:spacing w:val="-15"/>
                          <w:w w:val="123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09"/>
                          <w:sz w:val="11"/>
                        </w:rPr>
                        <w:t>ate&lt;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09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1"/>
                        </w:rPr>
                        <w:t>nteg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11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2D2D2F"/>
                          <w:w w:val="105"/>
                          <w:sz w:val="11"/>
                        </w:rPr>
                        <w:t>r,</w:t>
                      </w:r>
                      <w:r>
                        <w:rPr>
                          <w:rFonts w:ascii="Arial"/>
                          <w:color w:val="2D2D2F"/>
                          <w:spacing w:val="-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1D1D1D"/>
                          <w:w w:val="106"/>
                          <w:sz w:val="11"/>
                        </w:rPr>
                        <w:t>String&gt;</w:t>
                      </w:r>
                      <w:r>
                        <w:rPr>
                          <w:rFonts w:ascii="Arial"/>
                          <w:color w:val="1D1D1D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07"/>
                          <w:sz w:val="11"/>
                        </w:rPr>
                        <w:t>templat</w:t>
                      </w:r>
                      <w:r>
                        <w:rPr>
                          <w:rFonts w:ascii="Arial"/>
                          <w:color w:val="6E4444"/>
                          <w:spacing w:val="2"/>
                          <w:w w:val="107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29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color w:val="7C1C57"/>
                          <w:w w:val="117"/>
                          <w:sz w:val="11"/>
                        </w:rPr>
                        <w:t>new</w:t>
                      </w:r>
                      <w:r>
                        <w:rPr>
                          <w:rFonts w:ascii="Arial"/>
                          <w:color w:val="7C1C57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1"/>
                        </w:rPr>
                        <w:t>KafkaTemplate&lt;&gt;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spacing w:val="-1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spacing w:val="-19"/>
                          <w:w w:val="124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color w:val="3F3F3F"/>
                          <w:w w:val="107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color w:val="3F3F3F"/>
                          <w:spacing w:val="4"/>
                          <w:w w:val="108"/>
                          <w:sz w:val="11"/>
                        </w:rPr>
                        <w:t>)</w:t>
                      </w:r>
                      <w:r>
                        <w:rPr>
                          <w:rFonts w:ascii="Arial"/>
                          <w:color w:val="696B69"/>
                          <w:w w:val="168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color w:val="696B69"/>
                          <w:w w:val="168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22"/>
                          <w:sz w:val="11"/>
                        </w:rPr>
                        <w:t>return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05"/>
                          <w:sz w:val="11"/>
                        </w:rPr>
                        <w:t>template</w:t>
                      </w:r>
                      <w:r>
                        <w:rPr>
                          <w:rFonts w:ascii="Arial"/>
                          <w:color w:val="6E4444"/>
                          <w:spacing w:val="-17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43"/>
                          <w:sz w:val="11"/>
                        </w:rPr>
                        <w:t>;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21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A0A0A"/>
                          <w:w w:val="113"/>
                          <w:sz w:val="11"/>
                        </w:rPr>
                        <w:t>Se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5"/>
                          <w:w w:val="204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8"/>
                          <w:sz w:val="11"/>
                        </w:rPr>
                        <w:t>ncluyen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2"/>
                          <w:sz w:val="11"/>
                        </w:rPr>
                        <w:t>las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siguientes</w:t>
                      </w:r>
                      <w:r>
                        <w:rPr>
                          <w:rFonts w:ascii="Arial"/>
                          <w:color w:val="0A0A0A"/>
                          <w:spacing w:val="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1D1D1D"/>
                          <w:w w:val="108"/>
                          <w:sz w:val="11"/>
                        </w:rPr>
                        <w:t>nuevas</w:t>
                      </w:r>
                      <w:r>
                        <w:rPr>
                          <w:rFonts w:ascii="Arial"/>
                          <w:color w:val="1D1D1D"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propiedades: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numPr>
                          <w:ilvl w:val="0"/>
                          <w:numId w:val="13"/>
                        </w:numPr>
                        <w:tabs>
                          <w:tab w:pos="96" w:val="left" w:leader="none"/>
                        </w:tabs>
                        <w:spacing w:before="0"/>
                        <w:ind w:left="27" w:right="0" w:hanging="6"/>
                        <w:jc w:val="left"/>
                        <w:rPr>
                          <w:rFonts w:ascii="Arial" w:hAnsi="Arial" w:cs="Arial" w:eastAsia="Arial"/>
                          <w:color w:val="0A0A0A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i/>
                          <w:color w:val="26429A"/>
                          <w:w w:val="98"/>
                          <w:sz w:val="12"/>
                        </w:rPr>
                        <w:t>RETRIES_</w:t>
                      </w:r>
                      <w:r>
                        <w:rPr>
                          <w:rFonts w:ascii="Arial" w:hAnsi="Arial"/>
                          <w:i/>
                          <w:color w:val="4456A5"/>
                          <w:spacing w:val="-11"/>
                          <w:w w:val="124"/>
                          <w:sz w:val="12"/>
                        </w:rPr>
                        <w:t>C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w w:val="97"/>
                          <w:sz w:val="12"/>
                        </w:rPr>
                        <w:t>DNFI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spacing w:val="1"/>
                          <w:w w:val="97"/>
                          <w:sz w:val="12"/>
                        </w:rPr>
                        <w:t>G</w:t>
                      </w:r>
                      <w:r>
                        <w:rPr>
                          <w:rFonts w:ascii="Arial" w:hAnsi="Arial"/>
                          <w:i/>
                          <w:color w:val="4456A5"/>
                          <w:spacing w:val="-7"/>
                          <w:w w:val="157"/>
                          <w:sz w:val="12"/>
                        </w:rPr>
                        <w:t>:</w:t>
                      </w:r>
                      <w:r>
                        <w:rPr>
                          <w:rFonts w:ascii="Arial" w:hAnsi="Arial"/>
                          <w:i/>
                          <w:color w:val="0A0A0A"/>
                          <w:w w:val="97"/>
                          <w:sz w:val="12"/>
                        </w:rPr>
                        <w:t>Detine</w:t>
                      </w:r>
                      <w:r>
                        <w:rPr>
                          <w:rFonts w:ascii="Arial" w:hAnsi="Arial"/>
                          <w:i/>
                          <w:color w:val="0A0A0A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3"/>
                          <w:w w:val="204"/>
                          <w:sz w:val="11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1"/>
                        </w:rPr>
                        <w:t>os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1"/>
                        </w:rPr>
                        <w:t>reintentos</w:t>
                      </w:r>
                      <w:r>
                        <w:rPr>
                          <w:rFonts w:ascii="Arial" w:hAnsi="Arial"/>
                          <w:color w:val="0A0A0A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1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16"/>
                          <w:sz w:val="11"/>
                        </w:rPr>
                        <w:t>se</w:t>
                      </w:r>
                      <w:r>
                        <w:rPr>
                          <w:rFonts w:ascii="Arial" w:hAnsi="Arial"/>
                          <w:color w:val="1D1D1D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5"/>
                          <w:sz w:val="11"/>
                        </w:rPr>
                        <w:t>rea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15"/>
                          <w:sz w:val="11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1"/>
                        </w:rPr>
                        <w:t>izarán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6"/>
                          <w:sz w:val="11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2"/>
                          <w:sz w:val="11"/>
                        </w:rPr>
                        <w:t>caso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8"/>
                          <w:sz w:val="11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1"/>
                        </w:rPr>
                        <w:t>error.</w:t>
                      </w:r>
                      <w:r>
                        <w:rPr>
                          <w:rFonts w:ascii="Arial" w:hAnsi="Arial"/>
                          <w:sz w:val="11"/>
                        </w:rPr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tabs>
                          <w:tab w:pos="96" w:val="left" w:leader="none"/>
                        </w:tabs>
                        <w:spacing w:line="259" w:lineRule="auto" w:before="7"/>
                        <w:ind w:left="27" w:right="405" w:hanging="6"/>
                        <w:jc w:val="left"/>
                        <w:rPr>
                          <w:rFonts w:ascii="Arial" w:hAnsi="Arial" w:cs="Arial" w:eastAsia="Arial"/>
                          <w:color w:val="0A0A0A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i/>
                          <w:color w:val="26429A"/>
                          <w:w w:val="99"/>
                          <w:sz w:val="12"/>
                        </w:rPr>
                        <w:t>BATC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spacing w:val="-14"/>
                          <w:w w:val="99"/>
                          <w:sz w:val="12"/>
                        </w:rPr>
                        <w:t>H</w:t>
                      </w:r>
                      <w:r>
                        <w:rPr>
                          <w:rFonts w:ascii="Arial" w:hAnsi="Arial"/>
                          <w:i/>
                          <w:color w:val="8E9CCA"/>
                          <w:spacing w:val="4"/>
                          <w:w w:val="108"/>
                          <w:sz w:val="12"/>
                        </w:rPr>
                        <w:t>_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w w:val="103"/>
                          <w:sz w:val="12"/>
                        </w:rPr>
                        <w:t>SIZ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spacing w:val="-18"/>
                          <w:w w:val="103"/>
                          <w:sz w:val="12"/>
                        </w:rPr>
                        <w:t>E</w:t>
                      </w:r>
                      <w:r>
                        <w:rPr>
                          <w:rFonts w:ascii="Arial" w:hAnsi="Arial"/>
                          <w:i/>
                          <w:color w:val="8E9CCA"/>
                          <w:w w:val="108"/>
                          <w:sz w:val="12"/>
                        </w:rPr>
                        <w:t>_</w:t>
                      </w:r>
                      <w:r>
                        <w:rPr>
                          <w:rFonts w:ascii="Arial" w:hAnsi="Arial"/>
                          <w:i/>
                          <w:color w:val="8E9CCA"/>
                          <w:spacing w:val="-23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w w:val="97"/>
                          <w:sz w:val="12"/>
                        </w:rPr>
                        <w:t>CONFI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spacing w:val="-2"/>
                          <w:w w:val="97"/>
                          <w:sz w:val="12"/>
                        </w:rPr>
                        <w:t>G</w:t>
                      </w:r>
                      <w:r>
                        <w:rPr>
                          <w:rFonts w:ascii="Arial" w:hAnsi="Arial"/>
                          <w:i/>
                          <w:color w:val="4456A5"/>
                          <w:spacing w:val="-8"/>
                          <w:w w:val="168"/>
                          <w:sz w:val="12"/>
                        </w:rPr>
                        <w:t>:</w:t>
                      </w:r>
                      <w:r>
                        <w:rPr>
                          <w:rFonts w:ascii="Arial" w:hAnsi="Arial"/>
                          <w:i/>
                          <w:color w:val="1D1D1D"/>
                          <w:w w:val="84"/>
                          <w:sz w:val="12"/>
                        </w:rPr>
                        <w:t>EI</w:t>
                      </w:r>
                      <w:r>
                        <w:rPr>
                          <w:rFonts w:ascii="Arial" w:hAnsi="Arial"/>
                          <w:i/>
                          <w:color w:val="1D1D1D"/>
                          <w:spacing w:val="9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1"/>
                        </w:rPr>
                        <w:t>producer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19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color w:val="1D1D1D"/>
                          <w:spacing w:val="-9"/>
                          <w:w w:val="119"/>
                          <w:sz w:val="11"/>
                        </w:rPr>
                        <w:t>g</w:t>
                      </w:r>
                      <w:r>
                        <w:rPr>
                          <w:rFonts w:ascii="Arial" w:hAnsi="Arial"/>
                          <w:color w:val="3F3F3F"/>
                          <w:spacing w:val="-7"/>
                          <w:w w:val="126"/>
                          <w:sz w:val="11"/>
                        </w:rPr>
                        <w:t>r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1"/>
                        </w:rPr>
                        <w:t>upará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3"/>
                          <w:w w:val="204"/>
                          <w:sz w:val="11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1"/>
                        </w:rPr>
                        <w:t>os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registros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16"/>
                          <w:sz w:val="11"/>
                        </w:rPr>
                        <w:t>en</w:t>
                      </w:r>
                      <w:r>
                        <w:rPr>
                          <w:rFonts w:ascii="Arial" w:hAnsi="Arial"/>
                          <w:color w:val="1D1D1D"/>
                          <w:spacing w:val="-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1"/>
                        </w:rPr>
                        <w:t>bat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w w:val="110"/>
                          <w:sz w:val="11"/>
                        </w:rPr>
                        <w:t>c</w:t>
                      </w:r>
                      <w:r>
                        <w:rPr>
                          <w:rFonts w:ascii="Arial" w:hAnsi="Arial"/>
                          <w:color w:val="2D2D2F"/>
                          <w:w w:val="107"/>
                          <w:sz w:val="11"/>
                        </w:rPr>
                        <w:t>hes.</w:t>
                      </w:r>
                      <w:r>
                        <w:rPr>
                          <w:rFonts w:ascii="Arial" w:hAnsi="Arial"/>
                          <w:color w:val="2D2D2F"/>
                          <w:w w:val="107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mejorando</w:t>
                      </w:r>
                      <w:r>
                        <w:rPr>
                          <w:rFonts w:ascii="Arial" w:hAnsi="Arial"/>
                          <w:color w:val="0A0A0A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21"/>
                          <w:sz w:val="11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07"/>
                          <w:sz w:val="11"/>
                        </w:rPr>
                        <w:t>performance</w:t>
                      </w:r>
                      <w:r>
                        <w:rPr>
                          <w:rFonts w:ascii="Arial" w:hAnsi="Arial"/>
                          <w:color w:val="1D1D1D"/>
                          <w:spacing w:val="2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1"/>
                        </w:rPr>
                        <w:t>(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1"/>
                        </w:rPr>
                        <w:t>está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1"/>
                        </w:rPr>
                        <w:t>def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1"/>
                        </w:rPr>
                        <w:t>nido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6"/>
                          <w:sz w:val="11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1"/>
                        </w:rPr>
                        <w:t>bytes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)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1"/>
                        </w:rPr>
                        <w:t>.</w:t>
                      </w:r>
                      <w:r>
                        <w:rPr>
                          <w:rFonts w:ascii="Arial" w:hAnsi="Arial"/>
                          <w:sz w:val="11"/>
                        </w:rPr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tabs>
                          <w:tab w:pos="96" w:val="left" w:leader="none"/>
                        </w:tabs>
                        <w:spacing w:line="273" w:lineRule="auto" w:before="0"/>
                        <w:ind w:left="21" w:right="97" w:firstLine="0"/>
                        <w:jc w:val="left"/>
                        <w:rPr>
                          <w:rFonts w:ascii="Arial" w:hAnsi="Arial" w:cs="Arial" w:eastAsia="Arial"/>
                          <w:color w:val="1D1D1D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i/>
                          <w:color w:val="26429A"/>
                          <w:w w:val="99"/>
                          <w:sz w:val="12"/>
                        </w:rPr>
                        <w:t>LINGER_M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spacing w:val="-8"/>
                          <w:w w:val="99"/>
                          <w:sz w:val="12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color w:val="4456A5"/>
                          <w:w w:val="108"/>
                          <w:sz w:val="12"/>
                        </w:rPr>
                        <w:t>_</w:t>
                      </w:r>
                      <w:r>
                        <w:rPr>
                          <w:rFonts w:ascii="Arial" w:hAnsi="Arial"/>
                          <w:i/>
                          <w:color w:val="4456A5"/>
                          <w:spacing w:val="-23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w w:val="98"/>
                          <w:sz w:val="12"/>
                        </w:rPr>
                        <w:t>CONFIG:</w:t>
                      </w:r>
                      <w:r>
                        <w:rPr>
                          <w:rFonts w:ascii="Arial" w:hAnsi="Arial"/>
                          <w:i/>
                          <w:color w:val="26429A"/>
                          <w:spacing w:val="4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1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1"/>
                        </w:rPr>
                        <w:t>batches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6"/>
                          <w:sz w:val="11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agruparan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5"/>
                          <w:sz w:val="11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1"/>
                        </w:rPr>
                        <w:t>acu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w w:val="106"/>
                          <w:sz w:val="11"/>
                        </w:rPr>
                        <w:t>e</w:t>
                      </w:r>
                      <w:r>
                        <w:rPr>
                          <w:rFonts w:ascii="Arial" w:hAnsi="Arial"/>
                          <w:color w:val="3F3F3F"/>
                          <w:spacing w:val="-9"/>
                          <w:w w:val="117"/>
                          <w:sz w:val="11"/>
                        </w:rPr>
                        <w:t>r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1"/>
                        </w:rPr>
                        <w:t>do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20"/>
                          <w:sz w:val="11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7"/>
                          <w:sz w:val="11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1"/>
                        </w:rPr>
                        <w:t>per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09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1"/>
                        </w:rPr>
                        <w:t>odo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8"/>
                          <w:sz w:val="11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28"/>
                          <w:sz w:val="11"/>
                        </w:rPr>
                        <w:t>t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28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1"/>
                        </w:rPr>
                        <w:t>empo,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7"/>
                          <w:sz w:val="11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17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color w:val="2D2D2F"/>
                          <w:spacing w:val="-3"/>
                          <w:w w:val="130"/>
                          <w:sz w:val="11"/>
                        </w:rPr>
                        <w:t>t</w:t>
                      </w:r>
                      <w:r>
                        <w:rPr>
                          <w:rFonts w:ascii="Arial" w:hAnsi="Arial"/>
                          <w:color w:val="0A0A0A"/>
                          <w:w w:val="128"/>
                          <w:sz w:val="11"/>
                        </w:rPr>
                        <w:t>á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defin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w w:val="108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2"/>
                          <w:sz w:val="11"/>
                        </w:rPr>
                        <w:t>do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9"/>
                          <w:sz w:val="11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spacing w:val="-6"/>
                          <w:w w:val="112"/>
                          <w:sz w:val="11"/>
                        </w:rPr>
                        <w:t>m</w:t>
                      </w:r>
                      <w:r>
                        <w:rPr>
                          <w:rFonts w:ascii="Arial" w:hAnsi="Arial"/>
                          <w:color w:val="0A0A0A"/>
                          <w:w w:val="141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w w:val="141"/>
                          <w:sz w:val="11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1"/>
                        </w:rPr>
                        <w:t>isegundo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w w:val="107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color w:val="3F3F3F"/>
                          <w:w w:val="178"/>
                          <w:sz w:val="11"/>
                        </w:rPr>
                        <w:t>.</w:t>
                      </w:r>
                      <w:r>
                        <w:rPr>
                          <w:rFonts w:ascii="Arial" w:hAnsi="Arial"/>
                          <w:sz w:val="11"/>
                        </w:rPr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tabs>
                          <w:tab w:pos="96" w:val="left" w:leader="none"/>
                        </w:tabs>
                        <w:spacing w:line="127" w:lineRule="exact" w:before="0"/>
                        <w:ind w:left="95" w:right="0" w:hanging="74"/>
                        <w:jc w:val="left"/>
                        <w:rPr>
                          <w:rFonts w:ascii="Arial" w:hAnsi="Arial" w:cs="Arial" w:eastAsia="Arial"/>
                          <w:color w:val="0A0A0A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i/>
                          <w:color w:val="26429A"/>
                          <w:w w:val="98"/>
                          <w:sz w:val="12"/>
                        </w:rPr>
                        <w:t>BUFFER_MEMORY_CONFIG:</w:t>
                      </w:r>
                      <w:r>
                        <w:rPr>
                          <w:rFonts w:ascii="Arial"/>
                          <w:i/>
                          <w:color w:val="26429A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26429A"/>
                          <w:spacing w:val="-1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9"/>
                          <w:sz w:val="11"/>
                        </w:rPr>
                        <w:t>Define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1"/>
                          <w:sz w:val="11"/>
                        </w:rPr>
                        <w:t>el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1"/>
                        </w:rPr>
                        <w:t>espacio</w:t>
                      </w:r>
                      <w:r>
                        <w:rPr>
                          <w:rFonts w:ascii="Arial"/>
                          <w:color w:val="0A0A0A"/>
                          <w:spacing w:val="8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1"/>
                        </w:rPr>
                        <w:t>de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1"/>
                        </w:rPr>
                        <w:t>memor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39"/>
                          <w:sz w:val="11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2"/>
                          <w:sz w:val="11"/>
                        </w:rPr>
                        <w:t>que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4"/>
                          <w:sz w:val="11"/>
                        </w:rPr>
                        <w:t>se</w:t>
                      </w:r>
                      <w:r>
                        <w:rPr>
                          <w:rFonts w:ascii="Arial"/>
                          <w:sz w:val="11"/>
                        </w:rPr>
                      </w:r>
                    </w:p>
                    <w:p>
                      <w:pPr>
                        <w:spacing w:before="22"/>
                        <w:ind w:left="21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/>
                          <w:color w:val="1D1D1D"/>
                          <w:w w:val="117"/>
                          <w:sz w:val="11"/>
                        </w:rPr>
                        <w:t>as</w:t>
                      </w:r>
                      <w:r>
                        <w:rPr>
                          <w:rFonts w:ascii="Arial" w:hAnsi="Arial"/>
                          <w:color w:val="1D1D1D"/>
                          <w:spacing w:val="-11"/>
                          <w:w w:val="117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color w:val="1D1D1D"/>
                          <w:w w:val="109"/>
                          <w:sz w:val="11"/>
                        </w:rPr>
                        <w:t>gnará</w:t>
                      </w:r>
                      <w:r>
                        <w:rPr>
                          <w:rFonts w:ascii="Arial" w:hAnsi="Arial"/>
                          <w:color w:val="1D1D1D"/>
                          <w:spacing w:val="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1"/>
                        </w:rPr>
                        <w:t>para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06"/>
                          <w:sz w:val="11"/>
                        </w:rPr>
                        <w:t>colocar</w:t>
                      </w:r>
                      <w:r>
                        <w:rPr>
                          <w:rFonts w:ascii="Arial" w:hAnsi="Arial"/>
                          <w:color w:val="1D1D1D"/>
                          <w:spacing w:val="6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6"/>
                          <w:sz w:val="11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16"/>
                          <w:sz w:val="11"/>
                        </w:rPr>
                        <w:t>o</w:t>
                      </w:r>
                      <w:r>
                        <w:rPr>
                          <w:rFonts w:ascii="Arial" w:hAnsi="Arial"/>
                          <w:color w:val="2D2D2F"/>
                          <w:w w:val="124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color w:val="2D2D2F"/>
                          <w:spacing w:val="-8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30"/>
                          <w:sz w:val="11"/>
                        </w:rPr>
                        <w:t>m</w:t>
                      </w:r>
                      <w:r>
                        <w:rPr>
                          <w:rFonts w:ascii="Arial" w:hAnsi="Arial"/>
                          <w:color w:val="2D2D2F"/>
                          <w:spacing w:val="-4"/>
                          <w:w w:val="112"/>
                          <w:sz w:val="11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nsajes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1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w w:val="114"/>
                          <w:sz w:val="11"/>
                        </w:rPr>
                        <w:t>e</w:t>
                      </w:r>
                      <w:r>
                        <w:rPr>
                          <w:rFonts w:ascii="Arial" w:hAnsi="Arial"/>
                          <w:color w:val="2D2D2F"/>
                          <w:spacing w:val="-8"/>
                          <w:w w:val="114"/>
                          <w:sz w:val="11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1"/>
                        </w:rPr>
                        <w:t>tán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w w:val="124"/>
                          <w:sz w:val="11"/>
                        </w:rPr>
                        <w:t>p</w:t>
                      </w:r>
                      <w:r>
                        <w:rPr>
                          <w:rFonts w:ascii="Arial" w:hAnsi="Arial"/>
                          <w:color w:val="2D2D2F"/>
                          <w:spacing w:val="2"/>
                          <w:w w:val="117"/>
                          <w:sz w:val="11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1"/>
                        </w:rPr>
                        <w:t>ndien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w w:val="108"/>
                          <w:sz w:val="11"/>
                        </w:rPr>
                        <w:t>t</w:t>
                      </w:r>
                      <w:r>
                        <w:rPr>
                          <w:rFonts w:ascii="Arial" w:hAnsi="Arial"/>
                          <w:color w:val="2D2D2F"/>
                          <w:w w:val="117"/>
                          <w:sz w:val="11"/>
                        </w:rPr>
                        <w:t>es</w:t>
                      </w:r>
                      <w:r>
                        <w:rPr>
                          <w:rFonts w:ascii="Arial" w:hAnsi="Arial"/>
                          <w:color w:val="2D2D2F"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1"/>
                        </w:rPr>
                        <w:t>por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15"/>
                          <w:sz w:val="11"/>
                        </w:rPr>
                        <w:t>env</w:t>
                      </w:r>
                      <w:r>
                        <w:rPr>
                          <w:rFonts w:ascii="Arial" w:hAnsi="Arial"/>
                          <w:color w:val="1D1D1D"/>
                          <w:spacing w:val="-11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Arial" w:hAnsi="Arial"/>
                          <w:color w:val="1D1D1D"/>
                          <w:w w:val="109"/>
                          <w:sz w:val="11"/>
                        </w:rPr>
                        <w:t>ar.</w:t>
                      </w:r>
                      <w:r>
                        <w:rPr>
                          <w:rFonts w:ascii="Arial" w:hAnsi="Arial"/>
                          <w:sz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4456A5"/>
          <w:spacing w:val="-3"/>
          <w:w w:val="105"/>
          <w:sz w:val="15"/>
        </w:rPr>
        <w:t>k</w:t>
      </w:r>
      <w:r>
        <w:rPr>
          <w:rFonts w:ascii="Arial"/>
          <w:color w:val="26429A"/>
          <w:spacing w:val="-3"/>
          <w:w w:val="105"/>
          <w:sz w:val="15"/>
        </w:rPr>
        <w:t>afkaTemplate</w:t>
      </w:r>
      <w:r>
        <w:rPr>
          <w:rFonts w:ascii="Arial"/>
          <w:color w:val="0A0A0A"/>
          <w:spacing w:val="-3"/>
          <w:w w:val="105"/>
          <w:sz w:val="15"/>
        </w:rPr>
        <w:t>.send(</w:t>
      </w:r>
      <w:r>
        <w:rPr>
          <w:rFonts w:ascii="Arial"/>
          <w:color w:val="7C1C57"/>
          <w:spacing w:val="-3"/>
          <w:w w:val="105"/>
          <w:sz w:val="15"/>
        </w:rPr>
        <w:t>new</w:t>
      </w:r>
      <w:r>
        <w:rPr>
          <w:rFonts w:ascii="Arial"/>
          <w:color w:val="7C1C57"/>
          <w:spacing w:val="36"/>
          <w:w w:val="105"/>
          <w:sz w:val="15"/>
        </w:rPr>
        <w:t> </w:t>
      </w:r>
      <w:r>
        <w:rPr>
          <w:rFonts w:ascii="Arial"/>
          <w:color w:val="7C1C57"/>
          <w:spacing w:val="36"/>
          <w:w w:val="105"/>
          <w:sz w:val="15"/>
        </w:rPr>
      </w:r>
      <w:r>
        <w:rPr>
          <w:rFonts w:ascii="Arial"/>
          <w:color w:val="0A0A0A"/>
          <w:w w:val="105"/>
          <w:sz w:val="15"/>
        </w:rPr>
        <w:t>ProducerRecord&lt;String,Stri</w:t>
      </w:r>
      <w:r>
        <w:rPr>
          <w:rFonts w:ascii="Arial"/>
          <w:color w:val="0A0A0A"/>
          <w:spacing w:val="-20"/>
          <w:w w:val="105"/>
          <w:sz w:val="15"/>
        </w:rPr>
        <w:t> </w:t>
      </w:r>
      <w:r>
        <w:rPr>
          <w:rFonts w:ascii="Arial"/>
          <w:color w:val="0A0A0A"/>
          <w:w w:val="105"/>
          <w:sz w:val="15"/>
        </w:rPr>
        <w:t>ng&gt;</w:t>
      </w:r>
      <w:r>
        <w:rPr>
          <w:rFonts w:ascii="Arial"/>
          <w:color w:val="0A0A0A"/>
          <w:w w:val="109"/>
          <w:sz w:val="15"/>
        </w:rPr>
        <w:t> </w:t>
      </w:r>
      <w:r>
        <w:rPr>
          <w:rFonts w:ascii="Arial"/>
          <w:color w:val="2D2D2F"/>
          <w:w w:val="105"/>
          <w:sz w:val="15"/>
        </w:rPr>
        <w:t>("</w:t>
      </w:r>
      <w:r>
        <w:rPr>
          <w:rFonts w:ascii="Arial"/>
          <w:color w:val="4456A5"/>
          <w:w w:val="105"/>
          <w:sz w:val="15"/>
        </w:rPr>
        <w:t>key"</w:t>
      </w:r>
      <w:r>
        <w:rPr>
          <w:rFonts w:ascii="Arial"/>
          <w:color w:val="0A0A0A"/>
          <w:w w:val="105"/>
          <w:sz w:val="15"/>
        </w:rPr>
        <w:t>,</w:t>
      </w:r>
      <w:r>
        <w:rPr>
          <w:rFonts w:ascii="Arial"/>
          <w:color w:val="4456A5"/>
          <w:w w:val="105"/>
          <w:sz w:val="15"/>
        </w:rPr>
        <w:t>"value"</w:t>
      </w:r>
      <w:r>
        <w:rPr>
          <w:rFonts w:ascii="Arial"/>
          <w:color w:val="0A0A0A"/>
          <w:w w:val="105"/>
          <w:sz w:val="15"/>
        </w:rPr>
        <w:t>)).getQ</w:t>
      </w:r>
      <w:r>
        <w:rPr>
          <w:rFonts w:ascii="Arial"/>
          <w:color w:val="2D2D2F"/>
          <w:w w:val="105"/>
          <w:sz w:val="15"/>
        </w:rPr>
        <w:t>;</w:t>
      </w:r>
      <w:r>
        <w:rPr>
          <w:rFonts w:ascii="Arial"/>
          <w:sz w:val="15"/>
        </w:rPr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9" w:lineRule="auto"/>
        <w:ind w:left="1533" w:right="190"/>
        <w:jc w:val="left"/>
      </w:pPr>
      <w:r>
        <w:rPr>
          <w:color w:val="4456A5"/>
          <w:spacing w:val="-3"/>
          <w:w w:val="105"/>
        </w:rPr>
        <w:t>k</w:t>
      </w:r>
      <w:r>
        <w:rPr>
          <w:color w:val="26429A"/>
          <w:spacing w:val="-3"/>
          <w:w w:val="105"/>
        </w:rPr>
        <w:t>af</w:t>
      </w:r>
      <w:r>
        <w:rPr>
          <w:color w:val="4456A5"/>
          <w:spacing w:val="-3"/>
          <w:w w:val="105"/>
        </w:rPr>
        <w:t>k</w:t>
      </w:r>
      <w:r>
        <w:rPr>
          <w:color w:val="26429A"/>
          <w:spacing w:val="-3"/>
          <w:w w:val="105"/>
        </w:rPr>
        <w:t>aTemp</w:t>
      </w:r>
      <w:r>
        <w:rPr>
          <w:color w:val="4456A5"/>
          <w:spacing w:val="-3"/>
          <w:w w:val="105"/>
        </w:rPr>
        <w:t>la</w:t>
      </w:r>
      <w:r>
        <w:rPr>
          <w:color w:val="26429A"/>
          <w:spacing w:val="-3"/>
          <w:w w:val="105"/>
        </w:rPr>
        <w:t>te</w:t>
      </w:r>
      <w:r>
        <w:rPr>
          <w:color w:val="696B69"/>
          <w:spacing w:val="-3"/>
          <w:w w:val="105"/>
        </w:rPr>
        <w:t>.</w:t>
      </w:r>
      <w:r>
        <w:rPr>
          <w:color w:val="0A0A0A"/>
          <w:spacing w:val="-3"/>
          <w:w w:val="105"/>
        </w:rPr>
        <w:t>send(</w:t>
      </w:r>
      <w:r>
        <w:rPr>
          <w:color w:val="7C1C57"/>
          <w:spacing w:val="-3"/>
          <w:w w:val="105"/>
        </w:rPr>
        <w:t>new</w:t>
      </w:r>
      <w:r>
        <w:rPr>
          <w:color w:val="7C1C57"/>
          <w:w w:val="108"/>
        </w:rPr>
        <w:t> </w:t>
      </w:r>
      <w:r>
        <w:rPr>
          <w:color w:val="0A0A0A"/>
          <w:w w:val="105"/>
        </w:rPr>
        <w:t>ProducerRecord&lt;String,Stri</w:t>
      </w:r>
      <w:r>
        <w:rPr>
          <w:color w:val="2D2D2F"/>
          <w:w w:val="105"/>
        </w:rPr>
        <w:t>n</w:t>
      </w:r>
      <w:r>
        <w:rPr>
          <w:color w:val="0A0A0A"/>
          <w:w w:val="105"/>
        </w:rPr>
        <w:t>g&gt;</w:t>
      </w:r>
      <w:r>
        <w:rPr>
          <w:color w:val="0A0A0A"/>
          <w:w w:val="105"/>
        </w:rPr>
        <w:t> </w:t>
      </w:r>
      <w:r>
        <w:rPr>
          <w:color w:val="2D2D2F"/>
          <w:spacing w:val="-3"/>
        </w:rPr>
        <w:t>(</w:t>
      </w:r>
      <w:r>
        <w:rPr>
          <w:color w:val="4456A5"/>
          <w:spacing w:val="-3"/>
        </w:rPr>
        <w:t>"key''</w:t>
      </w:r>
      <w:r>
        <w:rPr>
          <w:color w:val="1D1D1D"/>
          <w:spacing w:val="-3"/>
        </w:rPr>
        <w:t>,</w:t>
      </w:r>
      <w:r>
        <w:rPr>
          <w:color w:val="4456A5"/>
          <w:spacing w:val="-3"/>
        </w:rPr>
        <w:t>''value"</w:t>
      </w:r>
      <w:r>
        <w:rPr>
          <w:color w:val="0A0A0A"/>
          <w:spacing w:val="-3"/>
        </w:rPr>
        <w:t>))</w:t>
      </w:r>
      <w:r>
        <w:rPr>
          <w:color w:val="2D2D2F"/>
          <w:spacing w:val="-3"/>
        </w:rPr>
        <w:t>.</w:t>
      </w:r>
      <w:r>
        <w:rPr>
          <w:color w:val="0A0A0A"/>
          <w:spacing w:val="-3"/>
        </w:rPr>
        <w:t>get(lO</w:t>
      </w:r>
      <w:r>
        <w:rPr>
          <w:color w:val="2D2D2F"/>
          <w:spacing w:val="-3"/>
        </w:rPr>
        <w:t>,</w:t>
      </w:r>
      <w:r>
        <w:rPr>
          <w:color w:val="0A0A0A"/>
          <w:spacing w:val="-3"/>
        </w:rPr>
        <w:t>TimeUnit.</w:t>
      </w:r>
      <w:r>
        <w:rPr>
          <w:color w:val="26429A"/>
          <w:spacing w:val="-3"/>
        </w:rPr>
        <w:t>SECONOS</w:t>
      </w:r>
      <w:r>
        <w:rPr>
          <w:color w:val="0A0A0A"/>
          <w:spacing w:val="-3"/>
        </w:rPr>
        <w:t>);</w:t>
      </w:r>
      <w:r>
        <w:rPr>
          <w:spacing w:val="-3"/>
        </w:rPr>
      </w: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7" w:lineRule="auto"/>
        <w:ind w:left="1528" w:right="190" w:firstLine="8"/>
        <w:jc w:val="left"/>
      </w:pPr>
      <w:r>
        <w:rPr>
          <w:color w:val="0A0A0A"/>
        </w:rPr>
        <w:t>En el segundo ejemplo vemos</w:t>
      </w:r>
      <w:r>
        <w:rPr>
          <w:color w:val="0A0A0A"/>
          <w:spacing w:val="-18"/>
        </w:rPr>
        <w:t> </w:t>
      </w:r>
      <w:r>
        <w:rPr>
          <w:color w:val="0A0A0A"/>
        </w:rPr>
        <w:t>como</w:t>
      </w:r>
      <w:r>
        <w:rPr>
          <w:color w:val="0A0A0A"/>
          <w:w w:val="101"/>
        </w:rPr>
        <w:t> </w:t>
      </w:r>
      <w:r>
        <w:rPr>
          <w:color w:val="0A0A0A"/>
        </w:rPr>
        <w:t>podemos definir</w:t>
      </w:r>
      <w:r>
        <w:rPr>
          <w:color w:val="0A0A0A"/>
          <w:spacing w:val="2"/>
        </w:rPr>
        <w:t> </w:t>
      </w:r>
      <w:r>
        <w:rPr>
          <w:color w:val="0A0A0A"/>
        </w:rPr>
        <w:t>un</w:t>
      </w:r>
      <w:r>
        <w:rPr>
          <w:color w:val="0A0A0A"/>
          <w:spacing w:val="-17"/>
        </w:rPr>
        <w:t> </w:t>
      </w:r>
      <w:r>
        <w:rPr>
          <w:color w:val="0A0A0A"/>
        </w:rPr>
        <w:t>timeou</w:t>
      </w:r>
      <w:r>
        <w:rPr>
          <w:color w:val="545454"/>
        </w:rPr>
        <w:t>t </w:t>
      </w:r>
      <w:r>
        <w:rPr>
          <w:color w:val="0A0A0A"/>
        </w:rPr>
        <w:t>para</w:t>
      </w:r>
      <w:r>
        <w:rPr>
          <w:color w:val="0A0A0A"/>
          <w:spacing w:val="-18"/>
        </w:rPr>
        <w:t> </w:t>
      </w:r>
      <w:r>
        <w:rPr>
          <w:color w:val="0A0A0A"/>
        </w:rPr>
        <w:t>esperar</w:t>
      </w:r>
      <w:r>
        <w:rPr>
          <w:color w:val="0A0A0A"/>
          <w:spacing w:val="2"/>
        </w:rPr>
        <w:t> </w:t>
      </w:r>
      <w:r>
        <w:rPr>
          <w:color w:val="0A0A0A"/>
        </w:rPr>
        <w:t>y</w:t>
      </w:r>
      <w:r>
        <w:rPr>
          <w:color w:val="0A0A0A"/>
          <w:spacing w:val="-36"/>
        </w:rPr>
        <w:t> </w:t>
      </w:r>
      <w:r>
        <w:rPr>
          <w:color w:val="0A0A0A"/>
          <w:spacing w:val="-36"/>
        </w:rPr>
      </w:r>
      <w:r>
        <w:rPr>
          <w:color w:val="0A0A0A"/>
        </w:rPr>
        <w:t>leer</w:t>
      </w:r>
      <w:r>
        <w:rPr>
          <w:color w:val="0A0A0A"/>
          <w:spacing w:val="-2"/>
        </w:rPr>
        <w:t> </w:t>
      </w:r>
      <w:r>
        <w:rPr>
          <w:color w:val="0A0A0A"/>
        </w:rPr>
        <w:t>el</w:t>
      </w:r>
      <w:r>
        <w:rPr>
          <w:color w:val="0A0A0A"/>
          <w:spacing w:val="8"/>
        </w:rPr>
        <w:t> </w:t>
      </w:r>
      <w:r>
        <w:rPr>
          <w:color w:val="0A0A0A"/>
        </w:rPr>
        <w:t>resultado</w:t>
      </w:r>
      <w:r>
        <w:rPr>
          <w:color w:val="0A0A0A"/>
          <w:spacing w:val="7"/>
        </w:rPr>
        <w:t> </w:t>
      </w:r>
      <w:r>
        <w:rPr>
          <w:color w:val="0A0A0A"/>
        </w:rPr>
        <w:t>si</w:t>
      </w:r>
      <w:r>
        <w:rPr>
          <w:color w:val="0A0A0A"/>
          <w:spacing w:val="-5"/>
        </w:rPr>
        <w:t> </w:t>
      </w:r>
      <w:r>
        <w:rPr>
          <w:color w:val="0A0A0A"/>
        </w:rPr>
        <w:t>está</w:t>
      </w:r>
      <w:r>
        <w:rPr>
          <w:color w:val="0A0A0A"/>
          <w:spacing w:val="2"/>
        </w:rPr>
        <w:t> </w:t>
      </w:r>
      <w:r>
        <w:rPr>
          <w:color w:val="0A0A0A"/>
        </w:rPr>
        <w:t>presente</w:t>
      </w:r>
      <w:r>
        <w:rPr>
          <w:color w:val="3F3F3F"/>
        </w:rPr>
        <w:t>.</w:t>
      </w:r>
      <w:r>
        <w:rPr>
          <w:color w:val="0A0A0A"/>
        </w:rPr>
        <w:t>si</w:t>
      </w:r>
      <w:r>
        <w:rPr>
          <w:color w:val="0A0A0A"/>
          <w:spacing w:val="7"/>
        </w:rPr>
        <w:t> </w:t>
      </w:r>
      <w:r>
        <w:rPr>
          <w:color w:val="0A0A0A"/>
        </w:rPr>
        <w:t>no</w:t>
      </w:r>
      <w:r>
        <w:rPr>
          <w:color w:val="0A0A0A"/>
          <w:spacing w:val="-3"/>
        </w:rPr>
        <w:t> </w:t>
      </w:r>
      <w:r>
        <w:rPr>
          <w:color w:val="0A0A0A"/>
        </w:rPr>
        <w:t>es</w:t>
      </w:r>
      <w:r>
        <w:rPr>
          <w:color w:val="0A0A0A"/>
          <w:spacing w:val="1"/>
        </w:rPr>
        <w:t> </w:t>
      </w:r>
      <w:r>
        <w:rPr>
          <w:color w:val="0A0A0A"/>
        </w:rPr>
        <w:t>así</w:t>
      </w:r>
      <w:r>
        <w:rPr>
          <w:color w:val="0A0A0A"/>
          <w:spacing w:val="-37"/>
        </w:rPr>
        <w:t> </w:t>
      </w:r>
      <w:r>
        <w:rPr>
          <w:color w:val="0A0A0A"/>
          <w:spacing w:val="-37"/>
        </w:rPr>
      </w:r>
      <w:r>
        <w:rPr>
          <w:color w:val="0A0A0A"/>
        </w:rPr>
        <w:t>se producirá una</w:t>
      </w:r>
      <w:r>
        <w:rPr>
          <w:color w:val="0A0A0A"/>
          <w:spacing w:val="-27"/>
        </w:rPr>
        <w:t> </w:t>
      </w:r>
      <w:r>
        <w:rPr>
          <w:color w:val="4456A5"/>
        </w:rPr>
        <w:t>TimeoutE</w:t>
      </w:r>
      <w:r>
        <w:rPr>
          <w:color w:val="5D6DB1"/>
        </w:rPr>
        <w:t>x</w:t>
      </w:r>
      <w:r>
        <w:rPr>
          <w:color w:val="4456A5"/>
        </w:rPr>
        <w:t>ception.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pStyle w:val="Heading9"/>
        <w:spacing w:line="240" w:lineRule="auto"/>
        <w:ind w:left="2359" w:right="190"/>
        <w:jc w:val="left"/>
      </w:pPr>
      <w:r>
        <w:rPr>
          <w:color w:val="0A0A0A"/>
          <w:w w:val="108"/>
        </w:rPr>
        <w:t>Batch</w:t>
      </w:r>
      <w:r>
        <w:rPr>
          <w:color w:val="0A0A0A"/>
          <w:spacing w:val="-17"/>
        </w:rPr>
        <w:t> </w:t>
      </w:r>
      <w:r>
        <w:rPr>
          <w:color w:val="0A0A0A"/>
          <w:spacing w:val="-42"/>
          <w:w w:val="241"/>
        </w:rPr>
        <w:t>l</w:t>
      </w:r>
      <w:r>
        <w:rPr>
          <w:color w:val="0A0A0A"/>
          <w:spacing w:val="-32"/>
          <w:w w:val="200"/>
        </w:rPr>
        <w:t>i</w:t>
      </w:r>
      <w:r>
        <w:rPr>
          <w:color w:val="0A0A0A"/>
          <w:w w:val="106"/>
        </w:rPr>
        <w:t>steners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" w:bottom="0" w:left="40" w:right="80"/>
          <w:cols w:num="2" w:equalWidth="0">
            <w:col w:w="3139" w:space="4460"/>
            <w:col w:w="452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Heading9"/>
        <w:spacing w:line="240" w:lineRule="auto"/>
        <w:ind w:left="5684" w:right="4266"/>
        <w:jc w:val="center"/>
      </w:pPr>
      <w:r>
        <w:rPr/>
        <w:pict>
          <v:group style="position:absolute;margin-left:454.624512pt;margin-top:-111.381424pt;width:147.8pt;height:407.55pt;mso-position-horizontal-relative:page;mso-position-vertical-relative:paragraph;z-index:3832" coordorigin="9092,-2228" coordsize="2956,8151">
            <v:group style="position:absolute;left:9152;top:-2196;width:2889;height:2" coordorigin="9152,-2196" coordsize="2889,2">
              <v:shape style="position:absolute;left:9152;top:-2196;width:2889;height:2" coordorigin="9152,-2196" coordsize="2889,0" path="m9152,-2196l12041,-2196e" filled="false" stroked="true" strokeweight=".711462pt" strokecolor="#030303">
                <v:path arrowok="t"/>
              </v:shape>
            </v:group>
            <v:group style="position:absolute;left:9112;top:-2223;width:2;height:8142" coordorigin="9112,-2223" coordsize="2,8142">
              <v:shape style="position:absolute;left:9112;top:-2223;width:2;height:8142" coordorigin="9112,-2223" coordsize="0,8142" path="m9112,5919l9112,-2223e" filled="false" stroked="true" strokeweight=".426877pt" strokecolor="#000000">
                <v:path arrowok="t"/>
              </v:shape>
            </v:group>
            <v:group style="position:absolute;left:11998;top:-2223;width:2;height:8142" coordorigin="11998,-2223" coordsize="2,8142">
              <v:shape style="position:absolute;left:11998;top:-2223;width:2;height:8142" coordorigin="11998,-2223" coordsize="0,8142" path="m11998,5919l11998,-2223e" filled="false" stroked="true" strokeweight=".426877pt" strokecolor="#030303">
                <v:path arrowok="t"/>
              </v:shape>
            </v:group>
            <v:group style="position:absolute;left:9098;top:5896;width:2915;height:2" coordorigin="9098,5896" coordsize="2915,2">
              <v:shape style="position:absolute;left:9098;top:5896;width:2915;height:2" coordorigin="9098,5896" coordsize="2915,0" path="m9098,5896l12012,5896e" filled="false" stroked="true" strokeweight=".569170pt" strokecolor="#030303">
                <v:path arrowok="t"/>
              </v:shape>
              <v:shape style="position:absolute;left:9112;top:-2196;width:2886;height:8093" type="#_x0000_t202" filled="false" stroked="false">
                <v:textbox inset="0,0,0,0">
                  <w:txbxContent>
                    <w:p>
                      <w:pPr>
                        <w:spacing w:line="249" w:lineRule="auto" w:before="6"/>
                        <w:ind w:left="48" w:right="10" w:firstLine="14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pos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2"/>
                          <w:sz w:val="14"/>
                        </w:rPr>
                        <w:t>b</w:t>
                      </w:r>
                      <w:r>
                        <w:rPr>
                          <w:rFonts w:ascii="Arial" w:hAnsi="Arial"/>
                          <w:color w:val="0A0A0A"/>
                          <w:spacing w:val="-17"/>
                          <w:w w:val="112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leer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más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spacing w:val="-7"/>
                          <w:w w:val="106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eg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stro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al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smo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tiempo,</w:t>
                      </w:r>
                      <w:r>
                        <w:rPr>
                          <w:rFonts w:ascii="Arial" w:hAnsi="Arial"/>
                          <w:color w:val="0A0A0A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7"/>
                          <w:sz w:val="14"/>
                        </w:rPr>
                        <w:t>esto</w:t>
                      </w:r>
                      <w:r>
                        <w:rPr>
                          <w:rFonts w:ascii="Arial" w:hAnsi="Arial"/>
                          <w:color w:val="1D1D1D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agregaremos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45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guiente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conf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guración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al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ConcurrentKafkaL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w w:val="106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stenerConta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nerFactory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59" w:lineRule="auto" w:before="0"/>
                        <w:ind w:left="54" w:right="1260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E4444"/>
                          <w:w w:val="97"/>
                          <w:sz w:val="14"/>
                        </w:rPr>
                        <w:t>listenerContainerFactory</w:t>
                      </w:r>
                      <w:r>
                        <w:rPr>
                          <w:rFonts w:ascii="Arial"/>
                          <w:color w:val="6E4444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1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6"/>
                          <w:sz w:val="14"/>
                        </w:rPr>
                        <w:t>setBatchl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0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stener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7C1C57"/>
                          <w:w w:val="112"/>
                          <w:sz w:val="14"/>
                        </w:rPr>
                        <w:t>tru</w:t>
                      </w:r>
                      <w:r>
                        <w:rPr>
                          <w:rFonts w:ascii="Arial"/>
                          <w:color w:val="7C1C57"/>
                          <w:spacing w:val="-8"/>
                          <w:w w:val="112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1D1D1D"/>
                          <w:w w:val="121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1D1D1D"/>
                          <w:w w:val="12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249" w:lineRule="auto" w:before="0"/>
                        <w:ind w:left="54" w:right="117" w:hanging="6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Además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37"/>
                          <w:w w:val="206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conf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10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spacing w:val="-17"/>
                          <w:w w:val="127"/>
                          <w:sz w:val="14"/>
                        </w:rPr>
                        <w:t>g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urac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ón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anter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w w:val="10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or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agregaremos</w:t>
                      </w:r>
                      <w:r>
                        <w:rPr>
                          <w:rFonts w:ascii="Arial" w:hAnsi="Arial"/>
                          <w:color w:val="0A0A0A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algunos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parámetros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nuestra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anotaci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ón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@KafkaL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stener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muestr</w:t>
                      </w:r>
                      <w:r>
                        <w:rPr>
                          <w:rFonts w:ascii="Arial" w:hAnsi="Arial"/>
                          <w:color w:val="2D2D2F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D2D2F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D2D2F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w w:val="104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2D2D2F"/>
                          <w:spacing w:val="-6"/>
                          <w:w w:val="104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ntinuac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ón: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173" w:right="415" w:hanging="111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106"/>
                          <w:sz w:val="14"/>
                        </w:rPr>
                        <w:t>@Kafkal</w:t>
                      </w:r>
                      <w:r>
                        <w:rPr>
                          <w:rFonts w:ascii="Arial"/>
                          <w:color w:val="696B69"/>
                          <w:spacing w:val="-4"/>
                          <w:w w:val="10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B69"/>
                          <w:w w:val="96"/>
                          <w:sz w:val="14"/>
                        </w:rPr>
                        <w:t>stene</w:t>
                      </w:r>
                      <w:r>
                        <w:rPr>
                          <w:rFonts w:ascii="Arial"/>
                          <w:color w:val="696B69"/>
                          <w:spacing w:val="4"/>
                          <w:w w:val="96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topics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4456A5"/>
                          <w:w w:val="96"/>
                          <w:sz w:val="14"/>
                        </w:rPr>
                        <w:t>"devs4j-topic"</w:t>
                      </w:r>
                      <w:r>
                        <w:rPr>
                          <w:rFonts w:ascii="Arial"/>
                          <w:color w:val="4456A5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545454"/>
                          <w:w w:val="11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545454"/>
                          <w:w w:val="11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conta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nerFactory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2"/>
                        <w:ind w:left="5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spacing w:val="-11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4456A5"/>
                          <w:w w:val="97"/>
                          <w:sz w:val="14"/>
                        </w:rPr>
                        <w:t>"listenerContainerFactor</w:t>
                      </w:r>
                      <w:r>
                        <w:rPr>
                          <w:rFonts w:ascii="Arial"/>
                          <w:color w:val="4456A5"/>
                          <w:spacing w:val="17"/>
                          <w:w w:val="97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5D6DB1"/>
                          <w:spacing w:val="-6"/>
                          <w:w w:val="113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3F3F3F"/>
                          <w:spacing w:val="-33"/>
                          <w:w w:val="17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group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w w:val="102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15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5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spacing w:val="-11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4456A5"/>
                          <w:w w:val="96"/>
                          <w:sz w:val="14"/>
                        </w:rPr>
                        <w:t>"devs4j-group3"</w:t>
                      </w:r>
                      <w:r>
                        <w:rPr>
                          <w:rFonts w:ascii="Arial"/>
                          <w:color w:val="4456A5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D1D1D"/>
                          <w:w w:val="131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1D1D1D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proper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w w:val="98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8A8A8A"/>
                          <w:spacing w:val="-13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es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2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9" w:lineRule="auto" w:before="1"/>
                        <w:ind w:left="173" w:right="965" w:hanging="12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1D1D1D"/>
                          <w:w w:val="103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1D1D1D"/>
                          <w:spacing w:val="-1"/>
                          <w:w w:val="103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4456A5"/>
                          <w:w w:val="96"/>
                          <w:sz w:val="14"/>
                        </w:rPr>
                        <w:t>max</w:t>
                      </w:r>
                      <w:r>
                        <w:rPr>
                          <w:rFonts w:ascii="Arial"/>
                          <w:color w:val="4456A5"/>
                          <w:spacing w:val="4"/>
                          <w:w w:val="96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4456A5"/>
                          <w:w w:val="102"/>
                          <w:sz w:val="14"/>
                        </w:rPr>
                        <w:t>pol</w:t>
                      </w:r>
                      <w:r>
                        <w:rPr>
                          <w:rFonts w:ascii="Arial"/>
                          <w:color w:val="4456A5"/>
                          <w:spacing w:val="2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8E9CCA"/>
                          <w:spacing w:val="-5"/>
                          <w:w w:val="9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4456A5"/>
                          <w:w w:val="97"/>
                          <w:sz w:val="14"/>
                        </w:rPr>
                        <w:t>interva</w:t>
                      </w:r>
                      <w:r>
                        <w:rPr>
                          <w:rFonts w:ascii="Arial"/>
                          <w:color w:val="4456A5"/>
                          <w:spacing w:val="-1"/>
                          <w:w w:val="97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4456A5"/>
                          <w:spacing w:val="-31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4456A5"/>
                          <w:w w:val="103"/>
                          <w:sz w:val="14"/>
                        </w:rPr>
                        <w:t>ms</w:t>
                      </w:r>
                      <w:r>
                        <w:rPr>
                          <w:rFonts w:ascii="Arial"/>
                          <w:color w:val="4456A5"/>
                          <w:spacing w:val="-10"/>
                          <w:w w:val="103"/>
                          <w:sz w:val="14"/>
                        </w:rPr>
                        <w:t>:</w:t>
                      </w:r>
                      <w:r>
                        <w:rPr>
                          <w:rFonts w:ascii="Arial"/>
                          <w:color w:val="4456A5"/>
                          <w:w w:val="97"/>
                          <w:sz w:val="14"/>
                        </w:rPr>
                        <w:t>60000</w:t>
                      </w:r>
                      <w:r>
                        <w:rPr>
                          <w:rFonts w:ascii="Arial"/>
                          <w:color w:val="4456A5"/>
                          <w:spacing w:val="8"/>
                          <w:w w:val="97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6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280BC"/>
                          <w:spacing w:val="-11"/>
                          <w:w w:val="106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4456A5"/>
                          <w:w w:val="98"/>
                          <w:sz w:val="14"/>
                        </w:rPr>
                        <w:t>max.poll.records</w:t>
                      </w:r>
                      <w:r>
                        <w:rPr>
                          <w:rFonts w:ascii="Arial"/>
                          <w:color w:val="4456A5"/>
                          <w:spacing w:val="6"/>
                          <w:w w:val="98"/>
                          <w:sz w:val="14"/>
                        </w:rPr>
                        <w:t>:</w:t>
                      </w:r>
                      <w:r>
                        <w:rPr>
                          <w:rFonts w:ascii="Arial"/>
                          <w:color w:val="4456A5"/>
                          <w:w w:val="104"/>
                          <w:sz w:val="14"/>
                        </w:rPr>
                        <w:t>100</w:t>
                      </w:r>
                      <w:r>
                        <w:rPr>
                          <w:rFonts w:ascii="Arial"/>
                          <w:color w:val="4456A5"/>
                          <w:spacing w:val="-19"/>
                          <w:w w:val="104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7" w:lineRule="auto" w:before="0"/>
                        <w:ind w:left="59" w:right="99" w:hanging="1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7"/>
                          <w:sz w:val="14"/>
                        </w:rPr>
                        <w:t>continuación</w:t>
                      </w:r>
                      <w:r>
                        <w:rPr>
                          <w:rFonts w:ascii="Arial" w:hAnsi="Arial"/>
                          <w:color w:val="1D1D1D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puntos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importantes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sobre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los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atr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butos:</w:t>
                      </w:r>
                      <w:r>
                        <w:rPr>
                          <w:rFonts w:ascii="Arial" w:hAnsi="Arial"/>
                          <w:w w:val="100"/>
                          <w:sz w:val="1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37" w:val="left" w:leader="none"/>
                        </w:tabs>
                        <w:spacing w:line="244" w:lineRule="auto" w:before="0"/>
                        <w:ind w:left="54" w:right="10" w:firstLine="0"/>
                        <w:jc w:val="left"/>
                        <w:rPr>
                          <w:rFonts w:ascii="Arial" w:hAnsi="Arial" w:cs="Arial" w:eastAsia="Arial"/>
                          <w:color w:val="0A0A0A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containerFactory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696B69"/>
                          <w:w w:val="139"/>
                          <w:sz w:val="14"/>
                        </w:rPr>
                        <w:t>:</w:t>
                      </w:r>
                      <w:r>
                        <w:rPr>
                          <w:rFonts w:ascii="Arial" w:hAnsi="Arial"/>
                          <w:color w:val="696B69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Es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nombre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método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crea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bean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ConcurrentKafkaListenerCo</w:t>
                      </w:r>
                      <w:r>
                        <w:rPr>
                          <w:rFonts w:ascii="Arial" w:hAnsi="Arial"/>
                          <w:color w:val="0A0A0A"/>
                          <w:spacing w:val="16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0A0A0A"/>
                          <w:w w:val="116"/>
                          <w:sz w:val="14"/>
                        </w:rPr>
                        <w:t>tai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nerFactory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46" w:val="left" w:leader="none"/>
                        </w:tabs>
                        <w:spacing w:line="249" w:lineRule="auto" w:before="0"/>
                        <w:ind w:left="54" w:right="258" w:firstLine="0"/>
                        <w:jc w:val="left"/>
                        <w:rPr>
                          <w:rFonts w:ascii="Arial" w:hAnsi="Arial" w:cs="Arial" w:eastAsia="Arial"/>
                          <w:color w:val="0A0A0A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9"/>
                          <w:sz w:val="14"/>
                        </w:rPr>
                        <w:t>propert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es: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Perm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te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definir</w:t>
                      </w:r>
                      <w:r>
                        <w:rPr>
                          <w:rFonts w:ascii="Arial"/>
                          <w:color w:val="0A0A0A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propiedades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del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cons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midor.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9" w:lineRule="auto" w:before="0"/>
                        <w:ind w:left="59" w:right="666" w:hanging="1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7"/>
                          <w:sz w:val="14"/>
                        </w:rPr>
                        <w:t>continuación</w:t>
                      </w:r>
                      <w:r>
                        <w:rPr>
                          <w:rFonts w:ascii="Arial" w:hAnsi="Arial"/>
                          <w:color w:val="1D1D1D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0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1D1D1D"/>
                          <w:spacing w:val="-8"/>
                          <w:w w:val="10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1D1D1D"/>
                          <w:w w:val="97"/>
                          <w:sz w:val="14"/>
                        </w:rPr>
                        <w:t>gnificado</w:t>
                      </w:r>
                      <w:r>
                        <w:rPr>
                          <w:rFonts w:ascii="Arial" w:hAnsi="Arial"/>
                          <w:color w:val="1D1D1D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9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2D2D2F"/>
                          <w:w w:val="106"/>
                          <w:sz w:val="14"/>
                        </w:rPr>
                        <w:t>as</w:t>
                      </w:r>
                      <w:r>
                        <w:rPr>
                          <w:rFonts w:ascii="Arial" w:hAnsi="Arial"/>
                          <w:color w:val="2D2D2F"/>
                          <w:w w:val="10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propiedades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98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545454"/>
                          <w:spacing w:val="10"/>
                          <w:w w:val="98"/>
                          <w:sz w:val="14"/>
                        </w:rPr>
                        <w:t>f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in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das: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46" w:val="left" w:leader="none"/>
                        </w:tabs>
                        <w:spacing w:line="249" w:lineRule="auto" w:before="0"/>
                        <w:ind w:left="59" w:right="76" w:hanging="5"/>
                        <w:jc w:val="left"/>
                        <w:rPr>
                          <w:rFonts w:ascii="Arial" w:hAnsi="Arial" w:cs="Arial" w:eastAsia="Arial"/>
                          <w:color w:val="8A8A8A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4456A5"/>
                          <w:w w:val="98"/>
                          <w:sz w:val="14"/>
                        </w:rPr>
                        <w:t>max</w:t>
                      </w:r>
                      <w:r>
                        <w:rPr>
                          <w:rFonts w:ascii="Arial" w:hAnsi="Arial"/>
                          <w:color w:val="4456A5"/>
                          <w:spacing w:val="-8"/>
                          <w:w w:val="98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4456A5"/>
                          <w:w w:val="107"/>
                          <w:sz w:val="14"/>
                        </w:rPr>
                        <w:t>po</w:t>
                      </w:r>
                      <w:r>
                        <w:rPr>
                          <w:rFonts w:ascii="Arial" w:hAnsi="Arial"/>
                          <w:color w:val="4456A5"/>
                          <w:spacing w:val="-10"/>
                          <w:w w:val="107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5D6DB1"/>
                          <w:w w:val="107"/>
                          <w:sz w:val="14"/>
                        </w:rPr>
                        <w:t>l.</w:t>
                      </w:r>
                      <w:r>
                        <w:rPr>
                          <w:rFonts w:ascii="Arial" w:hAnsi="Arial"/>
                          <w:color w:val="5D6DB1"/>
                          <w:spacing w:val="-7"/>
                          <w:w w:val="10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4456A5"/>
                          <w:w w:val="97"/>
                          <w:sz w:val="14"/>
                        </w:rPr>
                        <w:t>nterval.m</w:t>
                      </w:r>
                      <w:r>
                        <w:rPr>
                          <w:rFonts w:ascii="Arial" w:hAnsi="Arial"/>
                          <w:color w:val="4456A5"/>
                          <w:spacing w:val="10"/>
                          <w:w w:val="97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8E9CCA"/>
                          <w:w w:val="139"/>
                          <w:sz w:val="14"/>
                        </w:rPr>
                        <w:t>:</w:t>
                      </w:r>
                      <w:r>
                        <w:rPr>
                          <w:rFonts w:ascii="Arial" w:hAnsi="Arial"/>
                          <w:color w:val="8E9CC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Define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6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w w:val="115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2D2D2F"/>
                          <w:spacing w:val="-8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emp</w:t>
                      </w:r>
                      <w:r>
                        <w:rPr>
                          <w:rFonts w:ascii="Arial" w:hAnsi="Arial"/>
                          <w:color w:val="2D2D2F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D2D2F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01"/>
                          <w:sz w:val="14"/>
                        </w:rPr>
                        <w:t>entre</w:t>
                      </w:r>
                      <w:r>
                        <w:rPr>
                          <w:rFonts w:ascii="Arial" w:hAnsi="Arial"/>
                          <w:color w:val="1D1D1D"/>
                          <w:w w:val="10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una</w:t>
                      </w:r>
                      <w:r>
                        <w:rPr>
                          <w:rFonts w:ascii="Arial" w:hAnsi="Arial"/>
                          <w:color w:val="0A0A0A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ejecución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otra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método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pool.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46" w:val="left" w:leader="none"/>
                        </w:tabs>
                        <w:spacing w:line="244" w:lineRule="auto" w:before="0"/>
                        <w:ind w:left="59" w:right="523" w:hanging="5"/>
                        <w:jc w:val="both"/>
                        <w:rPr>
                          <w:rFonts w:ascii="Arial" w:hAnsi="Arial" w:cs="Arial" w:eastAsia="Arial"/>
                          <w:color w:val="0A0A0A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4456A5"/>
                          <w:w w:val="98"/>
                          <w:sz w:val="14"/>
                        </w:rPr>
                        <w:t>max</w:t>
                      </w:r>
                      <w:r>
                        <w:rPr>
                          <w:rFonts w:ascii="Arial" w:hAnsi="Arial"/>
                          <w:color w:val="4456A5"/>
                          <w:spacing w:val="-8"/>
                          <w:w w:val="98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4456A5"/>
                          <w:w w:val="107"/>
                          <w:sz w:val="14"/>
                        </w:rPr>
                        <w:t>po</w:t>
                      </w:r>
                      <w:r>
                        <w:rPr>
                          <w:rFonts w:ascii="Arial" w:hAnsi="Arial"/>
                          <w:color w:val="4456A5"/>
                          <w:spacing w:val="-10"/>
                          <w:w w:val="107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5D6DB1"/>
                          <w:w w:val="108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5D6DB1"/>
                          <w:spacing w:val="-8"/>
                          <w:w w:val="108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color w:val="4456A5"/>
                          <w:w w:val="99"/>
                          <w:sz w:val="14"/>
                        </w:rPr>
                        <w:t>record</w:t>
                      </w:r>
                      <w:r>
                        <w:rPr>
                          <w:rFonts w:ascii="Arial" w:hAnsi="Arial"/>
                          <w:color w:val="4456A5"/>
                          <w:spacing w:val="4"/>
                          <w:w w:val="99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8E9CCA"/>
                          <w:w w:val="119"/>
                          <w:sz w:val="14"/>
                        </w:rPr>
                        <w:t>:</w:t>
                      </w:r>
                      <w:r>
                        <w:rPr>
                          <w:rFonts w:ascii="Arial" w:hAnsi="Arial"/>
                          <w:color w:val="8E9CC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8E9CC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Define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máx</w:t>
                      </w:r>
                      <w:r>
                        <w:rPr>
                          <w:rFonts w:ascii="Arial" w:hAnsi="Arial"/>
                          <w:color w:val="2D2D2F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2D2D2F"/>
                          <w:spacing w:val="-7"/>
                          <w:w w:val="101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número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reg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stros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devo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w w:val="98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ver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por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9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2D2D2F"/>
                          <w:w w:val="98"/>
                          <w:sz w:val="14"/>
                        </w:rPr>
                        <w:t>é</w:t>
                      </w:r>
                      <w:r>
                        <w:rPr>
                          <w:rFonts w:ascii="Arial" w:hAnsi="Arial"/>
                          <w:color w:val="2D2D2F"/>
                          <w:spacing w:val="-5"/>
                          <w:w w:val="98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odo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pool.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7" w:lineRule="auto" w:before="0"/>
                        <w:ind w:left="54" w:right="94" w:firstLine="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94"/>
                          <w:sz w:val="14"/>
                        </w:rPr>
                        <w:t>Por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últ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mo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debe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modificar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método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al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spacing w:val="-4"/>
                          <w:w w:val="106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01"/>
                          <w:sz w:val="14"/>
                        </w:rPr>
                        <w:t>aplica</w:t>
                      </w:r>
                      <w:r>
                        <w:rPr>
                          <w:rFonts w:ascii="Arial" w:hAnsi="Arial"/>
                          <w:color w:val="1D1D1D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la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9"/>
                          <w:sz w:val="14"/>
                        </w:rPr>
                        <w:t>anotac</w:t>
                      </w:r>
                      <w:r>
                        <w:rPr>
                          <w:rFonts w:ascii="Arial" w:hAnsi="Arial"/>
                          <w:color w:val="1D1D1D"/>
                          <w:spacing w:val="-2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1D1D1D"/>
                          <w:w w:val="101"/>
                          <w:sz w:val="14"/>
                        </w:rPr>
                        <w:t>ón</w:t>
                      </w:r>
                      <w:r>
                        <w:rPr>
                          <w:rFonts w:ascii="Arial" w:hAnsi="Arial"/>
                          <w:color w:val="1D1D1D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20"/>
                          <w:sz w:val="14"/>
                        </w:rPr>
                        <w:t>q</w:t>
                      </w:r>
                      <w:r>
                        <w:rPr>
                          <w:rFonts w:ascii="Arial" w:hAnsi="Arial"/>
                          <w:color w:val="2D2D2F"/>
                          <w:spacing w:val="-8"/>
                          <w:w w:val="109"/>
                          <w:sz w:val="14"/>
                        </w:rPr>
                        <w:t>u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7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1D1D1D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lugar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rec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b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w w:val="108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21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mensaje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de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tipo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Str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8"/>
                          <w:sz w:val="14"/>
                        </w:rPr>
                        <w:t>ng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reciba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u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n</w:t>
                      </w:r>
                      <w:r>
                        <w:rPr>
                          <w:rFonts w:ascii="Arial" w:hAnsi="Arial"/>
                          <w:color w:val="2D2D2F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D2D2F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5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29"/>
                          <w:w w:val="18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s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w w:val="104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2D2D2F"/>
                          <w:w w:val="126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D2D2F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06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1D1D1D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w w:val="102"/>
                          <w:sz w:val="14"/>
                        </w:rPr>
                        <w:t>u</w:t>
                      </w:r>
                      <w:r>
                        <w:rPr>
                          <w:rFonts w:ascii="Arial" w:hAnsi="Arial"/>
                          <w:color w:val="2D2D2F"/>
                          <w:spacing w:val="-11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stra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1D1D1D"/>
                          <w:spacing w:val="-2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continuación: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C57"/>
                          <w:w w:val="112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12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1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7"/>
                          <w:sz w:val="14"/>
                        </w:rPr>
                        <w:t>void</w:t>
                      </w:r>
                      <w:r>
                        <w:rPr>
                          <w:rFonts w:ascii="Arial"/>
                          <w:color w:val="7C1C57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2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isten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Lis</w:t>
                      </w:r>
                      <w:r>
                        <w:rPr>
                          <w:rFonts w:ascii="Arial"/>
                          <w:color w:val="0A0A0A"/>
                          <w:spacing w:val="9"/>
                          <w:w w:val="97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2D2D2F"/>
                          <w:spacing w:val="-1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String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w w:val="99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6E4444"/>
                          <w:w w:val="99"/>
                          <w:sz w:val="14"/>
                        </w:rPr>
                        <w:t>message</w:t>
                      </w:r>
                      <w:r>
                        <w:rPr>
                          <w:rFonts w:ascii="Arial"/>
                          <w:color w:val="6E4444"/>
                          <w:spacing w:val="-3"/>
                          <w:w w:val="99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w w:val="11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16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9.035573pt;margin-top:-189.357681pt;width:215.9pt;height:274.6pt;mso-position-horizontal-relative:page;mso-position-vertical-relative:paragraph;z-index:3856" type="#_x0000_t202" filled="false" stroked="true" strokeweight=".853755pt" strokecolor="#030303">
            <v:textbox inset="0,0,0,0">
              <w:txbxContent>
                <w:p>
                  <w:pPr>
                    <w:pStyle w:val="BodyText"/>
                    <w:spacing w:line="249" w:lineRule="auto"/>
                    <w:ind w:left="38" w:right="344" w:hanging="9"/>
                    <w:jc w:val="left"/>
                  </w:pPr>
                  <w:r>
                    <w:rPr>
                      <w:color w:val="0A0A0A"/>
                      <w:w w:val="106"/>
                    </w:rPr>
                    <w:t>A</w:t>
                  </w:r>
                  <w:r>
                    <w:rPr>
                      <w:color w:val="0A0A0A"/>
                      <w:spacing w:val="-8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continuación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se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listan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0A0A0A"/>
                      <w:spacing w:val="-40"/>
                      <w:w w:val="183"/>
                    </w:rPr>
                    <w:t>l</w:t>
                  </w:r>
                  <w:r>
                    <w:rPr>
                      <w:color w:val="0A0A0A"/>
                      <w:w w:val="108"/>
                    </w:rPr>
                    <w:t>as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configurac</w:t>
                  </w:r>
                  <w:r>
                    <w:rPr>
                      <w:color w:val="0A0A0A"/>
                      <w:spacing w:val="1"/>
                      <w:w w:val="98"/>
                    </w:rPr>
                    <w:t>i</w:t>
                  </w:r>
                  <w:r>
                    <w:rPr>
                      <w:color w:val="0A0A0A"/>
                      <w:w w:val="98"/>
                    </w:rPr>
                    <w:t>ones</w:t>
                  </w:r>
                  <w:r>
                    <w:rPr>
                      <w:color w:val="0A0A0A"/>
                      <w:spacing w:val="-1"/>
                    </w:rPr>
                    <w:t> </w:t>
                  </w:r>
                  <w:r>
                    <w:rPr>
                      <w:color w:val="0A0A0A"/>
                    </w:rPr>
                    <w:t>de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108"/>
                    </w:rPr>
                    <w:t>un</w:t>
                  </w:r>
                  <w:r>
                    <w:rPr>
                      <w:color w:val="0A0A0A"/>
                      <w:spacing w:val="-11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consumer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0A0A0A"/>
                    </w:rPr>
                    <w:t>de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100"/>
                    </w:rPr>
                    <w:t>kafka: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before="14"/>
                    <w:ind w:left="38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696B69"/>
                      <w:w w:val="113"/>
                      <w:sz w:val="11"/>
                    </w:rPr>
                    <w:t>@Bean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264" w:lineRule="auto" w:before="27"/>
                    <w:ind w:left="365" w:right="1455" w:hanging="331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7C1C57"/>
                      <w:w w:val="126"/>
                      <w:sz w:val="11"/>
                    </w:rPr>
                    <w:t>pub</w:t>
                  </w:r>
                  <w:r>
                    <w:rPr>
                      <w:rFonts w:ascii="Arial"/>
                      <w:color w:val="7C1C57"/>
                      <w:spacing w:val="-13"/>
                      <w:w w:val="126"/>
                      <w:sz w:val="11"/>
                    </w:rPr>
                    <w:t>l</w:t>
                  </w:r>
                  <w:r>
                    <w:rPr>
                      <w:rFonts w:ascii="Arial"/>
                      <w:color w:val="7C1C57"/>
                      <w:spacing w:val="-38"/>
                      <w:w w:val="233"/>
                      <w:sz w:val="11"/>
                    </w:rPr>
                    <w:t>i</w:t>
                  </w:r>
                  <w:r>
                    <w:rPr>
                      <w:rFonts w:ascii="Arial"/>
                      <w:color w:val="7C1C57"/>
                      <w:w w:val="136"/>
                      <w:sz w:val="11"/>
                    </w:rPr>
                    <w:t>c</w:t>
                  </w:r>
                  <w:r>
                    <w:rPr>
                      <w:rFonts w:ascii="Arial"/>
                      <w:color w:val="7C1C57"/>
                      <w:spacing w:val="-1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7"/>
                      <w:sz w:val="11"/>
                    </w:rPr>
                    <w:t>Map&lt;Strin</w:t>
                  </w:r>
                  <w:r>
                    <w:rPr>
                      <w:rFonts w:ascii="Arial"/>
                      <w:color w:val="0A0A0A"/>
                      <w:spacing w:val="4"/>
                      <w:w w:val="107"/>
                      <w:sz w:val="11"/>
                    </w:rPr>
                    <w:t>g</w:t>
                  </w:r>
                  <w:r>
                    <w:rPr>
                      <w:rFonts w:ascii="Arial"/>
                      <w:color w:val="2D2D2F"/>
                      <w:w w:val="168"/>
                      <w:sz w:val="11"/>
                    </w:rPr>
                    <w:t>,</w:t>
                  </w:r>
                  <w:r>
                    <w:rPr>
                      <w:rFonts w:ascii="Arial"/>
                      <w:color w:val="2D2D2F"/>
                      <w:spacing w:val="-20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Object&gt;</w:t>
                  </w:r>
                  <w:r>
                    <w:rPr>
                      <w:rFonts w:ascii="Arial"/>
                      <w:color w:val="0A0A0A"/>
                      <w:spacing w:val="-4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5"/>
                      <w:sz w:val="11"/>
                    </w:rPr>
                    <w:t>consumerPropsQ</w:t>
                  </w:r>
                  <w:r>
                    <w:rPr>
                      <w:rFonts w:ascii="Arial"/>
                      <w:color w:val="0A0A0A"/>
                      <w:spacing w:val="13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44"/>
                      <w:sz w:val="11"/>
                    </w:rPr>
                    <w:t>{</w:t>
                  </w:r>
                  <w:r>
                    <w:rPr>
                      <w:rFonts w:ascii="Arial"/>
                      <w:color w:val="0A0A0A"/>
                      <w:w w:val="144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7"/>
                      <w:sz w:val="11"/>
                    </w:rPr>
                    <w:t>Map&lt;String,</w:t>
                  </w:r>
                  <w:r>
                    <w:rPr>
                      <w:rFonts w:ascii="Arial"/>
                      <w:color w:val="0A0A0A"/>
                      <w:spacing w:val="3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Object</w:t>
                  </w:r>
                  <w:r>
                    <w:rPr>
                      <w:rFonts w:ascii="Arial"/>
                      <w:color w:val="0A0A0A"/>
                      <w:spacing w:val="-2"/>
                      <w:w w:val="106"/>
                      <w:sz w:val="11"/>
                    </w:rPr>
                    <w:t>&gt;</w:t>
                  </w:r>
                  <w:r>
                    <w:rPr>
                      <w:rFonts w:ascii="Arial"/>
                      <w:color w:val="6E4444"/>
                      <w:w w:val="111"/>
                      <w:sz w:val="11"/>
                    </w:rPr>
                    <w:t>prop</w:t>
                  </w:r>
                  <w:r>
                    <w:rPr>
                      <w:rFonts w:ascii="Arial"/>
                      <w:color w:val="6E4444"/>
                      <w:spacing w:val="-1"/>
                      <w:w w:val="111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spacing w:val="-9"/>
                      <w:w w:val="123"/>
                      <w:sz w:val="11"/>
                    </w:rPr>
                    <w:t>=</w:t>
                  </w:r>
                  <w:r>
                    <w:rPr>
                      <w:rFonts w:ascii="Arial"/>
                      <w:color w:val="7C1C57"/>
                      <w:w w:val="114"/>
                      <w:sz w:val="11"/>
                    </w:rPr>
                    <w:t>new</w:t>
                  </w:r>
                  <w:r>
                    <w:rPr>
                      <w:rFonts w:ascii="Arial"/>
                      <w:color w:val="7C1C57"/>
                      <w:spacing w:val="-2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5"/>
                      <w:sz w:val="11"/>
                    </w:rPr>
                    <w:t>HashMap&lt;&gt;O;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276" w:lineRule="auto" w:before="0"/>
                    <w:ind w:left="359" w:right="498" w:firstLine="5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6E4444"/>
                      <w:w w:val="107"/>
                      <w:sz w:val="11"/>
                    </w:rPr>
                    <w:t>prop</w:t>
                  </w:r>
                  <w:r>
                    <w:rPr>
                      <w:rFonts w:ascii="Arial"/>
                      <w:color w:val="6E4444"/>
                      <w:spacing w:val="4"/>
                      <w:w w:val="107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.put</w:t>
                  </w:r>
                  <w:r>
                    <w:rPr>
                      <w:rFonts w:ascii="Arial"/>
                      <w:color w:val="0A0A0A"/>
                      <w:w w:val="107"/>
                      <w:sz w:val="11"/>
                    </w:rPr>
                    <w:t>(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ConsumerConfig</w:t>
                  </w:r>
                  <w:r>
                    <w:rPr>
                      <w:rFonts w:ascii="Arial"/>
                      <w:color w:val="0A0A0A"/>
                      <w:spacing w:val="4"/>
                      <w:w w:val="106"/>
                      <w:sz w:val="11"/>
                    </w:rPr>
                    <w:t>.</w:t>
                  </w:r>
                  <w:r>
                    <w:rPr>
                      <w:rFonts w:ascii="Arial"/>
                      <w:color w:val="26429A"/>
                      <w:w w:val="112"/>
                      <w:sz w:val="11"/>
                    </w:rPr>
                    <w:t>BOOTS</w:t>
                  </w:r>
                  <w:r>
                    <w:rPr>
                      <w:rFonts w:ascii="Arial"/>
                      <w:color w:val="26429A"/>
                      <w:spacing w:val="-16"/>
                      <w:w w:val="112"/>
                      <w:sz w:val="11"/>
                    </w:rPr>
                    <w:t>T</w:t>
                  </w:r>
                  <w:r>
                    <w:rPr>
                      <w:rFonts w:ascii="Arial"/>
                      <w:color w:val="26429A"/>
                      <w:w w:val="112"/>
                      <w:sz w:val="11"/>
                    </w:rPr>
                    <w:t>RAP_S</w:t>
                  </w:r>
                  <w:r>
                    <w:rPr>
                      <w:rFonts w:ascii="Arial"/>
                      <w:color w:val="26429A"/>
                      <w:spacing w:val="-15"/>
                      <w:w w:val="112"/>
                      <w:sz w:val="11"/>
                    </w:rPr>
                    <w:t>E</w:t>
                  </w:r>
                  <w:r>
                    <w:rPr>
                      <w:rFonts w:ascii="Arial"/>
                      <w:color w:val="26429A"/>
                      <w:w w:val="119"/>
                      <w:sz w:val="11"/>
                    </w:rPr>
                    <w:t>RV</w:t>
                  </w:r>
                  <w:r>
                    <w:rPr>
                      <w:rFonts w:ascii="Arial"/>
                      <w:color w:val="26429A"/>
                      <w:spacing w:val="-21"/>
                      <w:w w:val="119"/>
                      <w:sz w:val="11"/>
                    </w:rPr>
                    <w:t>E</w:t>
                  </w:r>
                  <w:r>
                    <w:rPr>
                      <w:rFonts w:ascii="Arial"/>
                      <w:color w:val="26429A"/>
                      <w:w w:val="111"/>
                      <w:sz w:val="11"/>
                    </w:rPr>
                    <w:t>RS_CO</w:t>
                  </w:r>
                  <w:r>
                    <w:rPr>
                      <w:rFonts w:ascii="Arial"/>
                      <w:color w:val="26429A"/>
                      <w:spacing w:val="-21"/>
                      <w:w w:val="112"/>
                      <w:sz w:val="11"/>
                    </w:rPr>
                    <w:t>N</w:t>
                  </w:r>
                  <w:r>
                    <w:rPr>
                      <w:rFonts w:ascii="Arial"/>
                      <w:color w:val="26429A"/>
                      <w:w w:val="118"/>
                      <w:sz w:val="11"/>
                    </w:rPr>
                    <w:t>F/</w:t>
                  </w:r>
                  <w:r>
                    <w:rPr>
                      <w:rFonts w:ascii="Arial"/>
                      <w:color w:val="26429A"/>
                      <w:spacing w:val="-11"/>
                      <w:w w:val="118"/>
                      <w:sz w:val="11"/>
                    </w:rPr>
                    <w:t>G</w:t>
                  </w:r>
                  <w:r>
                    <w:rPr>
                      <w:rFonts w:ascii="Arial"/>
                      <w:color w:val="0A0A0A"/>
                      <w:w w:val="192"/>
                      <w:sz w:val="11"/>
                    </w:rPr>
                    <w:t>,</w:t>
                  </w:r>
                  <w:r>
                    <w:rPr>
                      <w:rFonts w:ascii="Arial"/>
                      <w:color w:val="0A0A0A"/>
                      <w:w w:val="192"/>
                      <w:sz w:val="11"/>
                    </w:rPr>
                    <w:t> </w:t>
                  </w:r>
                  <w:r>
                    <w:rPr>
                      <w:rFonts w:ascii="Arial"/>
                      <w:color w:val="4456A5"/>
                      <w:w w:val="107"/>
                      <w:sz w:val="11"/>
                    </w:rPr>
                    <w:t>"localhost:9092</w:t>
                  </w:r>
                  <w:r>
                    <w:rPr>
                      <w:rFonts w:ascii="Arial"/>
                      <w:color w:val="4456A5"/>
                      <w:spacing w:val="1"/>
                      <w:w w:val="107"/>
                      <w:sz w:val="11"/>
                    </w:rPr>
                    <w:t>"</w:t>
                  </w:r>
                  <w:r>
                    <w:rPr>
                      <w:rFonts w:ascii="Arial"/>
                      <w:color w:val="0A0A0A"/>
                      <w:w w:val="121"/>
                      <w:sz w:val="11"/>
                    </w:rPr>
                    <w:t>)</w:t>
                  </w:r>
                  <w:r>
                    <w:rPr>
                      <w:rFonts w:ascii="Arial"/>
                      <w:color w:val="0A0A0A"/>
                      <w:w w:val="120"/>
                      <w:sz w:val="11"/>
                    </w:rPr>
                    <w:t>: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285" w:lineRule="auto" w:before="0"/>
                    <w:ind w:left="359" w:right="1261" w:firstLine="5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6E4444"/>
                      <w:w w:val="107"/>
                      <w:sz w:val="11"/>
                    </w:rPr>
                    <w:t>prop</w:t>
                  </w:r>
                  <w:r>
                    <w:rPr>
                      <w:rFonts w:ascii="Arial"/>
                      <w:color w:val="6E4444"/>
                      <w:spacing w:val="4"/>
                      <w:w w:val="107"/>
                      <w:sz w:val="11"/>
                    </w:rPr>
                    <w:t>s</w:t>
                  </w:r>
                  <w:r>
                    <w:rPr>
                      <w:rFonts w:ascii="Arial"/>
                      <w:color w:val="1D1D1D"/>
                      <w:w w:val="106"/>
                      <w:sz w:val="11"/>
                    </w:rPr>
                    <w:t>.put</w:t>
                  </w:r>
                  <w:r>
                    <w:rPr>
                      <w:rFonts w:ascii="Arial"/>
                      <w:color w:val="1D1D1D"/>
                      <w:w w:val="107"/>
                      <w:sz w:val="11"/>
                    </w:rPr>
                    <w:t>(</w:t>
                  </w:r>
                  <w:r>
                    <w:rPr>
                      <w:rFonts w:ascii="Arial"/>
                      <w:color w:val="1D1D1D"/>
                      <w:w w:val="106"/>
                      <w:sz w:val="11"/>
                    </w:rPr>
                    <w:t>ConsumerConfig.</w:t>
                  </w:r>
                  <w:r>
                    <w:rPr>
                      <w:rFonts w:ascii="Arial"/>
                      <w:color w:val="1D1D1D"/>
                      <w:spacing w:val="-21"/>
                      <w:sz w:val="11"/>
                    </w:rPr>
                    <w:t> </w:t>
                  </w:r>
                  <w:r>
                    <w:rPr>
                      <w:rFonts w:ascii="Arial"/>
                      <w:color w:val="26429A"/>
                      <w:w w:val="110"/>
                      <w:sz w:val="11"/>
                    </w:rPr>
                    <w:t>GRO</w:t>
                  </w:r>
                  <w:r>
                    <w:rPr>
                      <w:rFonts w:ascii="Arial"/>
                      <w:color w:val="26429A"/>
                      <w:spacing w:val="-16"/>
                      <w:w w:val="110"/>
                      <w:sz w:val="11"/>
                    </w:rPr>
                    <w:t>U</w:t>
                  </w:r>
                  <w:r>
                    <w:rPr>
                      <w:rFonts w:ascii="Arial"/>
                      <w:color w:val="26429A"/>
                      <w:spacing w:val="-35"/>
                      <w:w w:val="139"/>
                      <w:sz w:val="11"/>
                    </w:rPr>
                    <w:t>P</w:t>
                  </w:r>
                  <w:r>
                    <w:rPr>
                      <w:rFonts w:ascii="Arial"/>
                      <w:color w:val="26429A"/>
                      <w:w w:val="107"/>
                      <w:sz w:val="11"/>
                    </w:rPr>
                    <w:t>_</w:t>
                  </w:r>
                  <w:r>
                    <w:rPr>
                      <w:rFonts w:ascii="Arial"/>
                      <w:color w:val="26429A"/>
                      <w:spacing w:val="-11"/>
                      <w:w w:val="107"/>
                      <w:sz w:val="11"/>
                    </w:rPr>
                    <w:t>J</w:t>
                  </w:r>
                  <w:r>
                    <w:rPr>
                      <w:rFonts w:ascii="Arial"/>
                      <w:color w:val="26429A"/>
                      <w:spacing w:val="-33"/>
                      <w:w w:val="138"/>
                      <w:sz w:val="11"/>
                    </w:rPr>
                    <w:t>D</w:t>
                  </w:r>
                  <w:r>
                    <w:rPr>
                      <w:rFonts w:ascii="Arial"/>
                      <w:color w:val="26429A"/>
                      <w:w w:val="113"/>
                      <w:sz w:val="11"/>
                    </w:rPr>
                    <w:t>_CO</w:t>
                  </w:r>
                  <w:r>
                    <w:rPr>
                      <w:rFonts w:ascii="Arial"/>
                      <w:color w:val="26429A"/>
                      <w:spacing w:val="-13"/>
                      <w:w w:val="113"/>
                      <w:sz w:val="11"/>
                    </w:rPr>
                    <w:t>N</w:t>
                  </w:r>
                  <w:r>
                    <w:rPr>
                      <w:rFonts w:ascii="Arial"/>
                      <w:color w:val="26429A"/>
                      <w:w w:val="118"/>
                      <w:sz w:val="11"/>
                    </w:rPr>
                    <w:t>F/</w:t>
                  </w:r>
                  <w:r>
                    <w:rPr>
                      <w:rFonts w:ascii="Arial"/>
                      <w:color w:val="26429A"/>
                      <w:spacing w:val="-11"/>
                      <w:w w:val="118"/>
                      <w:sz w:val="11"/>
                    </w:rPr>
                    <w:t>G</w:t>
                  </w:r>
                  <w:r>
                    <w:rPr>
                      <w:rFonts w:ascii="Arial"/>
                      <w:color w:val="1D1D1D"/>
                      <w:w w:val="192"/>
                      <w:sz w:val="11"/>
                    </w:rPr>
                    <w:t>,</w:t>
                  </w:r>
                  <w:r>
                    <w:rPr>
                      <w:rFonts w:ascii="Arial"/>
                      <w:color w:val="1D1D1D"/>
                      <w:w w:val="192"/>
                      <w:sz w:val="11"/>
                    </w:rPr>
                    <w:t> </w:t>
                  </w:r>
                  <w:r>
                    <w:rPr>
                      <w:rFonts w:ascii="Arial"/>
                      <w:color w:val="4456A5"/>
                      <w:w w:val="106"/>
                      <w:sz w:val="11"/>
                    </w:rPr>
                    <w:t>"group</w:t>
                  </w:r>
                  <w:r>
                    <w:rPr>
                      <w:rFonts w:ascii="Arial"/>
                      <w:color w:val="4456A5"/>
                      <w:spacing w:val="2"/>
                      <w:w w:val="106"/>
                      <w:sz w:val="11"/>
                    </w:rPr>
                    <w:t>'</w:t>
                  </w:r>
                  <w:r>
                    <w:rPr>
                      <w:rFonts w:ascii="Arial"/>
                      <w:color w:val="1D1D1D"/>
                      <w:spacing w:val="-41"/>
                      <w:w w:val="174"/>
                      <w:sz w:val="11"/>
                    </w:rPr>
                    <w:t>1</w:t>
                  </w:r>
                  <w:r>
                    <w:rPr>
                      <w:rFonts w:ascii="Arial"/>
                      <w:color w:val="1D1D1D"/>
                      <w:w w:val="178"/>
                      <w:sz w:val="11"/>
                    </w:rPr>
                    <w:t>: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116" w:lineRule="exact" w:before="0"/>
                    <w:ind w:left="357" w:right="0" w:firstLine="8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6E4444"/>
                      <w:w w:val="107"/>
                      <w:sz w:val="11"/>
                    </w:rPr>
                    <w:t>prop</w:t>
                  </w:r>
                  <w:r>
                    <w:rPr>
                      <w:rFonts w:ascii="Arial"/>
                      <w:color w:val="6E4444"/>
                      <w:spacing w:val="4"/>
                      <w:w w:val="107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.put</w:t>
                  </w:r>
                  <w:r>
                    <w:rPr>
                      <w:rFonts w:ascii="Arial"/>
                      <w:color w:val="0A0A0A"/>
                      <w:w w:val="107"/>
                      <w:sz w:val="11"/>
                    </w:rPr>
                    <w:t>(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ConsumerConfig</w:t>
                  </w:r>
                  <w:r>
                    <w:rPr>
                      <w:rFonts w:ascii="Arial"/>
                      <w:color w:val="0A0A0A"/>
                      <w:spacing w:val="4"/>
                      <w:w w:val="106"/>
                      <w:sz w:val="11"/>
                    </w:rPr>
                    <w:t>.</w:t>
                  </w:r>
                  <w:r>
                    <w:rPr>
                      <w:rFonts w:ascii="Arial"/>
                      <w:color w:val="26429A"/>
                      <w:spacing w:val="-30"/>
                      <w:w w:val="152"/>
                      <w:sz w:val="11"/>
                    </w:rPr>
                    <w:t>E</w:t>
                  </w:r>
                  <w:r>
                    <w:rPr>
                      <w:rFonts w:ascii="Arial"/>
                      <w:color w:val="26429A"/>
                      <w:spacing w:val="-32"/>
                      <w:w w:val="136"/>
                      <w:sz w:val="11"/>
                    </w:rPr>
                    <w:t>N</w:t>
                  </w:r>
                  <w:r>
                    <w:rPr>
                      <w:rFonts w:ascii="Arial"/>
                      <w:color w:val="26429A"/>
                      <w:w w:val="119"/>
                      <w:sz w:val="11"/>
                    </w:rPr>
                    <w:t>ABL</w:t>
                  </w:r>
                  <w:r>
                    <w:rPr>
                      <w:rFonts w:ascii="Arial"/>
                      <w:color w:val="26429A"/>
                      <w:spacing w:val="-16"/>
                      <w:w w:val="119"/>
                      <w:sz w:val="11"/>
                    </w:rPr>
                    <w:t>E</w:t>
                  </w:r>
                  <w:r>
                    <w:rPr>
                      <w:rFonts w:ascii="Arial"/>
                      <w:color w:val="26429A"/>
                      <w:w w:val="110"/>
                      <w:sz w:val="11"/>
                    </w:rPr>
                    <w:t>_AUTO_CO</w:t>
                  </w:r>
                  <w:r>
                    <w:rPr>
                      <w:rFonts w:ascii="Arial"/>
                      <w:color w:val="26429A"/>
                      <w:spacing w:val="-3"/>
                      <w:w w:val="110"/>
                      <w:sz w:val="11"/>
                    </w:rPr>
                    <w:t>M</w:t>
                  </w:r>
                  <w:r>
                    <w:rPr>
                      <w:rFonts w:ascii="Arial"/>
                      <w:color w:val="26429A"/>
                      <w:spacing w:val="-30"/>
                      <w:w w:val="138"/>
                      <w:sz w:val="11"/>
                    </w:rPr>
                    <w:t>M</w:t>
                  </w:r>
                  <w:r>
                    <w:rPr>
                      <w:rFonts w:ascii="Arial"/>
                      <w:color w:val="26429A"/>
                      <w:w w:val="137"/>
                      <w:sz w:val="11"/>
                    </w:rPr>
                    <w:t>I</w:t>
                  </w:r>
                  <w:r>
                    <w:rPr>
                      <w:rFonts w:ascii="Arial"/>
                      <w:color w:val="26429A"/>
                      <w:spacing w:val="-38"/>
                      <w:w w:val="137"/>
                      <w:sz w:val="11"/>
                    </w:rPr>
                    <w:t>T</w:t>
                  </w:r>
                  <w:r>
                    <w:rPr>
                      <w:rFonts w:ascii="Arial"/>
                      <w:color w:val="26429A"/>
                      <w:w w:val="113"/>
                      <w:sz w:val="11"/>
                    </w:rPr>
                    <w:t>_CO</w:t>
                  </w:r>
                  <w:r>
                    <w:rPr>
                      <w:rFonts w:ascii="Arial"/>
                      <w:color w:val="26429A"/>
                      <w:spacing w:val="-13"/>
                      <w:w w:val="113"/>
                      <w:sz w:val="11"/>
                    </w:rPr>
                    <w:t>N</w:t>
                  </w:r>
                  <w:r>
                    <w:rPr>
                      <w:rFonts w:ascii="Arial"/>
                      <w:color w:val="26429A"/>
                      <w:w w:val="142"/>
                      <w:sz w:val="11"/>
                    </w:rPr>
                    <w:t>F</w:t>
                  </w:r>
                  <w:r>
                    <w:rPr>
                      <w:rFonts w:ascii="Arial"/>
                      <w:color w:val="26429A"/>
                      <w:spacing w:val="-29"/>
                      <w:w w:val="142"/>
                      <w:sz w:val="11"/>
                    </w:rPr>
                    <w:t>I</w:t>
                  </w:r>
                  <w:r>
                    <w:rPr>
                      <w:rFonts w:ascii="Arial"/>
                      <w:color w:val="26429A"/>
                      <w:spacing w:val="-9"/>
                      <w:w w:val="126"/>
                      <w:sz w:val="11"/>
                    </w:rPr>
                    <w:t>G</w:t>
                  </w:r>
                  <w:r>
                    <w:rPr>
                      <w:rFonts w:ascii="Arial"/>
                      <w:color w:val="1D1D1D"/>
                      <w:w w:val="217"/>
                      <w:sz w:val="11"/>
                    </w:rPr>
                    <w:t>,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before="16"/>
                    <w:ind w:left="357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7C1C57"/>
                      <w:w w:val="117"/>
                      <w:sz w:val="11"/>
                    </w:rPr>
                    <w:t>tru</w:t>
                  </w:r>
                  <w:r>
                    <w:rPr>
                      <w:rFonts w:ascii="Arial"/>
                      <w:color w:val="7C1C57"/>
                      <w:spacing w:val="-5"/>
                      <w:w w:val="117"/>
                      <w:sz w:val="11"/>
                    </w:rPr>
                    <w:t>e</w:t>
                  </w:r>
                  <w:r>
                    <w:rPr>
                      <w:rFonts w:ascii="Arial"/>
                      <w:color w:val="0A0A0A"/>
                      <w:w w:val="144"/>
                      <w:sz w:val="11"/>
                    </w:rPr>
                    <w:t>)</w:t>
                  </w:r>
                  <w:r>
                    <w:rPr>
                      <w:rFonts w:ascii="Arial"/>
                      <w:color w:val="0A0A0A"/>
                      <w:w w:val="143"/>
                      <w:sz w:val="11"/>
                    </w:rPr>
                    <w:t>: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290" w:lineRule="auto" w:before="7"/>
                    <w:ind w:left="359" w:right="107" w:firstLine="5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6E4444"/>
                      <w:w w:val="107"/>
                      <w:sz w:val="11"/>
                    </w:rPr>
                    <w:t>prop</w:t>
                  </w:r>
                  <w:r>
                    <w:rPr>
                      <w:rFonts w:ascii="Arial"/>
                      <w:color w:val="6E4444"/>
                      <w:spacing w:val="4"/>
                      <w:w w:val="107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.put</w:t>
                  </w:r>
                  <w:r>
                    <w:rPr>
                      <w:rFonts w:ascii="Arial"/>
                      <w:color w:val="0A0A0A"/>
                      <w:w w:val="107"/>
                      <w:sz w:val="11"/>
                    </w:rPr>
                    <w:t>(</w:t>
                  </w:r>
                  <w:r>
                    <w:rPr>
                      <w:rFonts w:ascii="Arial"/>
                      <w:color w:val="0A0A0A"/>
                      <w:w w:val="106"/>
                      <w:sz w:val="11"/>
                    </w:rPr>
                    <w:t>ConsumerConfig</w:t>
                  </w:r>
                  <w:r>
                    <w:rPr>
                      <w:rFonts w:ascii="Arial"/>
                      <w:color w:val="0A0A0A"/>
                      <w:spacing w:val="1"/>
                      <w:w w:val="106"/>
                      <w:sz w:val="11"/>
                    </w:rPr>
                    <w:t>.</w:t>
                  </w:r>
                  <w:r>
                    <w:rPr>
                      <w:rFonts w:ascii="Arial"/>
                      <w:color w:val="26429A"/>
                      <w:w w:val="110"/>
                      <w:sz w:val="11"/>
                    </w:rPr>
                    <w:t>AUT</w:t>
                  </w:r>
                  <w:r>
                    <w:rPr>
                      <w:rFonts w:ascii="Arial"/>
                      <w:color w:val="26429A"/>
                      <w:spacing w:val="-15"/>
                      <w:w w:val="110"/>
                      <w:sz w:val="11"/>
                    </w:rPr>
                    <w:t>O</w:t>
                  </w:r>
                  <w:r>
                    <w:rPr>
                      <w:rFonts w:ascii="Arial"/>
                      <w:color w:val="8E9CCA"/>
                      <w:w w:val="118"/>
                      <w:sz w:val="11"/>
                    </w:rPr>
                    <w:t>_</w:t>
                  </w:r>
                  <w:r>
                    <w:rPr>
                      <w:rFonts w:ascii="Arial"/>
                      <w:color w:val="8E9CCA"/>
                      <w:spacing w:val="-21"/>
                      <w:sz w:val="11"/>
                    </w:rPr>
                    <w:t> </w:t>
                  </w:r>
                  <w:r>
                    <w:rPr>
                      <w:rFonts w:ascii="Arial"/>
                      <w:color w:val="26429A"/>
                      <w:w w:val="113"/>
                      <w:sz w:val="11"/>
                    </w:rPr>
                    <w:t>CO</w:t>
                  </w:r>
                  <w:r>
                    <w:rPr>
                      <w:rFonts w:ascii="Arial"/>
                      <w:color w:val="26429A"/>
                      <w:spacing w:val="-14"/>
                      <w:w w:val="113"/>
                      <w:sz w:val="11"/>
                    </w:rPr>
                    <w:t>M</w:t>
                  </w:r>
                  <w:r>
                    <w:rPr>
                      <w:rFonts w:ascii="Arial"/>
                      <w:color w:val="26429A"/>
                      <w:spacing w:val="-27"/>
                      <w:w w:val="138"/>
                      <w:sz w:val="11"/>
                    </w:rPr>
                    <w:t>M</w:t>
                  </w:r>
                  <w:r>
                    <w:rPr>
                      <w:rFonts w:ascii="Arial"/>
                      <w:color w:val="26429A"/>
                      <w:w w:val="127"/>
                      <w:sz w:val="11"/>
                    </w:rPr>
                    <w:t>I</w:t>
                  </w:r>
                  <w:r>
                    <w:rPr>
                      <w:rFonts w:ascii="Arial"/>
                      <w:color w:val="26429A"/>
                      <w:spacing w:val="-34"/>
                      <w:w w:val="127"/>
                      <w:sz w:val="11"/>
                    </w:rPr>
                    <w:t>T</w:t>
                  </w:r>
                  <w:r>
                    <w:rPr>
                      <w:rFonts w:ascii="Arial"/>
                      <w:color w:val="8E9CCA"/>
                      <w:w w:val="109"/>
                      <w:sz w:val="11"/>
                    </w:rPr>
                    <w:t>_</w:t>
                  </w:r>
                  <w:r>
                    <w:rPr>
                      <w:rFonts w:ascii="Arial"/>
                      <w:color w:val="8E9CCA"/>
                      <w:spacing w:val="-21"/>
                      <w:sz w:val="11"/>
                    </w:rPr>
                    <w:t> </w:t>
                  </w:r>
                  <w:r>
                    <w:rPr>
                      <w:rFonts w:ascii="Arial"/>
                      <w:color w:val="26429A"/>
                      <w:w w:val="111"/>
                      <w:sz w:val="11"/>
                    </w:rPr>
                    <w:t>/NT</w:t>
                  </w:r>
                  <w:r>
                    <w:rPr>
                      <w:rFonts w:ascii="Arial"/>
                      <w:color w:val="26429A"/>
                      <w:spacing w:val="-10"/>
                      <w:w w:val="111"/>
                      <w:sz w:val="11"/>
                    </w:rPr>
                    <w:t>E</w:t>
                  </w:r>
                  <w:r>
                    <w:rPr>
                      <w:rFonts w:ascii="Arial"/>
                      <w:color w:val="26429A"/>
                      <w:w w:val="125"/>
                      <w:sz w:val="11"/>
                    </w:rPr>
                    <w:t>R</w:t>
                  </w:r>
                  <w:r>
                    <w:rPr>
                      <w:rFonts w:ascii="Arial"/>
                      <w:color w:val="26429A"/>
                      <w:spacing w:val="-35"/>
                      <w:w w:val="124"/>
                      <w:sz w:val="11"/>
                    </w:rPr>
                    <w:t>V</w:t>
                  </w:r>
                  <w:r>
                    <w:rPr>
                      <w:rFonts w:ascii="Arial"/>
                      <w:color w:val="26429A"/>
                      <w:w w:val="119"/>
                      <w:sz w:val="11"/>
                    </w:rPr>
                    <w:t>A</w:t>
                  </w:r>
                  <w:r>
                    <w:rPr>
                      <w:rFonts w:ascii="Arial"/>
                      <w:color w:val="26429A"/>
                      <w:spacing w:val="-11"/>
                      <w:w w:val="119"/>
                      <w:sz w:val="11"/>
                    </w:rPr>
                    <w:t>L</w:t>
                  </w:r>
                  <w:r>
                    <w:rPr>
                      <w:rFonts w:ascii="Arial"/>
                      <w:color w:val="8E9CCA"/>
                      <w:spacing w:val="-2"/>
                      <w:w w:val="118"/>
                      <w:sz w:val="11"/>
                    </w:rPr>
                    <w:t>_</w:t>
                  </w:r>
                  <w:r>
                    <w:rPr>
                      <w:rFonts w:ascii="Arial"/>
                      <w:color w:val="26429A"/>
                      <w:spacing w:val="-35"/>
                      <w:w w:val="146"/>
                      <w:sz w:val="11"/>
                    </w:rPr>
                    <w:t>M</w:t>
                  </w:r>
                  <w:r>
                    <w:rPr>
                      <w:rFonts w:ascii="Arial"/>
                      <w:color w:val="26429A"/>
                      <w:spacing w:val="-28"/>
                      <w:w w:val="138"/>
                      <w:sz w:val="11"/>
                    </w:rPr>
                    <w:t>S</w:t>
                  </w:r>
                  <w:r>
                    <w:rPr>
                      <w:rFonts w:ascii="Arial"/>
                      <w:color w:val="8E9CCA"/>
                      <w:w w:val="109"/>
                      <w:sz w:val="11"/>
                    </w:rPr>
                    <w:t>_</w:t>
                  </w:r>
                  <w:r>
                    <w:rPr>
                      <w:rFonts w:ascii="Arial"/>
                      <w:color w:val="8E9CCA"/>
                      <w:spacing w:val="-21"/>
                      <w:sz w:val="11"/>
                    </w:rPr>
                    <w:t> </w:t>
                  </w:r>
                  <w:r>
                    <w:rPr>
                      <w:rFonts w:ascii="Arial"/>
                      <w:color w:val="26429A"/>
                      <w:w w:val="116"/>
                      <w:sz w:val="11"/>
                    </w:rPr>
                    <w:t>CO</w:t>
                  </w:r>
                  <w:r>
                    <w:rPr>
                      <w:rFonts w:ascii="Arial"/>
                      <w:color w:val="26429A"/>
                      <w:spacing w:val="-19"/>
                      <w:w w:val="116"/>
                      <w:sz w:val="11"/>
                    </w:rPr>
                    <w:t>N</w:t>
                  </w:r>
                  <w:r>
                    <w:rPr>
                      <w:rFonts w:ascii="Arial"/>
                      <w:color w:val="26429A"/>
                      <w:w w:val="113"/>
                      <w:sz w:val="11"/>
                    </w:rPr>
                    <w:t>F/</w:t>
                  </w:r>
                  <w:r>
                    <w:rPr>
                      <w:rFonts w:ascii="Arial"/>
                      <w:color w:val="26429A"/>
                      <w:spacing w:val="-7"/>
                      <w:w w:val="113"/>
                      <w:sz w:val="11"/>
                    </w:rPr>
                    <w:t>G</w:t>
                  </w:r>
                  <w:r>
                    <w:rPr>
                      <w:rFonts w:ascii="Arial"/>
                      <w:color w:val="0A0A0A"/>
                      <w:w w:val="168"/>
                      <w:sz w:val="11"/>
                    </w:rPr>
                    <w:t>,</w:t>
                  </w:r>
                  <w:r>
                    <w:rPr>
                      <w:rFonts w:ascii="Arial"/>
                      <w:color w:val="0A0A0A"/>
                      <w:w w:val="168"/>
                      <w:sz w:val="11"/>
                    </w:rPr>
                    <w:t> </w:t>
                  </w:r>
                  <w:r>
                    <w:rPr>
                      <w:rFonts w:ascii="Arial"/>
                      <w:color w:val="4456A5"/>
                      <w:spacing w:val="-16"/>
                      <w:w w:val="155"/>
                      <w:sz w:val="11"/>
                    </w:rPr>
                    <w:t>"</w:t>
                  </w:r>
                  <w:r>
                    <w:rPr>
                      <w:rFonts w:ascii="Arial"/>
                      <w:color w:val="4456A5"/>
                      <w:w w:val="109"/>
                      <w:sz w:val="11"/>
                    </w:rPr>
                    <w:t>100</w:t>
                  </w:r>
                  <w:r>
                    <w:rPr>
                      <w:rFonts w:ascii="Arial"/>
                      <w:color w:val="4456A5"/>
                      <w:spacing w:val="-9"/>
                      <w:w w:val="109"/>
                      <w:sz w:val="11"/>
                    </w:rPr>
                    <w:t>'</w:t>
                  </w:r>
                  <w:r>
                    <w:rPr>
                      <w:rFonts w:ascii="Arial"/>
                      <w:color w:val="1D1D1D"/>
                      <w:spacing w:val="-47"/>
                      <w:w w:val="174"/>
                      <w:sz w:val="11"/>
                    </w:rPr>
                    <w:t>1</w:t>
                  </w:r>
                  <w:r>
                    <w:rPr>
                      <w:rFonts w:ascii="Arial"/>
                      <w:color w:val="1D1D1D"/>
                      <w:w w:val="168"/>
                      <w:sz w:val="11"/>
                    </w:rPr>
                    <w:t>;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114" w:lineRule="exact" w:before="0"/>
                    <w:ind w:left="359" w:right="0" w:firstLine="5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6E4444"/>
                      <w:w w:val="107"/>
                      <w:sz w:val="11"/>
                    </w:rPr>
                    <w:t>prop</w:t>
                  </w:r>
                  <w:r>
                    <w:rPr>
                      <w:rFonts w:ascii="Arial"/>
                      <w:color w:val="6E4444"/>
                      <w:spacing w:val="4"/>
                      <w:w w:val="107"/>
                      <w:sz w:val="11"/>
                    </w:rPr>
                    <w:t>s</w:t>
                  </w:r>
                  <w:r>
                    <w:rPr>
                      <w:rFonts w:ascii="Arial"/>
                      <w:color w:val="2D2D2F"/>
                      <w:w w:val="108"/>
                      <w:sz w:val="11"/>
                    </w:rPr>
                    <w:t>.</w:t>
                  </w:r>
                  <w:r>
                    <w:rPr>
                      <w:rFonts w:ascii="Arial"/>
                      <w:color w:val="2D2D2F"/>
                      <w:spacing w:val="-9"/>
                      <w:w w:val="108"/>
                      <w:sz w:val="11"/>
                    </w:rPr>
                    <w:t>p</w:t>
                  </w:r>
                  <w:r>
                    <w:rPr>
                      <w:rFonts w:ascii="Arial"/>
                      <w:color w:val="0A0A0A"/>
                      <w:w w:val="111"/>
                      <w:sz w:val="11"/>
                    </w:rPr>
                    <w:t>ut</w:t>
                  </w:r>
                  <w:r>
                    <w:rPr>
                      <w:rFonts w:ascii="Arial"/>
                      <w:color w:val="0A0A0A"/>
                      <w:w w:val="112"/>
                      <w:sz w:val="11"/>
                    </w:rPr>
                    <w:t>(Co</w:t>
                  </w:r>
                  <w:r>
                    <w:rPr>
                      <w:rFonts w:ascii="Arial"/>
                      <w:color w:val="0A0A0A"/>
                      <w:spacing w:val="-12"/>
                      <w:w w:val="112"/>
                      <w:sz w:val="11"/>
                    </w:rPr>
                    <w:t>n</w:t>
                  </w:r>
                  <w:r>
                    <w:rPr>
                      <w:rFonts w:ascii="Arial"/>
                      <w:color w:val="2D2D2F"/>
                      <w:spacing w:val="-9"/>
                      <w:w w:val="130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w w:val="109"/>
                      <w:sz w:val="11"/>
                    </w:rPr>
                    <w:t>u</w:t>
                  </w:r>
                  <w:r>
                    <w:rPr>
                      <w:rFonts w:ascii="Arial"/>
                      <w:color w:val="0A0A0A"/>
                      <w:spacing w:val="-8"/>
                      <w:w w:val="109"/>
                      <w:sz w:val="11"/>
                    </w:rPr>
                    <w:t>m</w:t>
                  </w:r>
                  <w:r>
                    <w:rPr>
                      <w:rFonts w:ascii="Arial"/>
                      <w:color w:val="2D2D2F"/>
                      <w:spacing w:val="-1"/>
                      <w:w w:val="117"/>
                      <w:sz w:val="11"/>
                    </w:rPr>
                    <w:t>e</w:t>
                  </w:r>
                  <w:r>
                    <w:rPr>
                      <w:rFonts w:ascii="Arial"/>
                      <w:color w:val="0A0A0A"/>
                      <w:w w:val="108"/>
                      <w:sz w:val="11"/>
                    </w:rPr>
                    <w:t>rConfig</w:t>
                  </w:r>
                  <w:r>
                    <w:rPr>
                      <w:rFonts w:ascii="Arial"/>
                      <w:color w:val="0A0A0A"/>
                      <w:spacing w:val="-7"/>
                      <w:w w:val="108"/>
                      <w:sz w:val="11"/>
                    </w:rPr>
                    <w:t>.</w:t>
                  </w:r>
                  <w:r>
                    <w:rPr>
                      <w:rFonts w:ascii="Arial"/>
                      <w:color w:val="26429A"/>
                      <w:spacing w:val="-20"/>
                      <w:w w:val="138"/>
                      <w:sz w:val="11"/>
                    </w:rPr>
                    <w:t>S</w:t>
                  </w:r>
                  <w:r>
                    <w:rPr>
                      <w:rFonts w:ascii="Arial"/>
                      <w:color w:val="26429A"/>
                      <w:spacing w:val="-30"/>
                      <w:w w:val="137"/>
                      <w:sz w:val="11"/>
                    </w:rPr>
                    <w:t>E</w:t>
                  </w:r>
                  <w:r>
                    <w:rPr>
                      <w:rFonts w:ascii="Arial"/>
                      <w:color w:val="26429A"/>
                      <w:w w:val="114"/>
                      <w:sz w:val="11"/>
                    </w:rPr>
                    <w:t>SS/O</w:t>
                  </w:r>
                  <w:r>
                    <w:rPr>
                      <w:rFonts w:ascii="Arial"/>
                      <w:color w:val="26429A"/>
                      <w:spacing w:val="-24"/>
                      <w:w w:val="115"/>
                      <w:sz w:val="11"/>
                    </w:rPr>
                    <w:t>N</w:t>
                  </w:r>
                  <w:r>
                    <w:rPr>
                      <w:rFonts w:ascii="Arial"/>
                      <w:color w:val="8E9CCA"/>
                      <w:w w:val="118"/>
                      <w:sz w:val="11"/>
                    </w:rPr>
                    <w:t>_</w:t>
                  </w:r>
                  <w:r>
                    <w:rPr>
                      <w:rFonts w:ascii="Arial"/>
                      <w:color w:val="8E9CCA"/>
                      <w:spacing w:val="-21"/>
                      <w:sz w:val="11"/>
                    </w:rPr>
                    <w:t> </w:t>
                  </w:r>
                  <w:r>
                    <w:rPr>
                      <w:rFonts w:ascii="Arial"/>
                      <w:color w:val="26429A"/>
                      <w:w w:val="112"/>
                      <w:sz w:val="11"/>
                    </w:rPr>
                    <w:t>T/</w:t>
                  </w:r>
                  <w:r>
                    <w:rPr>
                      <w:rFonts w:ascii="Arial"/>
                      <w:color w:val="26429A"/>
                      <w:spacing w:val="-18"/>
                      <w:w w:val="112"/>
                      <w:sz w:val="11"/>
                    </w:rPr>
                    <w:t>M</w:t>
                  </w:r>
                  <w:r>
                    <w:rPr>
                      <w:rFonts w:ascii="Arial"/>
                      <w:color w:val="26429A"/>
                      <w:spacing w:val="-25"/>
                      <w:w w:val="137"/>
                      <w:sz w:val="11"/>
                    </w:rPr>
                    <w:t>E</w:t>
                  </w:r>
                  <w:r>
                    <w:rPr>
                      <w:rFonts w:ascii="Arial"/>
                      <w:color w:val="26429A"/>
                      <w:w w:val="115"/>
                      <w:sz w:val="11"/>
                    </w:rPr>
                    <w:t>OU</w:t>
                  </w:r>
                  <w:r>
                    <w:rPr>
                      <w:rFonts w:ascii="Arial"/>
                      <w:color w:val="26429A"/>
                      <w:spacing w:val="-25"/>
                      <w:w w:val="115"/>
                      <w:sz w:val="11"/>
                    </w:rPr>
                    <w:t>T</w:t>
                  </w:r>
                  <w:r>
                    <w:rPr>
                      <w:rFonts w:ascii="Arial"/>
                      <w:color w:val="8E9CCA"/>
                      <w:spacing w:val="4"/>
                      <w:w w:val="109"/>
                      <w:sz w:val="11"/>
                    </w:rPr>
                    <w:t>_</w:t>
                  </w:r>
                  <w:r>
                    <w:rPr>
                      <w:rFonts w:ascii="Arial"/>
                      <w:color w:val="26429A"/>
                      <w:spacing w:val="-29"/>
                      <w:w w:val="146"/>
                      <w:sz w:val="11"/>
                    </w:rPr>
                    <w:t>M</w:t>
                  </w:r>
                  <w:r>
                    <w:rPr>
                      <w:rFonts w:ascii="Arial"/>
                      <w:color w:val="26429A"/>
                      <w:spacing w:val="-27"/>
                      <w:w w:val="129"/>
                      <w:sz w:val="11"/>
                    </w:rPr>
                    <w:t>S</w:t>
                  </w:r>
                  <w:r>
                    <w:rPr>
                      <w:rFonts w:ascii="Arial"/>
                      <w:color w:val="8E9CCA"/>
                      <w:w w:val="118"/>
                      <w:sz w:val="11"/>
                    </w:rPr>
                    <w:t>_</w:t>
                  </w:r>
                  <w:r>
                    <w:rPr>
                      <w:rFonts w:ascii="Arial"/>
                      <w:color w:val="8E9CCA"/>
                      <w:spacing w:val="-21"/>
                      <w:sz w:val="11"/>
                    </w:rPr>
                    <w:t> </w:t>
                  </w:r>
                  <w:r>
                    <w:rPr>
                      <w:rFonts w:ascii="Arial"/>
                      <w:color w:val="26429A"/>
                      <w:w w:val="111"/>
                      <w:sz w:val="11"/>
                    </w:rPr>
                    <w:t>CO</w:t>
                  </w:r>
                  <w:r>
                    <w:rPr>
                      <w:rFonts w:ascii="Arial"/>
                      <w:color w:val="26429A"/>
                      <w:spacing w:val="-21"/>
                      <w:w w:val="112"/>
                      <w:sz w:val="11"/>
                    </w:rPr>
                    <w:t>N</w:t>
                  </w:r>
                  <w:r>
                    <w:rPr>
                      <w:rFonts w:ascii="Arial"/>
                      <w:color w:val="26429A"/>
                      <w:w w:val="118"/>
                      <w:sz w:val="11"/>
                    </w:rPr>
                    <w:t>F/</w:t>
                  </w:r>
                  <w:r>
                    <w:rPr>
                      <w:rFonts w:ascii="Arial"/>
                      <w:color w:val="26429A"/>
                      <w:spacing w:val="-8"/>
                      <w:w w:val="118"/>
                      <w:sz w:val="11"/>
                    </w:rPr>
                    <w:t>G</w:t>
                  </w:r>
                  <w:r>
                    <w:rPr>
                      <w:rFonts w:ascii="Arial"/>
                      <w:color w:val="0A0A0A"/>
                      <w:w w:val="217"/>
                      <w:sz w:val="11"/>
                    </w:rPr>
                    <w:t>,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125" w:lineRule="exact" w:before="24"/>
                    <w:ind w:left="359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4456A5"/>
                      <w:spacing w:val="-31"/>
                      <w:w w:val="155"/>
                      <w:sz w:val="11"/>
                    </w:rPr>
                    <w:t>"</w:t>
                  </w:r>
                  <w:r>
                    <w:rPr>
                      <w:rFonts w:ascii="Arial"/>
                      <w:color w:val="4456A5"/>
                      <w:spacing w:val="-84"/>
                      <w:w w:val="214"/>
                      <w:sz w:val="11"/>
                    </w:rPr>
                    <w:t>1</w:t>
                  </w:r>
                  <w:r>
                    <w:rPr>
                      <w:rFonts w:ascii="Arial"/>
                      <w:color w:val="4456A5"/>
                      <w:w w:val="107"/>
                      <w:sz w:val="11"/>
                    </w:rPr>
                    <w:t>5000'</w:t>
                  </w:r>
                  <w:r>
                    <w:rPr>
                      <w:rFonts w:ascii="Arial"/>
                      <w:color w:val="1D1D1D"/>
                      <w:spacing w:val="-44"/>
                      <w:w w:val="174"/>
                      <w:sz w:val="11"/>
                    </w:rPr>
                    <w:t>1</w:t>
                  </w:r>
                  <w:r>
                    <w:rPr>
                      <w:rFonts w:ascii="Arial"/>
                      <w:color w:val="1D1D1D"/>
                      <w:w w:val="143"/>
                      <w:sz w:val="11"/>
                    </w:rPr>
                    <w:t>;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137" w:lineRule="exact" w:before="0"/>
                    <w:ind w:left="365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color w:val="6E4444"/>
                      <w:w w:val="93"/>
                      <w:sz w:val="12"/>
                    </w:rPr>
                    <w:t>props</w:t>
                  </w:r>
                  <w:r>
                    <w:rPr>
                      <w:rFonts w:ascii="Arial"/>
                      <w:i/>
                      <w:color w:val="6E4444"/>
                      <w:spacing w:val="-14"/>
                      <w:sz w:val="12"/>
                    </w:rPr>
                    <w:t> </w:t>
                  </w:r>
                  <w:r>
                    <w:rPr>
                      <w:rFonts w:ascii="Arial"/>
                      <w:i/>
                      <w:color w:val="0A0A0A"/>
                      <w:w w:val="100"/>
                      <w:sz w:val="12"/>
                    </w:rPr>
                    <w:t>.put</w:t>
                  </w:r>
                  <w:r>
                    <w:rPr>
                      <w:rFonts w:ascii="Arial"/>
                      <w:i/>
                      <w:color w:val="0A0A0A"/>
                      <w:w w:val="101"/>
                      <w:sz w:val="12"/>
                    </w:rPr>
                    <w:t>(</w:t>
                  </w:r>
                  <w:r>
                    <w:rPr>
                      <w:rFonts w:ascii="Arial"/>
                      <w:i/>
                      <w:color w:val="0A0A0A"/>
                      <w:w w:val="100"/>
                      <w:sz w:val="12"/>
                    </w:rPr>
                    <w:t>Consumerconlig</w:t>
                  </w:r>
                  <w:r>
                    <w:rPr>
                      <w:rFonts w:ascii="Arial"/>
                      <w:i/>
                      <w:color w:val="0A0A0A"/>
                      <w:spacing w:val="4"/>
                      <w:w w:val="100"/>
                      <w:sz w:val="12"/>
                    </w:rPr>
                    <w:t>.</w:t>
                  </w:r>
                  <w:r>
                    <w:rPr>
                      <w:rFonts w:ascii="Arial"/>
                      <w:i/>
                      <w:color w:val="26429A"/>
                      <w:w w:val="97"/>
                      <w:sz w:val="12"/>
                    </w:rPr>
                    <w:t>KEY_DESERIALJZER_CLASS_CONFIG</w:t>
                  </w:r>
                  <w:r>
                    <w:rPr>
                      <w:rFonts w:ascii="Arial"/>
                      <w:i/>
                      <w:color w:val="26429A"/>
                      <w:sz w:val="12"/>
                    </w:rPr>
                    <w:t> </w:t>
                  </w:r>
                  <w:r>
                    <w:rPr>
                      <w:rFonts w:ascii="Arial"/>
                      <w:i/>
                      <w:color w:val="26429A"/>
                      <w:spacing w:val="-15"/>
                      <w:sz w:val="12"/>
                    </w:rPr>
                    <w:t> </w:t>
                  </w:r>
                  <w:r>
                    <w:rPr>
                      <w:rFonts w:ascii="Arial"/>
                      <w:i/>
                      <w:color w:val="0A0A0A"/>
                      <w:w w:val="91"/>
                      <w:sz w:val="12"/>
                    </w:rPr>
                    <w:t>,</w:t>
                  </w:r>
                  <w:r>
                    <w:rPr>
                      <w:rFonts w:ascii="Arial"/>
                      <w:sz w:val="12"/>
                    </w:rPr>
                  </w:r>
                </w:p>
                <w:p>
                  <w:pPr>
                    <w:spacing w:before="13"/>
                    <w:ind w:left="365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0A0A0A"/>
                      <w:w w:val="105"/>
                      <w:sz w:val="11"/>
                    </w:rPr>
                    <w:t>lntegerDeserializer.</w:t>
                  </w:r>
                  <w:r>
                    <w:rPr>
                      <w:rFonts w:ascii="Arial"/>
                      <w:color w:val="0A0A0A"/>
                      <w:spacing w:val="-16"/>
                      <w:sz w:val="11"/>
                    </w:rPr>
                    <w:t> </w:t>
                  </w:r>
                  <w:r>
                    <w:rPr>
                      <w:rFonts w:ascii="Arial"/>
                      <w:color w:val="7C1C57"/>
                      <w:w w:val="133"/>
                      <w:sz w:val="11"/>
                    </w:rPr>
                    <w:t>c</w:t>
                  </w:r>
                  <w:r>
                    <w:rPr>
                      <w:rFonts w:ascii="Arial"/>
                      <w:color w:val="7C1C57"/>
                      <w:spacing w:val="-12"/>
                      <w:w w:val="133"/>
                      <w:sz w:val="11"/>
                    </w:rPr>
                    <w:t>l</w:t>
                  </w:r>
                  <w:r>
                    <w:rPr>
                      <w:rFonts w:ascii="Arial"/>
                      <w:color w:val="7C1C57"/>
                      <w:w w:val="122"/>
                      <w:sz w:val="11"/>
                    </w:rPr>
                    <w:t>as</w:t>
                  </w:r>
                  <w:r>
                    <w:rPr>
                      <w:rFonts w:ascii="Arial"/>
                      <w:color w:val="7C1C57"/>
                      <w:spacing w:val="-7"/>
                      <w:w w:val="122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w w:val="133"/>
                      <w:sz w:val="11"/>
                    </w:rPr>
                    <w:t>)</w:t>
                  </w:r>
                  <w:r>
                    <w:rPr>
                      <w:rFonts w:ascii="Arial"/>
                      <w:color w:val="0A0A0A"/>
                      <w:w w:val="132"/>
                      <w:sz w:val="11"/>
                    </w:rPr>
                    <w:t>;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before="9"/>
                    <w:ind w:left="365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color w:val="6E4444"/>
                      <w:w w:val="93"/>
                      <w:sz w:val="12"/>
                    </w:rPr>
                    <w:t>props</w:t>
                  </w:r>
                  <w:r>
                    <w:rPr>
                      <w:rFonts w:ascii="Arial"/>
                      <w:i/>
                      <w:color w:val="6E4444"/>
                      <w:spacing w:val="-14"/>
                      <w:sz w:val="12"/>
                    </w:rPr>
                    <w:t> </w:t>
                  </w:r>
                  <w:r>
                    <w:rPr>
                      <w:rFonts w:ascii="Arial"/>
                      <w:i/>
                      <w:color w:val="0A0A0A"/>
                      <w:w w:val="97"/>
                      <w:sz w:val="12"/>
                    </w:rPr>
                    <w:t>.put</w:t>
                  </w:r>
                  <w:r>
                    <w:rPr>
                      <w:rFonts w:ascii="Arial"/>
                      <w:i/>
                      <w:color w:val="0A0A0A"/>
                      <w:w w:val="98"/>
                      <w:sz w:val="12"/>
                    </w:rPr>
                    <w:t>(</w:t>
                  </w:r>
                  <w:r>
                    <w:rPr>
                      <w:rFonts w:ascii="Arial"/>
                      <w:i/>
                      <w:color w:val="0A0A0A"/>
                      <w:w w:val="97"/>
                      <w:sz w:val="12"/>
                    </w:rPr>
                    <w:t>ConsumerConlig.</w:t>
                  </w:r>
                  <w:r>
                    <w:rPr>
                      <w:rFonts w:ascii="Arial"/>
                      <w:i/>
                      <w:color w:val="0A0A0A"/>
                      <w:spacing w:val="-10"/>
                      <w:sz w:val="12"/>
                    </w:rPr>
                    <w:t> </w:t>
                  </w:r>
                  <w:r>
                    <w:rPr>
                      <w:rFonts w:ascii="Arial"/>
                      <w:i/>
                      <w:color w:val="26429A"/>
                      <w:w w:val="98"/>
                      <w:sz w:val="12"/>
                    </w:rPr>
                    <w:t>VALUE_DESERIALIZER_CLASS_CONFIG</w:t>
                  </w:r>
                  <w:r>
                    <w:rPr>
                      <w:rFonts w:ascii="Arial"/>
                      <w:i/>
                      <w:color w:val="26429A"/>
                      <w:spacing w:val="-1"/>
                      <w:sz w:val="12"/>
                    </w:rPr>
                    <w:t> </w:t>
                  </w:r>
                  <w:r>
                    <w:rPr>
                      <w:rFonts w:ascii="Arial"/>
                      <w:i/>
                      <w:color w:val="1D1D1D"/>
                      <w:w w:val="122"/>
                      <w:sz w:val="12"/>
                    </w:rPr>
                    <w:t>,</w:t>
                  </w:r>
                  <w:r>
                    <w:rPr>
                      <w:rFonts w:ascii="Arial"/>
                      <w:sz w:val="12"/>
                    </w:rPr>
                  </w:r>
                </w:p>
                <w:p>
                  <w:pPr>
                    <w:spacing w:line="276" w:lineRule="auto" w:before="19"/>
                    <w:ind w:left="365" w:right="2561" w:hanging="6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color w:val="1D1D1D"/>
                      <w:w w:val="107"/>
                      <w:sz w:val="11"/>
                    </w:rPr>
                    <w:t>StringDeseria</w:t>
                  </w:r>
                  <w:r>
                    <w:rPr>
                      <w:rFonts w:ascii="Arial"/>
                      <w:color w:val="1D1D1D"/>
                      <w:spacing w:val="5"/>
                      <w:w w:val="107"/>
                      <w:sz w:val="11"/>
                    </w:rPr>
                    <w:t>l</w:t>
                  </w:r>
                  <w:r>
                    <w:rPr>
                      <w:rFonts w:ascii="Arial"/>
                      <w:color w:val="1D1D1D"/>
                      <w:w w:val="104"/>
                      <w:sz w:val="11"/>
                    </w:rPr>
                    <w:t>izer</w:t>
                  </w:r>
                  <w:r>
                    <w:rPr>
                      <w:rFonts w:ascii="Arial"/>
                      <w:color w:val="1D1D1D"/>
                      <w:spacing w:val="-8"/>
                      <w:w w:val="104"/>
                      <w:sz w:val="11"/>
                    </w:rPr>
                    <w:t>.</w:t>
                  </w:r>
                  <w:r>
                    <w:rPr>
                      <w:rFonts w:ascii="Arial"/>
                      <w:color w:val="7C1C57"/>
                      <w:w w:val="142"/>
                      <w:sz w:val="11"/>
                    </w:rPr>
                    <w:t>c</w:t>
                  </w:r>
                  <w:r>
                    <w:rPr>
                      <w:rFonts w:ascii="Arial"/>
                      <w:color w:val="7C1C57"/>
                      <w:spacing w:val="-14"/>
                      <w:w w:val="142"/>
                      <w:sz w:val="11"/>
                    </w:rPr>
                    <w:t>l</w:t>
                  </w:r>
                  <w:r>
                    <w:rPr>
                      <w:rFonts w:ascii="Arial"/>
                      <w:color w:val="7C1C57"/>
                      <w:w w:val="122"/>
                      <w:sz w:val="11"/>
                    </w:rPr>
                    <w:t>as</w:t>
                  </w:r>
                  <w:r>
                    <w:rPr>
                      <w:rFonts w:ascii="Arial"/>
                      <w:color w:val="7C1C57"/>
                      <w:spacing w:val="-7"/>
                      <w:w w:val="122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spacing w:val="-13"/>
                      <w:w w:val="151"/>
                      <w:sz w:val="11"/>
                    </w:rPr>
                    <w:t>)</w:t>
                  </w:r>
                  <w:r>
                    <w:rPr>
                      <w:rFonts w:ascii="Arial"/>
                      <w:color w:val="2D2D2F"/>
                      <w:w w:val="230"/>
                      <w:sz w:val="11"/>
                    </w:rPr>
                    <w:t>:</w:t>
                  </w:r>
                  <w:r>
                    <w:rPr>
                      <w:rFonts w:ascii="Arial"/>
                      <w:color w:val="2D2D2F"/>
                      <w:w w:val="230"/>
                      <w:sz w:val="11"/>
                    </w:rPr>
                    <w:t> </w:t>
                  </w:r>
                  <w:r>
                    <w:rPr>
                      <w:rFonts w:ascii="Arial"/>
                      <w:color w:val="7C1C57"/>
                      <w:w w:val="119"/>
                      <w:sz w:val="11"/>
                    </w:rPr>
                    <w:t>return</w:t>
                  </w:r>
                  <w:r>
                    <w:rPr>
                      <w:rFonts w:ascii="Arial"/>
                      <w:color w:val="7C1C57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color w:val="6E4444"/>
                      <w:w w:val="111"/>
                      <w:sz w:val="11"/>
                    </w:rPr>
                    <w:t>prop</w:t>
                  </w:r>
                  <w:r>
                    <w:rPr>
                      <w:rFonts w:ascii="Arial"/>
                      <w:color w:val="6E4444"/>
                      <w:spacing w:val="1"/>
                      <w:w w:val="111"/>
                      <w:sz w:val="11"/>
                    </w:rPr>
                    <w:t>s</w:t>
                  </w:r>
                  <w:r>
                    <w:rPr>
                      <w:rFonts w:ascii="Arial"/>
                      <w:color w:val="0A0A0A"/>
                      <w:w w:val="168"/>
                      <w:sz w:val="11"/>
                    </w:rPr>
                    <w:t>;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0"/>
                      <w:szCs w:val="10"/>
                    </w:rPr>
                  </w:pPr>
                </w:p>
                <w:p>
                  <w:pPr>
                    <w:pStyle w:val="BodyText"/>
                    <w:spacing w:line="240" w:lineRule="auto" w:before="70"/>
                    <w:ind w:left="29" w:right="0"/>
                    <w:jc w:val="left"/>
                  </w:pPr>
                  <w:r>
                    <w:rPr>
                      <w:color w:val="0A0A0A"/>
                      <w:w w:val="106"/>
                    </w:rPr>
                    <w:t>A</w:t>
                  </w:r>
                  <w:r>
                    <w:rPr>
                      <w:color w:val="0A0A0A"/>
                      <w:spacing w:val="-8"/>
                    </w:rPr>
                    <w:t> </w:t>
                  </w:r>
                  <w:r>
                    <w:rPr>
                      <w:color w:val="0A0A0A"/>
                      <w:w w:val="102"/>
                    </w:rPr>
                    <w:t>cont</w:t>
                  </w:r>
                  <w:r>
                    <w:rPr>
                      <w:color w:val="0A0A0A"/>
                      <w:spacing w:val="-3"/>
                      <w:w w:val="102"/>
                    </w:rPr>
                    <w:t>i</w:t>
                  </w:r>
                  <w:r>
                    <w:rPr>
                      <w:color w:val="0A0A0A"/>
                      <w:w w:val="99"/>
                    </w:rPr>
                    <w:t>nuación</w:t>
                  </w:r>
                  <w:r>
                    <w:rPr>
                      <w:color w:val="0A0A0A"/>
                      <w:spacing w:val="-7"/>
                    </w:rPr>
                    <w:t> </w:t>
                  </w:r>
                  <w:r>
                    <w:rPr>
                      <w:color w:val="0A0A0A"/>
                      <w:w w:val="122"/>
                    </w:rPr>
                    <w:t>l</w:t>
                  </w:r>
                  <w:r>
                    <w:rPr>
                      <w:color w:val="0A0A0A"/>
                      <w:spacing w:val="15"/>
                      <w:w w:val="122"/>
                    </w:rPr>
                    <w:t>a</w:t>
                  </w:r>
                  <w:r>
                    <w:rPr>
                      <w:color w:val="0A0A0A"/>
                      <w:w w:val="99"/>
                    </w:rPr>
                    <w:t>explicación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</w:rPr>
                    <w:t>de</w:t>
                  </w:r>
                  <w:r>
                    <w:rPr>
                      <w:color w:val="0A0A0A"/>
                      <w:spacing w:val="-4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cada</w:t>
                  </w:r>
                  <w:r>
                    <w:rPr>
                      <w:color w:val="0A0A0A"/>
                      <w:spacing w:val="-11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un</w:t>
                  </w:r>
                  <w:r>
                    <w:rPr>
                      <w:color w:val="0A0A0A"/>
                      <w:spacing w:val="-3"/>
                      <w:w w:val="106"/>
                    </w:rPr>
                    <w:t>a</w:t>
                  </w:r>
                  <w:r>
                    <w:rPr>
                      <w:color w:val="2D2D2F"/>
                      <w:w w:val="139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</w:p>
                <w:p>
                  <w:pPr>
                    <w:spacing w:before="0"/>
                    <w:ind w:left="35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i/>
                      <w:color w:val="26429A"/>
                      <w:w w:val="115"/>
                      <w:sz w:val="9"/>
                    </w:rPr>
                    <w:t>-BOOT</w:t>
                  </w:r>
                  <w:r>
                    <w:rPr>
                      <w:rFonts w:ascii="Arial"/>
                      <w:i/>
                      <w:color w:val="26429A"/>
                      <w:spacing w:val="1"/>
                      <w:w w:val="115"/>
                      <w:sz w:val="9"/>
                    </w:rPr>
                    <w:t>S</w:t>
                  </w:r>
                  <w:r>
                    <w:rPr>
                      <w:rFonts w:ascii="Arial"/>
                      <w:i/>
                      <w:color w:val="4456A5"/>
                      <w:w w:val="110"/>
                      <w:sz w:val="9"/>
                    </w:rPr>
                    <w:t>TR</w:t>
                  </w:r>
                  <w:r>
                    <w:rPr>
                      <w:rFonts w:ascii="Arial"/>
                      <w:i/>
                      <w:color w:val="4456A5"/>
                      <w:spacing w:val="-15"/>
                      <w:w w:val="110"/>
                      <w:sz w:val="9"/>
                    </w:rPr>
                    <w:t>A</w:t>
                  </w:r>
                  <w:r>
                    <w:rPr>
                      <w:rFonts w:ascii="Arial"/>
                      <w:i/>
                      <w:color w:val="26429A"/>
                      <w:w w:val="109"/>
                      <w:sz w:val="9"/>
                    </w:rPr>
                    <w:t>P_S</w:t>
                  </w:r>
                  <w:r>
                    <w:rPr>
                      <w:rFonts w:ascii="Arial"/>
                      <w:i/>
                      <w:color w:val="26429A"/>
                      <w:spacing w:val="-6"/>
                      <w:w w:val="109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4456A5"/>
                      <w:spacing w:val="-4"/>
                      <w:w w:val="123"/>
                      <w:sz w:val="9"/>
                    </w:rPr>
                    <w:t>R</w:t>
                  </w:r>
                  <w:r>
                    <w:rPr>
                      <w:rFonts w:ascii="Arial"/>
                      <w:i/>
                      <w:color w:val="26429A"/>
                      <w:w w:val="105"/>
                      <w:sz w:val="9"/>
                    </w:rPr>
                    <w:t>VERS_C</w:t>
                  </w:r>
                  <w:r>
                    <w:rPr>
                      <w:rFonts w:ascii="Arial"/>
                      <w:i/>
                      <w:color w:val="26429A"/>
                      <w:spacing w:val="-9"/>
                      <w:w w:val="105"/>
                      <w:sz w:val="9"/>
                    </w:rPr>
                    <w:t>O</w:t>
                  </w:r>
                  <w:r>
                    <w:rPr>
                      <w:rFonts w:ascii="Arial"/>
                      <w:i/>
                      <w:color w:val="4456A5"/>
                      <w:spacing w:val="-9"/>
                      <w:w w:val="118"/>
                      <w:sz w:val="9"/>
                    </w:rPr>
                    <w:t>N</w:t>
                  </w:r>
                  <w:r>
                    <w:rPr>
                      <w:rFonts w:ascii="Arial"/>
                      <w:i/>
                      <w:color w:val="26429A"/>
                      <w:spacing w:val="-7"/>
                      <w:w w:val="115"/>
                      <w:sz w:val="9"/>
                    </w:rPr>
                    <w:t>F</w:t>
                  </w:r>
                  <w:r>
                    <w:rPr>
                      <w:rFonts w:ascii="Arial"/>
                      <w:i/>
                      <w:color w:val="4456A5"/>
                      <w:spacing w:val="-10"/>
                      <w:w w:val="152"/>
                      <w:sz w:val="9"/>
                    </w:rPr>
                    <w:t>I</w:t>
                  </w:r>
                  <w:r>
                    <w:rPr>
                      <w:rFonts w:ascii="Arial"/>
                      <w:i/>
                      <w:color w:val="26429A"/>
                      <w:w w:val="134"/>
                      <w:sz w:val="9"/>
                    </w:rPr>
                    <w:t>G</w:t>
                  </w:r>
                  <w:r>
                    <w:rPr>
                      <w:rFonts w:ascii="Arial"/>
                      <w:i/>
                      <w:color w:val="26429A"/>
                      <w:spacing w:val="-9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color w:val="4456A5"/>
                      <w:w w:val="119"/>
                      <w:sz w:val="9"/>
                    </w:rPr>
                    <w:t>:</w:t>
                  </w:r>
                  <w:r>
                    <w:rPr>
                      <w:rFonts w:ascii="Arial"/>
                      <w:i/>
                      <w:color w:val="4456A5"/>
                      <w:spacing w:val="7"/>
                      <w:sz w:val="9"/>
                    </w:rPr>
                    <w:t> </w:t>
                  </w:r>
                  <w:r>
                    <w:rPr>
                      <w:rFonts w:ascii="Arial"/>
                      <w:color w:val="1D1D1D"/>
                      <w:w w:val="108"/>
                      <w:sz w:val="11"/>
                    </w:rPr>
                    <w:t>Lista</w:t>
                  </w:r>
                  <w:r>
                    <w:rPr>
                      <w:rFonts w:ascii="Arial"/>
                      <w:color w:val="1D1D1D"/>
                      <w:spacing w:val="-11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10"/>
                      <w:sz w:val="11"/>
                    </w:rPr>
                    <w:t>de</w:t>
                  </w:r>
                  <w:r>
                    <w:rPr>
                      <w:rFonts w:ascii="Arial"/>
                      <w:color w:val="1D1D1D"/>
                      <w:spacing w:val="2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0"/>
                      <w:sz w:val="11"/>
                    </w:rPr>
                    <w:t>brok</w:t>
                  </w:r>
                  <w:r>
                    <w:rPr>
                      <w:rFonts w:ascii="Arial"/>
                      <w:color w:val="2D2D2F"/>
                      <w:spacing w:val="-7"/>
                      <w:w w:val="117"/>
                      <w:sz w:val="11"/>
                    </w:rPr>
                    <w:t>e</w:t>
                  </w:r>
                  <w:r>
                    <w:rPr>
                      <w:rFonts w:ascii="Arial"/>
                      <w:color w:val="0A0A0A"/>
                      <w:w w:val="118"/>
                      <w:sz w:val="11"/>
                    </w:rPr>
                    <w:t>rs</w:t>
                  </w:r>
                  <w:r>
                    <w:rPr>
                      <w:rFonts w:ascii="Arial"/>
                      <w:color w:val="0A0A0A"/>
                      <w:spacing w:val="-8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8"/>
                      <w:sz w:val="11"/>
                    </w:rPr>
                    <w:t>de</w:t>
                  </w:r>
                  <w:r>
                    <w:rPr>
                      <w:rFonts w:ascii="Arial"/>
                      <w:color w:val="0A0A0A"/>
                      <w:spacing w:val="-1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12"/>
                      <w:sz w:val="11"/>
                    </w:rPr>
                    <w:t>kafka</w:t>
                  </w:r>
                  <w:r>
                    <w:rPr>
                      <w:rFonts w:ascii="Arial"/>
                      <w:color w:val="1D1D1D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16"/>
                      <w:sz w:val="11"/>
                    </w:rPr>
                    <w:t>en</w:t>
                  </w:r>
                  <w:r>
                    <w:rPr>
                      <w:rFonts w:ascii="Arial"/>
                      <w:color w:val="1D1D1D"/>
                      <w:spacing w:val="-5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18"/>
                      <w:sz w:val="11"/>
                    </w:rPr>
                    <w:t>el</w:t>
                  </w:r>
                  <w:r>
                    <w:rPr>
                      <w:rFonts w:ascii="Arial"/>
                      <w:color w:val="1D1D1D"/>
                      <w:spacing w:val="-7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04"/>
                      <w:sz w:val="11"/>
                    </w:rPr>
                    <w:t>cluster.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before="27"/>
                    <w:ind w:left="35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 w:hAnsi="Arial"/>
                      <w:color w:val="0A0A0A"/>
                      <w:w w:val="155"/>
                      <w:sz w:val="10"/>
                    </w:rPr>
                    <w:t>-</w:t>
                  </w:r>
                  <w:r>
                    <w:rPr>
                      <w:rFonts w:ascii="Arial" w:hAnsi="Arial"/>
                      <w:color w:val="0A0A0A"/>
                      <w:sz w:val="10"/>
                    </w:rPr>
                    <w:t> </w:t>
                  </w:r>
                  <w:r>
                    <w:rPr>
                      <w:rFonts w:ascii="Arial" w:hAnsi="Arial"/>
                      <w:i/>
                      <w:color w:val="26429A"/>
                      <w:w w:val="97"/>
                      <w:sz w:val="10"/>
                    </w:rPr>
                    <w:t>GROU</w:t>
                  </w:r>
                  <w:r>
                    <w:rPr>
                      <w:rFonts w:ascii="Arial" w:hAnsi="Arial"/>
                      <w:i/>
                      <w:color w:val="26429A"/>
                      <w:spacing w:val="-12"/>
                      <w:w w:val="97"/>
                      <w:sz w:val="10"/>
                    </w:rPr>
                    <w:t>P</w:t>
                  </w:r>
                  <w:r>
                    <w:rPr>
                      <w:rFonts w:ascii="Arial" w:hAnsi="Arial"/>
                      <w:i/>
                      <w:color w:val="4456A5"/>
                      <w:spacing w:val="3"/>
                      <w:w w:val="106"/>
                      <w:sz w:val="10"/>
                    </w:rPr>
                    <w:t>_</w:t>
                  </w:r>
                  <w:r>
                    <w:rPr>
                      <w:rFonts w:ascii="Arial" w:hAnsi="Arial"/>
                      <w:i/>
                      <w:color w:val="26429A"/>
                      <w:w w:val="95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color w:val="26429A"/>
                      <w:spacing w:val="-17"/>
                      <w:w w:val="95"/>
                      <w:sz w:val="10"/>
                    </w:rPr>
                    <w:t>D</w:t>
                  </w:r>
                  <w:r>
                    <w:rPr>
                      <w:rFonts w:ascii="Arial" w:hAnsi="Arial"/>
                      <w:i/>
                      <w:color w:val="4456A5"/>
                      <w:spacing w:val="3"/>
                      <w:w w:val="106"/>
                      <w:sz w:val="10"/>
                    </w:rPr>
                    <w:t>_</w:t>
                  </w:r>
                  <w:r>
                    <w:rPr>
                      <w:rFonts w:ascii="Arial" w:hAnsi="Arial"/>
                      <w:i/>
                      <w:color w:val="26429A"/>
                      <w:w w:val="99"/>
                      <w:sz w:val="10"/>
                    </w:rPr>
                    <w:t>CONFIG,</w:t>
                  </w:r>
                  <w:r>
                    <w:rPr>
                      <w:rFonts w:ascii="Arial" w:hAnsi="Arial"/>
                      <w:i/>
                      <w:color w:val="26429A"/>
                      <w:spacing w:val="-6"/>
                      <w:sz w:val="10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7"/>
                      <w:sz w:val="11"/>
                    </w:rPr>
                    <w:t>Consumer</w:t>
                  </w:r>
                  <w:r>
                    <w:rPr>
                      <w:rFonts w:ascii="Arial" w:hAnsi="Arial"/>
                      <w:color w:val="0A0A0A"/>
                      <w:spacing w:val="7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7"/>
                      <w:sz w:val="11"/>
                    </w:rPr>
                    <w:t>group</w:t>
                  </w:r>
                  <w:r>
                    <w:rPr>
                      <w:rFonts w:ascii="Arial" w:hAnsi="Arial"/>
                      <w:color w:val="0A0A0A"/>
                      <w:spacing w:val="-2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2"/>
                      <w:sz w:val="11"/>
                    </w:rPr>
                    <w:t>que</w:t>
                  </w:r>
                  <w:r>
                    <w:rPr>
                      <w:rFonts w:ascii="Arial" w:hAnsi="Arial"/>
                      <w:color w:val="0A0A0A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9"/>
                      <w:sz w:val="11"/>
                    </w:rPr>
                    <w:t>consumi</w:t>
                  </w:r>
                  <w:r>
                    <w:rPr>
                      <w:rFonts w:ascii="Arial" w:hAnsi="Arial"/>
                      <w:color w:val="0A0A0A"/>
                      <w:w w:val="120"/>
                      <w:sz w:val="11"/>
                    </w:rPr>
                    <w:t>rá</w:t>
                  </w:r>
                  <w:r>
                    <w:rPr>
                      <w:rFonts w:ascii="Arial" w:hAnsi="Arial"/>
                      <w:color w:val="0A0A0A"/>
                      <w:spacing w:val="-14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spacing w:val="-33"/>
                      <w:w w:val="204"/>
                      <w:sz w:val="11"/>
                    </w:rPr>
                    <w:t>l</w:t>
                  </w:r>
                  <w:r>
                    <w:rPr>
                      <w:rFonts w:ascii="Arial" w:hAnsi="Arial"/>
                      <w:color w:val="0A0A0A"/>
                      <w:w w:val="114"/>
                      <w:sz w:val="11"/>
                    </w:rPr>
                    <w:t>os</w:t>
                  </w:r>
                  <w:r>
                    <w:rPr>
                      <w:rFonts w:ascii="Arial" w:hAnsi="Arial"/>
                      <w:color w:val="0A0A0A"/>
                      <w:spacing w:val="2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8"/>
                      <w:sz w:val="11"/>
                    </w:rPr>
                    <w:t>mensajes</w:t>
                  </w:r>
                  <w:r>
                    <w:rPr>
                      <w:rFonts w:ascii="Arial" w:hAnsi="Arial"/>
                      <w:sz w:val="11"/>
                    </w:rPr>
                  </w:r>
                </w:p>
                <w:p>
                  <w:pPr>
                    <w:spacing w:line="297" w:lineRule="auto" w:before="41"/>
                    <w:ind w:left="35" w:right="114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 w:hAnsi="Arial"/>
                      <w:i/>
                      <w:color w:val="0A0A0A"/>
                      <w:spacing w:val="-7"/>
                      <w:w w:val="163"/>
                      <w:sz w:val="9"/>
                    </w:rPr>
                    <w:t>-</w:t>
                  </w:r>
                  <w:r>
                    <w:rPr>
                      <w:rFonts w:ascii="Arial" w:hAnsi="Arial"/>
                      <w:i/>
                      <w:color w:val="26429A"/>
                      <w:w w:val="114"/>
                      <w:sz w:val="9"/>
                    </w:rPr>
                    <w:t>ENABLE_Auro_coMMIT_CONRG</w:t>
                  </w:r>
                  <w:r>
                    <w:rPr>
                      <w:rFonts w:ascii="Arial" w:hAnsi="Arial"/>
                      <w:i/>
                      <w:color w:val="26429A"/>
                      <w:spacing w:val="2"/>
                      <w:sz w:val="9"/>
                    </w:rPr>
                    <w:t> </w:t>
                  </w:r>
                  <w:r>
                    <w:rPr>
                      <w:rFonts w:ascii="Arial" w:hAnsi="Arial"/>
                      <w:i/>
                      <w:color w:val="4456A5"/>
                      <w:w w:val="119"/>
                      <w:sz w:val="9"/>
                    </w:rPr>
                    <w:t>:</w:t>
                  </w:r>
                  <w:r>
                    <w:rPr>
                      <w:rFonts w:ascii="Arial" w:hAnsi="Arial"/>
                      <w:i/>
                      <w:color w:val="4456A5"/>
                      <w:spacing w:val="4"/>
                      <w:sz w:val="9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7"/>
                      <w:sz w:val="11"/>
                    </w:rPr>
                    <w:t>Determ</w:t>
                  </w:r>
                  <w:r>
                    <w:rPr>
                      <w:rFonts w:ascii="Arial" w:hAnsi="Arial"/>
                      <w:color w:val="0A0A0A"/>
                      <w:spacing w:val="-6"/>
                      <w:w w:val="107"/>
                      <w:sz w:val="11"/>
                    </w:rPr>
                    <w:t>i</w:t>
                  </w:r>
                  <w:r>
                    <w:rPr>
                      <w:rFonts w:ascii="Arial" w:hAnsi="Arial"/>
                      <w:color w:val="0A0A0A"/>
                      <w:w w:val="119"/>
                      <w:sz w:val="11"/>
                    </w:rPr>
                    <w:t>na</w:t>
                  </w:r>
                  <w:r>
                    <w:rPr>
                      <w:rFonts w:ascii="Arial" w:hAnsi="Arial"/>
                      <w:color w:val="0A0A0A"/>
                      <w:spacing w:val="-14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27"/>
                      <w:sz w:val="11"/>
                    </w:rPr>
                    <w:t>si</w:t>
                  </w:r>
                  <w:r>
                    <w:rPr>
                      <w:rFonts w:ascii="Arial" w:hAnsi="Arial"/>
                      <w:color w:val="0A0A0A"/>
                      <w:spacing w:val="-7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1D1D1D"/>
                      <w:w w:val="114"/>
                      <w:sz w:val="11"/>
                    </w:rPr>
                    <w:t>se</w:t>
                  </w:r>
                  <w:r>
                    <w:rPr>
                      <w:rFonts w:ascii="Arial" w:hAnsi="Arial"/>
                      <w:color w:val="1D1D1D"/>
                      <w:spacing w:val="-1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9"/>
                      <w:sz w:val="11"/>
                    </w:rPr>
                    <w:t>hará</w:t>
                  </w:r>
                  <w:r>
                    <w:rPr>
                      <w:rFonts w:ascii="Arial" w:hAnsi="Arial"/>
                      <w:color w:val="0A0A0A"/>
                      <w:spacing w:val="-6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9"/>
                      <w:sz w:val="11"/>
                    </w:rPr>
                    <w:t>commit</w:t>
                  </w:r>
                  <w:r>
                    <w:rPr>
                      <w:rFonts w:ascii="Arial" w:hAnsi="Arial"/>
                      <w:color w:val="0A0A0A"/>
                      <w:spacing w:val="3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3"/>
                      <w:sz w:val="11"/>
                    </w:rPr>
                    <w:t>al</w:t>
                  </w:r>
                  <w:r>
                    <w:rPr>
                      <w:rFonts w:ascii="Arial" w:hAnsi="Arial"/>
                      <w:color w:val="0A0A0A"/>
                      <w:spacing w:val="-8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6"/>
                      <w:sz w:val="11"/>
                    </w:rPr>
                    <w:t>offset</w:t>
                  </w:r>
                  <w:r>
                    <w:rPr>
                      <w:rFonts w:ascii="Arial" w:hAnsi="Arial"/>
                      <w:color w:val="0A0A0A"/>
                      <w:spacing w:val="3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5"/>
                      <w:sz w:val="11"/>
                    </w:rPr>
                    <w:t>de</w:t>
                  </w:r>
                  <w:r>
                    <w:rPr>
                      <w:rFonts w:ascii="Arial" w:hAnsi="Arial"/>
                      <w:color w:val="0A0A0A"/>
                      <w:spacing w:val="-4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1D1D1D"/>
                      <w:w w:val="107"/>
                      <w:sz w:val="11"/>
                    </w:rPr>
                    <w:t>forma</w:t>
                  </w:r>
                  <w:r>
                    <w:rPr>
                      <w:rFonts w:ascii="Arial" w:hAnsi="Arial"/>
                      <w:color w:val="1D1D1D"/>
                      <w:w w:val="107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1"/>
                      <w:sz w:val="11"/>
                    </w:rPr>
                    <w:t>periód</w:t>
                  </w:r>
                  <w:r>
                    <w:rPr>
                      <w:rFonts w:ascii="Arial" w:hAnsi="Arial"/>
                      <w:color w:val="0A0A0A"/>
                      <w:spacing w:val="-8"/>
                      <w:w w:val="111"/>
                      <w:sz w:val="11"/>
                    </w:rPr>
                    <w:t>i</w:t>
                  </w:r>
                  <w:r>
                    <w:rPr>
                      <w:rFonts w:ascii="Arial" w:hAnsi="Arial"/>
                      <w:color w:val="0A0A0A"/>
                      <w:w w:val="120"/>
                      <w:sz w:val="11"/>
                    </w:rPr>
                    <w:t>ca</w:t>
                  </w:r>
                  <w:r>
                    <w:rPr>
                      <w:rFonts w:ascii="Arial" w:hAnsi="Arial"/>
                      <w:sz w:val="11"/>
                    </w:rPr>
                  </w:r>
                </w:p>
                <w:p>
                  <w:pPr>
                    <w:spacing w:line="319" w:lineRule="auto" w:before="0"/>
                    <w:ind w:left="35" w:right="155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 w:hAnsi="Arial"/>
                      <w:i/>
                      <w:color w:val="696B69"/>
                      <w:spacing w:val="-6"/>
                      <w:w w:val="146"/>
                      <w:sz w:val="10"/>
                    </w:rPr>
                    <w:t>-</w:t>
                  </w:r>
                  <w:r>
                    <w:rPr>
                      <w:rFonts w:ascii="Arial" w:hAnsi="Arial"/>
                      <w:i/>
                      <w:color w:val="26429A"/>
                      <w:w w:val="101"/>
                      <w:sz w:val="10"/>
                    </w:rPr>
                    <w:t>Auro_COMMff_lNTERVAL_Ms_cONFIG</w:t>
                  </w:r>
                  <w:r>
                    <w:rPr>
                      <w:rFonts w:ascii="Arial" w:hAnsi="Arial"/>
                      <w:i/>
                      <w:color w:val="26429A"/>
                      <w:spacing w:val="1"/>
                      <w:sz w:val="10"/>
                    </w:rPr>
                    <w:t> </w:t>
                  </w:r>
                  <w:r>
                    <w:rPr>
                      <w:rFonts w:ascii="Arial" w:hAnsi="Arial"/>
                      <w:i/>
                      <w:color w:val="4456A5"/>
                      <w:w w:val="134"/>
                      <w:sz w:val="10"/>
                    </w:rPr>
                    <w:t>:</w:t>
                  </w:r>
                  <w:r>
                    <w:rPr>
                      <w:rFonts w:ascii="Arial" w:hAnsi="Arial"/>
                      <w:i/>
                      <w:color w:val="4456A5"/>
                      <w:spacing w:val="-3"/>
                      <w:sz w:val="10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9"/>
                      <w:sz w:val="11"/>
                    </w:rPr>
                    <w:t>Determ</w:t>
                  </w:r>
                  <w:r>
                    <w:rPr>
                      <w:rFonts w:ascii="Arial" w:hAnsi="Arial"/>
                      <w:color w:val="0A0A0A"/>
                      <w:spacing w:val="-6"/>
                      <w:w w:val="109"/>
                      <w:sz w:val="11"/>
                    </w:rPr>
                    <w:t>i</w:t>
                  </w:r>
                  <w:r>
                    <w:rPr>
                      <w:rFonts w:ascii="Arial" w:hAnsi="Arial"/>
                      <w:color w:val="0A0A0A"/>
                      <w:w w:val="119"/>
                      <w:sz w:val="11"/>
                    </w:rPr>
                    <w:t>na</w:t>
                  </w:r>
                  <w:r>
                    <w:rPr>
                      <w:rFonts w:ascii="Arial" w:hAnsi="Arial"/>
                      <w:color w:val="0A0A0A"/>
                      <w:spacing w:val="-9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21"/>
                      <w:sz w:val="11"/>
                    </w:rPr>
                    <w:t>l</w:t>
                  </w:r>
                  <w:r>
                    <w:rPr>
                      <w:rFonts w:ascii="Arial" w:hAnsi="Arial"/>
                      <w:color w:val="0A0A0A"/>
                      <w:spacing w:val="10"/>
                      <w:w w:val="121"/>
                      <w:sz w:val="11"/>
                    </w:rPr>
                    <w:t>a</w:t>
                  </w:r>
                  <w:r>
                    <w:rPr>
                      <w:rFonts w:ascii="Arial" w:hAnsi="Arial"/>
                      <w:color w:val="0A0A0A"/>
                      <w:w w:val="109"/>
                      <w:sz w:val="11"/>
                    </w:rPr>
                    <w:t>frecuencia</w:t>
                  </w:r>
                  <w:r>
                    <w:rPr>
                      <w:rFonts w:ascii="Arial" w:hAnsi="Arial"/>
                      <w:color w:val="0A0A0A"/>
                      <w:spacing w:val="3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1"/>
                      <w:sz w:val="11"/>
                    </w:rPr>
                    <w:t>en</w:t>
                  </w:r>
                  <w:r>
                    <w:rPr>
                      <w:rFonts w:ascii="Arial" w:hAnsi="Arial"/>
                      <w:color w:val="0A0A0A"/>
                      <w:spacing w:val="-5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4"/>
                      <w:sz w:val="11"/>
                    </w:rPr>
                    <w:t>mi</w:t>
                  </w:r>
                  <w:r>
                    <w:rPr>
                      <w:rFonts w:ascii="Arial" w:hAnsi="Arial"/>
                      <w:color w:val="0A0A0A"/>
                      <w:spacing w:val="-7"/>
                      <w:w w:val="114"/>
                      <w:sz w:val="11"/>
                    </w:rPr>
                    <w:t>l</w:t>
                  </w:r>
                  <w:r>
                    <w:rPr>
                      <w:rFonts w:ascii="Arial" w:hAnsi="Arial"/>
                      <w:color w:val="0A0A0A"/>
                      <w:w w:val="108"/>
                      <w:sz w:val="11"/>
                    </w:rPr>
                    <w:t>isegundos</w:t>
                  </w:r>
                  <w:r>
                    <w:rPr>
                      <w:rFonts w:ascii="Arial" w:hAnsi="Arial"/>
                      <w:color w:val="0A0A0A"/>
                      <w:w w:val="108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9"/>
                      <w:sz w:val="11"/>
                    </w:rPr>
                    <w:t>en</w:t>
                  </w:r>
                  <w:r>
                    <w:rPr>
                      <w:rFonts w:ascii="Arial" w:hAnsi="Arial"/>
                      <w:color w:val="0A0A0A"/>
                      <w:spacing w:val="-18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spacing w:val="-38"/>
                      <w:w w:val="233"/>
                      <w:sz w:val="11"/>
                    </w:rPr>
                    <w:t>l</w:t>
                  </w:r>
                  <w:r>
                    <w:rPr>
                      <w:rFonts w:ascii="Arial" w:hAnsi="Arial"/>
                      <w:color w:val="0A0A0A"/>
                      <w:w w:val="128"/>
                      <w:sz w:val="11"/>
                    </w:rPr>
                    <w:t>a</w:t>
                  </w:r>
                  <w:r>
                    <w:rPr>
                      <w:rFonts w:ascii="Arial" w:hAnsi="Arial"/>
                      <w:color w:val="0A0A0A"/>
                      <w:spacing w:val="-13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0"/>
                      <w:sz w:val="11"/>
                    </w:rPr>
                    <w:t>que</w:t>
                  </w:r>
                  <w:r>
                    <w:rPr>
                      <w:rFonts w:ascii="Arial" w:hAnsi="Arial"/>
                      <w:color w:val="0A0A0A"/>
                      <w:spacing w:val="-2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1"/>
                      <w:sz w:val="11"/>
                    </w:rPr>
                    <w:t>se</w:t>
                  </w:r>
                  <w:r>
                    <w:rPr>
                      <w:rFonts w:ascii="Arial" w:hAnsi="Arial"/>
                      <w:color w:val="0A0A0A"/>
                      <w:spacing w:val="2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3"/>
                      <w:sz w:val="11"/>
                    </w:rPr>
                    <w:t>hará</w:t>
                  </w:r>
                  <w:r>
                    <w:rPr>
                      <w:rFonts w:ascii="Arial" w:hAnsi="Arial"/>
                      <w:color w:val="0A0A0A"/>
                      <w:spacing w:val="-7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1D1D1D"/>
                      <w:w w:val="105"/>
                      <w:sz w:val="11"/>
                    </w:rPr>
                    <w:t>commit</w:t>
                  </w:r>
                  <w:r>
                    <w:rPr>
                      <w:rFonts w:ascii="Arial" w:hAnsi="Arial"/>
                      <w:color w:val="1D1D1D"/>
                      <w:spacing w:val="6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28"/>
                      <w:sz w:val="11"/>
                    </w:rPr>
                    <w:t>a</w:t>
                  </w:r>
                  <w:r>
                    <w:rPr>
                      <w:rFonts w:ascii="Arial" w:hAnsi="Arial"/>
                      <w:color w:val="0A0A0A"/>
                      <w:spacing w:val="-7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7"/>
                      <w:sz w:val="11"/>
                    </w:rPr>
                    <w:t>los</w:t>
                  </w:r>
                  <w:r>
                    <w:rPr>
                      <w:rFonts w:ascii="Arial" w:hAnsi="Arial"/>
                      <w:color w:val="0A0A0A"/>
                      <w:spacing w:val="-11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6"/>
                      <w:sz w:val="11"/>
                    </w:rPr>
                    <w:t>offsets,</w:t>
                  </w:r>
                  <w:r>
                    <w:rPr>
                      <w:rFonts w:ascii="Arial" w:hAnsi="Arial"/>
                      <w:color w:val="0A0A0A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1D1D1D"/>
                      <w:w w:val="111"/>
                      <w:sz w:val="11"/>
                    </w:rPr>
                    <w:t>solo</w:t>
                  </w:r>
                  <w:r>
                    <w:rPr>
                      <w:rFonts w:ascii="Arial" w:hAnsi="Arial"/>
                      <w:color w:val="1D1D1D"/>
                      <w:spacing w:val="4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4"/>
                      <w:sz w:val="11"/>
                    </w:rPr>
                    <w:t>es</w:t>
                  </w:r>
                  <w:r>
                    <w:rPr>
                      <w:rFonts w:ascii="Arial" w:hAnsi="Arial"/>
                      <w:color w:val="0A0A0A"/>
                      <w:spacing w:val="-1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7"/>
                      <w:sz w:val="11"/>
                    </w:rPr>
                    <w:t>necesar</w:t>
                  </w:r>
                  <w:r>
                    <w:rPr>
                      <w:rFonts w:ascii="Arial" w:hAnsi="Arial"/>
                      <w:color w:val="0A0A0A"/>
                      <w:spacing w:val="-4"/>
                      <w:w w:val="107"/>
                      <w:sz w:val="11"/>
                    </w:rPr>
                    <w:t>i</w:t>
                  </w:r>
                  <w:r>
                    <w:rPr>
                      <w:rFonts w:ascii="Arial" w:hAnsi="Arial"/>
                      <w:color w:val="0A0A0A"/>
                      <w:w w:val="139"/>
                      <w:sz w:val="11"/>
                    </w:rPr>
                    <w:t>a</w:t>
                  </w:r>
                  <w:r>
                    <w:rPr>
                      <w:rFonts w:ascii="Arial" w:hAnsi="Arial"/>
                      <w:color w:val="0A0A0A"/>
                      <w:spacing w:val="-11"/>
                      <w:sz w:val="11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18"/>
                      <w:sz w:val="11"/>
                    </w:rPr>
                    <w:t>si</w:t>
                  </w:r>
                  <w:r>
                    <w:rPr>
                      <w:rFonts w:ascii="Arial" w:hAnsi="Arial"/>
                      <w:sz w:val="11"/>
                    </w:rPr>
                  </w:r>
                </w:p>
                <w:p>
                  <w:pPr>
                    <w:spacing w:line="88" w:lineRule="exact" w:before="0"/>
                    <w:ind w:left="29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i/>
                      <w:color w:val="26429A"/>
                      <w:w w:val="112"/>
                      <w:sz w:val="9"/>
                    </w:rPr>
                    <w:t>ENABL</w:t>
                  </w:r>
                  <w:r>
                    <w:rPr>
                      <w:rFonts w:ascii="Arial"/>
                      <w:i/>
                      <w:color w:val="26429A"/>
                      <w:spacing w:val="-12"/>
                      <w:w w:val="112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8E9CCA"/>
                      <w:spacing w:val="-3"/>
                      <w:w w:val="118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26429A"/>
                      <w:w w:val="106"/>
                      <w:sz w:val="9"/>
                    </w:rPr>
                    <w:t>AUT</w:t>
                  </w:r>
                  <w:r>
                    <w:rPr>
                      <w:rFonts w:ascii="Arial"/>
                      <w:i/>
                      <w:color w:val="26429A"/>
                      <w:spacing w:val="-9"/>
                      <w:w w:val="106"/>
                      <w:sz w:val="9"/>
                    </w:rPr>
                    <w:t>O</w:t>
                  </w:r>
                  <w:r>
                    <w:rPr>
                      <w:rFonts w:ascii="Arial"/>
                      <w:i/>
                      <w:color w:val="8E9CCA"/>
                      <w:w w:val="118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8E9CCA"/>
                      <w:spacing w:val="-16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color w:val="26429A"/>
                      <w:w w:val="106"/>
                      <w:sz w:val="9"/>
                    </w:rPr>
                    <w:t>COMMI</w:t>
                  </w:r>
                  <w:r>
                    <w:rPr>
                      <w:rFonts w:ascii="Arial"/>
                      <w:i/>
                      <w:color w:val="26429A"/>
                      <w:spacing w:val="-18"/>
                      <w:w w:val="106"/>
                      <w:sz w:val="9"/>
                    </w:rPr>
                    <w:t>T</w:t>
                  </w:r>
                  <w:r>
                    <w:rPr>
                      <w:rFonts w:ascii="Arial"/>
                      <w:i/>
                      <w:color w:val="8E9CCA"/>
                      <w:spacing w:val="3"/>
                      <w:w w:val="118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26429A"/>
                      <w:w w:val="101"/>
                      <w:sz w:val="9"/>
                    </w:rPr>
                    <w:t>CONFJG</w:t>
                  </w:r>
                  <w:r>
                    <w:rPr>
                      <w:rFonts w:ascii="Arial"/>
                      <w:i/>
                      <w:color w:val="26429A"/>
                      <w:spacing w:val="1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color w:val="26429A"/>
                      <w:w w:val="103"/>
                      <w:sz w:val="10"/>
                    </w:rPr>
                    <w:t>=true.</w:t>
                  </w:r>
                  <w:r>
                    <w:rPr>
                      <w:rFonts w:ascii="Arial"/>
                      <w:sz w:val="10"/>
                    </w:rPr>
                  </w:r>
                </w:p>
                <w:p>
                  <w:pPr>
                    <w:spacing w:line="302" w:lineRule="auto" w:before="23"/>
                    <w:ind w:left="35" w:right="101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i/>
                      <w:color w:val="0A0A0A"/>
                      <w:spacing w:val="-6"/>
                      <w:w w:val="146"/>
                      <w:sz w:val="10"/>
                    </w:rPr>
                    <w:t>-</w:t>
                  </w:r>
                  <w:r>
                    <w:rPr>
                      <w:rFonts w:ascii="Arial"/>
                      <w:i/>
                      <w:color w:val="26429A"/>
                      <w:w w:val="98"/>
                      <w:sz w:val="10"/>
                    </w:rPr>
                    <w:t>sESstON_TIMEDUT_Ms_cDNFtG</w:t>
                  </w:r>
                  <w:r>
                    <w:rPr>
                      <w:rFonts w:ascii="Arial"/>
                      <w:i/>
                      <w:color w:val="26429A"/>
                      <w:spacing w:val="2"/>
                      <w:sz w:val="10"/>
                    </w:rPr>
                    <w:t> </w:t>
                  </w:r>
                  <w:r>
                    <w:rPr>
                      <w:rFonts w:ascii="Arial"/>
                      <w:i/>
                      <w:color w:val="4456A5"/>
                      <w:spacing w:val="5"/>
                      <w:w w:val="185"/>
                      <w:sz w:val="10"/>
                    </w:rPr>
                    <w:t>,</w:t>
                  </w:r>
                  <w:r>
                    <w:rPr>
                      <w:rFonts w:ascii="Arial"/>
                      <w:color w:val="0A0A0A"/>
                      <w:w w:val="105"/>
                      <w:sz w:val="11"/>
                    </w:rPr>
                    <w:t>Timeout</w:t>
                  </w:r>
                  <w:r>
                    <w:rPr>
                      <w:rFonts w:ascii="Arial"/>
                      <w:color w:val="0A0A0A"/>
                      <w:spacing w:val="9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5"/>
                      <w:sz w:val="11"/>
                    </w:rPr>
                    <w:t>ut</w:t>
                  </w:r>
                  <w:r>
                    <w:rPr>
                      <w:rFonts w:ascii="Arial"/>
                      <w:color w:val="0A0A0A"/>
                      <w:spacing w:val="-10"/>
                      <w:w w:val="115"/>
                      <w:sz w:val="11"/>
                    </w:rPr>
                    <w:t>i</w:t>
                  </w:r>
                  <w:r>
                    <w:rPr>
                      <w:rFonts w:ascii="Arial"/>
                      <w:color w:val="0A0A0A"/>
                      <w:w w:val="111"/>
                      <w:sz w:val="11"/>
                    </w:rPr>
                    <w:t>lizado</w:t>
                  </w:r>
                  <w:r>
                    <w:rPr>
                      <w:rFonts w:ascii="Arial"/>
                      <w:color w:val="0A0A0A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9"/>
                      <w:sz w:val="11"/>
                    </w:rPr>
                    <w:t>para</w:t>
                  </w:r>
                  <w:r>
                    <w:rPr>
                      <w:rFonts w:ascii="Arial"/>
                      <w:color w:val="0A0A0A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9"/>
                      <w:sz w:val="11"/>
                    </w:rPr>
                    <w:t>determi</w:t>
                  </w:r>
                  <w:r>
                    <w:rPr>
                      <w:rFonts w:ascii="Arial"/>
                      <w:color w:val="0A0A0A"/>
                      <w:w w:val="108"/>
                      <w:sz w:val="11"/>
                    </w:rPr>
                    <w:t>nar</w:t>
                  </w:r>
                  <w:r>
                    <w:rPr>
                      <w:rFonts w:ascii="Arial"/>
                      <w:color w:val="0A0A0A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9"/>
                      <w:sz w:val="11"/>
                    </w:rPr>
                    <w:t>errores</w:t>
                  </w:r>
                  <w:r>
                    <w:rPr>
                      <w:rFonts w:ascii="Arial"/>
                      <w:color w:val="0A0A0A"/>
                      <w:spacing w:val="2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4"/>
                      <w:sz w:val="11"/>
                    </w:rPr>
                    <w:t>en</w:t>
                  </w:r>
                  <w:r>
                    <w:rPr>
                      <w:rFonts w:ascii="Arial"/>
                      <w:color w:val="0A0A0A"/>
                      <w:spacing w:val="1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spacing w:val="-28"/>
                      <w:w w:val="174"/>
                      <w:sz w:val="11"/>
                    </w:rPr>
                    <w:t>l</w:t>
                  </w:r>
                  <w:r>
                    <w:rPr>
                      <w:rFonts w:ascii="Arial"/>
                      <w:color w:val="0A0A0A"/>
                      <w:w w:val="108"/>
                      <w:sz w:val="11"/>
                    </w:rPr>
                    <w:t>os</w:t>
                  </w:r>
                  <w:r>
                    <w:rPr>
                      <w:rFonts w:ascii="Arial"/>
                      <w:color w:val="0A0A0A"/>
                      <w:w w:val="108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19"/>
                      <w:sz w:val="11"/>
                    </w:rPr>
                    <w:t>cl</w:t>
                  </w:r>
                  <w:r>
                    <w:rPr>
                      <w:rFonts w:ascii="Arial"/>
                      <w:color w:val="1D1D1D"/>
                      <w:spacing w:val="-13"/>
                      <w:w w:val="119"/>
                      <w:sz w:val="11"/>
                    </w:rPr>
                    <w:t>i</w:t>
                  </w:r>
                  <w:r>
                    <w:rPr>
                      <w:rFonts w:ascii="Arial"/>
                      <w:color w:val="1D1D1D"/>
                      <w:w w:val="111"/>
                      <w:sz w:val="11"/>
                    </w:rPr>
                    <w:t>entes</w:t>
                  </w:r>
                  <w:r>
                    <w:rPr>
                      <w:rFonts w:ascii="Arial"/>
                      <w:color w:val="3F3F3F"/>
                      <w:w w:val="178"/>
                      <w:sz w:val="11"/>
                    </w:rPr>
                    <w:t>.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122" w:lineRule="exact" w:before="0"/>
                    <w:ind w:left="35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i/>
                      <w:color w:val="0A0A0A"/>
                      <w:spacing w:val="-7"/>
                      <w:w w:val="163"/>
                      <w:sz w:val="9"/>
                    </w:rPr>
                    <w:t>-</w:t>
                  </w:r>
                  <w:r>
                    <w:rPr>
                      <w:rFonts w:ascii="Arial"/>
                      <w:i/>
                      <w:color w:val="4456A5"/>
                      <w:spacing w:val="-4"/>
                      <w:w w:val="119"/>
                      <w:sz w:val="9"/>
                    </w:rPr>
                    <w:t>K</w:t>
                  </w:r>
                  <w:r>
                    <w:rPr>
                      <w:rFonts w:ascii="Arial"/>
                      <w:i/>
                      <w:color w:val="26429A"/>
                      <w:w w:val="115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26429A"/>
                      <w:spacing w:val="-17"/>
                      <w:w w:val="115"/>
                      <w:sz w:val="9"/>
                    </w:rPr>
                    <w:t>Y</w:t>
                  </w:r>
                  <w:r>
                    <w:rPr>
                      <w:rFonts w:ascii="Arial"/>
                      <w:i/>
                      <w:color w:val="8E9CCA"/>
                      <w:w w:val="118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26429A"/>
                      <w:w w:val="111"/>
                      <w:sz w:val="9"/>
                    </w:rPr>
                    <w:t>D</w:t>
                  </w:r>
                  <w:r>
                    <w:rPr>
                      <w:rFonts w:ascii="Arial"/>
                      <w:i/>
                      <w:color w:val="26429A"/>
                      <w:spacing w:val="-7"/>
                      <w:w w:val="111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4456A5"/>
                      <w:spacing w:val="-9"/>
                      <w:w w:val="118"/>
                      <w:sz w:val="9"/>
                    </w:rPr>
                    <w:t>S</w:t>
                  </w:r>
                  <w:r>
                    <w:rPr>
                      <w:rFonts w:ascii="Arial"/>
                      <w:i/>
                      <w:color w:val="26429A"/>
                      <w:w w:val="107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26429A"/>
                      <w:spacing w:val="-7"/>
                      <w:w w:val="107"/>
                      <w:sz w:val="9"/>
                    </w:rPr>
                    <w:t>R</w:t>
                  </w:r>
                  <w:r>
                    <w:rPr>
                      <w:rFonts w:ascii="Arial"/>
                      <w:i/>
                      <w:color w:val="4456A5"/>
                      <w:w w:val="126"/>
                      <w:sz w:val="9"/>
                    </w:rPr>
                    <w:t>I</w:t>
                  </w:r>
                  <w:r>
                    <w:rPr>
                      <w:rFonts w:ascii="Arial"/>
                      <w:i/>
                      <w:color w:val="4456A5"/>
                      <w:spacing w:val="-12"/>
                      <w:w w:val="126"/>
                      <w:sz w:val="9"/>
                    </w:rPr>
                    <w:t>A</w:t>
                  </w:r>
                  <w:r>
                    <w:rPr>
                      <w:rFonts w:ascii="Arial"/>
                      <w:i/>
                      <w:color w:val="26429A"/>
                      <w:w w:val="110"/>
                      <w:sz w:val="9"/>
                    </w:rPr>
                    <w:t>LIZE</w:t>
                  </w:r>
                  <w:r>
                    <w:rPr>
                      <w:rFonts w:ascii="Arial"/>
                      <w:i/>
                      <w:color w:val="26429A"/>
                      <w:spacing w:val="-10"/>
                      <w:w w:val="110"/>
                      <w:sz w:val="9"/>
                    </w:rPr>
                    <w:t>R</w:t>
                  </w:r>
                  <w:r>
                    <w:rPr>
                      <w:rFonts w:ascii="Arial"/>
                      <w:i/>
                      <w:color w:val="8E9CCA"/>
                      <w:spacing w:val="3"/>
                      <w:w w:val="118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4456A5"/>
                      <w:spacing w:val="-11"/>
                      <w:w w:val="122"/>
                      <w:sz w:val="9"/>
                    </w:rPr>
                    <w:t>C</w:t>
                  </w:r>
                  <w:r>
                    <w:rPr>
                      <w:rFonts w:ascii="Arial"/>
                      <w:i/>
                      <w:color w:val="26429A"/>
                      <w:w w:val="115"/>
                      <w:sz w:val="9"/>
                    </w:rPr>
                    <w:t>L</w:t>
                  </w:r>
                  <w:r>
                    <w:rPr>
                      <w:rFonts w:ascii="Arial"/>
                      <w:i/>
                      <w:color w:val="26429A"/>
                      <w:spacing w:val="-9"/>
                      <w:w w:val="115"/>
                      <w:sz w:val="9"/>
                    </w:rPr>
                    <w:t>A</w:t>
                  </w:r>
                  <w:r>
                    <w:rPr>
                      <w:rFonts w:ascii="Arial"/>
                      <w:i/>
                      <w:color w:val="4456A5"/>
                      <w:w w:val="114"/>
                      <w:sz w:val="9"/>
                    </w:rPr>
                    <w:t>S</w:t>
                  </w:r>
                  <w:r>
                    <w:rPr>
                      <w:rFonts w:ascii="Arial"/>
                      <w:i/>
                      <w:color w:val="4456A5"/>
                      <w:spacing w:val="-19"/>
                      <w:w w:val="114"/>
                      <w:sz w:val="9"/>
                    </w:rPr>
                    <w:t>S</w:t>
                  </w:r>
                  <w:r>
                    <w:rPr>
                      <w:rFonts w:ascii="Arial"/>
                      <w:i/>
                      <w:color w:val="8E9CCA"/>
                      <w:spacing w:val="3"/>
                      <w:w w:val="118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26429A"/>
                      <w:w w:val="112"/>
                      <w:sz w:val="9"/>
                    </w:rPr>
                    <w:t>C</w:t>
                  </w:r>
                  <w:r>
                    <w:rPr>
                      <w:rFonts w:ascii="Arial"/>
                      <w:i/>
                      <w:color w:val="26429A"/>
                      <w:spacing w:val="-8"/>
                      <w:w w:val="112"/>
                      <w:sz w:val="9"/>
                    </w:rPr>
                    <w:t>O</w:t>
                  </w:r>
                  <w:r>
                    <w:rPr>
                      <w:rFonts w:ascii="Arial"/>
                      <w:i/>
                      <w:color w:val="4456A5"/>
                      <w:spacing w:val="-6"/>
                      <w:w w:val="118"/>
                      <w:sz w:val="9"/>
                    </w:rPr>
                    <w:t>N</w:t>
                  </w:r>
                  <w:r>
                    <w:rPr>
                      <w:rFonts w:ascii="Arial"/>
                      <w:i/>
                      <w:color w:val="26429A"/>
                      <w:w w:val="107"/>
                      <w:sz w:val="9"/>
                    </w:rPr>
                    <w:t>FI</w:t>
                  </w:r>
                  <w:r>
                    <w:rPr>
                      <w:rFonts w:ascii="Arial"/>
                      <w:i/>
                      <w:color w:val="26429A"/>
                      <w:spacing w:val="-3"/>
                      <w:w w:val="107"/>
                      <w:sz w:val="9"/>
                    </w:rPr>
                    <w:t>G</w:t>
                  </w:r>
                  <w:r>
                    <w:rPr>
                      <w:rFonts w:ascii="Arial"/>
                      <w:i/>
                      <w:color w:val="4456A5"/>
                      <w:w w:val="149"/>
                      <w:sz w:val="9"/>
                    </w:rPr>
                    <w:t>:</w:t>
                  </w:r>
                  <w:r>
                    <w:rPr>
                      <w:rFonts w:ascii="Arial"/>
                      <w:i/>
                      <w:color w:val="4456A5"/>
                      <w:sz w:val="9"/>
                    </w:rPr>
                    <w:t> </w:t>
                  </w:r>
                  <w:r>
                    <w:rPr>
                      <w:rFonts w:ascii="Arial"/>
                      <w:color w:val="2D2D2F"/>
                      <w:spacing w:val="-7"/>
                      <w:w w:val="109"/>
                      <w:sz w:val="11"/>
                    </w:rPr>
                    <w:t>C</w:t>
                  </w:r>
                  <w:r>
                    <w:rPr>
                      <w:rFonts w:ascii="Arial"/>
                      <w:color w:val="0A0A0A"/>
                      <w:spacing w:val="-25"/>
                      <w:w w:val="204"/>
                      <w:sz w:val="11"/>
                    </w:rPr>
                    <w:t>l</w:t>
                  </w:r>
                  <w:r>
                    <w:rPr>
                      <w:rFonts w:ascii="Arial"/>
                      <w:color w:val="2D2D2F"/>
                      <w:w w:val="111"/>
                      <w:sz w:val="11"/>
                    </w:rPr>
                    <w:t>ase</w:t>
                  </w:r>
                  <w:r>
                    <w:rPr>
                      <w:rFonts w:ascii="Arial"/>
                      <w:color w:val="2D2D2F"/>
                      <w:spacing w:val="-3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28"/>
                      <w:sz w:val="11"/>
                    </w:rPr>
                    <w:t>a</w:t>
                  </w:r>
                  <w:r>
                    <w:rPr>
                      <w:rFonts w:ascii="Arial"/>
                      <w:color w:val="1D1D1D"/>
                      <w:spacing w:val="-10"/>
                      <w:sz w:val="11"/>
                    </w:rPr>
                    <w:t> </w:t>
                  </w:r>
                  <w:r>
                    <w:rPr>
                      <w:rFonts w:ascii="Arial"/>
                      <w:color w:val="1D1D1D"/>
                      <w:w w:val="116"/>
                      <w:sz w:val="11"/>
                    </w:rPr>
                    <w:t>util</w:t>
                  </w:r>
                  <w:r>
                    <w:rPr>
                      <w:rFonts w:ascii="Arial"/>
                      <w:color w:val="1D1D1D"/>
                      <w:spacing w:val="-11"/>
                      <w:w w:val="116"/>
                      <w:sz w:val="11"/>
                    </w:rPr>
                    <w:t>i</w:t>
                  </w:r>
                  <w:r>
                    <w:rPr>
                      <w:rFonts w:ascii="Arial"/>
                      <w:color w:val="1D1D1D"/>
                      <w:w w:val="106"/>
                      <w:sz w:val="11"/>
                    </w:rPr>
                    <w:t>zar</w:t>
                  </w:r>
                  <w:r>
                    <w:rPr>
                      <w:rFonts w:ascii="Arial"/>
                      <w:color w:val="1D1D1D"/>
                      <w:spacing w:val="1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3"/>
                      <w:sz w:val="11"/>
                    </w:rPr>
                    <w:t>para</w:t>
                  </w:r>
                  <w:r>
                    <w:rPr>
                      <w:rFonts w:ascii="Arial"/>
                      <w:color w:val="0A0A0A"/>
                      <w:spacing w:val="-7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0"/>
                      <w:sz w:val="11"/>
                    </w:rPr>
                    <w:t>des</w:t>
                  </w:r>
                  <w:r>
                    <w:rPr>
                      <w:rFonts w:ascii="Arial"/>
                      <w:color w:val="0A0A0A"/>
                      <w:spacing w:val="2"/>
                      <w:w w:val="110"/>
                      <w:sz w:val="11"/>
                    </w:rPr>
                    <w:t>e</w:t>
                  </w:r>
                  <w:r>
                    <w:rPr>
                      <w:rFonts w:ascii="Arial"/>
                      <w:color w:val="2D2D2F"/>
                      <w:w w:val="133"/>
                      <w:sz w:val="11"/>
                    </w:rPr>
                    <w:t>r</w:t>
                  </w:r>
                  <w:r>
                    <w:rPr>
                      <w:rFonts w:ascii="Arial"/>
                      <w:color w:val="2D2D2F"/>
                      <w:spacing w:val="-19"/>
                      <w:w w:val="133"/>
                      <w:sz w:val="11"/>
                    </w:rPr>
                    <w:t>i</w:t>
                  </w:r>
                  <w:r>
                    <w:rPr>
                      <w:rFonts w:ascii="Arial"/>
                      <w:color w:val="2D2D2F"/>
                      <w:spacing w:val="-11"/>
                      <w:w w:val="133"/>
                      <w:sz w:val="11"/>
                    </w:rPr>
                    <w:t>a</w:t>
                  </w:r>
                  <w:r>
                    <w:rPr>
                      <w:rFonts w:ascii="Arial"/>
                      <w:color w:val="0A0A0A"/>
                      <w:w w:val="114"/>
                      <w:sz w:val="11"/>
                    </w:rPr>
                    <w:t>l</w:t>
                  </w:r>
                  <w:r>
                    <w:rPr>
                      <w:rFonts w:ascii="Arial"/>
                      <w:color w:val="0A0A0A"/>
                      <w:spacing w:val="-13"/>
                      <w:w w:val="114"/>
                      <w:sz w:val="11"/>
                    </w:rPr>
                    <w:t>i</w:t>
                  </w:r>
                  <w:r>
                    <w:rPr>
                      <w:rFonts w:ascii="Arial"/>
                      <w:color w:val="2D2D2F"/>
                      <w:w w:val="118"/>
                      <w:sz w:val="11"/>
                    </w:rPr>
                    <w:t>z</w:t>
                  </w:r>
                  <w:r>
                    <w:rPr>
                      <w:rFonts w:ascii="Arial"/>
                      <w:color w:val="2D2D2F"/>
                      <w:spacing w:val="-7"/>
                      <w:w w:val="118"/>
                      <w:sz w:val="11"/>
                    </w:rPr>
                    <w:t>a</w:t>
                  </w:r>
                  <w:r>
                    <w:rPr>
                      <w:rFonts w:ascii="Arial"/>
                      <w:color w:val="0A0A0A"/>
                      <w:w w:val="117"/>
                      <w:sz w:val="11"/>
                    </w:rPr>
                    <w:t>r</w:t>
                  </w:r>
                  <w:r>
                    <w:rPr>
                      <w:rFonts w:ascii="Arial"/>
                      <w:color w:val="0A0A0A"/>
                      <w:spacing w:val="-8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spacing w:val="-33"/>
                      <w:w w:val="204"/>
                      <w:sz w:val="11"/>
                    </w:rPr>
                    <w:t>l</w:t>
                  </w:r>
                  <w:r>
                    <w:rPr>
                      <w:rFonts w:ascii="Arial"/>
                      <w:color w:val="0A0A0A"/>
                      <w:w w:val="128"/>
                      <w:sz w:val="11"/>
                    </w:rPr>
                    <w:t>a</w:t>
                  </w:r>
                  <w:r>
                    <w:rPr>
                      <w:rFonts w:ascii="Arial"/>
                      <w:color w:val="0A0A0A"/>
                      <w:spacing w:val="-1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1"/>
                      <w:sz w:val="11"/>
                    </w:rPr>
                    <w:t>lla</w:t>
                  </w:r>
                  <w:r>
                    <w:rPr>
                      <w:rFonts w:ascii="Arial"/>
                      <w:color w:val="0A0A0A"/>
                      <w:spacing w:val="-7"/>
                      <w:w w:val="111"/>
                      <w:sz w:val="11"/>
                    </w:rPr>
                    <w:t>v</w:t>
                  </w:r>
                  <w:r>
                    <w:rPr>
                      <w:rFonts w:ascii="Arial"/>
                      <w:color w:val="2D2D2F"/>
                      <w:w w:val="117"/>
                      <w:sz w:val="11"/>
                    </w:rPr>
                    <w:t>e</w:t>
                  </w:r>
                  <w:r>
                    <w:rPr>
                      <w:rFonts w:ascii="Arial"/>
                      <w:sz w:val="11"/>
                    </w:rPr>
                  </w:r>
                </w:p>
                <w:p>
                  <w:pPr>
                    <w:spacing w:line="290" w:lineRule="auto" w:before="35"/>
                    <w:ind w:left="35" w:right="458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i/>
                      <w:color w:val="0A0A0A"/>
                      <w:spacing w:val="-8"/>
                      <w:w w:val="185"/>
                      <w:sz w:val="9"/>
                    </w:rPr>
                    <w:t>-</w:t>
                  </w:r>
                  <w:r>
                    <w:rPr>
                      <w:rFonts w:ascii="Arial"/>
                      <w:i/>
                      <w:color w:val="26429A"/>
                      <w:w w:val="111"/>
                      <w:sz w:val="9"/>
                    </w:rPr>
                    <w:t>VAL</w:t>
                  </w:r>
                  <w:r>
                    <w:rPr>
                      <w:rFonts w:ascii="Arial"/>
                      <w:i/>
                      <w:color w:val="26429A"/>
                      <w:spacing w:val="-16"/>
                      <w:w w:val="111"/>
                      <w:sz w:val="9"/>
                    </w:rPr>
                    <w:t>U</w:t>
                  </w:r>
                  <w:r>
                    <w:rPr>
                      <w:rFonts w:ascii="Arial"/>
                      <w:i/>
                      <w:color w:val="4456A5"/>
                      <w:spacing w:val="-13"/>
                      <w:w w:val="120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26429A"/>
                      <w:w w:val="105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26429A"/>
                      <w:spacing w:val="7"/>
                      <w:w w:val="105"/>
                      <w:sz w:val="9"/>
                    </w:rPr>
                    <w:t>D</w:t>
                  </w:r>
                  <w:r>
                    <w:rPr>
                      <w:rFonts w:ascii="Arial"/>
                      <w:i/>
                      <w:color w:val="4456A5"/>
                      <w:spacing w:val="-10"/>
                      <w:w w:val="110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26429A"/>
                      <w:spacing w:val="-13"/>
                      <w:w w:val="134"/>
                      <w:sz w:val="9"/>
                    </w:rPr>
                    <w:t>S</w:t>
                  </w:r>
                  <w:r>
                    <w:rPr>
                      <w:rFonts w:ascii="Arial"/>
                      <w:i/>
                      <w:color w:val="4456A5"/>
                      <w:spacing w:val="-7"/>
                      <w:w w:val="115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26429A"/>
                      <w:w w:val="103"/>
                      <w:sz w:val="9"/>
                    </w:rPr>
                    <w:t>RIALJ</w:t>
                  </w:r>
                  <w:r>
                    <w:rPr>
                      <w:rFonts w:ascii="Arial"/>
                      <w:i/>
                      <w:color w:val="26429A"/>
                      <w:spacing w:val="1"/>
                      <w:w w:val="103"/>
                      <w:sz w:val="9"/>
                    </w:rPr>
                    <w:t>Z</w:t>
                  </w:r>
                  <w:r>
                    <w:rPr>
                      <w:rFonts w:ascii="Arial"/>
                      <w:i/>
                      <w:color w:val="4456A5"/>
                      <w:spacing w:val="-5"/>
                      <w:w w:val="106"/>
                      <w:sz w:val="9"/>
                    </w:rPr>
                    <w:t>E</w:t>
                  </w:r>
                  <w:r>
                    <w:rPr>
                      <w:rFonts w:ascii="Arial"/>
                      <w:i/>
                      <w:color w:val="26429A"/>
                      <w:w w:val="115"/>
                      <w:sz w:val="9"/>
                    </w:rPr>
                    <w:t>R</w:t>
                  </w:r>
                  <w:r>
                    <w:rPr>
                      <w:rFonts w:ascii="Arial"/>
                      <w:i/>
                      <w:color w:val="26429A"/>
                      <w:spacing w:val="-8"/>
                      <w:w w:val="115"/>
                      <w:sz w:val="9"/>
                    </w:rPr>
                    <w:t>_</w:t>
                  </w:r>
                  <w:r>
                    <w:rPr>
                      <w:rFonts w:ascii="Arial"/>
                      <w:i/>
                      <w:color w:val="4456A5"/>
                      <w:spacing w:val="-17"/>
                      <w:w w:val="117"/>
                      <w:sz w:val="9"/>
                    </w:rPr>
                    <w:t>C</w:t>
                  </w:r>
                  <w:r>
                    <w:rPr>
                      <w:rFonts w:ascii="Arial"/>
                      <w:i/>
                      <w:color w:val="26429A"/>
                      <w:w w:val="108"/>
                      <w:sz w:val="9"/>
                    </w:rPr>
                    <w:t>LASS_CO</w:t>
                  </w:r>
                  <w:r>
                    <w:rPr>
                      <w:rFonts w:ascii="Arial"/>
                      <w:i/>
                      <w:color w:val="26429A"/>
                      <w:spacing w:val="3"/>
                      <w:w w:val="108"/>
                      <w:sz w:val="9"/>
                    </w:rPr>
                    <w:t>N</w:t>
                  </w:r>
                  <w:r>
                    <w:rPr>
                      <w:rFonts w:ascii="Arial"/>
                      <w:i/>
                      <w:color w:val="4456A5"/>
                      <w:spacing w:val="-5"/>
                      <w:w w:val="110"/>
                      <w:sz w:val="9"/>
                    </w:rPr>
                    <w:t>F</w:t>
                  </w:r>
                  <w:r>
                    <w:rPr>
                      <w:rFonts w:ascii="Arial"/>
                      <w:i/>
                      <w:color w:val="26429A"/>
                      <w:w w:val="113"/>
                      <w:sz w:val="9"/>
                    </w:rPr>
                    <w:t>I</w:t>
                  </w:r>
                  <w:r>
                    <w:rPr>
                      <w:rFonts w:ascii="Arial"/>
                      <w:i/>
                      <w:color w:val="26429A"/>
                      <w:spacing w:val="-3"/>
                      <w:w w:val="113"/>
                      <w:sz w:val="9"/>
                    </w:rPr>
                    <w:t>G</w:t>
                  </w:r>
                  <w:r>
                    <w:rPr>
                      <w:rFonts w:ascii="Arial"/>
                      <w:i/>
                      <w:color w:val="4456A5"/>
                      <w:w w:val="134"/>
                      <w:sz w:val="9"/>
                    </w:rPr>
                    <w:t>:</w:t>
                  </w:r>
                  <w:r>
                    <w:rPr>
                      <w:rFonts w:ascii="Arial"/>
                      <w:i/>
                      <w:color w:val="4456A5"/>
                      <w:spacing w:val="-5"/>
                      <w:sz w:val="9"/>
                    </w:rPr>
                    <w:t> </w:t>
                  </w:r>
                  <w:r>
                    <w:rPr>
                      <w:rFonts w:ascii="Arial"/>
                      <w:color w:val="0A0A0A"/>
                      <w:w w:val="109"/>
                      <w:sz w:val="11"/>
                    </w:rPr>
                    <w:t>Clase</w:t>
                  </w:r>
                  <w:r>
                    <w:rPr>
                      <w:rFonts w:ascii="Arial"/>
                      <w:color w:val="0A0A0A"/>
                      <w:spacing w:val="4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22"/>
                      <w:sz w:val="11"/>
                    </w:rPr>
                    <w:t>a</w:t>
                  </w:r>
                  <w:r>
                    <w:rPr>
                      <w:rFonts w:ascii="Arial"/>
                      <w:color w:val="0A0A0A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2"/>
                      <w:sz w:val="11"/>
                    </w:rPr>
                    <w:t>uti</w:t>
                  </w:r>
                  <w:r>
                    <w:rPr>
                      <w:rFonts w:ascii="Arial"/>
                      <w:color w:val="0A0A0A"/>
                      <w:spacing w:val="-17"/>
                      <w:w w:val="112"/>
                      <w:sz w:val="11"/>
                    </w:rPr>
                    <w:t>l</w:t>
                  </w:r>
                  <w:r>
                    <w:rPr>
                      <w:rFonts w:ascii="Arial"/>
                      <w:color w:val="0A0A0A"/>
                      <w:spacing w:val="-42"/>
                      <w:w w:val="204"/>
                      <w:sz w:val="11"/>
                    </w:rPr>
                    <w:t>i</w:t>
                  </w:r>
                  <w:r>
                    <w:rPr>
                      <w:rFonts w:ascii="Arial"/>
                      <w:color w:val="2D2D2F"/>
                      <w:spacing w:val="-5"/>
                      <w:w w:val="111"/>
                      <w:sz w:val="11"/>
                    </w:rPr>
                    <w:t>z</w:t>
                  </w:r>
                  <w:r>
                    <w:rPr>
                      <w:rFonts w:ascii="Arial"/>
                      <w:color w:val="0A0A0A"/>
                      <w:w w:val="114"/>
                      <w:sz w:val="11"/>
                    </w:rPr>
                    <w:t>ar</w:t>
                  </w:r>
                  <w:r>
                    <w:rPr>
                      <w:rFonts w:ascii="Arial"/>
                      <w:color w:val="0A0A0A"/>
                      <w:spacing w:val="3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10"/>
                      <w:sz w:val="11"/>
                    </w:rPr>
                    <w:t>para</w:t>
                  </w:r>
                  <w:r>
                    <w:rPr>
                      <w:rFonts w:ascii="Arial"/>
                      <w:color w:val="0A0A0A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9"/>
                      <w:sz w:val="11"/>
                    </w:rPr>
                    <w:t>deser</w:t>
                  </w:r>
                  <w:r>
                    <w:rPr>
                      <w:rFonts w:ascii="Arial"/>
                      <w:color w:val="0A0A0A"/>
                      <w:spacing w:val="-5"/>
                      <w:w w:val="109"/>
                      <w:sz w:val="11"/>
                    </w:rPr>
                    <w:t>i</w:t>
                  </w:r>
                  <w:r>
                    <w:rPr>
                      <w:rFonts w:ascii="Arial"/>
                      <w:color w:val="0A0A0A"/>
                      <w:w w:val="116"/>
                      <w:sz w:val="11"/>
                    </w:rPr>
                    <w:t>al</w:t>
                  </w:r>
                  <w:r>
                    <w:rPr>
                      <w:rFonts w:ascii="Arial"/>
                      <w:color w:val="0A0A0A"/>
                      <w:spacing w:val="-11"/>
                      <w:w w:val="116"/>
                      <w:sz w:val="11"/>
                    </w:rPr>
                    <w:t>i</w:t>
                  </w:r>
                  <w:r>
                    <w:rPr>
                      <w:rFonts w:ascii="Arial"/>
                      <w:color w:val="0A0A0A"/>
                      <w:w w:val="110"/>
                      <w:sz w:val="11"/>
                    </w:rPr>
                    <w:t>zar</w:t>
                  </w:r>
                  <w:r>
                    <w:rPr>
                      <w:rFonts w:ascii="Arial"/>
                      <w:color w:val="0A0A0A"/>
                      <w:spacing w:val="3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25"/>
                      <w:sz w:val="11"/>
                    </w:rPr>
                    <w:t>el</w:t>
                  </w:r>
                  <w:r>
                    <w:rPr>
                      <w:rFonts w:ascii="Arial"/>
                      <w:color w:val="0A0A0A"/>
                      <w:w w:val="125"/>
                      <w:sz w:val="11"/>
                    </w:rPr>
                    <w:t> </w:t>
                  </w:r>
                  <w:r>
                    <w:rPr>
                      <w:rFonts w:ascii="Arial"/>
                      <w:color w:val="0A0A0A"/>
                      <w:w w:val="109"/>
                      <w:sz w:val="11"/>
                    </w:rPr>
                    <w:t>mensaje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110"/>
        </w:rPr>
        <w:t>Utilizando</w:t>
      </w:r>
      <w:r>
        <w:rPr>
          <w:color w:val="0A0A0A"/>
          <w:spacing w:val="-18"/>
          <w:w w:val="110"/>
        </w:rPr>
        <w:t> </w:t>
      </w:r>
      <w:r>
        <w:rPr>
          <w:color w:val="0A0A0A"/>
          <w:w w:val="110"/>
        </w:rPr>
        <w:t>el</w:t>
      </w:r>
      <w:r>
        <w:rPr>
          <w:color w:val="0A0A0A"/>
          <w:spacing w:val="-26"/>
          <w:w w:val="110"/>
        </w:rPr>
        <w:t> </w:t>
      </w:r>
      <w:r>
        <w:rPr>
          <w:color w:val="0A0A0A"/>
          <w:w w:val="110"/>
        </w:rPr>
        <w:t>producer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spacing w:before="79"/>
        <w:ind w:left="117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31.581055pt;margin-top:-74.775391pt;width:219pt;height:139.550pt;mso-position-horizontal-relative:page;mso-position-vertical-relative:paragraph;z-index:3760" coordorigin="4632,-1496" coordsize="4380,2791">
            <v:group style="position:absolute;left:4670;top:-1440;width:4338;height:2" coordorigin="4670,-1440" coordsize="4338,2">
              <v:shape style="position:absolute;left:4670;top:-1440;width:4338;height:2" coordorigin="4670,-1440" coordsize="4338,0" path="m4670,-1440l9007,-1440e" filled="false" stroked="true" strokeweight=".426877pt" strokecolor="#030303">
                <v:path arrowok="t"/>
              </v:shape>
            </v:group>
            <v:group style="position:absolute;left:4680;top:-1444;width:2;height:2730" coordorigin="4680,-1444" coordsize="2,2730">
              <v:shape style="position:absolute;left:4680;top:-1444;width:2;height:2730" coordorigin="4680,-1444" coordsize="0,2730" path="m4680,1285l4680,-1444e" filled="false" stroked="true" strokeweight=".996047pt" strokecolor="#030303">
                <v:path arrowok="t"/>
              </v:shape>
            </v:group>
            <v:group style="position:absolute;left:4636;top:1237;width:4343;height:2" coordorigin="4636,1237" coordsize="4343,2">
              <v:shape style="position:absolute;left:4636;top:1237;width:4343;height:2" coordorigin="4636,1237" coordsize="4343,0" path="m4636,1237l8979,1237e" filled="false" stroked="true" strokeweight=".426877pt" strokecolor="#030303">
                <v:path arrowok="t"/>
              </v:shape>
            </v:group>
            <v:group style="position:absolute;left:8945;top:-1490;width:2;height:2747" coordorigin="8945,-1490" coordsize="2,2747">
              <v:shape style="position:absolute;left:8945;top:-1490;width:2;height:2747" coordorigin="8945,-1490" coordsize="0,2747" path="m8945,1256l8945,-1490e" filled="false" stroked="true" strokeweight=".569170pt" strokecolor="#030303">
                <v:path arrowok="t"/>
              </v:shape>
              <v:shape style="position:absolute;left:4680;top:-1440;width:4265;height:2677" type="#_x0000_t202" filled="false" stroked="false">
                <v:textbox inset="0,0,0,0">
                  <w:txbxContent>
                    <w:p>
                      <w:pPr>
                        <w:spacing w:line="249" w:lineRule="auto" w:before="0"/>
                        <w:ind w:left="27" w:right="377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15"/>
                          <w:w w:val="106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v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w w:val="101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D2D2F"/>
                          <w:sz w:val="14"/>
                        </w:rPr>
                        <w:t>z</w:t>
                      </w:r>
                      <w:r>
                        <w:rPr>
                          <w:rFonts w:ascii="Arial" w:hAnsi="Arial"/>
                          <w:color w:val="2D2D2F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configurado</w:t>
                      </w:r>
                      <w:r>
                        <w:rPr>
                          <w:rFonts w:ascii="Arial" w:hAnsi="Arial"/>
                          <w:color w:val="0A0A0A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1D1D1D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9"/>
                          <w:sz w:val="14"/>
                        </w:rPr>
                        <w:t>kafka</w:t>
                      </w:r>
                      <w:r>
                        <w:rPr>
                          <w:rFonts w:ascii="Arial" w:hAnsi="Arial"/>
                          <w:color w:val="1D1D1D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temp</w:t>
                      </w:r>
                      <w:r>
                        <w:rPr>
                          <w:rFonts w:ascii="Arial" w:hAnsi="Arial"/>
                          <w:color w:val="0A0A0A"/>
                          <w:spacing w:val="4"/>
                          <w:w w:val="10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ate</w:t>
                      </w:r>
                      <w:r>
                        <w:rPr>
                          <w:rFonts w:ascii="Arial" w:hAns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107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uti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w w:val="104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2D2D2F"/>
                          <w:w w:val="109"/>
                          <w:sz w:val="14"/>
                        </w:rPr>
                        <w:t>iz</w:t>
                      </w:r>
                      <w:r>
                        <w:rPr>
                          <w:rFonts w:ascii="Arial" w:hAnsi="Arial"/>
                          <w:color w:val="2D2D2F"/>
                          <w:spacing w:val="-13"/>
                          <w:w w:val="109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remos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muestra</w:t>
                      </w:r>
                      <w:r>
                        <w:rPr>
                          <w:rFonts w:ascii="Arial" w:hAns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continuac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ón: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Courier New" w:hAnsi="Courier New" w:cs="Courier New" w:eastAsia="Courier New"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32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96"/>
                          <w:sz w:val="14"/>
                        </w:rPr>
                        <w:t>@Autow</w:t>
                      </w:r>
                      <w:r>
                        <w:rPr>
                          <w:rFonts w:ascii="Arial"/>
                          <w:color w:val="696B69"/>
                          <w:spacing w:val="7"/>
                          <w:w w:val="96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B69"/>
                          <w:w w:val="105"/>
                          <w:sz w:val="14"/>
                        </w:rPr>
                        <w:t>red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8"/>
                        <w:ind w:left="32" w:right="0" w:firstLine="37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7C1C57"/>
                          <w:w w:val="105"/>
                          <w:sz w:val="14"/>
                        </w:rPr>
                        <w:t>prívate</w:t>
                      </w:r>
                      <w:r>
                        <w:rPr>
                          <w:rFonts w:ascii="Arial" w:hAnsi="Arial"/>
                          <w:color w:val="7C1C57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Kafka</w:t>
                      </w:r>
                      <w:r>
                        <w:rPr>
                          <w:rFonts w:ascii="Arial" w:hAnsi="Arial"/>
                          <w:color w:val="0A0A0A"/>
                          <w:spacing w:val="-24"/>
                          <w:w w:val="100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emplat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w w:val="98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2D2D2F"/>
                          <w:spacing w:val="1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Arial" w:hAnsi="Arial"/>
                          <w:color w:val="0A0A0A"/>
                          <w:spacing w:val="-26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nteger.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String&gt;</w:t>
                      </w:r>
                      <w:r>
                        <w:rPr>
                          <w:rFonts w:ascii="Arial" w:hAns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4456A5"/>
                          <w:spacing w:val="-13"/>
                          <w:w w:val="107"/>
                          <w:sz w:val="14"/>
                        </w:rPr>
                        <w:t>k</w:t>
                      </w:r>
                      <w:r>
                        <w:rPr>
                          <w:rFonts w:ascii="Arial" w:hAnsi="Arial"/>
                          <w:color w:val="26429A"/>
                          <w:w w:val="100"/>
                          <w:sz w:val="14"/>
                        </w:rPr>
                        <w:t>afka</w:t>
                      </w:r>
                      <w:r>
                        <w:rPr>
                          <w:rFonts w:ascii="Arial" w:hAnsi="Arial"/>
                          <w:color w:val="26429A"/>
                          <w:spacing w:val="-18"/>
                          <w:w w:val="100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26429A"/>
                          <w:spacing w:val="-9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4456A5"/>
                          <w:spacing w:val="-10"/>
                          <w:w w:val="111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color w:val="26429A"/>
                          <w:w w:val="102"/>
                          <w:sz w:val="14"/>
                        </w:rPr>
                        <w:t>p</w:t>
                      </w:r>
                      <w:r>
                        <w:rPr>
                          <w:rFonts w:ascii="Arial" w:hAnsi="Arial"/>
                          <w:color w:val="26429A"/>
                          <w:spacing w:val="-15"/>
                          <w:w w:val="102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4456A5"/>
                          <w:spacing w:val="-18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6429A"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Arial" w:hAnsi="Arial"/>
                          <w:color w:val="26429A"/>
                          <w:spacing w:val="1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 w:hAnsi="Arial"/>
                          <w:color w:val="1D1D1D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59" w:lineRule="auto" w:before="0"/>
                        <w:ind w:left="354" w:right="1813" w:hanging="32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C57"/>
                          <w:w w:val="112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4"/>
                          <w:w w:val="112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14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Ro</w:t>
                      </w:r>
                      <w:r>
                        <w:rPr>
                          <w:rFonts w:ascii="Arial"/>
                          <w:color w:val="0A0A0A"/>
                          <w:spacing w:val="-19"/>
                          <w:w w:val="105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17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createRo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w w:val="97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e(Rol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w w:val="9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6E4444"/>
                          <w:w w:val="104"/>
                          <w:sz w:val="14"/>
                        </w:rPr>
                        <w:t>ro</w:t>
                      </w:r>
                      <w:r>
                        <w:rPr>
                          <w:rFonts w:ascii="Arial"/>
                          <w:color w:val="6E4444"/>
                          <w:spacing w:val="-14"/>
                          <w:w w:val="104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6E4444"/>
                          <w:spacing w:val="-11"/>
                          <w:w w:val="10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4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A0A0A"/>
                          <w:w w:val="13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Role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01"/>
                          <w:sz w:val="14"/>
                        </w:rPr>
                        <w:t>save</w:t>
                      </w:r>
                      <w:r>
                        <w:rPr>
                          <w:rFonts w:ascii="Arial"/>
                          <w:color w:val="6E4444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6429A"/>
                          <w:sz w:val="14"/>
                        </w:rPr>
                        <w:t>rep</w:t>
                      </w:r>
                      <w:r>
                        <w:rPr>
                          <w:rFonts w:ascii="Arial"/>
                          <w:color w:val="26429A"/>
                          <w:spacing w:val="-5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4456A5"/>
                          <w:spacing w:val="-8"/>
                          <w:w w:val="116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26429A"/>
                          <w:w w:val="100"/>
                          <w:sz w:val="14"/>
                        </w:rPr>
                        <w:t>itor</w:t>
                      </w:r>
                      <w:r>
                        <w:rPr>
                          <w:rFonts w:ascii="Arial"/>
                          <w:color w:val="26429A"/>
                          <w:spacing w:val="3"/>
                          <w:w w:val="100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.save</w:t>
                      </w:r>
                      <w:r>
                        <w:rPr>
                          <w:rFonts w:ascii="Arial"/>
                          <w:color w:val="0A0A0A"/>
                          <w:spacing w:val="-12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6E4444"/>
                          <w:w w:val="106"/>
                          <w:sz w:val="14"/>
                        </w:rPr>
                        <w:t>ro</w:t>
                      </w:r>
                      <w:r>
                        <w:rPr>
                          <w:rFonts w:ascii="Arial"/>
                          <w:color w:val="6E4444"/>
                          <w:spacing w:val="-12"/>
                          <w:w w:val="10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6E4444"/>
                          <w:spacing w:val="-17"/>
                          <w:w w:val="113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2D2D2F"/>
                          <w:w w:val="131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37" w:lineRule="auto" w:before="0"/>
                        <w:ind w:left="348" w:right="647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4456A5"/>
                          <w:w w:val="101"/>
                          <w:sz w:val="14"/>
                        </w:rPr>
                        <w:t>kafk</w:t>
                      </w:r>
                      <w:r>
                        <w:rPr>
                          <w:rFonts w:ascii="Arial"/>
                          <w:color w:val="4456A5"/>
                          <w:spacing w:val="-14"/>
                          <w:w w:val="101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26429A"/>
                          <w:spacing w:val="-20"/>
                          <w:w w:val="112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26429A"/>
                          <w:w w:val="102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26429A"/>
                          <w:spacing w:val="-2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Arial"/>
                          <w:color w:val="4456A5"/>
                          <w:spacing w:val="-6"/>
                          <w:w w:val="106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26429A"/>
                          <w:spacing w:val="-13"/>
                          <w:w w:val="11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4456A5"/>
                          <w:spacing w:val="-14"/>
                          <w:w w:val="113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26429A"/>
                          <w:spacing w:val="-4"/>
                          <w:w w:val="118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4456A5"/>
                          <w:spacing w:val="3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3F3F3F"/>
                          <w:spacing w:val="-11"/>
                          <w:w w:val="9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1D1D1D"/>
                          <w:sz w:val="14"/>
                        </w:rPr>
                        <w:t>send(</w:t>
                      </w:r>
                      <w:r>
                        <w:rPr>
                          <w:rFonts w:ascii="Arial"/>
                          <w:color w:val="1D1D1D"/>
                          <w:spacing w:val="4"/>
                          <w:w w:val="99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4456A5"/>
                          <w:w w:val="97"/>
                          <w:sz w:val="14"/>
                        </w:rPr>
                        <w:t>devs4j-to</w:t>
                      </w:r>
                      <w:r>
                        <w:rPr>
                          <w:rFonts w:ascii="Arial"/>
                          <w:color w:val="4456A5"/>
                          <w:spacing w:val="10"/>
                          <w:w w:val="97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5D6DB1"/>
                          <w:spacing w:val="-27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4456A5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4456A5"/>
                          <w:spacing w:val="-3"/>
                          <w:w w:val="106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3F3F3F"/>
                          <w:spacing w:val="-33"/>
                          <w:w w:val="17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E4444"/>
                          <w:w w:val="99"/>
                          <w:sz w:val="14"/>
                        </w:rPr>
                        <w:t>sav</w:t>
                      </w:r>
                      <w:r>
                        <w:rPr>
                          <w:rFonts w:ascii="Arial"/>
                          <w:color w:val="6E4444"/>
                          <w:spacing w:val="-4"/>
                          <w:w w:val="9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3F3F3F"/>
                          <w:spacing w:val="-54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95"/>
                          <w:sz w:val="14"/>
                        </w:rPr>
                        <w:t>getNameQ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D2D2F"/>
                          <w:w w:val="17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color w:val="2D2D2F"/>
                          <w:w w:val="17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2"/>
                          <w:sz w:val="14"/>
                        </w:rPr>
                        <w:t>return</w:t>
                      </w:r>
                      <w:r>
                        <w:rPr>
                          <w:rFonts w:ascii="Arial"/>
                          <w:color w:val="7C1C57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99"/>
                          <w:sz w:val="14"/>
                        </w:rPr>
                        <w:t>sav</w:t>
                      </w:r>
                      <w:r>
                        <w:rPr>
                          <w:rFonts w:ascii="Arial"/>
                          <w:color w:val="6E4444"/>
                          <w:spacing w:val="3"/>
                          <w:w w:val="9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1D1D1D"/>
                          <w:w w:val="17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9" w:lineRule="auto" w:before="0"/>
                        <w:ind w:left="21" w:right="79" w:firstLine="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7"/>
                          <w:sz w:val="14"/>
                        </w:rPr>
                        <w:t>código</w:t>
                      </w:r>
                      <w:r>
                        <w:rPr>
                          <w:rFonts w:ascii="Arial" w:hAnsi="Arial"/>
                          <w:color w:val="1D1D1D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anterior</w:t>
                      </w:r>
                      <w:r>
                        <w:rPr>
                          <w:rFonts w:ascii="Arial" w:hAnsi="Arial"/>
                          <w:color w:val="0A0A0A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publicará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mensaje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top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devs4j-topic</w:t>
                      </w:r>
                      <w:r>
                        <w:rPr>
                          <w:rFonts w:ascii="Arial" w:hAnsi="Arial"/>
                          <w:color w:val="0A0A0A"/>
                          <w:spacing w:val="1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9"/>
                          <w:sz w:val="14"/>
                        </w:rPr>
                        <w:t>con</w:t>
                      </w:r>
                      <w:r>
                        <w:rPr>
                          <w:rFonts w:ascii="Arial" w:hAnsi="Arial"/>
                          <w:color w:val="1D1D1D"/>
                          <w:w w:val="9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message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key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igual</w:t>
                      </w:r>
                      <w:r>
                        <w:rPr>
                          <w:rFonts w:ascii="Arial" w:hAns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al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115"/>
                          <w:sz w:val="14"/>
                        </w:rPr>
                        <w:t>d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objeto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w w:val="114"/>
                          <w:sz w:val="14"/>
                        </w:rPr>
                        <w:t>y</w:t>
                      </w:r>
                      <w:r>
                        <w:rPr>
                          <w:rFonts w:ascii="Arial" w:hAnsi="Arial"/>
                          <w:color w:val="2D2D2F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mesaje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con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3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contenido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del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objet</w:t>
                      </w:r>
                      <w:r>
                        <w:rPr>
                          <w:rFonts w:ascii="Arial" w:hAnsi="Arial"/>
                          <w:color w:val="0A0A0A"/>
                          <w:spacing w:val="7"/>
                          <w:w w:val="97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D2D2F"/>
                          <w:w w:val="119"/>
                          <w:sz w:val="14"/>
                        </w:rPr>
                        <w:t>.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A0A0A"/>
          <w:w w:val="110"/>
          <w:sz w:val="16"/>
        </w:rPr>
        <w:t>Lectura</w:t>
      </w:r>
      <w:r>
        <w:rPr>
          <w:rFonts w:ascii="Arial"/>
          <w:color w:val="0A0A0A"/>
          <w:spacing w:val="-27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de</w:t>
      </w:r>
      <w:r>
        <w:rPr>
          <w:rFonts w:ascii="Arial"/>
          <w:color w:val="0A0A0A"/>
          <w:spacing w:val="-15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mensajes</w:t>
      </w:r>
      <w:r>
        <w:rPr>
          <w:rFonts w:ascii="Arial"/>
          <w:color w:val="0A0A0A"/>
          <w:spacing w:val="-15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de</w:t>
      </w:r>
      <w:r>
        <w:rPr>
          <w:rFonts w:ascii="Arial"/>
          <w:color w:val="0A0A0A"/>
          <w:spacing w:val="-13"/>
          <w:w w:val="110"/>
          <w:sz w:val="16"/>
        </w:rPr>
        <w:t> </w:t>
      </w:r>
      <w:r>
        <w:rPr>
          <w:rFonts w:ascii="Arial"/>
          <w:color w:val="0A0A0A"/>
          <w:spacing w:val="-6"/>
          <w:w w:val="110"/>
          <w:sz w:val="16"/>
        </w:rPr>
        <w:t>kafka</w:t>
      </w:r>
      <w:r>
        <w:rPr>
          <w:rFonts w:ascii="Arial"/>
          <w:spacing w:val="-6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5684" w:right="4276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.324110pt;margin-top:-53.183842pt;width:217pt;height:206.9pt;mso-position-horizontal-relative:page;mso-position-vertical-relative:paragraph;z-index:3664" coordorigin="166,-1064" coordsize="4340,4138">
            <v:group style="position:absolute;left:171;top:-1059;width:4326;height:2" coordorigin="171,-1059" coordsize="4326,2">
              <v:shape style="position:absolute;left:171;top:-1059;width:4326;height:2" coordorigin="171,-1059" coordsize="4326,0" path="m171,-1059l4496,-1059e" filled="false" stroked="true" strokeweight=".426877pt" strokecolor="#000000">
                <v:path arrowok="t"/>
              </v:shape>
            </v:group>
            <v:group style="position:absolute;left:181;top:-1017;width:2;height:4081" coordorigin="181,-1017" coordsize="2,4081">
              <v:shape style="position:absolute;left:181;top:-1017;width:2;height:4081" coordorigin="181,-1017" coordsize="0,4081" path="m181,3064l181,-1017e" filled="false" stroked="true" strokeweight=".996047pt" strokecolor="#030303">
                <v:path arrowok="t"/>
              </v:shape>
            </v:group>
            <v:group style="position:absolute;left:171;top:3010;width:4326;height:2" coordorigin="171,3010" coordsize="4326,2">
              <v:shape style="position:absolute;left:171;top:3010;width:4326;height:2" coordorigin="171,3010" coordsize="4326,0" path="m171,3010l4496,3010e" filled="false" stroked="true" strokeweight=".426877pt" strokecolor="#030303">
                <v:path arrowok="t"/>
              </v:shape>
            </v:group>
            <v:group style="position:absolute;left:4498;top:-1017;width:2;height:4081" coordorigin="4498,-1017" coordsize="2,4081">
              <v:shape style="position:absolute;left:4498;top:-1017;width:2;height:4081" coordorigin="4498,-1017" coordsize="0,4081" path="m4498,3064l4498,-1017e" filled="false" stroked="true" strokeweight=".853755pt" strokecolor="#030303">
                <v:path arrowok="t"/>
              </v:shape>
              <v:shape style="position:absolute;left:166;top:-1064;width:4340;height:4138" type="#_x0000_t202" filled="false" stroked="false">
                <v:textbox inset="0,0,0,0">
                  <w:txbxContent>
                    <w:p>
                      <w:pPr>
                        <w:spacing w:before="38"/>
                        <w:ind w:left="6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7"/>
                          <w:sz w:val="14"/>
                        </w:rPr>
                        <w:t>Un</w:t>
                      </w:r>
                      <w:r>
                        <w:rPr>
                          <w:rFonts w:ascii="Arial"/>
                          <w:color w:val="0A0A0A"/>
                          <w:spacing w:val="15"/>
                          <w:w w:val="107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vez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def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nidas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las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propiedades</w:t>
                      </w:r>
                      <w:r>
                        <w:rPr>
                          <w:rFonts w:ascii="Arial"/>
                          <w:color w:val="0A0A0A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8"/>
                          <w:sz w:val="14"/>
                        </w:rPr>
                        <w:t>se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debe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configurar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el</w:t>
                      </w:r>
                      <w:r>
                        <w:rPr>
                          <w:rFonts w:asci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23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spacing w:val="-27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stener: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6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99"/>
                          <w:sz w:val="14"/>
                        </w:rPr>
                        <w:t>@Bean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9"/>
                        <w:ind w:left="388" w:right="391" w:hanging="32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C57"/>
                          <w:w w:val="116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1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1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ConsumerFactor</w:t>
                      </w:r>
                      <w:r>
                        <w:rPr>
                          <w:rFonts w:ascii="Arial"/>
                          <w:color w:val="0A0A0A"/>
                          <w:spacing w:val="8"/>
                          <w:w w:val="97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2D2D2F"/>
                          <w:spacing w:val="-5"/>
                          <w:w w:val="113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lntege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98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2D2D2F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2D2D2F"/>
                          <w:spacing w:val="-2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Str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ng&gt;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5"/>
                          <w:sz w:val="14"/>
                        </w:rPr>
                        <w:t>consumerFactoryQ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34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A0A0A"/>
                          <w:w w:val="13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08"/>
                          <w:sz w:val="14"/>
                        </w:rPr>
                        <w:t>return</w:t>
                      </w:r>
                      <w:r>
                        <w:rPr>
                          <w:rFonts w:ascii="Arial"/>
                          <w:color w:val="7C1C5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07"/>
                          <w:sz w:val="14"/>
                        </w:rPr>
                        <w:t>new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6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DefaultKafkaConsumerFactory&lt;&gt;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consumerPropsQ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6"/>
                        <w:ind w:left="5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0A0A0A"/>
                          <w:w w:val="130"/>
                          <w:sz w:val="15"/>
                        </w:rPr>
                        <w:t>}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6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99"/>
                          <w:sz w:val="14"/>
                        </w:rPr>
                        <w:t>@Bean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9" w:lineRule="auto" w:before="1"/>
                        <w:ind w:left="61" w:right="191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C57"/>
                          <w:w w:val="116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1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1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Concur</w:t>
                      </w:r>
                      <w:r>
                        <w:rPr>
                          <w:rFonts w:ascii="Arial"/>
                          <w:color w:val="0A0A0A"/>
                          <w:spacing w:val="6"/>
                          <w:w w:val="97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2D2D2F"/>
                          <w:w w:val="103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2D2D2F"/>
                          <w:spacing w:val="-13"/>
                          <w:w w:val="103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tK</w:t>
                      </w:r>
                      <w:r>
                        <w:rPr>
                          <w:rFonts w:ascii="Arial"/>
                          <w:color w:val="2D2D2F"/>
                          <w:spacing w:val="-20"/>
                          <w:w w:val="117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0A0A0A"/>
                          <w:w w:val="121"/>
                          <w:sz w:val="14"/>
                        </w:rPr>
                        <w:t>fkal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w w:val="12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w w:val="104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2D2D2F"/>
                          <w:w w:val="97"/>
                          <w:sz w:val="14"/>
                        </w:rPr>
                        <w:t>ene</w:t>
                      </w:r>
                      <w:r>
                        <w:rPr>
                          <w:rFonts w:ascii="Arial"/>
                          <w:color w:val="2D2D2F"/>
                          <w:spacing w:val="1"/>
                          <w:w w:val="97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Contai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w w:val="99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2D2D2F"/>
                          <w:w w:val="9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2D2D2F"/>
                          <w:spacing w:val="7"/>
                          <w:w w:val="99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Factory&lt;ln</w:t>
                      </w:r>
                      <w:r>
                        <w:rPr>
                          <w:rFonts w:ascii="Arial"/>
                          <w:color w:val="0A0A0A"/>
                          <w:spacing w:val="2"/>
                          <w:w w:val="98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2D2D2F"/>
                          <w:w w:val="97"/>
                          <w:sz w:val="14"/>
                        </w:rPr>
                        <w:t>eg</w:t>
                      </w:r>
                      <w:r>
                        <w:rPr>
                          <w:rFonts w:ascii="Arial"/>
                          <w:color w:val="2D2D2F"/>
                          <w:spacing w:val="4"/>
                          <w:w w:val="97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w w:val="106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3F3F3F"/>
                          <w:w w:val="131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3F3F3F"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Str</w:t>
                      </w:r>
                      <w:r>
                        <w:rPr>
                          <w:rFonts w:ascii="Arial"/>
                          <w:color w:val="0A0A0A"/>
                          <w:spacing w:val="-4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2D2D2F"/>
                          <w:w w:val="98"/>
                          <w:sz w:val="14"/>
                        </w:rPr>
                        <w:t>ng&gt;</w:t>
                      </w:r>
                      <w:r>
                        <w:rPr>
                          <w:rFonts w:ascii="Arial"/>
                          <w:color w:val="2D2D2F"/>
                          <w:w w:val="9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11"/>
                          <w:sz w:val="14"/>
                        </w:rPr>
                        <w:t>kafkal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1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5"/>
                          <w:sz w:val="14"/>
                        </w:rPr>
                        <w:t>stenerContainerFactoryQ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2"/>
                        <w:ind w:left="52" w:right="309" w:firstLine="335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ConcurrentKafkaL</w:t>
                      </w:r>
                      <w:r>
                        <w:rPr>
                          <w:rFonts w:ascii="Arial"/>
                          <w:color w:val="0A0A0A"/>
                          <w:spacing w:val="8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stenerContainerFactory&lt;l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ntege</w:t>
                      </w:r>
                      <w:r>
                        <w:rPr>
                          <w:rFonts w:ascii="Arial"/>
                          <w:color w:val="0A0A0A"/>
                          <w:spacing w:val="1"/>
                          <w:w w:val="97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3F3F3F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3F3F3F"/>
                          <w:spacing w:val="-2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Str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ng&gt;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99"/>
                          <w:sz w:val="14"/>
                        </w:rPr>
                        <w:t>factory</w:t>
                      </w:r>
                      <w:r>
                        <w:rPr>
                          <w:rFonts w:ascii="Arial"/>
                          <w:color w:val="6E4444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09"/>
                          <w:sz w:val="14"/>
                        </w:rPr>
                        <w:t>new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104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2D2D2F"/>
                          <w:spacing w:val="-4"/>
                          <w:w w:val="103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0A0A0A"/>
                          <w:w w:val="102"/>
                          <w:sz w:val="14"/>
                        </w:rPr>
                        <w:t>ncurrentKafkal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w w:val="102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2D2D2F"/>
                          <w:spacing w:val="-10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tenerContainerFactory&lt;&gt;Q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3F3F3F"/>
                          <w:w w:val="189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9" w:lineRule="auto" w:before="4"/>
                        <w:ind w:left="101" w:right="954" w:firstLine="278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E4444"/>
                          <w:w w:val="98"/>
                          <w:sz w:val="14"/>
                        </w:rPr>
                        <w:t>factor</w:t>
                      </w:r>
                      <w:r>
                        <w:rPr>
                          <w:rFonts w:ascii="Arial"/>
                          <w:color w:val="6E4444"/>
                          <w:spacing w:val="5"/>
                          <w:w w:val="98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A0A0A"/>
                          <w:spacing w:val="-31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setConsumerFactory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consumerFactoryQ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0"/>
                          <w:sz w:val="14"/>
                        </w:rPr>
                        <w:t>return</w:t>
                      </w:r>
                      <w:r>
                        <w:rPr>
                          <w:rFonts w:ascii="Arial"/>
                          <w:color w:val="7C1C57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99"/>
                          <w:sz w:val="14"/>
                        </w:rPr>
                        <w:t>factor</w:t>
                      </w:r>
                      <w:r>
                        <w:rPr>
                          <w:rFonts w:ascii="Arial"/>
                          <w:color w:val="6E4444"/>
                          <w:spacing w:val="4"/>
                          <w:w w:val="99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color w:val="0A0A0A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67" w:lineRule="exact" w:before="0"/>
                        <w:ind w:left="5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0A0A0A"/>
                          <w:w w:val="130"/>
                          <w:sz w:val="15"/>
                        </w:rPr>
                        <w:t>}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Courier New" w:hAnsi="Courier New" w:cs="Courier New" w:eastAsia="Courier New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9" w:lineRule="auto" w:before="0"/>
                        <w:ind w:left="58" w:right="571" w:firstLine="2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ut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3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lizar</w:t>
                      </w:r>
                      <w:r>
                        <w:rPr>
                          <w:rFonts w:ascii="Arial" w:hAnsi="Arial"/>
                          <w:color w:val="0A0A0A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0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spacing w:val="-26"/>
                          <w:w w:val="183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w w:val="96"/>
                          <w:sz w:val="14"/>
                        </w:rPr>
                        <w:t>istener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9"/>
                          <w:sz w:val="14"/>
                        </w:rPr>
                        <w:t>crearemos</w:t>
                      </w:r>
                      <w:r>
                        <w:rPr>
                          <w:rFonts w:ascii="Arial" w:hAnsi="Arial"/>
                          <w:color w:val="1D1D1D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16"/>
                          <w:sz w:val="14"/>
                        </w:rPr>
                        <w:t>el</w:t>
                      </w:r>
                      <w:r>
                        <w:rPr>
                          <w:rFonts w:ascii="Arial" w:hAnsi="Arial"/>
                          <w:color w:val="0A0A0A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7"/>
                          <w:sz w:val="14"/>
                        </w:rPr>
                        <w:t>siguiente</w:t>
                      </w:r>
                      <w:r>
                        <w:rPr>
                          <w:rFonts w:ascii="Arial" w:hAnsi="Arial"/>
                          <w:color w:val="0A0A0A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método</w:t>
                      </w:r>
                      <w:r>
                        <w:rPr>
                          <w:rFonts w:ascii="Arial" w:hAns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1"/>
                          <w:sz w:val="14"/>
                        </w:rPr>
                        <w:t>en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un</w:t>
                      </w:r>
                      <w:r>
                        <w:rPr>
                          <w:rFonts w:ascii="Arial" w:hAnsi="Arial"/>
                          <w:color w:val="0A0A0A"/>
                          <w:w w:val="10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componente</w:t>
                      </w:r>
                      <w:r>
                        <w:rPr>
                          <w:rFonts w:ascii="Arial" w:hAnsi="Arial"/>
                          <w:color w:val="0A0A0A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spring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line="254" w:lineRule="auto" w:before="0"/>
                        <w:ind w:left="61" w:right="472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107"/>
                          <w:sz w:val="14"/>
                        </w:rPr>
                        <w:t>@Kafkal</w:t>
                      </w:r>
                      <w:r>
                        <w:rPr>
                          <w:rFonts w:ascii="Arial"/>
                          <w:color w:val="696B69"/>
                          <w:spacing w:val="-7"/>
                          <w:w w:val="10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B69"/>
                          <w:w w:val="99"/>
                          <w:sz w:val="14"/>
                        </w:rPr>
                        <w:t>stene</w:t>
                      </w:r>
                      <w:r>
                        <w:rPr>
                          <w:rFonts w:ascii="Arial"/>
                          <w:color w:val="696B69"/>
                          <w:spacing w:val="6"/>
                          <w:w w:val="99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topics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18"/>
                          <w:w w:val="118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4456A5"/>
                          <w:w w:val="98"/>
                          <w:sz w:val="14"/>
                        </w:rPr>
                        <w:t>"devs4j-topi</w:t>
                      </w:r>
                      <w:r>
                        <w:rPr>
                          <w:rFonts w:ascii="Arial"/>
                          <w:color w:val="4456A5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4456A5"/>
                          <w:spacing w:val="2"/>
                          <w:w w:val="111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696B69"/>
                          <w:w w:val="112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96B69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groupld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D1D1D"/>
                          <w:spacing w:val="-13"/>
                          <w:w w:val="122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5D6DB1"/>
                          <w:spacing w:val="-14"/>
                          <w:w w:val="129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4456A5"/>
                          <w:w w:val="96"/>
                          <w:sz w:val="14"/>
                        </w:rPr>
                        <w:t>consumer</w:t>
                      </w:r>
                      <w:r>
                        <w:rPr>
                          <w:rFonts w:ascii="Arial"/>
                          <w:color w:val="4456A5"/>
                          <w:spacing w:val="12"/>
                          <w:w w:val="96"/>
                          <w:sz w:val="14"/>
                        </w:rPr>
                        <w:t>'</w:t>
                      </w:r>
                      <w:r>
                        <w:rPr>
                          <w:rFonts w:ascii="Arial"/>
                          <w:color w:val="1D1D1D"/>
                          <w:w w:val="18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1D1D1D"/>
                          <w:w w:val="18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6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16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1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1"/>
                          <w:sz w:val="14"/>
                        </w:rPr>
                        <w:t>void</w:t>
                      </w:r>
                      <w:r>
                        <w:rPr>
                          <w:rFonts w:ascii="Arial"/>
                          <w:color w:val="7C1C57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51"/>
                          <w:w w:val="229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isten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String</w:t>
                      </w:r>
                      <w:r>
                        <w:rPr>
                          <w:rFonts w:ascii="Arial"/>
                          <w:color w:val="0A0A0A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99"/>
                          <w:sz w:val="14"/>
                        </w:rPr>
                        <w:t>messag</w:t>
                      </w:r>
                      <w:r>
                        <w:rPr>
                          <w:rFonts w:ascii="Arial"/>
                          <w:color w:val="6E4444"/>
                          <w:spacing w:val="-5"/>
                          <w:w w:val="9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7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50" w:lineRule="exact" w:before="0"/>
                        <w:ind w:left="58" w:right="0" w:firstLine="364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System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w w:val="9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26429A"/>
                          <w:w w:val="113"/>
                          <w:sz w:val="14"/>
                        </w:rPr>
                        <w:t>out</w:t>
                      </w:r>
                      <w:r>
                        <w:rPr>
                          <w:rFonts w:ascii="Arial"/>
                          <w:color w:val="26429A"/>
                          <w:spacing w:val="-7"/>
                          <w:w w:val="113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pr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03"/>
                          <w:sz w:val="14"/>
                        </w:rPr>
                        <w:t>nt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w w:val="10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spacing w:val="-16"/>
                          <w:w w:val="119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2D2D2F"/>
                          <w:w w:val="11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2D2D2F"/>
                          <w:spacing w:val="-13"/>
                          <w:w w:val="116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Rece</w:t>
                      </w:r>
                      <w:r>
                        <w:rPr>
                          <w:rFonts w:ascii="Arial"/>
                          <w:color w:val="4456A5"/>
                          <w:spacing w:val="-13"/>
                          <w:w w:val="99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4456A5"/>
                          <w:w w:val="103"/>
                          <w:sz w:val="14"/>
                        </w:rPr>
                        <w:t>ved</w:t>
                      </w:r>
                      <w:r>
                        <w:rPr>
                          <w:rFonts w:ascii="Arial"/>
                          <w:color w:val="4456A5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8"/>
                          <w:sz w:val="14"/>
                        </w:rPr>
                        <w:t>Messasge</w:t>
                      </w:r>
                      <w:r>
                        <w:rPr>
                          <w:rFonts w:ascii="Arial"/>
                          <w:color w:val="4456A5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105"/>
                          <w:sz w:val="14"/>
                        </w:rPr>
                        <w:t>in</w:t>
                      </w:r>
                      <w:r>
                        <w:rPr>
                          <w:rFonts w:ascii="Arial"/>
                          <w:color w:val="4456A5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group</w:t>
                      </w:r>
                      <w:r>
                        <w:rPr>
                          <w:rFonts w:ascii="Arial"/>
                          <w:color w:val="4456A5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foo: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58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4456A5"/>
                          <w:spacing w:val="-17"/>
                          <w:w w:val="129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w w:val="117"/>
                          <w:sz w:val="14"/>
                        </w:rPr>
                        <w:t>+</w:t>
                      </w:r>
                      <w:r>
                        <w:rPr>
                          <w:rFonts w:ascii="Arial"/>
                          <w:color w:val="6E4444"/>
                          <w:w w:val="98"/>
                          <w:sz w:val="14"/>
                        </w:rPr>
                        <w:t>messag</w:t>
                      </w:r>
                      <w:r>
                        <w:rPr>
                          <w:rFonts w:ascii="Arial"/>
                          <w:color w:val="6E4444"/>
                          <w:spacing w:val="-5"/>
                          <w:w w:val="98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w w:val="121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2"/>
                        <w:ind w:left="52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33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0A0A0A"/>
          <w:w w:val="110"/>
          <w:sz w:val="16"/>
        </w:rPr>
        <w:t>Callbacks</w:t>
      </w:r>
      <w:r>
        <w:rPr>
          <w:rFonts w:ascii="Arial"/>
          <w:color w:val="0A0A0A"/>
          <w:spacing w:val="-20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con</w:t>
      </w:r>
      <w:r>
        <w:rPr>
          <w:rFonts w:ascii="Arial"/>
          <w:color w:val="0A0A0A"/>
          <w:spacing w:val="-20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Spring</w:t>
      </w:r>
      <w:r>
        <w:rPr>
          <w:rFonts w:ascii="Arial"/>
          <w:color w:val="0A0A0A"/>
          <w:spacing w:val="-23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Async</w:t>
      </w:r>
      <w:r>
        <w:rPr>
          <w:rFonts w:ascii="Arial"/>
          <w:sz w:val="16"/>
        </w:rPr>
      </w:r>
    </w:p>
    <w:p>
      <w:pPr>
        <w:spacing w:line="240" w:lineRule="auto" w:before="11"/>
        <w:rPr>
          <w:rFonts w:ascii="Arial" w:hAnsi="Arial" w:cs="Arial" w:eastAsia="Arial"/>
          <w:sz w:val="6"/>
          <w:szCs w:val="6"/>
        </w:rPr>
      </w:pPr>
    </w:p>
    <w:p>
      <w:pPr>
        <w:tabs>
          <w:tab w:pos="9209" w:val="left" w:leader="none"/>
        </w:tabs>
        <w:spacing w:line="4285" w:lineRule="exact"/>
        <w:ind w:left="459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position w:val="-57"/>
          <w:sz w:val="20"/>
        </w:rPr>
        <w:pict>
          <v:group style="width:217.75pt;height:200.6pt;mso-position-horizontal-relative:char;mso-position-vertical-relative:line" coordorigin="0,0" coordsize="4355,4012">
            <v:group style="position:absolute;left:6;top:26;width:4343;height:2" coordorigin="6,26" coordsize="4343,2">
              <v:shape style="position:absolute;left:6;top:26;width:4343;height:2" coordorigin="6,26" coordsize="4343,0" path="m6,26l4348,26e" filled="false" stroked="true" strokeweight=".426877pt" strokecolor="#000000">
                <v:path arrowok="t"/>
              </v:shape>
            </v:group>
            <v:group style="position:absolute;left:50;top:68;width:2;height:3933" coordorigin="50,68" coordsize="2,3933">
              <v:shape style="position:absolute;left:50;top:68;width:2;height:3933" coordorigin="50,68" coordsize="0,3933" path="m50,4001l50,68e" filled="false" stroked="true" strokeweight=".996047pt" strokecolor="#030303">
                <v:path arrowok="t"/>
              </v:shape>
            </v:group>
            <v:group style="position:absolute;left:6;top:3953;width:4343;height:2" coordorigin="6,3953" coordsize="4343,2">
              <v:shape style="position:absolute;left:6;top:3953;width:4343;height:2" coordorigin="6,3953" coordsize="4343,0" path="m6,3953l4348,3953e" filled="false" stroked="true" strokeweight=".569170pt" strokecolor="#030303">
                <v:path arrowok="t"/>
              </v:shape>
            </v:group>
            <v:group style="position:absolute;left:4314;top:6;width:2;height:3968" coordorigin="4314,6" coordsize="2,3968">
              <v:shape style="position:absolute;left:4314;top:6;width:2;height:3968" coordorigin="4314,6" coordsize="0,3968" path="m4314,3973l4314,6e" filled="false" stroked="true" strokeweight=".569170pt" strokecolor="#030303">
                <v:path arrowok="t"/>
              </v:shape>
              <v:shape style="position:absolute;left:50;top:26;width:4265;height:3928" type="#_x0000_t202" filled="false" stroked="false">
                <v:textbox inset="0,0,0,0">
                  <w:txbxContent>
                    <w:p>
                      <w:pPr>
                        <w:spacing w:before="28"/>
                        <w:ind w:left="21" w:right="490" w:hanging="3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color w:val="0A0A0A"/>
                          <w:w w:val="103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0A0A0A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D2D2F"/>
                          <w:spacing w:val="-7"/>
                          <w:w w:val="115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ontinu</w:t>
                      </w:r>
                      <w:r>
                        <w:rPr>
                          <w:rFonts w:ascii="Arial" w:hAnsi="Arial"/>
                          <w:color w:val="0A0A0A"/>
                          <w:spacing w:val="-10"/>
                          <w:w w:val="99"/>
                          <w:sz w:val="14"/>
                        </w:rPr>
                        <w:t>a</w:t>
                      </w:r>
                      <w:r>
                        <w:rPr>
                          <w:rFonts w:ascii="Arial" w:hAnsi="Arial"/>
                          <w:color w:val="2D2D2F"/>
                          <w:spacing w:val="-1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ión</w:t>
                      </w:r>
                      <w:r>
                        <w:rPr>
                          <w:rFonts w:ascii="Arial" w:hAnsi="Arial"/>
                          <w:color w:val="0A0A0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se</w:t>
                      </w:r>
                      <w:r>
                        <w:rPr>
                          <w:rFonts w:ascii="Arial" w:hAnsi="Arial"/>
                          <w:color w:val="0A0A0A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0"/>
                          <w:sz w:val="14"/>
                        </w:rPr>
                        <w:t>muestra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8"/>
                          <w:sz w:val="14"/>
                        </w:rPr>
                        <w:t>como</w:t>
                      </w:r>
                      <w:r>
                        <w:rPr>
                          <w:rFonts w:ascii="Arial" w:hAnsi="Arial"/>
                          <w:color w:val="0A0A0A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5"/>
                          <w:sz w:val="14"/>
                        </w:rPr>
                        <w:t>rea</w:t>
                      </w:r>
                      <w:r>
                        <w:rPr>
                          <w:rFonts w:ascii="Arial" w:hAnsi="Arial"/>
                          <w:color w:val="0A0A0A"/>
                          <w:spacing w:val="-6"/>
                          <w:w w:val="105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pacing w:val="-27"/>
                          <w:w w:val="160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color w:val="2D2D2F"/>
                          <w:w w:val="102"/>
                          <w:sz w:val="14"/>
                        </w:rPr>
                        <w:t>za</w:t>
                      </w:r>
                      <w:r>
                        <w:rPr>
                          <w:rFonts w:ascii="Arial" w:hAnsi="Arial"/>
                          <w:color w:val="0A0A0A"/>
                          <w:w w:val="92"/>
                          <w:sz w:val="14"/>
                        </w:rPr>
                        <w:t>r</w:t>
                      </w:r>
                      <w:r>
                        <w:rPr>
                          <w:rFonts w:ascii="Arial" w:hAnsi="Arial"/>
                          <w:color w:val="0A0A0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1D1D1D"/>
                          <w:w w:val="99"/>
                          <w:sz w:val="14"/>
                        </w:rPr>
                        <w:t>callbacks</w:t>
                      </w:r>
                      <w:r>
                        <w:rPr>
                          <w:rFonts w:ascii="Arial" w:hAnsi="Arial"/>
                          <w:color w:val="1D1D1D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102"/>
                          <w:sz w:val="14"/>
                        </w:rPr>
                        <w:t>uti</w:t>
                      </w:r>
                      <w:r>
                        <w:rPr>
                          <w:rFonts w:ascii="Arial" w:hAnsi="Arial"/>
                          <w:color w:val="0A0A0A"/>
                          <w:spacing w:val="-5"/>
                          <w:w w:val="102"/>
                          <w:sz w:val="14"/>
                        </w:rPr>
                        <w:t>l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izando</w:t>
                      </w:r>
                      <w:r>
                        <w:rPr>
                          <w:rFonts w:ascii="Arial" w:hAns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0A0A0A"/>
                          <w:w w:val="99"/>
                          <w:sz w:val="14"/>
                        </w:rPr>
                        <w:t>Spring:</w:t>
                      </w:r>
                      <w:r>
                        <w:rPr>
                          <w:rFonts w:ascii="Arial" w:hAnsi="Arial"/>
                          <w:sz w:val="14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32" w:right="764" w:hanging="6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1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spacing w:val="-18"/>
                          <w:w w:val="113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stenableFutur</w:t>
                      </w:r>
                      <w:r>
                        <w:rPr>
                          <w:rFonts w:ascii="Arial"/>
                          <w:color w:val="0A0A0A"/>
                          <w:spacing w:val="13"/>
                          <w:w w:val="97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2D2D2F"/>
                          <w:spacing w:val="-14"/>
                          <w:w w:val="113"/>
                          <w:sz w:val="14"/>
                        </w:rPr>
                        <w:t>&lt;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SendResult&lt;Str</w:t>
                      </w:r>
                      <w:r>
                        <w:rPr>
                          <w:rFonts w:ascii="Arial"/>
                          <w:color w:val="0A0A0A"/>
                          <w:spacing w:val="5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10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2D2D2F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2D2D2F"/>
                          <w:spacing w:val="-2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String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97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2D2D2F"/>
                          <w:spacing w:val="-11"/>
                          <w:w w:val="113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6E4444"/>
                          <w:w w:val="97"/>
                          <w:sz w:val="14"/>
                        </w:rPr>
                        <w:t>futur</w:t>
                      </w:r>
                      <w:r>
                        <w:rPr>
                          <w:rFonts w:ascii="Arial"/>
                          <w:color w:val="6E4444"/>
                          <w:spacing w:val="5"/>
                          <w:w w:val="97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w w:val="113"/>
                          <w:sz w:val="14"/>
                        </w:rPr>
                        <w:t>=</w:t>
                      </w:r>
                      <w:r>
                        <w:rPr>
                          <w:rFonts w:ascii="Arial"/>
                          <w:color w:val="0A0A0A"/>
                          <w:w w:val="11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kafk</w:t>
                      </w:r>
                      <w:r>
                        <w:rPr>
                          <w:rFonts w:ascii="Arial"/>
                          <w:color w:val="4456A5"/>
                          <w:spacing w:val="-13"/>
                          <w:w w:val="99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26429A"/>
                          <w:spacing w:val="-20"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4456A5"/>
                          <w:w w:val="101"/>
                          <w:sz w:val="14"/>
                        </w:rPr>
                        <w:t>em</w:t>
                      </w:r>
                      <w:r>
                        <w:rPr>
                          <w:rFonts w:ascii="Arial"/>
                          <w:color w:val="4456A5"/>
                          <w:spacing w:val="3"/>
                          <w:w w:val="101"/>
                          <w:sz w:val="14"/>
                        </w:rPr>
                        <w:t>p</w:t>
                      </w:r>
                      <w:r>
                        <w:rPr>
                          <w:rFonts w:ascii="Arial"/>
                          <w:color w:val="26429A"/>
                          <w:spacing w:val="-27"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4456A5"/>
                          <w:spacing w:val="-18"/>
                          <w:w w:val="121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7280BC"/>
                          <w:spacing w:val="-4"/>
                          <w:w w:val="126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4456A5"/>
                          <w:spacing w:val="-8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spacing w:val="-48"/>
                          <w:w w:val="18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sen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w w:val="99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2D2D2F"/>
                          <w:w w:val="154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2D2D2F"/>
                          <w:spacing w:val="-22"/>
                          <w:w w:val="153"/>
                          <w:sz w:val="14"/>
                        </w:rPr>
                        <w:t>'</w:t>
                      </w:r>
                      <w:r>
                        <w:rPr>
                          <w:rFonts w:ascii="Arial"/>
                          <w:color w:val="4456A5"/>
                          <w:w w:val="97"/>
                          <w:sz w:val="14"/>
                        </w:rPr>
                        <w:t>devs4j-top</w:t>
                      </w:r>
                      <w:r>
                        <w:rPr>
                          <w:rFonts w:ascii="Arial"/>
                          <w:color w:val="4456A5"/>
                          <w:spacing w:val="8"/>
                          <w:w w:val="97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5D6DB1"/>
                          <w:spacing w:val="-7"/>
                          <w:w w:val="11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4456A5"/>
                          <w:spacing w:val="-2"/>
                          <w:w w:val="129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2D2D2F"/>
                          <w:spacing w:val="-23"/>
                          <w:w w:val="131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"Samp</w:t>
                      </w:r>
                      <w:r>
                        <w:rPr>
                          <w:rFonts w:ascii="Arial"/>
                          <w:color w:val="4456A5"/>
                          <w:spacing w:val="-6"/>
                          <w:w w:val="99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4456A5"/>
                          <w:w w:val="109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4456A5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message</w:t>
                      </w:r>
                      <w:r>
                        <w:rPr>
                          <w:rFonts w:ascii="Arial"/>
                          <w:color w:val="4456A5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spacing w:val="-14"/>
                          <w:w w:val="113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w w:val="126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25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21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E4444"/>
                          <w:w w:val="98"/>
                          <w:sz w:val="14"/>
                        </w:rPr>
                        <w:t>futur</w:t>
                      </w:r>
                      <w:r>
                        <w:rPr>
                          <w:rFonts w:ascii="Arial"/>
                          <w:color w:val="6E4444"/>
                          <w:spacing w:val="13"/>
                          <w:w w:val="98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.addCal</w:t>
                      </w:r>
                      <w:r>
                        <w:rPr>
                          <w:rFonts w:ascii="Arial"/>
                          <w:color w:val="0A0A0A"/>
                          <w:spacing w:val="-2"/>
                          <w:w w:val="98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back</w:t>
                      </w:r>
                      <w:r>
                        <w:rPr>
                          <w:rFonts w:ascii="Arial"/>
                          <w:color w:val="0A0A0A"/>
                          <w:spacing w:val="-6"/>
                          <w:w w:val="99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7C1C57"/>
                          <w:w w:val="109"/>
                          <w:sz w:val="14"/>
                        </w:rPr>
                        <w:t>new</w:t>
                      </w:r>
                      <w:r>
                        <w:rPr>
                          <w:rFonts w:ascii="Arial"/>
                          <w:color w:val="7C1C57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KafkaSendCallback&lt;String.</w:t>
                      </w:r>
                      <w:r>
                        <w:rPr>
                          <w:rFonts w:ascii="Arial"/>
                          <w:color w:val="0A0A0A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4"/>
                          <w:sz w:val="14"/>
                        </w:rPr>
                        <w:t>Str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w w:val="10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95"/>
                          <w:sz w:val="14"/>
                        </w:rPr>
                        <w:t>ng&gt;O</w:t>
                      </w:r>
                      <w:r>
                        <w:rPr>
                          <w:rFonts w:ascii="Arial"/>
                          <w:color w:val="0A0A0A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1D1D1D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35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98"/>
                          <w:sz w:val="14"/>
                        </w:rPr>
                        <w:t>@Overr</w:t>
                      </w:r>
                      <w:r>
                        <w:rPr>
                          <w:rFonts w:ascii="Arial"/>
                          <w:color w:val="696B69"/>
                          <w:spacing w:val="-6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B69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348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C57"/>
                          <w:w w:val="114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14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4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2"/>
                          <w:sz w:val="14"/>
                        </w:rPr>
                        <w:t>void</w:t>
                      </w:r>
                      <w:r>
                        <w:rPr>
                          <w:rFonts w:ascii="Arial"/>
                          <w:color w:val="7C1C5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0"/>
                          <w:sz w:val="14"/>
                        </w:rPr>
                        <w:t>onSu</w:t>
                      </w:r>
                      <w:r>
                        <w:rPr>
                          <w:rFonts w:ascii="Arial"/>
                          <w:color w:val="2D2D2F"/>
                          <w:w w:val="10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2D2D2F"/>
                          <w:spacing w:val="-2"/>
                          <w:w w:val="101"/>
                          <w:sz w:val="14"/>
                        </w:rPr>
                        <w:t>c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ess(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SendResu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w w:val="97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t&lt;Str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01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0A0A0A"/>
                          <w:spacing w:val="-10"/>
                          <w:w w:val="110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2D2D2F"/>
                          <w:spacing w:val="8"/>
                          <w:w w:val="16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spacing w:val="-14"/>
                          <w:w w:val="111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545454"/>
                          <w:spacing w:val="3"/>
                          <w:w w:val="93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ring</w:t>
                      </w:r>
                      <w:r>
                        <w:rPr>
                          <w:rFonts w:ascii="Arial"/>
                          <w:color w:val="0A0A0A"/>
                          <w:spacing w:val="-12"/>
                          <w:w w:val="101"/>
                          <w:sz w:val="14"/>
                        </w:rPr>
                        <w:t>&gt;</w:t>
                      </w:r>
                      <w:r>
                        <w:rPr>
                          <w:rFonts w:ascii="Arial"/>
                          <w:color w:val="6E4444"/>
                          <w:w w:val="103"/>
                          <w:sz w:val="14"/>
                        </w:rPr>
                        <w:t>resu</w:t>
                      </w:r>
                      <w:r>
                        <w:rPr>
                          <w:rFonts w:ascii="Arial"/>
                          <w:color w:val="6E4444"/>
                          <w:spacing w:val="-14"/>
                          <w:w w:val="103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6E4444"/>
                          <w:spacing w:val="-10"/>
                          <w:w w:val="118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1D1D1D"/>
                          <w:w w:val="119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1D1D1D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7"/>
                        <w:ind w:left="66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6429A"/>
                          <w:w w:val="112"/>
                          <w:sz w:val="14"/>
                        </w:rPr>
                        <w:t>/o</w:t>
                      </w:r>
                      <w:r>
                        <w:rPr>
                          <w:rFonts w:ascii="Arial"/>
                          <w:color w:val="26429A"/>
                          <w:spacing w:val="2"/>
                          <w:w w:val="112"/>
                          <w:sz w:val="14"/>
                        </w:rPr>
                        <w:t>g</w:t>
                      </w:r>
                      <w:r>
                        <w:rPr>
                          <w:rFonts w:ascii="Arial"/>
                          <w:color w:val="696B69"/>
                          <w:spacing w:val="-15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inf</w:t>
                      </w:r>
                      <w:r>
                        <w:rPr>
                          <w:rFonts w:ascii="Arial"/>
                          <w:color w:val="0A0A0A"/>
                          <w:spacing w:val="-8"/>
                          <w:w w:val="97"/>
                          <w:sz w:val="14"/>
                        </w:rPr>
                        <w:t>o</w:t>
                      </w:r>
                      <w:r>
                        <w:rPr>
                          <w:rFonts w:ascii="Arial"/>
                          <w:color w:val="2D2D2F"/>
                          <w:w w:val="107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2D2D2F"/>
                          <w:spacing w:val="-7"/>
                          <w:w w:val="106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Message</w:t>
                      </w:r>
                      <w:r>
                        <w:rPr>
                          <w:rFonts w:ascii="Arial"/>
                          <w:color w:val="4456A5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100"/>
                          <w:sz w:val="14"/>
                        </w:rPr>
                        <w:t>sent</w:t>
                      </w:r>
                      <w:r>
                        <w:rPr>
                          <w:rFonts w:ascii="Arial"/>
                          <w:color w:val="4456A5"/>
                          <w:spacing w:val="-5"/>
                          <w:w w:val="100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w w:val="11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w w:val="116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35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98"/>
                          <w:sz w:val="14"/>
                        </w:rPr>
                        <w:t>@Overr</w:t>
                      </w:r>
                      <w:r>
                        <w:rPr>
                          <w:rFonts w:ascii="Arial"/>
                          <w:color w:val="696B69"/>
                          <w:spacing w:val="-6"/>
                          <w:w w:val="98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B69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59" w:lineRule="auto" w:before="7"/>
                        <w:ind w:left="664" w:right="1142" w:hanging="316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C57"/>
                          <w:w w:val="114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14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4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2"/>
                          <w:sz w:val="14"/>
                        </w:rPr>
                        <w:t>void</w:t>
                      </w:r>
                      <w:r>
                        <w:rPr>
                          <w:rFonts w:ascii="Arial"/>
                          <w:color w:val="7C1C5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0"/>
                          <w:sz w:val="14"/>
                        </w:rPr>
                        <w:t>onFai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0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9"/>
                          <w:sz w:val="14"/>
                        </w:rPr>
                        <w:t>ure(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Throwable</w:t>
                      </w:r>
                      <w:r>
                        <w:rPr>
                          <w:rFonts w:ascii="Arial"/>
                          <w:color w:val="0A0A0A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97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6E4444"/>
                          <w:spacing w:val="-4"/>
                          <w:w w:val="97"/>
                          <w:sz w:val="14"/>
                        </w:rPr>
                        <w:t>x</w:t>
                      </w:r>
                      <w:r>
                        <w:rPr>
                          <w:rFonts w:ascii="Arial"/>
                          <w:color w:val="0A0A0A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6429A"/>
                          <w:w w:val="113"/>
                          <w:sz w:val="14"/>
                        </w:rPr>
                        <w:t>fog</w:t>
                      </w:r>
                      <w:r>
                        <w:rPr>
                          <w:rFonts w:ascii="Arial"/>
                          <w:color w:val="696B69"/>
                          <w:spacing w:val="-21"/>
                          <w:w w:val="139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erro</w:t>
                      </w:r>
                      <w:r>
                        <w:rPr>
                          <w:rFonts w:ascii="Arial"/>
                          <w:color w:val="0A0A0A"/>
                          <w:spacing w:val="3"/>
                          <w:w w:val="96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2D2D2F"/>
                          <w:w w:val="154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2D2D2F"/>
                          <w:spacing w:val="-14"/>
                          <w:w w:val="153"/>
                          <w:sz w:val="14"/>
                        </w:rPr>
                        <w:t>'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Error</w:t>
                      </w:r>
                      <w:r>
                        <w:rPr>
                          <w:rFonts w:ascii="Arial"/>
                          <w:color w:val="4456A5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sending</w:t>
                      </w:r>
                      <w:r>
                        <w:rPr>
                          <w:rFonts w:ascii="Arial"/>
                          <w:color w:val="4456A5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8"/>
                          <w:sz w:val="14"/>
                        </w:rPr>
                        <w:t>message</w:t>
                      </w:r>
                      <w:r>
                        <w:rPr>
                          <w:rFonts w:ascii="Arial"/>
                          <w:color w:val="4456A5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5D6DB1"/>
                          <w:w w:val="113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spacing w:val="-31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E4444"/>
                          <w:w w:val="103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6E4444"/>
                          <w:spacing w:val="-5"/>
                          <w:w w:val="103"/>
                          <w:sz w:val="14"/>
                        </w:rPr>
                        <w:t>x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3F3F3F"/>
                          <w:w w:val="131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11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354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96B69"/>
                          <w:w w:val="97"/>
                          <w:sz w:val="14"/>
                        </w:rPr>
                        <w:t>@Ov</w:t>
                      </w:r>
                      <w:r>
                        <w:rPr>
                          <w:rFonts w:ascii="Arial"/>
                          <w:color w:val="696B69"/>
                          <w:spacing w:val="7"/>
                          <w:w w:val="97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8A8A8A"/>
                          <w:spacing w:val="-1"/>
                          <w:w w:val="92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696B69"/>
                          <w:w w:val="114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696B69"/>
                          <w:spacing w:val="-18"/>
                          <w:w w:val="114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color w:val="696B69"/>
                          <w:w w:val="104"/>
                          <w:sz w:val="14"/>
                        </w:rPr>
                        <w:t>de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before="15"/>
                        <w:ind w:left="664" w:right="661" w:hanging="316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C1C57"/>
                          <w:w w:val="114"/>
                          <w:sz w:val="14"/>
                        </w:rPr>
                        <w:t>pub</w:t>
                      </w:r>
                      <w:r>
                        <w:rPr>
                          <w:rFonts w:ascii="Arial"/>
                          <w:color w:val="7C1C57"/>
                          <w:spacing w:val="-9"/>
                          <w:w w:val="114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7C1C57"/>
                          <w:w w:val="124"/>
                          <w:sz w:val="14"/>
                        </w:rPr>
                        <w:t>ic</w:t>
                      </w:r>
                      <w:r>
                        <w:rPr>
                          <w:rFonts w:ascii="Arial"/>
                          <w:color w:val="7C1C57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C1C57"/>
                          <w:w w:val="112"/>
                          <w:sz w:val="14"/>
                        </w:rPr>
                        <w:t>void</w:t>
                      </w:r>
                      <w:r>
                        <w:rPr>
                          <w:rFonts w:ascii="Arial"/>
                          <w:color w:val="7C1C57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0"/>
                          <w:sz w:val="14"/>
                        </w:rPr>
                        <w:t>onFai</w:t>
                      </w:r>
                      <w:r>
                        <w:rPr>
                          <w:rFonts w:ascii="Arial"/>
                          <w:color w:val="0A0A0A"/>
                          <w:spacing w:val="-1"/>
                          <w:w w:val="10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0A0A0A"/>
                          <w:w w:val="98"/>
                          <w:sz w:val="14"/>
                        </w:rPr>
                        <w:t>ure(</w:t>
                      </w:r>
                      <w:r>
                        <w:rPr>
                          <w:rFonts w:ascii="Arial"/>
                          <w:color w:val="0A0A0A"/>
                          <w:w w:val="97"/>
                          <w:sz w:val="14"/>
                        </w:rPr>
                        <w:t>KafkaProducerExcepti</w:t>
                      </w:r>
                      <w:r>
                        <w:rPr>
                          <w:rFonts w:ascii="Arial"/>
                          <w:color w:val="0A0A0A"/>
                          <w:spacing w:val="-1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01"/>
                          <w:sz w:val="14"/>
                        </w:rPr>
                        <w:t>on</w:t>
                      </w:r>
                      <w:r>
                        <w:rPr>
                          <w:rFonts w:ascii="Arial"/>
                          <w:color w:val="0A0A0A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6E4444"/>
                          <w:w w:val="103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6E4444"/>
                          <w:spacing w:val="-10"/>
                          <w:w w:val="103"/>
                          <w:sz w:val="14"/>
                        </w:rPr>
                        <w:t>x</w:t>
                      </w:r>
                      <w:r>
                        <w:rPr>
                          <w:rFonts w:ascii="Arial"/>
                          <w:color w:val="0A0A0A"/>
                          <w:w w:val="144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0A0A0A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{</w:t>
                      </w:r>
                      <w:r>
                        <w:rPr>
                          <w:rFonts w:ascii="Arial"/>
                          <w:color w:val="0A0A0A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6429A"/>
                          <w:w w:val="113"/>
                          <w:sz w:val="14"/>
                        </w:rPr>
                        <w:t>fog</w:t>
                      </w:r>
                      <w:r>
                        <w:rPr>
                          <w:rFonts w:ascii="Arial"/>
                          <w:color w:val="0A0A0A"/>
                          <w:w w:val="96"/>
                          <w:sz w:val="14"/>
                        </w:rPr>
                        <w:t>.erro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96"/>
                          <w:sz w:val="14"/>
                        </w:rPr>
                        <w:t>r</w:t>
                      </w:r>
                      <w:r>
                        <w:rPr>
                          <w:rFonts w:ascii="Arial"/>
                          <w:color w:val="2D2D2F"/>
                          <w:w w:val="154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color w:val="2D2D2F"/>
                          <w:spacing w:val="-14"/>
                          <w:w w:val="153"/>
                          <w:sz w:val="14"/>
                        </w:rPr>
                        <w:t>'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Error</w:t>
                      </w:r>
                      <w:r>
                        <w:rPr>
                          <w:rFonts w:ascii="Arial"/>
                          <w:color w:val="4456A5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sending</w:t>
                      </w:r>
                      <w:r>
                        <w:rPr>
                          <w:rFonts w:ascii="Arial"/>
                          <w:color w:val="4456A5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4456A5"/>
                          <w:w w:val="103"/>
                          <w:sz w:val="14"/>
                        </w:rPr>
                        <w:t>me</w:t>
                      </w:r>
                      <w:r>
                        <w:rPr>
                          <w:rFonts w:ascii="Arial"/>
                          <w:color w:val="4456A5"/>
                          <w:spacing w:val="-11"/>
                          <w:w w:val="103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5D6DB1"/>
                          <w:spacing w:val="-3"/>
                          <w:w w:val="97"/>
                          <w:sz w:val="14"/>
                        </w:rPr>
                        <w:t>s</w:t>
                      </w:r>
                      <w:r>
                        <w:rPr>
                          <w:rFonts w:ascii="Arial"/>
                          <w:color w:val="4456A5"/>
                          <w:w w:val="99"/>
                          <w:sz w:val="14"/>
                        </w:rPr>
                        <w:t>age</w:t>
                      </w:r>
                      <w:r>
                        <w:rPr>
                          <w:rFonts w:ascii="Arial"/>
                          <w:color w:val="4456A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7280BC"/>
                          <w:w w:val="113"/>
                          <w:sz w:val="14"/>
                        </w:rPr>
                        <w:t>"</w:t>
                      </w:r>
                      <w:r>
                        <w:rPr>
                          <w:rFonts w:ascii="Arial"/>
                          <w:color w:val="0A0A0A"/>
                          <w:spacing w:val="-25"/>
                          <w:w w:val="150"/>
                          <w:sz w:val="14"/>
                        </w:rPr>
                        <w:t>,</w:t>
                      </w:r>
                      <w:r>
                        <w:rPr>
                          <w:rFonts w:ascii="Arial"/>
                          <w:color w:val="6E4444"/>
                          <w:w w:val="103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color w:val="6E4444"/>
                          <w:spacing w:val="-10"/>
                          <w:w w:val="103"/>
                          <w:sz w:val="14"/>
                        </w:rPr>
                        <w:t>x</w:t>
                      </w:r>
                      <w:r>
                        <w:rPr>
                          <w:rFonts w:ascii="Arial"/>
                          <w:color w:val="0A0A0A"/>
                          <w:spacing w:val="-3"/>
                          <w:w w:val="127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696B69"/>
                          <w:w w:val="131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18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0A0A0A"/>
                          <w:w w:val="108"/>
                          <w:sz w:val="14"/>
                        </w:rPr>
                        <w:t>}</w:t>
                      </w:r>
                      <w:r>
                        <w:rPr>
                          <w:rFonts w:ascii="Arial"/>
                          <w:color w:val="0A0A0A"/>
                          <w:spacing w:val="9"/>
                          <w:w w:val="109"/>
                          <w:sz w:val="14"/>
                        </w:rPr>
                        <w:t>)</w:t>
                      </w:r>
                      <w:r>
                        <w:rPr>
                          <w:rFonts w:ascii="Arial"/>
                          <w:color w:val="2D2D2F"/>
                          <w:w w:val="112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position w:val="-57"/>
          <w:sz w:val="20"/>
        </w:rPr>
      </w:r>
      <w:r>
        <w:rPr>
          <w:rFonts w:ascii="Arial"/>
          <w:position w:val="-57"/>
          <w:sz w:val="20"/>
        </w:rPr>
        <w:tab/>
      </w:r>
      <w:r>
        <w:rPr>
          <w:rFonts w:ascii="Arial"/>
          <w:position w:val="-85"/>
          <w:sz w:val="20"/>
        </w:rPr>
        <w:drawing>
          <wp:inline distT="0" distB="0" distL="0" distR="0">
            <wp:extent cx="888587" cy="912113"/>
            <wp:effectExtent l="0" t="0" r="0" b="0"/>
            <wp:docPr id="13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587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85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140" w:bottom="0" w:left="40" w:right="80"/>
        </w:sectPr>
      </w:pPr>
    </w:p>
    <w:p>
      <w:pPr>
        <w:spacing w:before="2"/>
        <w:ind w:left="341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>
          <w:rFonts w:ascii="Times New Roman"/>
          <w:b/>
          <w:i/>
          <w:color w:val="578CC8"/>
          <w:w w:val="90"/>
          <w:sz w:val="76"/>
        </w:rPr>
        <w:t>O</w:t>
      </w:r>
      <w:r>
        <w:rPr>
          <w:rFonts w:ascii="Times New Roman"/>
          <w:b/>
          <w:i/>
          <w:color w:val="578CC8"/>
          <w:spacing w:val="-79"/>
          <w:w w:val="90"/>
          <w:sz w:val="76"/>
        </w:rPr>
        <w:t> </w:t>
      </w:r>
      <w:r>
        <w:rPr>
          <w:rFonts w:ascii="Courier New"/>
          <w:color w:val="0A0A0A"/>
          <w:w w:val="90"/>
          <w:sz w:val="25"/>
        </w:rPr>
        <w:t>www</w:t>
      </w:r>
      <w:r>
        <w:rPr>
          <w:rFonts w:ascii="Courier New"/>
          <w:color w:val="0A0A0A"/>
          <w:spacing w:val="-115"/>
          <w:w w:val="90"/>
          <w:sz w:val="25"/>
        </w:rPr>
        <w:t> </w:t>
      </w:r>
      <w:r>
        <w:rPr>
          <w:rFonts w:ascii="Courier New"/>
          <w:color w:val="0A0A0A"/>
          <w:spacing w:val="-10"/>
          <w:w w:val="90"/>
          <w:sz w:val="25"/>
        </w:rPr>
        <w:t>.twitter.com/devs4j</w:t>
      </w:r>
      <w:r>
        <w:rPr>
          <w:rFonts w:ascii="Courier New"/>
          <w:spacing w:val="-10"/>
          <w:sz w:val="25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  <w:r>
        <w:rPr/>
        <w:br w:type="column"/>
      </w:r>
      <w:r>
        <w:rPr>
          <w:rFonts w:ascii="Courier New"/>
          <w:sz w:val="24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341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>
          <w:rFonts w:ascii="Courier New"/>
          <w:color w:val="0A0A0A"/>
          <w:w w:val="85"/>
          <w:sz w:val="25"/>
        </w:rPr>
        <w:t>www</w:t>
      </w:r>
      <w:r>
        <w:rPr>
          <w:rFonts w:ascii="Courier New"/>
          <w:color w:val="0A0A0A"/>
          <w:spacing w:val="-58"/>
          <w:w w:val="85"/>
          <w:sz w:val="25"/>
        </w:rPr>
        <w:t> </w:t>
      </w:r>
      <w:r>
        <w:rPr>
          <w:rFonts w:ascii="Courier New"/>
          <w:color w:val="0A0A0A"/>
          <w:spacing w:val="-11"/>
          <w:w w:val="85"/>
          <w:sz w:val="25"/>
        </w:rPr>
        <w:t>.facebook.com/devs4j</w:t>
      </w:r>
      <w:r>
        <w:rPr>
          <w:rFonts w:ascii="Courier New"/>
          <w:spacing w:val="-11"/>
          <w:sz w:val="25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  <w:r>
        <w:rPr/>
        <w:br w:type="column"/>
      </w:r>
      <w:r>
        <w:rPr>
          <w:rFonts w:ascii="Courier New"/>
          <w:sz w:val="2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341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/>
        <w:pict>
          <v:shape style="position:absolute;margin-left:455.047089pt;margin-top:-41.602535pt;width:84.1pt;height:30.8pt;mso-position-horizontal-relative:page;mso-position-vertical-relative:paragraph;z-index:3880" type="#_x0000_t202" filled="true" fillcolor="#596775" stroked="false">
            <v:textbox inset="0,0,0,0">
              <w:txbxContent>
                <w:p>
                  <w:pPr>
                    <w:tabs>
                      <w:tab w:pos="1485" w:val="left" w:leader="none"/>
                    </w:tabs>
                    <w:spacing w:before="50"/>
                    <w:ind w:left="31" w:right="-3" w:firstLine="0"/>
                    <w:jc w:val="left"/>
                    <w:rPr>
                      <w:rFonts w:ascii="Arial" w:hAnsi="Arial" w:cs="Arial" w:eastAsia="Arial"/>
                      <w:sz w:val="43"/>
                      <w:szCs w:val="43"/>
                    </w:rPr>
                  </w:pPr>
                  <w:r>
                    <w:rPr>
                      <w:rFonts w:ascii="Arial"/>
                      <w:b/>
                      <w:color w:val="DBDBDB"/>
                      <w:spacing w:val="-20"/>
                      <w:w w:val="110"/>
                      <w:sz w:val="43"/>
                    </w:rPr>
                    <w:t>D</w:t>
                  </w:r>
                  <w:r>
                    <w:rPr>
                      <w:rFonts w:ascii="Arial"/>
                      <w:b/>
                      <w:color w:val="DBDBDB"/>
                      <w:w w:val="99"/>
                      <w:sz w:val="43"/>
                    </w:rPr>
                    <w:t>EVS</w:t>
                  </w:r>
                  <w:r>
                    <w:rPr>
                      <w:rFonts w:ascii="Arial"/>
                      <w:b/>
                      <w:color w:val="DBDBDB"/>
                      <w:sz w:val="43"/>
                    </w:rPr>
                    <w:tab/>
                  </w:r>
                  <w:r>
                    <w:rPr>
                      <w:rFonts w:ascii="Arial"/>
                      <w:b/>
                      <w:color w:val="DBDBDB"/>
                      <w:w w:val="83"/>
                      <w:sz w:val="43"/>
                    </w:rPr>
                    <w:t>J</w:t>
                  </w:r>
                  <w:r>
                    <w:rPr>
                      <w:rFonts w:ascii="Arial"/>
                      <w:sz w:val="43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color w:val="0A0A0A"/>
          <w:w w:val="85"/>
          <w:sz w:val="25"/>
        </w:rPr>
        <w:t>www</w:t>
      </w:r>
      <w:r>
        <w:rPr>
          <w:rFonts w:ascii="Courier New"/>
          <w:color w:val="0A0A0A"/>
          <w:spacing w:val="-45"/>
          <w:w w:val="85"/>
          <w:sz w:val="25"/>
        </w:rPr>
        <w:t> </w:t>
      </w:r>
      <w:r>
        <w:rPr>
          <w:rFonts w:ascii="Courier New"/>
          <w:color w:val="0A0A0A"/>
          <w:spacing w:val="-18"/>
          <w:w w:val="85"/>
          <w:sz w:val="25"/>
        </w:rPr>
        <w:t>.devs4j.com</w:t>
      </w:r>
      <w:r>
        <w:rPr>
          <w:rFonts w:ascii="Courier New"/>
          <w:spacing w:val="-18"/>
          <w:sz w:val="25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5"/>
          <w:szCs w:val="25"/>
        </w:rPr>
        <w:sectPr>
          <w:type w:val="continuous"/>
          <w:pgSz w:w="12240" w:h="15840"/>
          <w:pgMar w:top="140" w:bottom="0" w:left="40" w:right="80"/>
          <w:cols w:num="3" w:equalWidth="0">
            <w:col w:w="3732" w:space="941"/>
            <w:col w:w="3130" w:space="920"/>
            <w:col w:w="3397"/>
          </w:cols>
        </w:sectPr>
      </w:pPr>
    </w:p>
    <w:p>
      <w:pPr>
        <w:spacing w:before="39"/>
        <w:ind w:left="2581" w:right="0" w:firstLine="0"/>
        <w:jc w:val="left"/>
        <w:rPr>
          <w:rFonts w:ascii="Arial" w:hAnsi="Arial" w:cs="Arial" w:eastAsia="Arial"/>
          <w:sz w:val="35"/>
          <w:szCs w:val="35"/>
        </w:rPr>
      </w:pPr>
      <w:bookmarkStart w:name="Uso de Kafka con Spring 2" w:id="7"/>
      <w:bookmarkEnd w:id="7"/>
      <w:r>
        <w:rPr/>
      </w:r>
      <w:r>
        <w:rPr>
          <w:rFonts w:ascii="Arial" w:hAnsi="Arial"/>
          <w:color w:val="050505"/>
          <w:w w:val="105"/>
          <w:sz w:val="35"/>
        </w:rPr>
        <w:t>Apache </w:t>
      </w:r>
      <w:r>
        <w:rPr>
          <w:rFonts w:ascii="Arial" w:hAnsi="Arial"/>
          <w:color w:val="050505"/>
          <w:spacing w:val="-9"/>
          <w:w w:val="105"/>
          <w:sz w:val="35"/>
        </w:rPr>
        <w:t>Kafka </w:t>
      </w:r>
      <w:r>
        <w:rPr>
          <w:rFonts w:ascii="Arial" w:hAnsi="Arial"/>
          <w:color w:val="050505"/>
          <w:w w:val="105"/>
          <w:sz w:val="35"/>
        </w:rPr>
        <w:t>- </w:t>
      </w:r>
      <w:r>
        <w:rPr>
          <w:rFonts w:ascii="Arial" w:hAnsi="Arial"/>
          <w:color w:val="050505"/>
          <w:spacing w:val="-5"/>
          <w:w w:val="105"/>
          <w:sz w:val="35"/>
        </w:rPr>
        <w:t>Integración </w:t>
      </w:r>
      <w:r>
        <w:rPr>
          <w:rFonts w:ascii="Arial" w:hAnsi="Arial"/>
          <w:color w:val="050505"/>
          <w:w w:val="105"/>
          <w:sz w:val="35"/>
        </w:rPr>
        <w:t>con Spring</w:t>
      </w:r>
      <w:r>
        <w:rPr>
          <w:rFonts w:ascii="Arial" w:hAnsi="Arial"/>
          <w:color w:val="050505"/>
          <w:spacing w:val="-19"/>
          <w:w w:val="105"/>
          <w:sz w:val="35"/>
        </w:rPr>
        <w:t> </w:t>
      </w:r>
      <w:r>
        <w:rPr>
          <w:rFonts w:ascii="Arial" w:hAnsi="Arial"/>
          <w:color w:val="050505"/>
          <w:w w:val="105"/>
          <w:sz w:val="35"/>
        </w:rPr>
        <w:t>Pt2</w:t>
      </w:r>
      <w:r>
        <w:rPr>
          <w:rFonts w:ascii="Arial" w:hAnsi="Arial"/>
          <w:sz w:val="35"/>
        </w:rPr>
      </w: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/>
          <w:sz w:val="29"/>
          <w:szCs w:val="29"/>
        </w:rPr>
        <w:sectPr>
          <w:pgSz w:w="12240" w:h="15840"/>
          <w:pgMar w:top="100" w:bottom="0" w:left="140" w:right="80"/>
        </w:sectPr>
      </w:pPr>
    </w:p>
    <w:p>
      <w:pPr>
        <w:spacing w:before="78"/>
        <w:ind w:left="73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color w:val="050505"/>
          <w:sz w:val="17"/>
        </w:rPr>
        <w:t>Consumiendo  </w:t>
      </w:r>
      <w:r>
        <w:rPr>
          <w:rFonts w:ascii="Arial"/>
          <w:color w:val="050505"/>
          <w:spacing w:val="-3"/>
          <w:sz w:val="17"/>
        </w:rPr>
        <w:t>mensajes</w:t>
      </w:r>
      <w:r>
        <w:rPr>
          <w:rFonts w:ascii="Arial"/>
          <w:color w:val="050505"/>
          <w:spacing w:val="6"/>
          <w:sz w:val="17"/>
        </w:rPr>
        <w:t> </w:t>
      </w:r>
      <w:r>
        <w:rPr>
          <w:rFonts w:ascii="Arial"/>
          <w:color w:val="050505"/>
          <w:sz w:val="17"/>
        </w:rPr>
        <w:t>completos</w:t>
      </w:r>
      <w:r>
        <w:rPr>
          <w:rFonts w:ascii="Arial"/>
          <w:sz w:val="17"/>
        </w:rPr>
      </w:r>
    </w:p>
    <w:p>
      <w:pPr>
        <w:spacing w:before="78"/>
        <w:ind w:left="73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color w:val="050505"/>
          <w:w w:val="105"/>
          <w:sz w:val="17"/>
        </w:rPr>
        <w:t>Creaci6n</w:t>
      </w:r>
      <w:r>
        <w:rPr>
          <w:rFonts w:ascii="Arial"/>
          <w:color w:val="050505"/>
          <w:spacing w:val="-34"/>
          <w:w w:val="105"/>
          <w:sz w:val="17"/>
        </w:rPr>
        <w:t> </w:t>
      </w:r>
      <w:r>
        <w:rPr>
          <w:rFonts w:ascii="Arial"/>
          <w:color w:val="050505"/>
          <w:w w:val="105"/>
          <w:sz w:val="17"/>
        </w:rPr>
        <w:t>de</w:t>
      </w:r>
      <w:r>
        <w:rPr>
          <w:rFonts w:ascii="Arial"/>
          <w:color w:val="050505"/>
          <w:spacing w:val="-29"/>
          <w:w w:val="105"/>
          <w:sz w:val="17"/>
        </w:rPr>
        <w:t> </w:t>
      </w:r>
      <w:r>
        <w:rPr>
          <w:rFonts w:ascii="Arial"/>
          <w:color w:val="050505"/>
          <w:w w:val="105"/>
          <w:sz w:val="17"/>
        </w:rPr>
        <w:t>meter</w:t>
      </w:r>
      <w:r>
        <w:rPr>
          <w:rFonts w:ascii="Arial"/>
          <w:color w:val="050505"/>
          <w:spacing w:val="-18"/>
          <w:w w:val="105"/>
          <w:sz w:val="17"/>
        </w:rPr>
        <w:t> </w:t>
      </w:r>
      <w:r>
        <w:rPr>
          <w:rFonts w:ascii="Arial"/>
          <w:color w:val="050505"/>
          <w:w w:val="105"/>
          <w:sz w:val="17"/>
        </w:rPr>
        <w:t>registry</w:t>
      </w:r>
      <w:r>
        <w:rPr>
          <w:rFonts w:ascii="Arial"/>
          <w:sz w:val="17"/>
        </w:rPr>
      </w:r>
    </w:p>
    <w:p>
      <w:pPr>
        <w:spacing w:before="85"/>
        <w:ind w:left="73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 w:hAnsi="Arial"/>
          <w:color w:val="050505"/>
          <w:sz w:val="17"/>
        </w:rPr>
        <w:t>Mostrando</w:t>
      </w:r>
      <w:r>
        <w:rPr>
          <w:rFonts w:ascii="Arial" w:hAnsi="Arial"/>
          <w:color w:val="050505"/>
          <w:spacing w:val="19"/>
          <w:sz w:val="17"/>
        </w:rPr>
        <w:t> </w:t>
      </w:r>
      <w:r>
        <w:rPr>
          <w:rFonts w:ascii="Arial" w:hAnsi="Arial"/>
          <w:color w:val="050505"/>
          <w:sz w:val="17"/>
        </w:rPr>
        <w:t>métricas</w:t>
      </w:r>
      <w:r>
        <w:rPr>
          <w:rFonts w:ascii="Arial" w:hAns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140" w:bottom="0" w:left="140" w:right="80"/>
          <w:cols w:num="3" w:equalWidth="0">
            <w:col w:w="3417" w:space="961"/>
            <w:col w:w="2765" w:space="1454"/>
            <w:col w:w="3423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</w:p>
    <w:p>
      <w:pPr>
        <w:spacing w:line="1526" w:lineRule="exact"/>
        <w:ind w:left="814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0"/>
          <w:sz w:val="20"/>
          <w:szCs w:val="20"/>
        </w:rPr>
        <w:pict>
          <v:shape style="width:189pt;height:76.350pt;mso-position-horizontal-relative:char;mso-position-vertical-relative:line" type="#_x0000_t202" filled="false" stroked="true" strokeweight="1.44pt" strokecolor="#030303">
            <v:textbox inset="0,0,0,0">
              <w:txbxContent>
                <w:p>
                  <w:pPr>
                    <w:spacing w:line="280" w:lineRule="auto" w:before="61"/>
                    <w:ind w:left="28" w:right="482" w:firstLine="72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1"/>
                      <w:sz w:val="15"/>
                    </w:rPr>
                    <w:t>@Schedu</w:t>
                  </w:r>
                  <w:r>
                    <w:rPr>
                      <w:rFonts w:ascii="Arial"/>
                      <w:color w:val="626462"/>
                      <w:spacing w:val="-5"/>
                      <w:w w:val="91"/>
                      <w:sz w:val="15"/>
                    </w:rPr>
                    <w:t>l</w:t>
                  </w:r>
                  <w:r>
                    <w:rPr>
                      <w:rFonts w:ascii="Arial"/>
                      <w:color w:val="626462"/>
                      <w:w w:val="99"/>
                      <w:sz w:val="15"/>
                    </w:rPr>
                    <w:t>e</w:t>
                  </w:r>
                  <w:r>
                    <w:rPr>
                      <w:rFonts w:ascii="Arial"/>
                      <w:color w:val="626462"/>
                      <w:spacing w:val="-7"/>
                      <w:w w:val="99"/>
                      <w:sz w:val="15"/>
                    </w:rPr>
                    <w:t>d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(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fixedDe</w:t>
                  </w:r>
                  <w:r>
                    <w:rPr>
                      <w:rFonts w:ascii="Arial"/>
                      <w:color w:val="050505"/>
                      <w:spacing w:val="-9"/>
                      <w:w w:val="93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spacing w:val="-28"/>
                      <w:w w:val="119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9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9"/>
                      <w:sz w:val="15"/>
                    </w:rPr>
                    <w:t>=</w:t>
                  </w:r>
                  <w:r>
                    <w:rPr>
                      <w:rFonts w:asci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2000,</w:t>
                  </w:r>
                  <w:r>
                    <w:rPr>
                      <w:rFonts w:asci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nitialDel</w:t>
                  </w:r>
                  <w:r>
                    <w:rPr>
                      <w:rFonts w:ascii="Arial"/>
                      <w:color w:val="050505"/>
                      <w:spacing w:val="-19"/>
                      <w:w w:val="93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9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9"/>
                      <w:sz w:val="15"/>
                    </w:rPr>
                    <w:t>=</w:t>
                  </w:r>
                  <w:r>
                    <w:rPr>
                      <w:rFonts w:ascii="Arial"/>
                      <w:color w:val="050505"/>
                      <w:spacing w:val="-2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50</w:t>
                  </w:r>
                  <w:r>
                    <w:rPr>
                      <w:rFonts w:ascii="Arial"/>
                      <w:color w:val="050505"/>
                      <w:spacing w:val="-15"/>
                      <w:w w:val="98"/>
                      <w:sz w:val="15"/>
                    </w:rPr>
                    <w:t>0</w:t>
                  </w:r>
                  <w:r>
                    <w:rPr>
                      <w:rFonts w:ascii="Arial"/>
                      <w:color w:val="050505"/>
                      <w:w w:val="140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140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07"/>
                      <w:sz w:val="15"/>
                    </w:rPr>
                    <w:t>pub</w:t>
                  </w:r>
                  <w:r>
                    <w:rPr>
                      <w:rFonts w:ascii="Arial"/>
                      <w:color w:val="7C1A56"/>
                      <w:spacing w:val="-23"/>
                      <w:w w:val="107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7C1A56"/>
                      <w:w w:val="115"/>
                      <w:sz w:val="15"/>
                    </w:rPr>
                    <w:t>c</w:t>
                  </w:r>
                  <w:r>
                    <w:rPr>
                      <w:rFonts w:ascii="Arial"/>
                      <w:color w:val="7C1A56"/>
                      <w:spacing w:val="-13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10"/>
                      <w:sz w:val="15"/>
                    </w:rPr>
                    <w:t>vo</w:t>
                  </w:r>
                  <w:r>
                    <w:rPr>
                      <w:rFonts w:ascii="Arial"/>
                      <w:color w:val="7C1A56"/>
                      <w:spacing w:val="-10"/>
                      <w:w w:val="110"/>
                      <w:sz w:val="15"/>
                    </w:rPr>
                    <w:t>i</w:t>
                  </w:r>
                  <w:r>
                    <w:rPr>
                      <w:rFonts w:ascii="Arial"/>
                      <w:color w:val="7C1A56"/>
                      <w:w w:val="126"/>
                      <w:sz w:val="15"/>
                    </w:rPr>
                    <w:t>d</w:t>
                  </w:r>
                  <w:r>
                    <w:rPr>
                      <w:rFonts w:ascii="Arial"/>
                      <w:color w:val="7C1A56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messageCo</w:t>
                  </w:r>
                  <w:r>
                    <w:rPr>
                      <w:rFonts w:ascii="Arial"/>
                      <w:color w:val="050505"/>
                      <w:spacing w:val="-1"/>
                      <w:w w:val="93"/>
                      <w:sz w:val="15"/>
                    </w:rPr>
                    <w:t>u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ntMetricQ</w:t>
                  </w:r>
                  <w:r>
                    <w:rPr>
                      <w:rFonts w:ascii="Arial"/>
                      <w:color w:val="050505"/>
                      <w:spacing w:val="-14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{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37" w:lineRule="exact" w:before="0"/>
                    <w:ind w:left="36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02"/>
                      <w:sz w:val="15"/>
                    </w:rPr>
                    <w:t>doubl</w:t>
                  </w:r>
                  <w:r>
                    <w:rPr>
                      <w:rFonts w:ascii="Arial"/>
                      <w:color w:val="7C1A56"/>
                      <w:w w:val="109"/>
                      <w:sz w:val="15"/>
                    </w:rPr>
                    <w:t>e</w:t>
                  </w:r>
                  <w:r>
                    <w:rPr>
                      <w:rFonts w:ascii="Arial"/>
                      <w:color w:val="7C1A56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color w:val="693D3B"/>
                      <w:w w:val="93"/>
                      <w:sz w:val="15"/>
                    </w:rPr>
                    <w:t>count</w:t>
                  </w:r>
                  <w:r>
                    <w:rPr>
                      <w:rFonts w:ascii="Arial"/>
                      <w:color w:val="693D3B"/>
                      <w:spacing w:val="-1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19"/>
                      <w:sz w:val="15"/>
                    </w:rPr>
                    <w:t>=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9" w:lineRule="exact" w:before="0"/>
                    <w:ind w:left="36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6419A"/>
                      <w:w w:val="91"/>
                      <w:sz w:val="15"/>
                    </w:rPr>
                    <w:t>meterReg</w:t>
                  </w:r>
                  <w:r>
                    <w:rPr>
                      <w:rFonts w:ascii="Arial"/>
                      <w:color w:val="26419A"/>
                      <w:spacing w:val="-3"/>
                      <w:w w:val="91"/>
                      <w:sz w:val="15"/>
                    </w:rPr>
                    <w:t>i</w:t>
                  </w:r>
                  <w:r>
                    <w:rPr>
                      <w:rFonts w:ascii="Arial"/>
                      <w:color w:val="26419A"/>
                      <w:w w:val="95"/>
                      <w:sz w:val="15"/>
                    </w:rPr>
                    <w:t>str</w:t>
                  </w:r>
                  <w:r>
                    <w:rPr>
                      <w:rFonts w:ascii="Arial"/>
                      <w:color w:val="26419A"/>
                      <w:spacing w:val="-2"/>
                      <w:w w:val="95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spacing w:val="-36"/>
                      <w:w w:val="189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get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(</w:t>
                  </w:r>
                  <w:r>
                    <w:rPr>
                      <w:rFonts w:ascii="Arial"/>
                      <w:color w:val="050505"/>
                      <w:spacing w:val="1"/>
                      <w:w w:val="91"/>
                      <w:sz w:val="15"/>
                    </w:rPr>
                    <w:t>"</w:t>
                  </w:r>
                  <w:r>
                    <w:rPr>
                      <w:rFonts w:ascii="Arial"/>
                      <w:color w:val="4150A3"/>
                      <w:w w:val="91"/>
                      <w:sz w:val="15"/>
                    </w:rPr>
                    <w:t>kalka.producer</w:t>
                  </w:r>
                  <w:r>
                    <w:rPr>
                      <w:rFonts w:ascii="Arial"/>
                      <w:color w:val="4150A3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4150A3"/>
                      <w:w w:val="93"/>
                      <w:sz w:val="15"/>
                    </w:rPr>
                    <w:t>record</w:t>
                  </w:r>
                  <w:r>
                    <w:rPr>
                      <w:rFonts w:ascii="Arial"/>
                      <w:color w:val="4150A3"/>
                      <w:spacing w:val="-7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4150A3"/>
                      <w:w w:val="92"/>
                      <w:sz w:val="15"/>
                    </w:rPr>
                    <w:t>send.total</w:t>
                  </w:r>
                  <w:r>
                    <w:rPr>
                      <w:rFonts w:ascii="Arial"/>
                      <w:color w:val="4150A3"/>
                      <w:spacing w:val="2"/>
                      <w:w w:val="92"/>
                      <w:sz w:val="15"/>
                    </w:rPr>
                    <w:t>'</w:t>
                  </w:r>
                  <w:r>
                    <w:rPr>
                      <w:rFonts w:ascii="Arial"/>
                      <w:color w:val="050505"/>
                      <w:w w:val="180"/>
                      <w:sz w:val="15"/>
                    </w:rPr>
                    <w:t>1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6" w:lineRule="exact" w:before="4"/>
                    <w:ind w:left="388" w:right="1707" w:hanging="29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.functionCounterQ</w:t>
                  </w:r>
                  <w:r>
                    <w:rPr>
                      <w:rFonts w:ascii="Arial"/>
                      <w:color w:val="050505"/>
                      <w:spacing w:val="7"/>
                      <w:w w:val="90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8"/>
                      <w:sz w:val="15"/>
                    </w:rPr>
                    <w:t>countQ;</w:t>
                  </w:r>
                  <w:r>
                    <w:rPr>
                      <w:rFonts w:ascii="Arial"/>
                      <w:color w:val="050505"/>
                      <w:w w:val="88"/>
                      <w:sz w:val="15"/>
                    </w:rPr>
                    <w:t> </w:t>
                  </w:r>
                  <w:r>
                    <w:rPr>
                      <w:rFonts w:ascii="Arial"/>
                      <w:color w:val="26419A"/>
                      <w:w w:val="107"/>
                      <w:sz w:val="15"/>
                    </w:rPr>
                    <w:t>to</w:t>
                  </w:r>
                  <w:r>
                    <w:rPr>
                      <w:rFonts w:ascii="Arial"/>
                      <w:color w:val="26419A"/>
                      <w:spacing w:val="-9"/>
                      <w:w w:val="107"/>
                      <w:sz w:val="15"/>
                    </w:rPr>
                    <w:t>g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.inf</w:t>
                  </w:r>
                  <w:r>
                    <w:rPr>
                      <w:rFonts w:ascii="Arial"/>
                      <w:color w:val="050505"/>
                      <w:spacing w:val="-13"/>
                      <w:w w:val="95"/>
                      <w:sz w:val="15"/>
                    </w:rPr>
                    <w:t>o</w:t>
                  </w:r>
                  <w:r>
                    <w:rPr>
                      <w:rFonts w:ascii="Arial"/>
                      <w:color w:val="181C36"/>
                      <w:w w:val="148"/>
                      <w:sz w:val="15"/>
                    </w:rPr>
                    <w:t>f</w:t>
                  </w:r>
                  <w:r>
                    <w:rPr>
                      <w:rFonts w:ascii="Arial"/>
                      <w:color w:val="181C36"/>
                      <w:spacing w:val="-4"/>
                      <w:w w:val="148"/>
                      <w:sz w:val="15"/>
                    </w:rPr>
                    <w:t>'</w:t>
                  </w:r>
                  <w:r>
                    <w:rPr>
                      <w:rFonts w:ascii="Arial"/>
                      <w:color w:val="4150A3"/>
                      <w:w w:val="93"/>
                      <w:sz w:val="15"/>
                    </w:rPr>
                    <w:t>Count</w:t>
                  </w:r>
                  <w:r>
                    <w:rPr>
                      <w:rFonts w:ascii="Arial"/>
                      <w:color w:val="4150A3"/>
                      <w:spacing w:val="-15"/>
                      <w:sz w:val="15"/>
                    </w:rPr>
                    <w:t> </w:t>
                  </w:r>
                  <w:r>
                    <w:rPr>
                      <w:rFonts w:ascii="Arial"/>
                      <w:color w:val="4150A3"/>
                      <w:spacing w:val="17"/>
                      <w:w w:val="95"/>
                      <w:sz w:val="15"/>
                    </w:rPr>
                    <w:t>O</w:t>
                  </w:r>
                  <w:r>
                    <w:rPr>
                      <w:rFonts w:ascii="Arial"/>
                      <w:color w:val="4150A3"/>
                      <w:spacing w:val="-20"/>
                      <w:w w:val="144"/>
                      <w:sz w:val="15"/>
                    </w:rPr>
                    <w:t>"</w:t>
                  </w:r>
                  <w:r>
                    <w:rPr>
                      <w:rFonts w:ascii="Arial"/>
                      <w:color w:val="050505"/>
                      <w:spacing w:val="-32"/>
                      <w:w w:val="178"/>
                      <w:sz w:val="15"/>
                    </w:rPr>
                    <w:t>,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coun</w:t>
                  </w:r>
                  <w:r>
                    <w:rPr>
                      <w:rFonts w:ascii="Arial"/>
                      <w:color w:val="693D3B"/>
                      <w:spacing w:val="-7"/>
                      <w:w w:val="91"/>
                      <w:sz w:val="15"/>
                    </w:rPr>
                    <w:t>t</w:t>
                  </w:r>
                  <w:r>
                    <w:rPr>
                      <w:rFonts w:ascii="Arial"/>
                      <w:color w:val="050505"/>
                      <w:w w:val="123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122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30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/>
          <w:sz w:val="6"/>
          <w:szCs w:val="6"/>
        </w:rPr>
        <w:sectPr>
          <w:type w:val="continuous"/>
          <w:pgSz w:w="12240" w:h="15840"/>
          <w:pgMar w:top="140" w:bottom="0" w:left="140" w:right="8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12.24pt;margin-top:-103.08709pt;width:191.55pt;height:132.85pt;mso-position-horizontal-relative:page;mso-position-vertical-relative:paragraph;z-index:4048" coordorigin="245,-2062" coordsize="3831,2657">
            <v:group style="position:absolute;left:259;top:-2037;width:3802;height:2" coordorigin="259,-2037" coordsize="3802,2">
              <v:shape style="position:absolute;left:259;top:-2037;width:3802;height:2" coordorigin="259,-2037" coordsize="3802,0" path="m259,-2037l4061,-2037e" filled="false" stroked="true" strokeweight="1.44pt" strokecolor="#030303">
                <v:path arrowok="t"/>
              </v:shape>
            </v:group>
            <v:group style="position:absolute;left:270;top:-2051;width:2;height:2636" coordorigin="270,-2051" coordsize="2,2636">
              <v:shape style="position:absolute;left:270;top:-2051;width:2;height:2636" coordorigin="270,-2051" coordsize="0,2636" path="m270,584l270,-2051e" filled="false" stroked="true" strokeweight="1.08pt" strokecolor="#030303">
                <v:path arrowok="t"/>
              </v:shape>
            </v:group>
            <v:group style="position:absolute;left:259;top:573;width:3802;height:2" coordorigin="259,573" coordsize="3802,2">
              <v:shape style="position:absolute;left:259;top:573;width:3802;height:2" coordorigin="259,573" coordsize="3802,0" path="m259,573l4061,573e" filled="false" stroked="true" strokeweight="1.08pt" strokecolor="#030303">
                <v:path arrowok="t"/>
              </v:shape>
            </v:group>
            <v:group style="position:absolute;left:4050;top:-2051;width:2;height:2636" coordorigin="4050,-2051" coordsize="2,2636">
              <v:shape style="position:absolute;left:4050;top:-2051;width:2;height:2636" coordorigin="4050,-2051" coordsize="0,2636" path="m4050,584l4050,-2051e" filled="false" stroked="true" strokeweight="1.08pt" strokecolor="#030303">
                <v:path arrowok="t"/>
              </v:shape>
              <v:shape style="position:absolute;left:270;top:-2037;width:3780;height:2610" type="#_x0000_t202" filled="false" stroked="false">
                <v:textbox inset="0,0,0,0">
                  <w:txbxContent>
                    <w:p>
                      <w:pPr>
                        <w:spacing w:line="230" w:lineRule="auto" w:before="16"/>
                        <w:ind w:left="46" w:right="141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100"/>
                          <w:sz w:val="15"/>
                        </w:rPr>
                        <w:t>E</w:t>
                      </w:r>
                      <w:r>
                        <w:rPr>
                          <w:rFonts w:ascii="Arial" w:hAnsi="Arial"/>
                          <w:color w:val="050505"/>
                          <w:spacing w:val="16"/>
                          <w:w w:val="100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50505"/>
                          <w:w w:val="105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ejemp</w:t>
                      </w:r>
                      <w:r>
                        <w:rPr>
                          <w:rFonts w:ascii="Arial" w:hAnsi="Arial"/>
                          <w:color w:val="050505"/>
                          <w:spacing w:val="-8"/>
                          <w:w w:val="93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w w:val="107"/>
                          <w:sz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050505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anterior</w:t>
                      </w:r>
                      <w:r>
                        <w:rPr>
                          <w:rFonts w:ascii="Arial" w:hAnsi="Arial"/>
                          <w:color w:val="050505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explicó</w:t>
                      </w:r>
                      <w:r>
                        <w:rPr>
                          <w:rFonts w:ascii="Arial" w:hAnsi="Arial"/>
                          <w:color w:val="050505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como</w:t>
                      </w:r>
                      <w:r>
                        <w:rPr>
                          <w:rFonts w:ascii="Arial" w:hAnsi="Arial"/>
                          <w:color w:val="050505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consum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117"/>
                          <w:sz w:val="15"/>
                        </w:rPr>
                        <w:t>r</w:t>
                      </w:r>
                      <w:r>
                        <w:rPr>
                          <w:rFonts w:ascii="Arial" w:hAnsi="Arial"/>
                          <w:color w:val="050505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solo</w:t>
                      </w:r>
                      <w:r>
                        <w:rPr>
                          <w:rFonts w:ascii="Arial" w:hAnsi="Arial"/>
                          <w:color w:val="050505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conten</w:t>
                      </w:r>
                      <w:r>
                        <w:rPr>
                          <w:rFonts w:ascii="Arial" w:hAnsi="Arial"/>
                          <w:color w:val="050505"/>
                          <w:spacing w:val="-9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9"/>
                          <w:sz w:val="15"/>
                        </w:rPr>
                        <w:t>do</w:t>
                      </w:r>
                      <w:r>
                        <w:rPr>
                          <w:rFonts w:ascii="Arial" w:hAnsi="Arial"/>
                          <w:color w:val="050505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del</w:t>
                      </w:r>
                      <w:r>
                        <w:rPr>
                          <w:rFonts w:ascii="Arial" w:hAnsi="Arial"/>
                          <w:color w:val="050505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mensaje</w:t>
                      </w:r>
                      <w:r>
                        <w:rPr>
                          <w:rFonts w:ascii="Arial" w:hAnsi="Arial"/>
                          <w:color w:val="050505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pero</w:t>
                      </w:r>
                      <w:r>
                        <w:rPr>
                          <w:rFonts w:ascii="Arial" w:hAnsi="Arial"/>
                          <w:color w:val="050505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no</w:t>
                      </w:r>
                      <w:r>
                        <w:rPr>
                          <w:rFonts w:ascii="Arial" w:hAnsi="Arial"/>
                          <w:color w:val="050505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1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color w:val="050505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hablo</w:t>
                      </w:r>
                      <w:r>
                        <w:rPr>
                          <w:rFonts w:ascii="Arial" w:hAnsi="Arial"/>
                          <w:color w:val="050505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color w:val="050505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como</w:t>
                      </w:r>
                      <w:r>
                        <w:rPr>
                          <w:rFonts w:ascii="Arial" w:hAnsi="Arial"/>
                          <w:color w:val="050505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leer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nformac</w:t>
                      </w:r>
                      <w:r>
                        <w:rPr>
                          <w:rFonts w:ascii="Arial" w:hAnsi="Arial"/>
                          <w:color w:val="050505"/>
                          <w:spacing w:val="-8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ón</w:t>
                      </w:r>
                      <w:r>
                        <w:rPr>
                          <w:rFonts w:ascii="Arial" w:hAnsi="Arial"/>
                          <w:color w:val="050505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adicional</w:t>
                      </w:r>
                      <w:r>
                        <w:rPr>
                          <w:rFonts w:ascii="Arial" w:hAnsi="Arial"/>
                          <w:color w:val="050505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como</w:t>
                      </w:r>
                      <w:r>
                        <w:rPr>
                          <w:rFonts w:ascii="Arial" w:hAnsi="Arial"/>
                          <w:color w:val="050505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offset</w:t>
                      </w:r>
                      <w:r>
                        <w:rPr>
                          <w:rFonts w:ascii="Arial" w:hAnsi="Arial"/>
                          <w:color w:val="050505"/>
                          <w:spacing w:val="12"/>
                          <w:w w:val="93"/>
                          <w:sz w:val="15"/>
                        </w:rPr>
                        <w:t>,</w:t>
                      </w:r>
                      <w:r>
                        <w:rPr>
                          <w:rFonts w:ascii="Arial" w:hAnsi="Arial"/>
                          <w:color w:val="050505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w w:val="119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50505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llave</w:t>
                      </w:r>
                      <w:r>
                        <w:rPr>
                          <w:rFonts w:ascii="Arial" w:hAnsi="Arial"/>
                          <w:color w:val="050505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050505"/>
                          <w:w w:val="84"/>
                          <w:sz w:val="16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color w:val="050505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rFonts w:ascii="Arial" w:hAnsi="Arial"/>
                          <w:color w:val="050505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partición,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8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50505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7"/>
                          <w:sz w:val="15"/>
                        </w:rPr>
                        <w:t>co</w:t>
                      </w:r>
                      <w:r>
                        <w:rPr>
                          <w:rFonts w:ascii="Arial" w:hAnsi="Arial"/>
                          <w:color w:val="050505"/>
                          <w:spacing w:val="-19"/>
                          <w:w w:val="97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tinuación</w:t>
                      </w:r>
                      <w:r>
                        <w:rPr>
                          <w:rFonts w:ascii="Arial" w:hAnsi="Arial"/>
                          <w:color w:val="050505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muestra</w:t>
                      </w:r>
                      <w:r>
                        <w:rPr>
                          <w:rFonts w:ascii="Arial" w:hAnsi="Arial"/>
                          <w:color w:val="050505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como</w:t>
                      </w:r>
                      <w:r>
                        <w:rPr>
                          <w:rFonts w:ascii="Arial" w:hAnsi="Arial"/>
                          <w:color w:val="050505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crear</w:t>
                      </w:r>
                      <w:r>
                        <w:rPr>
                          <w:rFonts w:ascii="Arial" w:hAnsi="Arial"/>
                          <w:color w:val="050505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pacing w:val="-29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w w:val="90"/>
                          <w:sz w:val="15"/>
                        </w:rPr>
                        <w:t>istener</w:t>
                      </w:r>
                      <w:r>
                        <w:rPr>
                          <w:rFonts w:ascii="Arial" w:hAnsi="Arial"/>
                          <w:color w:val="050505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9"/>
                          <w:sz w:val="15"/>
                        </w:rPr>
                        <w:t>para</w:t>
                      </w:r>
                      <w:r>
                        <w:rPr>
                          <w:rFonts w:ascii="Arial" w:hAnsi="Arial"/>
                          <w:color w:val="050505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0"/>
                          <w:sz w:val="15"/>
                        </w:rPr>
                        <w:t>soportar</w:t>
                      </w:r>
                      <w:r>
                        <w:rPr>
                          <w:rFonts w:ascii="Arial" w:hAnsi="Arial"/>
                          <w:color w:val="050505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toda</w:t>
                      </w:r>
                      <w:r>
                        <w:rPr>
                          <w:rFonts w:ascii="Arial" w:hAnsi="Arial"/>
                          <w:color w:val="050505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rFonts w:ascii="Arial" w:hAnsi="Arial"/>
                          <w:color w:val="050505"/>
                          <w:spacing w:val="-65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nformac</w:t>
                      </w:r>
                      <w:r>
                        <w:rPr>
                          <w:rFonts w:ascii="Arial" w:hAnsi="Arial"/>
                          <w:color w:val="050505"/>
                          <w:spacing w:val="-8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ón: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35" w:lineRule="auto" w:before="0"/>
                        <w:ind w:left="46" w:right="671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7C1A56"/>
                          <w:w w:val="107"/>
                          <w:sz w:val="15"/>
                        </w:rPr>
                        <w:t>publ</w:t>
                      </w:r>
                      <w:r>
                        <w:rPr>
                          <w:rFonts w:ascii="Arial" w:hAnsi="Arial"/>
                          <w:color w:val="7C1A56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Arial" w:hAnsi="Arial"/>
                          <w:color w:val="7C1A56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05"/>
                          <w:sz w:val="15"/>
                        </w:rPr>
                        <w:t>void</w:t>
                      </w:r>
                      <w:r>
                        <w:rPr>
                          <w:rFonts w:ascii="Arial" w:hAnsi="Arial"/>
                          <w:color w:val="7C1A5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pacing w:val="-26"/>
                          <w:w w:val="162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iste</w:t>
                      </w:r>
                      <w:r>
                        <w:rPr>
                          <w:rFonts w:ascii="Arial" w:hAnsi="Arial"/>
                          <w:color w:val="050505"/>
                          <w:spacing w:val="-13"/>
                          <w:w w:val="94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List&lt;ConsumerRecord&lt;String,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12"/>
                          <w:sz w:val="15"/>
                        </w:rPr>
                        <w:t>String</w:t>
                      </w:r>
                      <w:r>
                        <w:rPr>
                          <w:rFonts w:ascii="Arial" w:hAnsi="Arial"/>
                          <w:color w:val="050505"/>
                          <w:spacing w:val="-4"/>
                          <w:w w:val="112"/>
                          <w:sz w:val="15"/>
                        </w:rPr>
                        <w:t>»</w:t>
                      </w:r>
                      <w:r>
                        <w:rPr>
                          <w:rFonts w:ascii="Arial" w:hAnsi="Arial"/>
                          <w:color w:val="693D3B"/>
                          <w:w w:val="92"/>
                          <w:sz w:val="15"/>
                        </w:rPr>
                        <w:t>message</w:t>
                      </w:r>
                      <w:r>
                        <w:rPr>
                          <w:rFonts w:ascii="Arial" w:hAnsi="Arial"/>
                          <w:color w:val="693D3B"/>
                          <w:spacing w:val="-10"/>
                          <w:w w:val="92"/>
                          <w:sz w:val="15"/>
                        </w:rPr>
                        <w:t>s</w:t>
                      </w:r>
                      <w:r>
                        <w:rPr>
                          <w:rFonts w:ascii="Arial" w:hAnsi="Arial"/>
                          <w:color w:val="050505"/>
                          <w:spacing w:val="16"/>
                          <w:w w:val="140"/>
                          <w:sz w:val="15"/>
                        </w:rPr>
                        <w:t>)</w:t>
                      </w:r>
                      <w:r>
                        <w:rPr>
                          <w:rFonts w:ascii="Arial" w:hAnsi="Arial"/>
                          <w:color w:val="050505"/>
                          <w:w w:val="133"/>
                          <w:sz w:val="15"/>
                        </w:rPr>
                        <w:t>{</w:t>
                      </w:r>
                      <w:r>
                        <w:rPr>
                          <w:rFonts w:ascii="Arial" w:hAnsi="Arial"/>
                          <w:color w:val="050505"/>
                          <w:w w:val="13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7C1A56"/>
                          <w:w w:val="113"/>
                          <w:sz w:val="15"/>
                        </w:rPr>
                        <w:t>f</w:t>
                      </w:r>
                      <w:r>
                        <w:rPr>
                          <w:rFonts w:ascii="Arial" w:hAnsi="Arial"/>
                          <w:color w:val="7C1A56"/>
                          <w:spacing w:val="1"/>
                          <w:w w:val="113"/>
                          <w:sz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380E28"/>
                          <w:w w:val="108"/>
                          <w:sz w:val="15"/>
                        </w:rPr>
                        <w:t>r</w:t>
                      </w:r>
                      <w:r>
                        <w:rPr>
                          <w:rFonts w:ascii="Arial" w:hAnsi="Arial"/>
                          <w:color w:val="380E28"/>
                          <w:spacing w:val="-22"/>
                          <w:w w:val="108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ConsumerRecord&lt;String,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Str</w:t>
                      </w:r>
                      <w:r>
                        <w:rPr>
                          <w:rFonts w:ascii="Arial" w:hAnsi="Arial"/>
                          <w:color w:val="050505"/>
                          <w:spacing w:val="-12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ng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w w:val="98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color w:val="693D3B"/>
                          <w:w w:val="93"/>
                          <w:sz w:val="15"/>
                        </w:rPr>
                        <w:t>message</w:t>
                      </w:r>
                      <w:r>
                        <w:rPr>
                          <w:rFonts w:ascii="Arial" w:hAnsi="Arial"/>
                          <w:color w:val="693D3B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89"/>
                          <w:sz w:val="15"/>
                        </w:rPr>
                        <w:t>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166" w:lineRule="exact" w:before="0"/>
                        <w:ind w:left="37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B"/>
                          <w:w w:val="92"/>
                          <w:sz w:val="15"/>
                        </w:rPr>
                        <w:t>message</w:t>
                      </w:r>
                      <w:r>
                        <w:rPr>
                          <w:rFonts w:ascii="Arial"/>
                          <w:color w:val="693D3B"/>
                          <w:spacing w:val="-10"/>
                          <w:w w:val="92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color w:val="050505"/>
                          <w:spacing w:val="16"/>
                          <w:w w:val="140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color w:val="050505"/>
                          <w:w w:val="133"/>
                          <w:sz w:val="15"/>
                        </w:rPr>
                        <w:t>{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25" w:lineRule="auto" w:before="16"/>
                        <w:ind w:left="378" w:right="316" w:hanging="15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6419A"/>
                          <w:w w:val="107"/>
                          <w:sz w:val="15"/>
                        </w:rPr>
                        <w:t>to</w:t>
                      </w:r>
                      <w:r>
                        <w:rPr>
                          <w:rFonts w:ascii="Arial"/>
                          <w:color w:val="26419A"/>
                          <w:spacing w:val="-9"/>
                          <w:w w:val="107"/>
                          <w:sz w:val="15"/>
                        </w:rPr>
                        <w:t>g</w:t>
                      </w:r>
                      <w:r>
                        <w:rPr>
                          <w:rFonts w:ascii="Arial"/>
                          <w:color w:val="050505"/>
                          <w:w w:val="103"/>
                          <w:sz w:val="15"/>
                        </w:rPr>
                        <w:t>.infof</w:t>
                      </w:r>
                      <w:r>
                        <w:rPr>
                          <w:rFonts w:ascii="Arial"/>
                          <w:color w:val="050505"/>
                          <w:spacing w:val="-8"/>
                          <w:w w:val="103"/>
                          <w:sz w:val="15"/>
                        </w:rPr>
                        <w:t>'</w:t>
                      </w:r>
                      <w:r>
                        <w:rPr>
                          <w:rFonts w:ascii="Arial"/>
                          <w:color w:val="4150A3"/>
                          <w:w w:val="93"/>
                          <w:sz w:val="15"/>
                        </w:rPr>
                        <w:t>Offset</w:t>
                      </w:r>
                      <w:r>
                        <w:rPr>
                          <w:rFonts w:ascii="Arial"/>
                          <w:color w:val="4150A3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95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4150A3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91"/>
                          <w:sz w:val="15"/>
                        </w:rPr>
                        <w:t>Partition=</w:t>
                      </w:r>
                      <w:r>
                        <w:rPr>
                          <w:rFonts w:ascii="Arial"/>
                          <w:color w:val="4150A3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95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4150A3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94"/>
                          <w:sz w:val="15"/>
                        </w:rPr>
                        <w:t>Key</w:t>
                      </w:r>
                      <w:r>
                        <w:rPr>
                          <w:rFonts w:ascii="Arial"/>
                          <w:color w:val="4150A3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10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4150A3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89"/>
                          <w:sz w:val="15"/>
                        </w:rPr>
                        <w:t>OValue</w:t>
                      </w:r>
                      <w:r>
                        <w:rPr>
                          <w:rFonts w:ascii="Arial"/>
                          <w:color w:val="4150A3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99"/>
                          <w:sz w:val="15"/>
                        </w:rPr>
                        <w:t>=</w:t>
                      </w:r>
                      <w:r>
                        <w:rPr>
                          <w:rFonts w:ascii="Arial"/>
                          <w:color w:val="4150A3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4150A3"/>
                          <w:w w:val="90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color w:val="4150A3"/>
                          <w:spacing w:val="-11"/>
                          <w:w w:val="90"/>
                          <w:sz w:val="15"/>
                        </w:rPr>
                        <w:t>"</w:t>
                      </w:r>
                      <w:r>
                        <w:rPr>
                          <w:rFonts w:ascii="Arial"/>
                          <w:color w:val="050505"/>
                          <w:w w:val="178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050505"/>
                          <w:w w:val="17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B"/>
                          <w:w w:val="92"/>
                          <w:sz w:val="15"/>
                        </w:rPr>
                        <w:t>messag</w:t>
                      </w:r>
                      <w:r>
                        <w:rPr>
                          <w:rFonts w:ascii="Arial"/>
                          <w:color w:val="693D3B"/>
                          <w:spacing w:val="-15"/>
                          <w:w w:val="92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505"/>
                          <w:spacing w:val="-67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050505"/>
                          <w:w w:val="89"/>
                          <w:sz w:val="15"/>
                        </w:rPr>
                        <w:t>offsetQ</w:t>
                      </w:r>
                      <w:r>
                        <w:rPr>
                          <w:rFonts w:ascii="Arial"/>
                          <w:color w:val="050505"/>
                          <w:spacing w:val="3"/>
                          <w:w w:val="89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B"/>
                          <w:w w:val="94"/>
                          <w:sz w:val="15"/>
                        </w:rPr>
                        <w:t>messag</w:t>
                      </w:r>
                      <w:r>
                        <w:rPr>
                          <w:rFonts w:ascii="Arial"/>
                          <w:color w:val="693D3B"/>
                          <w:spacing w:val="3"/>
                          <w:w w:val="94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505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050505"/>
                          <w:w w:val="14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693D3B"/>
                          <w:w w:val="92"/>
                          <w:sz w:val="15"/>
                        </w:rPr>
                        <w:t>messag</w:t>
                      </w:r>
                      <w:r>
                        <w:rPr>
                          <w:rFonts w:ascii="Arial"/>
                          <w:color w:val="693D3B"/>
                          <w:spacing w:val="1"/>
                          <w:w w:val="92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505"/>
                          <w:spacing w:val="-36"/>
                          <w:w w:val="189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050505"/>
                          <w:w w:val="87"/>
                          <w:sz w:val="15"/>
                        </w:rPr>
                        <w:t>keyQ</w:t>
                      </w:r>
                      <w:r>
                        <w:rPr>
                          <w:rFonts w:ascii="Arial"/>
                          <w:color w:val="050505"/>
                          <w:spacing w:val="1"/>
                          <w:w w:val="87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color w:val="693D3B"/>
                          <w:w w:val="93"/>
                          <w:sz w:val="15"/>
                        </w:rPr>
                        <w:t>messag</w:t>
                      </w:r>
                      <w:r>
                        <w:rPr>
                          <w:rFonts w:ascii="Arial"/>
                          <w:color w:val="693D3B"/>
                          <w:spacing w:val="10"/>
                          <w:w w:val="93"/>
                          <w:sz w:val="15"/>
                        </w:rPr>
                        <w:t>e</w:t>
                      </w:r>
                      <w:r>
                        <w:rPr>
                          <w:rFonts w:ascii="Arial"/>
                          <w:color w:val="050505"/>
                          <w:w w:val="87"/>
                          <w:sz w:val="15"/>
                        </w:rPr>
                        <w:t>.valueO</w:t>
                      </w:r>
                      <w:r>
                        <w:rPr>
                          <w:rFonts w:ascii="Arial"/>
                          <w:color w:val="050505"/>
                          <w:w w:val="88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color w:val="050505"/>
                          <w:w w:val="87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216pt;margin-top:-101.827087pt;width:189pt;height:96.85pt;mso-position-horizontal-relative:page;mso-position-vertical-relative:paragraph;z-index:4144" type="#_x0000_t202" filled="false" stroked="true" strokeweight="1.44pt" strokecolor="#030303">
            <v:textbox inset="0,0,0,0">
              <w:txbxContent>
                <w:p>
                  <w:pPr>
                    <w:spacing w:line="232" w:lineRule="auto" w:before="0"/>
                    <w:ind w:left="28" w:right="226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Un</w:t>
                  </w:r>
                  <w:r>
                    <w:rPr>
                      <w:rFonts w:ascii="Arial" w:hAnsi="Arial"/>
                      <w:color w:val="050505"/>
                      <w:spacing w:val="15"/>
                      <w:w w:val="9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vez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configurada</w:t>
                  </w:r>
                  <w:r>
                    <w:rPr>
                      <w:rFonts w:ascii="Arial" w:hAnsi="Arial"/>
                      <w:color w:val="050505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5"/>
                      <w:sz w:val="15"/>
                    </w:rPr>
                    <w:t>la</w:t>
                  </w:r>
                  <w:r>
                    <w:rPr>
                      <w:rFonts w:ascii="Arial" w:hAnsi="Arial"/>
                      <w:color w:val="050505"/>
                      <w:spacing w:val="-2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dependenc</w:t>
                  </w:r>
                  <w:r>
                    <w:rPr>
                      <w:rFonts w:ascii="Arial" w:hAnsi="Arial"/>
                      <w:color w:val="050505"/>
                      <w:spacing w:val="-2"/>
                      <w:w w:val="9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spacing w:val="15"/>
                      <w:w w:val="11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sz w:val="15"/>
                    </w:rPr>
                    <w:t>de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micrometer</w:t>
                  </w:r>
                  <w:r>
                    <w:rPr>
                      <w:rFonts w:ascii="Arial" w:hAnsi="Arial"/>
                      <w:color w:val="050505"/>
                      <w:spacing w:val="2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050505"/>
                      <w:w w:val="84"/>
                      <w:sz w:val="16"/>
                    </w:rPr>
                    <w:t>y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prometheus,</w:t>
                  </w:r>
                  <w:r>
                    <w:rPr>
                      <w:rFonts w:ascii="Arial" w:hAnsi="Arial"/>
                      <w:color w:val="050505"/>
                      <w:spacing w:val="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crearemos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6"/>
                      <w:sz w:val="15"/>
                    </w:rPr>
                    <w:t>un</w:t>
                  </w:r>
                  <w:r>
                    <w:rPr>
                      <w:rFonts w:ascii="Arial" w:hAnsi="Arial"/>
                      <w:color w:val="050505"/>
                      <w:spacing w:val="-1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bean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de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tipo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Metr</w:t>
                  </w:r>
                  <w:r>
                    <w:rPr>
                      <w:rFonts w:ascii="Arial" w:hAnsi="Arial"/>
                      <w:color w:val="050505"/>
                      <w:spacing w:val="-9"/>
                      <w:w w:val="101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sz w:val="15"/>
                    </w:rPr>
                    <w:t>cReg</w:t>
                  </w:r>
                  <w:r>
                    <w:rPr>
                      <w:rFonts w:ascii="Arial" w:hAnsi="Arial"/>
                      <w:color w:val="050505"/>
                      <w:spacing w:val="-9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10"/>
                      <w:sz w:val="15"/>
                    </w:rPr>
                    <w:t>stry</w:t>
                  </w:r>
                  <w:r>
                    <w:rPr>
                      <w:rFonts w:ascii="Arial" w:hAnsi="Arial"/>
                      <w:color w:val="050505"/>
                      <w:w w:val="1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como</w:t>
                  </w:r>
                  <w:r>
                    <w:rPr>
                      <w:rFonts w:ascii="Arial" w:hAns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se</w:t>
                  </w:r>
                  <w:r>
                    <w:rPr>
                      <w:rFonts w:ascii="Arial" w:hAnsi="Arial"/>
                      <w:color w:val="050505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muestra</w:t>
                  </w:r>
                  <w:r>
                    <w:rPr>
                      <w:rFonts w:ascii="Arial" w:hAnsi="Arial"/>
                      <w:color w:val="050505"/>
                      <w:spacing w:val="-1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15"/>
                      <w:w w:val="11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conti</w:t>
                  </w:r>
                  <w:r>
                    <w:rPr>
                      <w:rFonts w:ascii="Arial" w:hAnsi="Arial"/>
                      <w:color w:val="050505"/>
                      <w:spacing w:val="-10"/>
                      <w:w w:val="95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uación: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1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4"/>
                      <w:sz w:val="15"/>
                    </w:rPr>
                    <w:t>@Bean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before="0"/>
                    <w:ind w:left="71" w:right="0" w:hanging="44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10"/>
                      <w:sz w:val="15"/>
                    </w:rPr>
                    <w:t>publ</w:t>
                  </w:r>
                  <w:r>
                    <w:rPr>
                      <w:rFonts w:ascii="Arial"/>
                      <w:color w:val="7C1A56"/>
                      <w:spacing w:val="-18"/>
                      <w:w w:val="110"/>
                      <w:sz w:val="15"/>
                    </w:rPr>
                    <w:t>i</w:t>
                  </w:r>
                  <w:r>
                    <w:rPr>
                      <w:rFonts w:ascii="Arial"/>
                      <w:color w:val="7C1A56"/>
                      <w:w w:val="115"/>
                      <w:sz w:val="15"/>
                    </w:rPr>
                    <w:t>c</w:t>
                  </w:r>
                  <w:r>
                    <w:rPr>
                      <w:rFonts w:ascii="Arial"/>
                      <w:color w:val="7C1A56"/>
                      <w:spacing w:val="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MeterRegistry</w:t>
                  </w:r>
                  <w:r>
                    <w:rPr>
                      <w:rFonts w:ascii="Arial"/>
                      <w:color w:val="050505"/>
                      <w:spacing w:val="7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89"/>
                      <w:sz w:val="15"/>
                    </w:rPr>
                    <w:t>meterRegistryQ</w:t>
                  </w:r>
                  <w:r>
                    <w:rPr>
                      <w:rFonts w:ascii="Arial"/>
                      <w:color w:val="050505"/>
                      <w:spacing w:val="7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9"/>
                      <w:sz w:val="15"/>
                    </w:rPr>
                    <w:t>{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40" w:lineRule="auto" w:before="8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line="166" w:lineRule="exact" w:before="0"/>
                    <w:ind w:left="28" w:right="49" w:firstLine="43"/>
                    <w:jc w:val="both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PrometheusMeterRegistry</w:t>
                  </w:r>
                  <w:r>
                    <w:rPr>
                      <w:rFonts w:ascii="Arial"/>
                      <w:color w:val="050505"/>
                      <w:spacing w:val="12"/>
                      <w:sz w:val="15"/>
                    </w:rPr>
                    <w:t> 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prometheusMeterRegistry=</w:t>
                  </w:r>
                  <w:r>
                    <w:rPr>
                      <w:rFonts w:ascii="Arial"/>
                      <w:color w:val="693D3B"/>
                      <w:spacing w:val="-10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99"/>
                      <w:sz w:val="15"/>
                    </w:rPr>
                    <w:t>new</w:t>
                  </w:r>
                  <w:r>
                    <w:rPr>
                      <w:rFonts w:ascii="Arial"/>
                      <w:color w:val="7C1A56"/>
                      <w:w w:val="9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PrometheusMeterRegistry</w:t>
                  </w:r>
                  <w:r>
                    <w:rPr>
                      <w:rFonts w:ascii="Arial"/>
                      <w:color w:val="05050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1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(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PrometheusConfig</w:t>
                  </w:r>
                  <w:r>
                    <w:rPr>
                      <w:rFonts w:ascii="Arial"/>
                      <w:color w:val="050505"/>
                      <w:spacing w:val="10"/>
                      <w:w w:val="90"/>
                      <w:sz w:val="15"/>
                    </w:rPr>
                    <w:t>.</w:t>
                  </w:r>
                  <w:r>
                    <w:rPr>
                      <w:rFonts w:ascii="Arial"/>
                      <w:color w:val="26419A"/>
                      <w:spacing w:val="-38"/>
                      <w:w w:val="128"/>
                      <w:sz w:val="15"/>
                    </w:rPr>
                    <w:t>D</w:t>
                  </w:r>
                  <w:r>
                    <w:rPr>
                      <w:rFonts w:ascii="Arial"/>
                      <w:color w:val="26419A"/>
                      <w:w w:val="109"/>
                      <w:sz w:val="15"/>
                    </w:rPr>
                    <w:t>E</w:t>
                  </w:r>
                  <w:r>
                    <w:rPr>
                      <w:rFonts w:ascii="Arial"/>
                      <w:color w:val="26419A"/>
                      <w:spacing w:val="-38"/>
                      <w:w w:val="109"/>
                      <w:sz w:val="15"/>
                    </w:rPr>
                    <w:t>F</w:t>
                  </w:r>
                  <w:r>
                    <w:rPr>
                      <w:rFonts w:ascii="Arial"/>
                      <w:color w:val="26419A"/>
                      <w:w w:val="107"/>
                      <w:sz w:val="15"/>
                    </w:rPr>
                    <w:t>A</w:t>
                  </w:r>
                  <w:r>
                    <w:rPr>
                      <w:rFonts w:ascii="Arial"/>
                      <w:color w:val="26419A"/>
                      <w:spacing w:val="-24"/>
                      <w:w w:val="108"/>
                      <w:sz w:val="15"/>
                    </w:rPr>
                    <w:t>U</w:t>
                  </w:r>
                  <w:r>
                    <w:rPr>
                      <w:rFonts w:ascii="Arial"/>
                      <w:color w:val="26419A"/>
                      <w:spacing w:val="-20"/>
                      <w:w w:val="127"/>
                      <w:sz w:val="15"/>
                    </w:rPr>
                    <w:t>L</w:t>
                  </w:r>
                  <w:r>
                    <w:rPr>
                      <w:rFonts w:ascii="Arial"/>
                      <w:color w:val="162659"/>
                      <w:w w:val="89"/>
                      <w:sz w:val="15"/>
                    </w:rPr>
                    <w:t>T</w:t>
                  </w:r>
                  <w:r>
                    <w:rPr>
                      <w:rFonts w:ascii="Arial"/>
                      <w:color w:val="162659"/>
                      <w:spacing w:val="2"/>
                      <w:w w:val="90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178"/>
                      <w:sz w:val="15"/>
                    </w:rPr>
                    <w:t>;</w:t>
                  </w:r>
                  <w:r>
                    <w:rPr>
                      <w:rFonts w:ascii="Arial"/>
                      <w:color w:val="050505"/>
                      <w:w w:val="178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06"/>
                      <w:sz w:val="15"/>
                    </w:rPr>
                    <w:t>ret</w:t>
                  </w:r>
                  <w:r>
                    <w:rPr>
                      <w:rFonts w:ascii="Arial"/>
                      <w:color w:val="7C1A56"/>
                      <w:spacing w:val="-18"/>
                      <w:w w:val="106"/>
                      <w:sz w:val="15"/>
                    </w:rPr>
                    <w:t>u</w:t>
                  </w:r>
                  <w:r>
                    <w:rPr>
                      <w:rFonts w:ascii="Arial"/>
                      <w:color w:val="7C1A56"/>
                      <w:w w:val="119"/>
                      <w:sz w:val="15"/>
                    </w:rPr>
                    <w:t>rn</w:t>
                  </w:r>
                  <w:r>
                    <w:rPr>
                      <w:rFonts w:ascii="Arial"/>
                      <w:color w:val="7C1A56"/>
                      <w:spacing w:val="-14"/>
                      <w:sz w:val="15"/>
                    </w:rPr>
                    <w:t> 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prometheusMeterRegistr</w:t>
                  </w:r>
                  <w:r>
                    <w:rPr>
                      <w:rFonts w:ascii="Arial"/>
                      <w:color w:val="693D3B"/>
                      <w:spacing w:val="11"/>
                      <w:w w:val="91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w w:val="178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pStyle w:val="BodyText"/>
                    <w:spacing w:line="240" w:lineRule="auto" w:before="8"/>
                    <w:ind w:left="28" w:right="0"/>
                    <w:jc w:val="left"/>
                  </w:pPr>
                  <w:r>
                    <w:rPr>
                      <w:color w:val="050505"/>
                      <w:w w:val="124"/>
                    </w:rPr>
                    <w:t>}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50505"/>
          <w:spacing w:val="-88"/>
          <w:w w:val="287"/>
          <w:sz w:val="17"/>
        </w:rPr>
        <w:t>l</w:t>
      </w:r>
      <w:r>
        <w:rPr>
          <w:rFonts w:ascii="Arial"/>
          <w:color w:val="050505"/>
          <w:w w:val="101"/>
          <w:sz w:val="17"/>
        </w:rPr>
        <w:t>ntegrac</w:t>
      </w:r>
      <w:r>
        <w:rPr>
          <w:rFonts w:ascii="Arial"/>
          <w:color w:val="050505"/>
          <w:spacing w:val="-12"/>
          <w:w w:val="101"/>
          <w:sz w:val="17"/>
        </w:rPr>
        <w:t>i</w:t>
      </w:r>
      <w:r>
        <w:rPr>
          <w:rFonts w:ascii="Arial"/>
          <w:color w:val="050505"/>
          <w:spacing w:val="-16"/>
          <w:w w:val="123"/>
          <w:sz w:val="17"/>
        </w:rPr>
        <w:t>6</w:t>
      </w:r>
      <w:r>
        <w:rPr>
          <w:rFonts w:ascii="Arial"/>
          <w:color w:val="050505"/>
          <w:w w:val="129"/>
          <w:sz w:val="17"/>
        </w:rPr>
        <w:t>n</w:t>
      </w:r>
      <w:r>
        <w:rPr>
          <w:rFonts w:ascii="Arial"/>
          <w:color w:val="050505"/>
          <w:spacing w:val="-26"/>
          <w:sz w:val="17"/>
        </w:rPr>
        <w:t> </w:t>
      </w:r>
      <w:r>
        <w:rPr>
          <w:rFonts w:ascii="Arial"/>
          <w:color w:val="050505"/>
          <w:w w:val="108"/>
          <w:sz w:val="17"/>
        </w:rPr>
        <w:t>con</w:t>
      </w:r>
      <w:r>
        <w:rPr>
          <w:rFonts w:ascii="Arial"/>
          <w:color w:val="050505"/>
          <w:spacing w:val="-13"/>
          <w:sz w:val="17"/>
        </w:rPr>
        <w:t> </w:t>
      </w:r>
      <w:r>
        <w:rPr>
          <w:rFonts w:ascii="Arial"/>
          <w:color w:val="050505"/>
          <w:w w:val="107"/>
          <w:sz w:val="17"/>
        </w:rPr>
        <w:t>pro</w:t>
      </w:r>
      <w:r>
        <w:rPr>
          <w:rFonts w:ascii="Arial"/>
          <w:color w:val="050505"/>
          <w:spacing w:val="-19"/>
          <w:w w:val="107"/>
          <w:sz w:val="17"/>
        </w:rPr>
        <w:t>d</w:t>
      </w:r>
      <w:r>
        <w:rPr>
          <w:rFonts w:ascii="Arial"/>
          <w:color w:val="050505"/>
          <w:w w:val="105"/>
          <w:sz w:val="17"/>
        </w:rPr>
        <w:t>ucer</w:t>
      </w:r>
      <w:r>
        <w:rPr>
          <w:rFonts w:ascii="Arial"/>
          <w:sz w:val="17"/>
        </w:rPr>
      </w:r>
    </w:p>
    <w:p>
      <w:pPr>
        <w:spacing w:before="78"/>
        <w:ind w:left="216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Arial" w:hAnsi="Arial"/>
          <w:color w:val="050505"/>
          <w:spacing w:val="-3"/>
          <w:w w:val="105"/>
          <w:sz w:val="17"/>
        </w:rPr>
        <w:t>Métt'icas</w:t>
      </w:r>
      <w:r>
        <w:rPr>
          <w:rFonts w:ascii="Arial" w:hAnsi="Arial"/>
          <w:color w:val="050505"/>
          <w:spacing w:val="2"/>
          <w:w w:val="105"/>
          <w:sz w:val="17"/>
        </w:rPr>
        <w:t> </w:t>
      </w:r>
      <w:r>
        <w:rPr>
          <w:rFonts w:ascii="Arial" w:hAnsi="Arial"/>
          <w:color w:val="050505"/>
          <w:spacing w:val="-3"/>
          <w:w w:val="105"/>
          <w:sz w:val="17"/>
        </w:rPr>
        <w:t>disponibles</w:t>
      </w:r>
      <w:r>
        <w:rPr>
          <w:rFonts w:ascii="Arial" w:hAnsi="Arial"/>
          <w:spacing w:val="-3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140" w:bottom="0" w:left="140" w:right="80"/>
          <w:cols w:num="2" w:equalWidth="0">
            <w:col w:w="7091" w:space="40"/>
            <w:col w:w="488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spacing w:before="78"/>
        <w:ind w:left="164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414pt;margin-top:-34.927086pt;width:189pt;height:466.2pt;mso-position-horizontal-relative:page;mso-position-vertical-relative:paragraph;z-index:4168" type="#_x0000_t202" filled="false" stroked="true" strokeweight="1.44pt" strokecolor="#030303">
            <v:textbox inset="0,0,0,0">
              <w:txbxContent>
                <w:p>
                  <w:pPr>
                    <w:spacing w:line="230" w:lineRule="auto" w:before="9"/>
                    <w:ind w:left="28" w:right="176" w:firstLine="0"/>
                    <w:jc w:val="both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Par</w:t>
                  </w:r>
                  <w:r>
                    <w:rPr>
                      <w:rFonts w:ascii="Arial" w:hAnsi="Arial"/>
                      <w:color w:val="050505"/>
                      <w:spacing w:val="17"/>
                      <w:w w:val="98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conocer</w:t>
                  </w:r>
                  <w:r>
                    <w:rPr>
                      <w:rFonts w:ascii="Arial" w:hAnsi="Arial"/>
                      <w:color w:val="050505"/>
                      <w:spacing w:val="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las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métr</w:t>
                  </w:r>
                  <w:r>
                    <w:rPr>
                      <w:rFonts w:ascii="Arial" w:hAnsi="Arial"/>
                      <w:color w:val="050505"/>
                      <w:spacing w:val="-15"/>
                      <w:w w:val="94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cas</w:t>
                  </w:r>
                  <w:r>
                    <w:rPr>
                      <w:rFonts w:ascii="Arial" w:hAnsi="Arial"/>
                      <w:color w:val="050505"/>
                      <w:spacing w:val="-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dispon</w:t>
                  </w:r>
                  <w:r>
                    <w:rPr>
                      <w:rFonts w:ascii="Arial" w:hAnsi="Arial"/>
                      <w:color w:val="050505"/>
                      <w:spacing w:val="4"/>
                      <w:w w:val="9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b</w:t>
                  </w:r>
                  <w:r>
                    <w:rPr>
                      <w:rFonts w:ascii="Arial" w:hAnsi="Arial"/>
                      <w:color w:val="050505"/>
                      <w:spacing w:val="-20"/>
                      <w:w w:val="103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es</w:t>
                  </w:r>
                  <w:r>
                    <w:rPr>
                      <w:rFonts w:ascii="Arial" w:hAnsi="Arial"/>
                      <w:color w:val="050505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podremos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ejecutar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5"/>
                      <w:sz w:val="15"/>
                    </w:rPr>
                    <w:t>el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método</w:t>
                  </w:r>
                  <w:r>
                    <w:rPr>
                      <w:rFonts w:ascii="Arial" w:hAnsi="Arial"/>
                      <w:color w:val="050505"/>
                      <w:spacing w:val="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MelricRegistr</w:t>
                  </w:r>
                  <w:r>
                    <w:rPr>
                      <w:rFonts w:ascii="Arial" w:hAnsi="Arial"/>
                      <w:color w:val="050505"/>
                      <w:spacing w:val="4"/>
                      <w:w w:val="91"/>
                      <w:sz w:val="15"/>
                    </w:rPr>
                    <w:t>y</w:t>
                  </w:r>
                  <w:r>
                    <w:rPr>
                      <w:rFonts w:ascii="Arial" w:hAns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 w:hAnsi="Arial"/>
                      <w:color w:val="050505"/>
                      <w:w w:val="89"/>
                      <w:sz w:val="15"/>
                    </w:rPr>
                    <w:t>getMetersQ</w:t>
                  </w:r>
                  <w:r>
                    <w:rPr>
                      <w:rFonts w:ascii="Arial" w:hAnsi="Arial"/>
                      <w:color w:val="050505"/>
                      <w:spacing w:val="1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como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se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muestra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continuación: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7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</w:p>
                <w:p>
                  <w:pPr>
                    <w:spacing w:line="158" w:lineRule="exact" w:before="0"/>
                    <w:ind w:left="345" w:right="1300" w:hanging="317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04"/>
                      <w:sz w:val="15"/>
                    </w:rPr>
                    <w:t>fo</w:t>
                  </w:r>
                  <w:r>
                    <w:rPr>
                      <w:rFonts w:ascii="Arial"/>
                      <w:color w:val="7C1A56"/>
                      <w:spacing w:val="3"/>
                      <w:w w:val="104"/>
                      <w:sz w:val="15"/>
                    </w:rPr>
                    <w:t>r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(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Meter</w:t>
                  </w:r>
                  <w:r>
                    <w:rPr>
                      <w:rFonts w:ascii="Arial"/>
                      <w:color w:val="050505"/>
                      <w:spacing w:val="1"/>
                      <w:sz w:val="15"/>
                    </w:rPr>
                    <w:t> 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mete</w:t>
                  </w:r>
                  <w:r>
                    <w:rPr>
                      <w:rFonts w:ascii="Arial"/>
                      <w:color w:val="693D3B"/>
                      <w:spacing w:val="7"/>
                      <w:w w:val="91"/>
                      <w:sz w:val="15"/>
                    </w:rPr>
                    <w:t>r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:</w:t>
                  </w:r>
                  <w:r>
                    <w:rPr>
                      <w:rFonts w:ascii="Arial"/>
                      <w:color w:val="693D3B"/>
                      <w:w w:val="95"/>
                      <w:sz w:val="15"/>
                    </w:rPr>
                    <w:t>meter</w:t>
                  </w:r>
                  <w:r>
                    <w:rPr>
                      <w:rFonts w:ascii="Arial"/>
                      <w:color w:val="693D3B"/>
                      <w:spacing w:val="-23"/>
                      <w:w w:val="96"/>
                      <w:sz w:val="15"/>
                    </w:rPr>
                    <w:t>s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}</w:t>
                  </w:r>
                  <w:r>
                    <w:rPr>
                      <w:rFonts w:ascii="Arial"/>
                      <w:color w:val="050505"/>
                      <w:spacing w:val="-2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{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 </w:t>
                  </w:r>
                  <w:r>
                    <w:rPr>
                      <w:rFonts w:ascii="Arial"/>
                      <w:color w:val="26419A"/>
                      <w:w w:val="122"/>
                      <w:sz w:val="15"/>
                    </w:rPr>
                    <w:t>lo</w:t>
                  </w:r>
                  <w:r>
                    <w:rPr>
                      <w:rFonts w:ascii="Arial"/>
                      <w:color w:val="26419A"/>
                      <w:spacing w:val="-14"/>
                      <w:w w:val="122"/>
                      <w:sz w:val="15"/>
                    </w:rPr>
                    <w:t>g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15"/>
                      <w:w w:val="9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nf</w:t>
                  </w:r>
                  <w:r>
                    <w:rPr>
                      <w:rFonts w:ascii="Arial"/>
                      <w:color w:val="050505"/>
                      <w:spacing w:val="-5"/>
                      <w:w w:val="98"/>
                      <w:sz w:val="15"/>
                    </w:rPr>
                    <w:t>o</w:t>
                  </w:r>
                  <w:r>
                    <w:rPr>
                      <w:rFonts w:ascii="Arial"/>
                      <w:color w:val="181C36"/>
                      <w:w w:val="97"/>
                      <w:sz w:val="15"/>
                    </w:rPr>
                    <w:t>(</w:t>
                  </w:r>
                  <w:r>
                    <w:rPr>
                      <w:rFonts w:ascii="Arial"/>
                      <w:color w:val="181C36"/>
                      <w:spacing w:val="-14"/>
                      <w:w w:val="96"/>
                      <w:sz w:val="15"/>
                    </w:rPr>
                    <w:t>"</w:t>
                  </w:r>
                  <w:r>
                    <w:rPr>
                      <w:rFonts w:ascii="Arial"/>
                      <w:color w:val="4150A3"/>
                      <w:w w:val="93"/>
                      <w:sz w:val="15"/>
                    </w:rPr>
                    <w:t>Metric</w:t>
                  </w:r>
                  <w:r>
                    <w:rPr>
                      <w:rFonts w:ascii="Arial"/>
                      <w:color w:val="4150A3"/>
                      <w:spacing w:val="-8"/>
                      <w:sz w:val="15"/>
                    </w:rPr>
                    <w:t> </w:t>
                  </w:r>
                  <w:r>
                    <w:rPr>
                      <w:rFonts w:ascii="Arial"/>
                      <w:color w:val="4150A3"/>
                      <w:w w:val="107"/>
                      <w:sz w:val="15"/>
                    </w:rPr>
                    <w:t>{}</w:t>
                  </w:r>
                  <w:r>
                    <w:rPr>
                      <w:rFonts w:ascii="Arial"/>
                      <w:color w:val="4150A3"/>
                      <w:spacing w:val="-20"/>
                      <w:sz w:val="15"/>
                    </w:rPr>
                    <w:t> </w:t>
                  </w:r>
                  <w:r>
                    <w:rPr>
                      <w:rFonts w:ascii="Arial"/>
                      <w:color w:val="4150A3"/>
                      <w:spacing w:val="-10"/>
                      <w:w w:val="125"/>
                      <w:sz w:val="15"/>
                    </w:rPr>
                    <w:t>"</w:t>
                  </w:r>
                  <w:r>
                    <w:rPr>
                      <w:rFonts w:ascii="Arial"/>
                      <w:color w:val="050505"/>
                      <w:spacing w:val="-32"/>
                      <w:w w:val="178"/>
                      <w:sz w:val="15"/>
                    </w:rPr>
                    <w:t>,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mete</w:t>
                  </w:r>
                  <w:r>
                    <w:rPr>
                      <w:rFonts w:ascii="Arial"/>
                      <w:color w:val="693D3B"/>
                      <w:spacing w:val="7"/>
                      <w:w w:val="91"/>
                      <w:sz w:val="15"/>
                    </w:rPr>
                    <w:t>r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getldO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line="240" w:lineRule="auto" w:before="3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Algunas</w:t>
                  </w:r>
                  <w:r>
                    <w:rPr>
                      <w:rFonts w:ascii="Arial" w:hAnsi="Arial"/>
                      <w:color w:val="050505"/>
                      <w:spacing w:val="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métricas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dispon</w:t>
                  </w:r>
                  <w:r>
                    <w:rPr>
                      <w:rFonts w:ascii="Arial" w:hAnsi="Arial"/>
                      <w:color w:val="050505"/>
                      <w:spacing w:val="4"/>
                      <w:w w:val="9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bles: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7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spacing w:line="232" w:lineRule="auto" w:before="0"/>
                    <w:ind w:left="28" w:right="786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outgoi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ng</w:t>
                  </w:r>
                  <w:r>
                    <w:rPr>
                      <w:rFonts w:ascii="Arial"/>
                      <w:color w:val="050505"/>
                      <w:spacing w:val="-5"/>
                      <w:w w:val="9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byte</w:t>
                  </w:r>
                  <w:r>
                    <w:rPr>
                      <w:rFonts w:ascii="Arial"/>
                      <w:color w:val="050505"/>
                      <w:spacing w:val="-15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total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iotime.total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8"/>
                      <w:sz w:val="15"/>
                    </w:rPr>
                    <w:t>buffer</w:t>
                  </w:r>
                  <w:r>
                    <w:rPr>
                      <w:rFonts w:ascii="Arial"/>
                      <w:color w:val="050505"/>
                      <w:spacing w:val="-4"/>
                      <w:w w:val="8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exhausted</w:t>
                  </w:r>
                  <w:r>
                    <w:rPr>
                      <w:rFonts w:ascii="Arial"/>
                      <w:color w:val="050505"/>
                      <w:spacing w:val="-6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total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io</w:t>
                  </w:r>
                  <w:r>
                    <w:rPr>
                      <w:rFonts w:ascii="Arial"/>
                      <w:color w:val="050505"/>
                      <w:spacing w:val="-5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rat</w:t>
                  </w:r>
                  <w:r>
                    <w:rPr>
                      <w:rFonts w:ascii="Arial"/>
                      <w:color w:val="050505"/>
                      <w:spacing w:val="-15"/>
                      <w:w w:val="9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107"/>
                      <w:sz w:val="15"/>
                    </w:rPr>
                    <w:t>o</w:t>
                  </w:r>
                  <w:r>
                    <w:rPr>
                      <w:rFonts w:ascii="Arial"/>
                      <w:color w:val="050505"/>
                      <w:w w:val="107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node.request.size.avg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record</w:t>
                  </w:r>
                  <w:r>
                    <w:rPr>
                      <w:rFonts w:ascii="Arial"/>
                      <w:color w:val="050505"/>
                      <w:spacing w:val="2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queue.</w:t>
                  </w:r>
                  <w:r>
                    <w:rPr>
                      <w:rFonts w:ascii="Arial"/>
                      <w:color w:val="050505"/>
                      <w:w w:val="113"/>
                      <w:sz w:val="15"/>
                    </w:rPr>
                    <w:t>t</w:t>
                  </w:r>
                  <w:r>
                    <w:rPr>
                      <w:rFonts w:ascii="Arial"/>
                      <w:color w:val="050505"/>
                      <w:spacing w:val="-14"/>
                      <w:w w:val="113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me</w:t>
                  </w:r>
                  <w:r>
                    <w:rPr>
                      <w:rFonts w:ascii="Arial"/>
                      <w:color w:val="050505"/>
                      <w:spacing w:val="4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max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successfu</w:t>
                  </w:r>
                  <w:r>
                    <w:rPr>
                      <w:rFonts w:ascii="Arial"/>
                      <w:color w:val="050505"/>
                      <w:spacing w:val="-12"/>
                      <w:w w:val="93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spacing w:val="-67"/>
                      <w:w w:val="189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authenticat</w:t>
                  </w:r>
                  <w:r>
                    <w:rPr>
                      <w:rFonts w:ascii="Arial"/>
                      <w:color w:val="050505"/>
                      <w:spacing w:val="-1"/>
                      <w:w w:val="93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on</w:t>
                  </w:r>
                  <w:r>
                    <w:rPr>
                      <w:rFonts w:ascii="Arial"/>
                      <w:color w:val="050505"/>
                      <w:spacing w:val="1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z w:val="15"/>
                    </w:rPr>
                    <w:t>co</w:t>
                  </w:r>
                  <w:r>
                    <w:rPr>
                      <w:rFonts w:ascii="Arial"/>
                      <w:color w:val="050505"/>
                      <w:spacing w:val="-12"/>
                      <w:sz w:val="15"/>
                    </w:rPr>
                    <w:t>n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nection</w:t>
                  </w:r>
                  <w:r>
                    <w:rPr>
                      <w:rFonts w:ascii="Arial"/>
                      <w:color w:val="050505"/>
                      <w:spacing w:val="-4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108"/>
                      <w:sz w:val="15"/>
                    </w:rPr>
                    <w:t>c</w:t>
                  </w:r>
                  <w:r>
                    <w:rPr>
                      <w:rFonts w:ascii="Arial"/>
                      <w:color w:val="050505"/>
                      <w:spacing w:val="-17"/>
                      <w:w w:val="108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ose</w:t>
                  </w:r>
                  <w:r>
                    <w:rPr>
                      <w:rFonts w:ascii="Arial"/>
                      <w:color w:val="050505"/>
                      <w:spacing w:val="1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outgoi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ng</w:t>
                  </w:r>
                  <w:r>
                    <w:rPr>
                      <w:rFonts w:ascii="Arial"/>
                      <w:color w:val="050505"/>
                      <w:spacing w:val="-5"/>
                      <w:w w:val="9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byte.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record</w:t>
                  </w:r>
                  <w:r>
                    <w:rPr>
                      <w:rFonts w:ascii="Arial"/>
                      <w:color w:val="050505"/>
                      <w:spacing w:val="2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retr</w:t>
                  </w:r>
                  <w:r>
                    <w:rPr>
                      <w:rFonts w:ascii="Arial"/>
                      <w:color w:val="050505"/>
                      <w:spacing w:val="-12"/>
                      <w:w w:val="94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failed</w:t>
                  </w:r>
                  <w:r>
                    <w:rPr>
                      <w:rFonts w:ascii="Arial"/>
                      <w:color w:val="050505"/>
                      <w:spacing w:val="2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authentication.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total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node.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request.latenc</w:t>
                  </w:r>
                  <w:r>
                    <w:rPr>
                      <w:rFonts w:ascii="Arial"/>
                      <w:color w:val="050505"/>
                      <w:spacing w:val="-26"/>
                      <w:w w:val="93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spacing w:val="-67"/>
                      <w:w w:val="189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z w:val="15"/>
                    </w:rPr>
                    <w:t>avg</w:t>
                  </w:r>
                  <w:r>
                    <w:rPr>
                      <w:rFonts w:ascii="Arial"/>
                      <w:color w:val="05050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requests</w:t>
                  </w:r>
                  <w:r>
                    <w:rPr>
                      <w:rFonts w:ascii="Arial"/>
                      <w:color w:val="050505"/>
                      <w:spacing w:val="2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in</w:t>
                  </w:r>
                  <w:r>
                    <w:rPr>
                      <w:rFonts w:ascii="Arial"/>
                      <w:color w:val="050505"/>
                      <w:spacing w:val="-20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flight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z w:val="15"/>
                    </w:rPr>
                    <w:t>co</w:t>
                  </w:r>
                  <w:r>
                    <w:rPr>
                      <w:rFonts w:ascii="Arial"/>
                      <w:color w:val="050505"/>
                      <w:spacing w:val="-12"/>
                      <w:sz w:val="15"/>
                    </w:rPr>
                    <w:t>n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nection</w:t>
                  </w:r>
                  <w:r>
                    <w:rPr>
                      <w:rFonts w:ascii="Arial"/>
                      <w:color w:val="050505"/>
                      <w:spacing w:val="-4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crealion.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network</w:t>
                  </w:r>
                  <w:r>
                    <w:rPr>
                      <w:rFonts w:ascii="Arial"/>
                      <w:color w:val="050505"/>
                      <w:spacing w:val="-25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o</w:t>
                  </w:r>
                  <w:r>
                    <w:rPr>
                      <w:rFonts w:ascii="Arial"/>
                      <w:color w:val="050505"/>
                      <w:spacing w:val="5"/>
                      <w:w w:val="9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rete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record</w:t>
                  </w:r>
                  <w:r>
                    <w:rPr>
                      <w:rFonts w:ascii="Arial"/>
                      <w:color w:val="050505"/>
                      <w:spacing w:val="-12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send</w:t>
                  </w:r>
                  <w:r>
                    <w:rPr>
                      <w:rFonts w:ascii="Arial"/>
                      <w:color w:val="050505"/>
                      <w:spacing w:val="-11"/>
                      <w:w w:val="96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3"/>
                      <w:sz w:val="15"/>
                    </w:rPr>
                    <w:t>totaJ</w:t>
                  </w:r>
                  <w:r>
                    <w:rPr>
                      <w:rFonts w:ascii="Arial"/>
                      <w:color w:val="050505"/>
                      <w:w w:val="8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produce.throttle</w:t>
                  </w:r>
                  <w:r>
                    <w:rPr>
                      <w:rFonts w:ascii="Arial"/>
                      <w:color w:val="050505"/>
                      <w:spacing w:val="-3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time</w:t>
                  </w:r>
                  <w:r>
                    <w:rPr>
                      <w:rFonts w:ascii="Arial"/>
                      <w:color w:val="050505"/>
                      <w:spacing w:val="5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max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mellldata</w:t>
                  </w:r>
                  <w:r>
                    <w:rPr>
                      <w:rFonts w:ascii="Arial"/>
                      <w:color w:val="050505"/>
                      <w:spacing w:val="3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ege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io</w:t>
                  </w:r>
                  <w:r>
                    <w:rPr>
                      <w:rFonts w:ascii="Arial"/>
                      <w:color w:val="050505"/>
                      <w:spacing w:val="-20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wait</w:t>
                  </w:r>
                  <w:r>
                    <w:rPr>
                      <w:rFonts w:ascii="Arial"/>
                      <w:color w:val="050505"/>
                      <w:spacing w:val="6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ratio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ncoming</w:t>
                  </w:r>
                  <w:r>
                    <w:rPr>
                      <w:rFonts w:ascii="Arial"/>
                      <w:color w:val="050505"/>
                      <w:spacing w:val="-5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byte</w:t>
                  </w:r>
                  <w:r>
                    <w:rPr>
                      <w:rFonts w:ascii="Arial"/>
                      <w:color w:val="050505"/>
                      <w:spacing w:val="-10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successfu</w:t>
                  </w:r>
                  <w:r>
                    <w:rPr>
                      <w:rFonts w:ascii="Arial"/>
                      <w:color w:val="050505"/>
                      <w:spacing w:val="4"/>
                      <w:w w:val="93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spacing w:val="-36"/>
                      <w:w w:val="189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reauthentication</w:t>
                  </w:r>
                  <w:r>
                    <w:rPr>
                      <w:rFonts w:ascii="Arial"/>
                      <w:color w:val="050505"/>
                      <w:spacing w:val="2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records</w:t>
                  </w:r>
                  <w:r>
                    <w:rPr>
                      <w:rFonts w:ascii="Arial"/>
                      <w:color w:val="050505"/>
                      <w:spacing w:val="5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9"/>
                      <w:sz w:val="15"/>
                    </w:rPr>
                    <w:t>per</w:t>
                  </w:r>
                  <w:r>
                    <w:rPr>
                      <w:rFonts w:ascii="Arial"/>
                      <w:color w:val="050505"/>
                      <w:spacing w:val="-3"/>
                      <w:w w:val="89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reques</w:t>
                  </w:r>
                  <w:r>
                    <w:rPr>
                      <w:rFonts w:ascii="Arial"/>
                      <w:color w:val="05050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1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avg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request</w:t>
                  </w:r>
                  <w:r>
                    <w:rPr>
                      <w:rFonts w:ascii="Arial"/>
                      <w:color w:val="050505"/>
                      <w:spacing w:val="-9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size</w:t>
                  </w:r>
                  <w:r>
                    <w:rPr>
                      <w:rFonts w:ascii="Arial"/>
                      <w:color w:val="050505"/>
                      <w:spacing w:val="-11"/>
                      <w:w w:val="96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z w:val="15"/>
                    </w:rPr>
                    <w:t>avg</w:t>
                  </w:r>
                  <w:r>
                    <w:rPr>
                      <w:rFonts w:ascii="Arial"/>
                      <w:color w:val="05050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node.</w:t>
                  </w:r>
                  <w:r>
                    <w:rPr>
                      <w:rFonts w:ascii="Arial"/>
                      <w:color w:val="050505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ncom</w:t>
                  </w:r>
                  <w:r>
                    <w:rPr>
                      <w:rFonts w:ascii="Arial"/>
                      <w:color w:val="050505"/>
                      <w:spacing w:val="-6"/>
                      <w:w w:val="95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ng</w:t>
                  </w:r>
                  <w:r>
                    <w:rPr>
                      <w:rFonts w:ascii="Arial"/>
                      <w:color w:val="050505"/>
                      <w:spacing w:val="-11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byte.total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8"/>
                      <w:sz w:val="15"/>
                    </w:rPr>
                    <w:t>buffer</w:t>
                  </w:r>
                  <w:r>
                    <w:rPr>
                      <w:rFonts w:ascii="Arial"/>
                      <w:color w:val="050505"/>
                      <w:spacing w:val="-4"/>
                      <w:w w:val="8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28"/>
                      <w:w w:val="119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va</w:t>
                  </w:r>
                  <w:r>
                    <w:rPr>
                      <w:rFonts w:ascii="Arial"/>
                      <w:color w:val="050505"/>
                      <w:spacing w:val="-22"/>
                      <w:w w:val="98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sz w:val="15"/>
                    </w:rPr>
                    <w:t>ab</w:t>
                  </w:r>
                  <w:r>
                    <w:rPr>
                      <w:rFonts w:ascii="Arial"/>
                      <w:color w:val="050505"/>
                      <w:spacing w:val="-13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e</w:t>
                  </w:r>
                  <w:r>
                    <w:rPr>
                      <w:rFonts w:ascii="Arial"/>
                      <w:color w:val="050505"/>
                      <w:spacing w:val="-9"/>
                      <w:w w:val="9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bytes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select</w:t>
                  </w:r>
                  <w:r>
                    <w:rPr>
                      <w:rFonts w:ascii="Arial"/>
                      <w:color w:val="050505"/>
                      <w:spacing w:val="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record</w:t>
                  </w:r>
                  <w:r>
                    <w:rPr>
                      <w:rFonts w:ascii="Arial"/>
                      <w:color w:val="050505"/>
                      <w:spacing w:val="2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retr</w:t>
                  </w:r>
                  <w:r>
                    <w:rPr>
                      <w:rFonts w:ascii="Arial"/>
                      <w:color w:val="050505"/>
                      <w:spacing w:val="-12"/>
                      <w:w w:val="94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.total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reauthentication</w:t>
                  </w:r>
                  <w:r>
                    <w:rPr>
                      <w:rFonts w:ascii="Arial"/>
                      <w:color w:val="050505"/>
                      <w:spacing w:val="-19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atency</w:t>
                  </w:r>
                  <w:r>
                    <w:rPr>
                      <w:rFonts w:ascii="Arial"/>
                      <w:color w:val="050505"/>
                      <w:spacing w:val="1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max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produce.throttle</w:t>
                  </w:r>
                  <w:r>
                    <w:rPr>
                      <w:rFonts w:ascii="Arial"/>
                      <w:color w:val="050505"/>
                      <w:spacing w:val="-3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time</w:t>
                  </w:r>
                  <w:r>
                    <w:rPr>
                      <w:rFonts w:ascii="Arial"/>
                      <w:color w:val="050505"/>
                      <w:spacing w:val="5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avg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io</w:t>
                  </w:r>
                  <w:r>
                    <w:rPr>
                      <w:rFonts w:ascii="Arial"/>
                      <w:color w:val="050505"/>
                      <w:spacing w:val="-20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waittime.total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batch</w:t>
                  </w:r>
                  <w:r>
                    <w:rPr>
                      <w:rFonts w:ascii="Arial"/>
                      <w:color w:val="050505"/>
                      <w:spacing w:val="-6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size</w:t>
                  </w:r>
                  <w:r>
                    <w:rPr>
                      <w:rFonts w:ascii="Arial"/>
                      <w:color w:val="050505"/>
                      <w:spacing w:val="-5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avg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node.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response</w:t>
                  </w:r>
                  <w:r>
                    <w:rPr>
                      <w:rFonts w:ascii="Arial"/>
                      <w:color w:val="050505"/>
                      <w:spacing w:val="-8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total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request</w:t>
                  </w:r>
                  <w:r>
                    <w:rPr>
                      <w:rFonts w:ascii="Arial"/>
                      <w:color w:val="050505"/>
                      <w:spacing w:val="5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latenc</w:t>
                  </w:r>
                  <w:r>
                    <w:rPr>
                      <w:rFonts w:ascii="Arial"/>
                      <w:color w:val="050505"/>
                      <w:spacing w:val="-10"/>
                      <w:w w:val="92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9"/>
                      <w:sz w:val="15"/>
                    </w:rPr>
                    <w:t>max</w:t>
                  </w:r>
                  <w:r>
                    <w:rPr>
                      <w:rFonts w:ascii="Arial"/>
                      <w:color w:val="050505"/>
                      <w:w w:val="9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request</w:t>
                  </w:r>
                  <w:r>
                    <w:rPr>
                      <w:rFonts w:ascii="Arial"/>
                      <w:color w:val="050505"/>
                      <w:spacing w:val="-9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size</w:t>
                  </w:r>
                  <w:r>
                    <w:rPr>
                      <w:rFonts w:ascii="Arial"/>
                      <w:color w:val="050505"/>
                      <w:spacing w:val="3"/>
                      <w:w w:val="96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25"/>
                      <w:sz w:val="15"/>
                    </w:rPr>
                    <w:t>m</w:t>
                  </w:r>
                  <w:r>
                    <w:rPr>
                      <w:rFonts w:ascii="Arial"/>
                      <w:color w:val="050505"/>
                      <w:w w:val="102"/>
                      <w:sz w:val="15"/>
                    </w:rPr>
                    <w:t>ax</w:t>
                  </w:r>
                  <w:r>
                    <w:rPr>
                      <w:rFonts w:ascii="Arial"/>
                      <w:color w:val="050505"/>
                      <w:w w:val="10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spr</w:t>
                  </w:r>
                  <w:r>
                    <w:rPr>
                      <w:rFonts w:ascii="Arial"/>
                      <w:color w:val="050505"/>
                      <w:spacing w:val="-2"/>
                      <w:w w:val="9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ng</w:t>
                  </w:r>
                  <w:r>
                    <w:rPr>
                      <w:rFonts w:ascii="Arial"/>
                      <w:color w:val="050505"/>
                      <w:spacing w:val="-11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kafka.template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z w:val="15"/>
                    </w:rPr>
                    <w:t>co</w:t>
                  </w:r>
                  <w:r>
                    <w:rPr>
                      <w:rFonts w:ascii="Arial"/>
                      <w:color w:val="050505"/>
                      <w:spacing w:val="-12"/>
                      <w:sz w:val="15"/>
                    </w:rPr>
                    <w:t>n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nection</w:t>
                  </w:r>
                  <w:r>
                    <w:rPr>
                      <w:rFonts w:ascii="Arial"/>
                      <w:color w:val="050505"/>
                      <w:spacing w:val="-4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108"/>
                      <w:sz w:val="15"/>
                    </w:rPr>
                    <w:t>c</w:t>
                  </w:r>
                  <w:r>
                    <w:rPr>
                      <w:rFonts w:ascii="Arial"/>
                      <w:color w:val="050505"/>
                      <w:spacing w:val="-17"/>
                      <w:w w:val="108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ose</w:t>
                  </w:r>
                  <w:r>
                    <w:rPr>
                      <w:rFonts w:ascii="Arial"/>
                      <w:color w:val="050505"/>
                      <w:spacing w:val="-13"/>
                      <w:w w:val="95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total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8"/>
                      <w:sz w:val="15"/>
                    </w:rPr>
                    <w:t>buffer</w:t>
                  </w:r>
                  <w:r>
                    <w:rPr>
                      <w:rFonts w:ascii="Arial"/>
                      <w:color w:val="050505"/>
                      <w:spacing w:val="-4"/>
                      <w:w w:val="8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total.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bytes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node.request.size.max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request</w:t>
                  </w:r>
                  <w:r>
                    <w:rPr>
                      <w:rFonts w:ascii="Arial"/>
                      <w:color w:val="050505"/>
                      <w:spacing w:val="5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record</w:t>
                  </w:r>
                  <w:r>
                    <w:rPr>
                      <w:rFonts w:ascii="Arial"/>
                      <w:color w:val="050505"/>
                      <w:spacing w:val="2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8"/>
                      <w:sz w:val="15"/>
                    </w:rPr>
                    <w:t>error</w:t>
                  </w:r>
                  <w:r>
                    <w:rPr>
                      <w:rFonts w:ascii="Arial"/>
                      <w:color w:val="050505"/>
                      <w:spacing w:val="-2"/>
                      <w:w w:val="8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-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z w:val="15"/>
                    </w:rPr>
                    <w:t>co</w:t>
                  </w:r>
                  <w:r>
                    <w:rPr>
                      <w:rFonts w:ascii="Arial"/>
                      <w:color w:val="050505"/>
                      <w:spacing w:val="-12"/>
                      <w:sz w:val="15"/>
                    </w:rPr>
                    <w:t>n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nection</w:t>
                  </w:r>
                  <w:r>
                    <w:rPr>
                      <w:rFonts w:ascii="Arial"/>
                      <w:color w:val="050505"/>
                      <w:spacing w:val="-4"/>
                      <w:w w:val="9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count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6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network</w:t>
                  </w:r>
                  <w:r>
                    <w:rPr>
                      <w:rFonts w:ascii="Arial"/>
                      <w:color w:val="050505"/>
                      <w:spacing w:val="-25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o</w:t>
                  </w:r>
                  <w:r>
                    <w:rPr>
                      <w:rFonts w:ascii="Arial"/>
                      <w:color w:val="050505"/>
                      <w:spacing w:val="-9"/>
                      <w:w w:val="98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total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node.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response</w:t>
                  </w:r>
                  <w:r>
                    <w:rPr>
                      <w:rFonts w:ascii="Arial"/>
                      <w:color w:val="050505"/>
                      <w:spacing w:val="6"/>
                      <w:w w:val="92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rate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lka</w:t>
                  </w:r>
                  <w:r>
                    <w:rPr>
                      <w:rFonts w:ascii="Arial"/>
                      <w:color w:val="050505"/>
                      <w:spacing w:val="-13"/>
                      <w:w w:val="103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producer</w:t>
                  </w:r>
                  <w:r>
                    <w:rPr>
                      <w:rFonts w:ascii="Arial"/>
                      <w:color w:val="050505"/>
                      <w:spacing w:val="7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record</w:t>
                  </w:r>
                  <w:r>
                    <w:rPr>
                      <w:rFonts w:ascii="Arial"/>
                      <w:color w:val="050505"/>
                      <w:spacing w:val="-5"/>
                      <w:w w:val="9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send</w:t>
                  </w:r>
                  <w:r>
                    <w:rPr>
                      <w:rFonts w:ascii="Arial"/>
                      <w:color w:val="050505"/>
                      <w:spacing w:val="4"/>
                      <w:w w:val="94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rate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pt;margin-top:-16.927088pt;width:189pt;height:180pt;mso-position-horizontal-relative:page;mso-position-vertical-relative:paragraph;z-index:4192" type="#_x0000_t202" filled="false" stroked="true" strokeweight="1.44pt" strokecolor="#030303">
            <v:textbox inset="0,0,0,0">
              <w:txbxContent>
                <w:p>
                  <w:pPr>
                    <w:spacing w:before="3"/>
                    <w:ind w:left="28" w:right="72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107"/>
                      <w:sz w:val="15"/>
                    </w:rPr>
                    <w:t>E</w:t>
                  </w:r>
                  <w:r>
                    <w:rPr>
                      <w:rFonts w:ascii="Arial" w:hAnsi="Arial"/>
                      <w:color w:val="050505"/>
                      <w:spacing w:val="14"/>
                      <w:w w:val="107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06"/>
                      <w:sz w:val="15"/>
                    </w:rPr>
                    <w:t>s</w:t>
                  </w:r>
                  <w:r>
                    <w:rPr>
                      <w:rFonts w:ascii="Arial" w:hAnsi="Arial"/>
                      <w:color w:val="050505"/>
                      <w:spacing w:val="-14"/>
                      <w:w w:val="10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g</w:t>
                  </w:r>
                  <w:r>
                    <w:rPr>
                      <w:rFonts w:ascii="Arial" w:hAnsi="Arial"/>
                      <w:color w:val="050505"/>
                      <w:spacing w:val="-35"/>
                      <w:w w:val="103"/>
                      <w:sz w:val="15"/>
                    </w:rPr>
                    <w:t>u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ente</w:t>
                  </w:r>
                  <w:r>
                    <w:rPr>
                      <w:rFonts w:ascii="Arial" w:hAnsi="Arial"/>
                      <w:color w:val="050505"/>
                      <w:spacing w:val="-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paso</w:t>
                  </w:r>
                  <w:r>
                    <w:rPr>
                      <w:rFonts w:ascii="Arial" w:hAnsi="Arial"/>
                      <w:color w:val="050505"/>
                      <w:spacing w:val="-2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será</w:t>
                  </w:r>
                  <w:r>
                    <w:rPr>
                      <w:rFonts w:ascii="Arial" w:hAnsi="Arial"/>
                      <w:color w:val="050505"/>
                      <w:spacing w:val="-2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29"/>
                      <w:w w:val="21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ntegrar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el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MeterRegistry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nuestro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producer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como</w:t>
                  </w:r>
                  <w:r>
                    <w:rPr>
                      <w:rFonts w:ascii="Arial" w:hAns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se</w:t>
                  </w:r>
                  <w:r>
                    <w:rPr>
                      <w:rFonts w:ascii="Arial" w:hAnsi="Arial"/>
                      <w:color w:val="050505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muestra</w:t>
                  </w:r>
                  <w:r>
                    <w:rPr>
                      <w:rFonts w:ascii="Arial" w:hAnsi="Arial"/>
                      <w:color w:val="050505"/>
                      <w:spacing w:val="-1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15"/>
                      <w:w w:val="11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conti</w:t>
                  </w:r>
                  <w:r>
                    <w:rPr>
                      <w:rFonts w:ascii="Arial" w:hAnsi="Arial"/>
                      <w:color w:val="050505"/>
                      <w:spacing w:val="-10"/>
                      <w:w w:val="95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uación: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4"/>
                      <w:sz w:val="15"/>
                    </w:rPr>
                    <w:t>@Bean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30" w:lineRule="auto" w:before="6"/>
                    <w:ind w:left="28" w:right="249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10"/>
                      <w:sz w:val="15"/>
                    </w:rPr>
                    <w:t>publ</w:t>
                  </w:r>
                  <w:r>
                    <w:rPr>
                      <w:rFonts w:ascii="Arial"/>
                      <w:color w:val="7C1A56"/>
                      <w:spacing w:val="-18"/>
                      <w:w w:val="110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w w:val="115"/>
                      <w:sz w:val="15"/>
                    </w:rPr>
                    <w:t>c</w:t>
                  </w:r>
                  <w:r>
                    <w:rPr>
                      <w:rFonts w:ascii="Arial"/>
                      <w:color w:val="7C1A56"/>
                      <w:spacing w:val="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Kafka</w:t>
                  </w:r>
                  <w:r>
                    <w:rPr>
                      <w:rFonts w:ascii="Arial"/>
                      <w:color w:val="050505"/>
                      <w:spacing w:val="-20"/>
                      <w:w w:val="91"/>
                      <w:sz w:val="15"/>
                    </w:rPr>
                    <w:t>T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emplate&lt;Str</w:t>
                  </w:r>
                  <w:r>
                    <w:rPr>
                      <w:rFonts w:ascii="Arial"/>
                      <w:color w:val="050505"/>
                      <w:spacing w:val="5"/>
                      <w:w w:val="9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ng,</w:t>
                  </w:r>
                  <w:r>
                    <w:rPr>
                      <w:rFonts w:asci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String&gt;</w:t>
                  </w:r>
                  <w:r>
                    <w:rPr>
                      <w:rFonts w:ascii="Arial"/>
                      <w:color w:val="050505"/>
                      <w:spacing w:val="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89"/>
                      <w:sz w:val="15"/>
                    </w:rPr>
                    <w:t>kalkaTemplateQ</w:t>
                  </w:r>
                  <w:r>
                    <w:rPr>
                      <w:rFonts w:asci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16"/>
                      <w:sz w:val="15"/>
                    </w:rPr>
                    <w:t>{</w:t>
                  </w:r>
                  <w:r>
                    <w:rPr>
                      <w:rFonts w:ascii="Arial"/>
                      <w:color w:val="050505"/>
                      <w:w w:val="11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Def</w:t>
                  </w:r>
                  <w:r>
                    <w:rPr>
                      <w:rFonts w:ascii="Arial"/>
                      <w:color w:val="050505"/>
                      <w:spacing w:val="-20"/>
                      <w:w w:val="96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ultK</w:t>
                  </w:r>
                  <w:r>
                    <w:rPr>
                      <w:rFonts w:ascii="Arial"/>
                      <w:color w:val="050505"/>
                      <w:spacing w:val="-15"/>
                      <w:w w:val="96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lkaProducerFactory&lt;Str</w:t>
                  </w:r>
                  <w:r>
                    <w:rPr>
                      <w:rFonts w:ascii="Arial"/>
                      <w:color w:val="050505"/>
                      <w:spacing w:val="12"/>
                      <w:w w:val="9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ng,</w:t>
                  </w:r>
                  <w:r>
                    <w:rPr>
                      <w:rFonts w:ascii="Arial"/>
                      <w:color w:val="050505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Str</w:t>
                  </w:r>
                  <w:r>
                    <w:rPr>
                      <w:rFonts w:ascii="Arial"/>
                      <w:color w:val="050505"/>
                      <w:spacing w:val="-7"/>
                      <w:w w:val="98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ng&gt;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 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producerFactory=</w:t>
                  </w:r>
                  <w:r>
                    <w:rPr>
                      <w:rFonts w:ascii="Arial"/>
                      <w:color w:val="693D3B"/>
                      <w:spacing w:val="11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04"/>
                      <w:sz w:val="15"/>
                    </w:rPr>
                    <w:t>new</w:t>
                  </w:r>
                  <w:r>
                    <w:rPr>
                      <w:rFonts w:ascii="Arial"/>
                      <w:color w:val="7C1A56"/>
                      <w:spacing w:val="-1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DefaultKafkaProducerFactory&lt;&gt;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(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6" w:lineRule="exact" w:before="2"/>
                    <w:ind w:left="71" w:right="1567" w:firstLine="72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producerPropertiesO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;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 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producerFactory</w:t>
                  </w:r>
                  <w:r>
                    <w:rPr>
                      <w:rFonts w:ascii="Arial"/>
                      <w:color w:val="693D3B"/>
                      <w:spacing w:val="-24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110"/>
                      <w:sz w:val="15"/>
                    </w:rPr>
                    <w:t>addl</w:t>
                  </w:r>
                  <w:r>
                    <w:rPr>
                      <w:rFonts w:ascii="Arial"/>
                      <w:color w:val="050505"/>
                      <w:spacing w:val="-3"/>
                      <w:w w:val="110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stener</w:t>
                  </w:r>
                  <w:r>
                    <w:rPr>
                      <w:rFonts w:ascii="Arial"/>
                      <w:color w:val="050505"/>
                      <w:spacing w:val="-7"/>
                      <w:w w:val="94"/>
                      <w:sz w:val="15"/>
                    </w:rPr>
                    <w:t>(</w:t>
                  </w:r>
                  <w:r>
                    <w:rPr>
                      <w:rFonts w:ascii="Arial"/>
                      <w:color w:val="7C1A56"/>
                      <w:w w:val="102"/>
                      <w:sz w:val="15"/>
                    </w:rPr>
                    <w:t>new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6" w:lineRule="exact" w:before="7"/>
                    <w:ind w:left="28" w:right="1013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050505"/>
                      <w:w w:val="103"/>
                      <w:sz w:val="15"/>
                    </w:rPr>
                    <w:t>M</w:t>
                  </w:r>
                  <w:r>
                    <w:rPr>
                      <w:rFonts w:ascii="Arial"/>
                      <w:color w:val="050505"/>
                      <w:spacing w:val="-19"/>
                      <w:w w:val="103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crometerProducerl</w:t>
                  </w:r>
                  <w:r>
                    <w:rPr>
                      <w:rFonts w:ascii="Arial"/>
                      <w:color w:val="050505"/>
                      <w:spacing w:val="8"/>
                      <w:w w:val="95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stener&lt;Str</w:t>
                  </w:r>
                  <w:r>
                    <w:rPr>
                      <w:rFonts w:ascii="Arial"/>
                      <w:color w:val="050505"/>
                      <w:spacing w:val="6"/>
                      <w:w w:val="93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ng</w:t>
                  </w:r>
                  <w:r>
                    <w:rPr>
                      <w:rFonts w:ascii="Arial"/>
                      <w:color w:val="050505"/>
                      <w:spacing w:val="-11"/>
                      <w:w w:val="94"/>
                      <w:sz w:val="15"/>
                    </w:rPr>
                    <w:t>,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Str</w:t>
                  </w:r>
                  <w:r>
                    <w:rPr>
                      <w:rFonts w:ascii="Arial"/>
                      <w:color w:val="050505"/>
                      <w:spacing w:val="-7"/>
                      <w:w w:val="98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ng&gt;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27"/>
                      <w:w w:val="140"/>
                      <w:sz w:val="15"/>
                    </w:rPr>
                    <w:t>(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meterRegistryQ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))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40" w:lineRule="auto" w:before="0"/>
                    <w:ind w:left="28" w:right="769" w:firstLine="43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050505"/>
                      <w:w w:val="101"/>
                      <w:sz w:val="15"/>
                    </w:rPr>
                    <w:t>K</w:t>
                  </w:r>
                  <w:r>
                    <w:rPr>
                      <w:rFonts w:ascii="Arial"/>
                      <w:color w:val="050505"/>
                      <w:spacing w:val="-29"/>
                      <w:w w:val="102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w w:val="102"/>
                      <w:sz w:val="15"/>
                    </w:rPr>
                    <w:t>fk</w:t>
                  </w:r>
                  <w:r>
                    <w:rPr>
                      <w:rFonts w:ascii="Arial"/>
                      <w:color w:val="050505"/>
                      <w:spacing w:val="-19"/>
                      <w:w w:val="102"/>
                      <w:sz w:val="15"/>
                    </w:rPr>
                    <w:t>a</w:t>
                  </w:r>
                  <w:r>
                    <w:rPr>
                      <w:rFonts w:ascii="Arial"/>
                      <w:color w:val="050505"/>
                      <w:spacing w:val="-27"/>
                      <w:w w:val="107"/>
                      <w:sz w:val="15"/>
                    </w:rPr>
                    <w:t>T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emplate&lt;Str</w:t>
                  </w:r>
                  <w:r>
                    <w:rPr>
                      <w:rFonts w:ascii="Arial"/>
                      <w:color w:val="050505"/>
                      <w:spacing w:val="5"/>
                      <w:w w:val="9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ng,</w:t>
                  </w:r>
                  <w:r>
                    <w:rPr>
                      <w:rFonts w:ascii="Arial"/>
                      <w:color w:val="050505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String&gt;</w:t>
                  </w:r>
                  <w:r>
                    <w:rPr>
                      <w:rFonts w:asci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template</w:t>
                  </w:r>
                  <w:r>
                    <w:rPr>
                      <w:rFonts w:ascii="Arial"/>
                      <w:color w:val="693D3B"/>
                      <w:spacing w:val="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9"/>
                      <w:sz w:val="15"/>
                    </w:rPr>
                    <w:t>=</w:t>
                  </w:r>
                  <w:r>
                    <w:rPr>
                      <w:rFonts w:asci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99"/>
                      <w:sz w:val="15"/>
                    </w:rPr>
                    <w:t>new</w:t>
                  </w:r>
                  <w:r>
                    <w:rPr>
                      <w:rFonts w:ascii="Arial"/>
                      <w:color w:val="7C1A56"/>
                      <w:w w:val="9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Kelka</w:t>
                  </w:r>
                  <w:r>
                    <w:rPr>
                      <w:rFonts w:ascii="Arial"/>
                      <w:color w:val="050505"/>
                      <w:spacing w:val="-21"/>
                      <w:w w:val="96"/>
                      <w:sz w:val="15"/>
                    </w:rPr>
                    <w:t>T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emplate&lt;&gt;</w:t>
                  </w:r>
                  <w:r>
                    <w:rPr>
                      <w:rFonts w:ascii="Arial"/>
                      <w:color w:val="050505"/>
                      <w:spacing w:val="8"/>
                      <w:w w:val="92"/>
                      <w:sz w:val="15"/>
                    </w:rPr>
                    <w:t>(</w:t>
                  </w:r>
                  <w:r>
                    <w:rPr>
                      <w:rFonts w:ascii="Arial"/>
                      <w:color w:val="693D3B"/>
                      <w:w w:val="91"/>
                      <w:sz w:val="15"/>
                    </w:rPr>
                    <w:t>producerFactor</w:t>
                  </w:r>
                  <w:r>
                    <w:rPr>
                      <w:rFonts w:ascii="Arial"/>
                      <w:color w:val="693D3B"/>
                      <w:spacing w:val="3"/>
                      <w:w w:val="91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w w:val="123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122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6" w:lineRule="exact" w:before="0"/>
                    <w:ind w:left="71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06"/>
                      <w:sz w:val="15"/>
                    </w:rPr>
                    <w:t>ret</w:t>
                  </w:r>
                  <w:r>
                    <w:rPr>
                      <w:rFonts w:ascii="Arial"/>
                      <w:color w:val="7C1A56"/>
                      <w:spacing w:val="-18"/>
                      <w:w w:val="106"/>
                      <w:sz w:val="15"/>
                    </w:rPr>
                    <w:t>u</w:t>
                  </w:r>
                  <w:r>
                    <w:rPr>
                      <w:rFonts w:ascii="Arial"/>
                      <w:color w:val="7C1A56"/>
                      <w:w w:val="119"/>
                      <w:sz w:val="15"/>
                    </w:rPr>
                    <w:t>r</w:t>
                  </w:r>
                  <w:r>
                    <w:rPr>
                      <w:rFonts w:ascii="Arial"/>
                      <w:color w:val="7C1A56"/>
                      <w:spacing w:val="14"/>
                      <w:w w:val="119"/>
                      <w:sz w:val="15"/>
                    </w:rPr>
                    <w:t>n</w:t>
                  </w:r>
                  <w:r>
                    <w:rPr>
                      <w:rFonts w:ascii="Arial"/>
                      <w:color w:val="693D3B"/>
                      <w:w w:val="95"/>
                      <w:sz w:val="15"/>
                    </w:rPr>
                    <w:t>temp</w:t>
                  </w:r>
                  <w:r>
                    <w:rPr>
                      <w:rFonts w:ascii="Arial"/>
                      <w:color w:val="693D3B"/>
                      <w:spacing w:val="-7"/>
                      <w:w w:val="95"/>
                      <w:sz w:val="15"/>
                    </w:rPr>
                    <w:t>l</w:t>
                  </w:r>
                  <w:r>
                    <w:rPr>
                      <w:rFonts w:ascii="Arial"/>
                      <w:color w:val="693D3B"/>
                      <w:w w:val="96"/>
                      <w:sz w:val="15"/>
                    </w:rPr>
                    <w:t>at</w:t>
                  </w:r>
                  <w:r>
                    <w:rPr>
                      <w:rFonts w:ascii="Arial"/>
                      <w:color w:val="693D3B"/>
                      <w:spacing w:val="-1"/>
                      <w:w w:val="96"/>
                      <w:sz w:val="15"/>
                    </w:rPr>
                    <w:t>e</w:t>
                  </w:r>
                  <w:r>
                    <w:rPr>
                      <w:rFonts w:ascii="Arial"/>
                      <w:color w:val="050505"/>
                      <w:w w:val="178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pStyle w:val="BodyText"/>
                    <w:spacing w:line="240" w:lineRule="auto" w:before="2"/>
                    <w:ind w:left="28" w:right="0"/>
                    <w:jc w:val="left"/>
                  </w:pPr>
                  <w:r>
                    <w:rPr>
                      <w:color w:val="050505"/>
                      <w:w w:val="124"/>
                    </w:rPr>
                    <w:t>}</w:t>
                  </w:r>
                  <w:r>
                    <w:rPr/>
                  </w:r>
                </w:p>
                <w:p>
                  <w:pPr>
                    <w:spacing w:line="240" w:lineRule="auto" w:before="4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spacing w:line="228" w:lineRule="auto" w:before="0"/>
                    <w:ind w:left="28" w:right="251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Lo</w:t>
                  </w:r>
                  <w:r>
                    <w:rPr>
                      <w:rFonts w:ascii="Arial" w:hAnsi="Arial"/>
                      <w:color w:val="050505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mportante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15"/>
                      <w:w w:val="11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mencionar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color w:val="050505"/>
                      <w:w w:val="106"/>
                      <w:sz w:val="16"/>
                    </w:rPr>
                    <w:t>este</w:t>
                  </w:r>
                  <w:r>
                    <w:rPr>
                      <w:rFonts w:ascii="Times New Roman" w:hAnsi="Times New Roman"/>
                      <w:color w:val="050505"/>
                      <w:spacing w:val="-4"/>
                      <w:sz w:val="16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punto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es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5"/>
                      <w:sz w:val="15"/>
                    </w:rPr>
                    <w:t>la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nclusión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del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método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0"/>
                      <w:sz w:val="15"/>
                    </w:rPr>
                    <w:t>meterRegistryQ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5"/>
                      <w:sz w:val="15"/>
                    </w:rPr>
                    <w:t>la</w:t>
                  </w:r>
                  <w:r>
                    <w:rPr>
                      <w:rFonts w:ascii="Arial" w:hAnsi="Arial"/>
                      <w:color w:val="050505"/>
                      <w:spacing w:val="-2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creación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z w:val="15"/>
                    </w:rPr>
                    <w:t>de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22"/>
                      <w:w w:val="112"/>
                      <w:sz w:val="15"/>
                    </w:rPr>
                    <w:t>u</w:t>
                  </w:r>
                  <w:r>
                    <w:rPr>
                      <w:rFonts w:ascii="Arial" w:hAnsi="Arial"/>
                      <w:color w:val="050505"/>
                      <w:w w:val="123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w w:val="12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M</w:t>
                  </w:r>
                  <w:r>
                    <w:rPr>
                      <w:rFonts w:ascii="Arial" w:hAnsi="Arial"/>
                      <w:color w:val="050505"/>
                      <w:spacing w:val="-19"/>
                      <w:w w:val="10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crometerProducerl</w:t>
                  </w:r>
                  <w:r>
                    <w:rPr>
                      <w:rFonts w:ascii="Arial" w:hAnsi="Arial"/>
                      <w:color w:val="050505"/>
                      <w:spacing w:val="8"/>
                      <w:w w:val="95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stener,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qu</w:t>
                  </w:r>
                  <w:r>
                    <w:rPr>
                      <w:rFonts w:ascii="Arial" w:hAnsi="Arial"/>
                      <w:color w:val="050505"/>
                      <w:spacing w:val="-11"/>
                      <w:w w:val="99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color w:val="050505"/>
                      <w:w w:val="103"/>
                      <w:sz w:val="16"/>
                    </w:rPr>
                    <w:t>estará</w:t>
                  </w:r>
                  <w:r>
                    <w:rPr>
                      <w:rFonts w:ascii="Times New Roman" w:hAnsi="Times New Roman"/>
                      <w:color w:val="050505"/>
                      <w:spacing w:val="-10"/>
                      <w:sz w:val="16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dando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seg</w:t>
                  </w:r>
                  <w:r>
                    <w:rPr>
                      <w:rFonts w:ascii="Arial" w:hAnsi="Arial"/>
                      <w:color w:val="050505"/>
                      <w:spacing w:val="-32"/>
                      <w:w w:val="96"/>
                      <w:sz w:val="15"/>
                    </w:rPr>
                    <w:t>u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miento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6"/>
                      <w:w w:val="11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as</w:t>
                  </w:r>
                  <w:r>
                    <w:rPr>
                      <w:rFonts w:ascii="Arial" w:hAnsi="Arial"/>
                      <w:color w:val="050505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métricas.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50505"/>
          <w:w w:val="104"/>
          <w:sz w:val="17"/>
        </w:rPr>
        <w:t>M</w:t>
      </w:r>
      <w:r>
        <w:rPr>
          <w:rFonts w:ascii="Arial"/>
          <w:color w:val="050505"/>
          <w:spacing w:val="-38"/>
          <w:w w:val="104"/>
          <w:sz w:val="17"/>
        </w:rPr>
        <w:t>u</w:t>
      </w:r>
      <w:r>
        <w:rPr>
          <w:rFonts w:ascii="Arial"/>
          <w:color w:val="050505"/>
          <w:spacing w:val="-70"/>
          <w:w w:val="239"/>
          <w:sz w:val="17"/>
        </w:rPr>
        <w:t>l</w:t>
      </w:r>
      <w:r>
        <w:rPr>
          <w:rFonts w:ascii="Arial"/>
          <w:color w:val="050505"/>
          <w:w w:val="119"/>
          <w:sz w:val="17"/>
        </w:rPr>
        <w:t>t</w:t>
      </w:r>
      <w:r>
        <w:rPr>
          <w:rFonts w:ascii="Arial"/>
          <w:color w:val="050505"/>
          <w:spacing w:val="-16"/>
          <w:w w:val="119"/>
          <w:sz w:val="17"/>
        </w:rPr>
        <w:t>i</w:t>
      </w:r>
      <w:r>
        <w:rPr>
          <w:rFonts w:ascii="Arial"/>
          <w:color w:val="050505"/>
          <w:w w:val="122"/>
          <w:sz w:val="17"/>
        </w:rPr>
        <w:t>t</w:t>
      </w:r>
      <w:r>
        <w:rPr>
          <w:rFonts w:ascii="Arial"/>
          <w:color w:val="050505"/>
          <w:spacing w:val="-16"/>
          <w:w w:val="122"/>
          <w:sz w:val="17"/>
        </w:rPr>
        <w:t>h</w:t>
      </w:r>
      <w:r>
        <w:rPr>
          <w:rFonts w:ascii="Arial"/>
          <w:color w:val="050505"/>
          <w:w w:val="103"/>
          <w:sz w:val="17"/>
        </w:rPr>
        <w:t>read</w:t>
      </w:r>
      <w:r>
        <w:rPr>
          <w:rFonts w:ascii="Arial"/>
          <w:sz w:val="17"/>
        </w:rPr>
      </w:r>
    </w:p>
    <w:p>
      <w:pPr>
        <w:spacing w:line="240" w:lineRule="auto" w:before="2"/>
        <w:rPr>
          <w:rFonts w:ascii="Arial" w:hAnsi="Arial" w:cs="Arial" w:eastAsia="Arial"/>
          <w:sz w:val="7"/>
          <w:szCs w:val="7"/>
        </w:rPr>
      </w:pPr>
    </w:p>
    <w:p>
      <w:pPr>
        <w:spacing w:line="2656" w:lineRule="exact"/>
        <w:ind w:left="10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2"/>
          <w:sz w:val="20"/>
          <w:szCs w:val="20"/>
        </w:rPr>
        <w:pict>
          <v:group style="width:191.55pt;height:132.85pt;mso-position-horizontal-relative:char;mso-position-vertical-relative:line" coordorigin="0,0" coordsize="3831,2657">
            <v:group style="position:absolute;left:14;top:25;width:3802;height:2" coordorigin="14,25" coordsize="3802,2">
              <v:shape style="position:absolute;left:14;top:25;width:3802;height:2" coordorigin="14,25" coordsize="3802,0" path="m14,25l3816,25e" filled="false" stroked="true" strokeweight="1.44pt" strokecolor="#030303">
                <v:path arrowok="t"/>
              </v:shape>
            </v:group>
            <v:group style="position:absolute;left:25;top:11;width:2;height:2636" coordorigin="25,11" coordsize="2,2636">
              <v:shape style="position:absolute;left:25;top:11;width:2;height:2636" coordorigin="25,11" coordsize="0,2636" path="m25,2646l25,11e" filled="false" stroked="true" strokeweight="1.08pt" strokecolor="#030303">
                <v:path arrowok="t"/>
              </v:shape>
            </v:group>
            <v:group style="position:absolute;left:14;top:2635;width:3802;height:2" coordorigin="14,2635" coordsize="3802,2">
              <v:shape style="position:absolute;left:14;top:2635;width:3802;height:2" coordorigin="14,2635" coordsize="3802,0" path="m14,2635l3816,2635e" filled="false" stroked="true" strokeweight="1.08pt" strokecolor="#030303">
                <v:path arrowok="t"/>
              </v:shape>
            </v:group>
            <v:group style="position:absolute;left:3805;top:11;width:2;height:2636" coordorigin="3805,11" coordsize="2,2636">
              <v:shape style="position:absolute;left:3805;top:11;width:2;height:2636" coordorigin="3805,11" coordsize="0,2636" path="m3805,2646l3805,11e" filled="false" stroked="true" strokeweight="1.08pt" strokecolor="#030303">
                <v:path arrowok="t"/>
              </v:shape>
              <v:shape style="position:absolute;left:25;top:25;width:3780;height:2610" type="#_x0000_t202" filled="false" stroked="false">
                <v:textbox inset="0,0,0,0">
                  <w:txbxContent>
                    <w:p>
                      <w:pPr>
                        <w:spacing w:line="230" w:lineRule="auto" w:before="23"/>
                        <w:ind w:left="46" w:right="189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Si</w:t>
                      </w:r>
                      <w:r>
                        <w:rPr>
                          <w:rFonts w:ascii="Arial" w:hAnsi="Arial"/>
                          <w:color w:val="050505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1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color w:val="050505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desea</w:t>
                      </w:r>
                      <w:r>
                        <w:rPr>
                          <w:rFonts w:ascii="Arial" w:hAnsi="Arial"/>
                          <w:color w:val="050505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consum</w:t>
                      </w:r>
                      <w:r>
                        <w:rPr>
                          <w:rFonts w:ascii="Arial" w:hAnsi="Arial"/>
                          <w:color w:val="050505"/>
                          <w:spacing w:val="7"/>
                          <w:w w:val="94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r</w:t>
                      </w:r>
                      <w:r>
                        <w:rPr>
                          <w:rFonts w:ascii="Arial" w:hAnsi="Arial"/>
                          <w:color w:val="050505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50505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forma</w:t>
                      </w:r>
                      <w:r>
                        <w:rPr>
                          <w:rFonts w:ascii="Arial" w:hAnsi="Arial"/>
                          <w:color w:val="050505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concurrente</w:t>
                      </w:r>
                      <w:r>
                        <w:rPr>
                          <w:rFonts w:ascii="Arial" w:hAnsi="Arial"/>
                          <w:color w:val="050505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3"/>
                          <w:sz w:val="15"/>
                        </w:rPr>
                        <w:t>en</w:t>
                      </w:r>
                      <w:r>
                        <w:rPr>
                          <w:rFonts w:ascii="Arial" w:hAnsi="Arial"/>
                          <w:color w:val="050505"/>
                          <w:w w:val="10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Spr</w:t>
                      </w:r>
                      <w:r>
                        <w:rPr>
                          <w:rFonts w:ascii="Arial" w:hAnsi="Arial"/>
                          <w:color w:val="050505"/>
                          <w:spacing w:val="-4"/>
                          <w:w w:val="92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101"/>
                          <w:sz w:val="15"/>
                        </w:rPr>
                        <w:t>ng</w:t>
                      </w:r>
                      <w:r>
                        <w:rPr>
                          <w:rFonts w:ascii="Arial" w:hAnsi="Arial"/>
                          <w:color w:val="050505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1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color w:val="050505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debe</w:t>
                      </w:r>
                      <w:r>
                        <w:rPr>
                          <w:rFonts w:ascii="Arial" w:hAnsi="Arial"/>
                          <w:color w:val="050505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agregar</w:t>
                      </w:r>
                      <w:r>
                        <w:rPr>
                          <w:rFonts w:ascii="Arial" w:hAnsi="Arial"/>
                          <w:color w:val="050505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w w:val="119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50505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6"/>
                          <w:sz w:val="15"/>
                        </w:rPr>
                        <w:t>s</w:t>
                      </w:r>
                      <w:r>
                        <w:rPr>
                          <w:rFonts w:ascii="Arial" w:hAnsi="Arial"/>
                          <w:color w:val="050505"/>
                          <w:spacing w:val="-14"/>
                          <w:w w:val="106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guiente</w:t>
                      </w:r>
                      <w:r>
                        <w:rPr>
                          <w:rFonts w:ascii="Arial" w:hAnsi="Arial"/>
                          <w:color w:val="050505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configuración</w:t>
                      </w:r>
                      <w:r>
                        <w:rPr>
                          <w:rFonts w:ascii="Arial" w:hAnsi="Arial"/>
                          <w:color w:val="050505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en</w:t>
                      </w:r>
                      <w:r>
                        <w:rPr>
                          <w:rFonts w:ascii="Arial" w:hAnsi="Arial"/>
                          <w:color w:val="050505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COncum</w:t>
                      </w:r>
                      <w:r>
                        <w:rPr>
                          <w:rFonts w:ascii="Arial" w:hAnsi="Arial"/>
                          <w:color w:val="050505"/>
                          <w:spacing w:val="-23"/>
                          <w:w w:val="95"/>
                          <w:sz w:val="15"/>
                        </w:rPr>
                        <w:t>1</w:t>
                      </w:r>
                      <w:r>
                        <w:rPr>
                          <w:rFonts w:ascii="Arial" w:hAnsi="Arial"/>
                          <w:color w:val="050505"/>
                          <w:w w:val="97"/>
                          <w:sz w:val="15"/>
                        </w:rPr>
                        <w:t>ntK81kal.istenerContai</w:t>
                      </w:r>
                      <w:r>
                        <w:rPr>
                          <w:rFonts w:ascii="Arial" w:hAnsi="Arial"/>
                          <w:color w:val="050505"/>
                          <w:spacing w:val="9"/>
                          <w:w w:val="97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50505"/>
                          <w:w w:val="100"/>
                          <w:sz w:val="15"/>
                        </w:rPr>
                        <w:t>erFactory:</w:t>
                      </w:r>
                      <w:r>
                        <w:rPr>
                          <w:rFonts w:ascii="Arial" w:hAnsi="Arial"/>
                          <w:w w:val="100"/>
                          <w:sz w:val="15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46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93D3B"/>
                          <w:spacing w:val="-26"/>
                          <w:w w:val="162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693D3B"/>
                          <w:w w:val="91"/>
                          <w:sz w:val="15"/>
                        </w:rPr>
                        <w:t>istenerContainerFactory</w:t>
                      </w:r>
                      <w:r>
                        <w:rPr>
                          <w:rFonts w:ascii="Arial"/>
                          <w:color w:val="693D3B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spacing w:val="-31"/>
                          <w:w w:val="141"/>
                          <w:sz w:val="15"/>
                        </w:rPr>
                        <w:t>.</w:t>
                      </w:r>
                      <w:r>
                        <w:rPr>
                          <w:rFonts w:ascii="Arial"/>
                          <w:color w:val="050505"/>
                          <w:w w:val="91"/>
                          <w:sz w:val="15"/>
                        </w:rPr>
                        <w:t>setConcurrency</w:t>
                      </w:r>
                      <w:r>
                        <w:rPr>
                          <w:rFonts w:ascii="Arial"/>
                          <w:color w:val="050505"/>
                          <w:w w:val="92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color w:val="050505"/>
                          <w:spacing w:val="5"/>
                          <w:w w:val="92"/>
                          <w:sz w:val="15"/>
                        </w:rPr>
                        <w:t>3</w:t>
                      </w:r>
                      <w:r>
                        <w:rPr>
                          <w:rFonts w:ascii="Arial"/>
                          <w:color w:val="050505"/>
                          <w:w w:val="123"/>
                          <w:sz w:val="15"/>
                        </w:rPr>
                        <w:t>)</w:t>
                      </w:r>
                      <w:r>
                        <w:rPr>
                          <w:rFonts w:ascii="Arial"/>
                          <w:color w:val="050505"/>
                          <w:w w:val="122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46" w:right="324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Con</w:t>
                      </w:r>
                      <w:r>
                        <w:rPr>
                          <w:rFonts w:ascii="Arial" w:hAnsi="Arial"/>
                          <w:color w:val="050505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esto</w:t>
                      </w:r>
                      <w:r>
                        <w:rPr>
                          <w:rFonts w:ascii="Arial" w:hAnsi="Arial"/>
                          <w:color w:val="050505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1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color w:val="050505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ten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w w:val="95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color w:val="050505"/>
                          <w:w w:val="101"/>
                          <w:sz w:val="15"/>
                        </w:rPr>
                        <w:t>rán</w:t>
                      </w:r>
                      <w:r>
                        <w:rPr>
                          <w:rFonts w:ascii="Arial" w:hAnsi="Arial"/>
                          <w:color w:val="050505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3</w:t>
                      </w:r>
                      <w:r>
                        <w:rPr>
                          <w:rFonts w:ascii="Arial" w:hAnsi="Arial"/>
                          <w:color w:val="050505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hilos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consumiendo</w:t>
                      </w:r>
                      <w:r>
                        <w:rPr>
                          <w:rFonts w:ascii="Arial" w:hAnsi="Arial"/>
                          <w:color w:val="050505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mensajes</w:t>
                      </w:r>
                      <w:r>
                        <w:rPr>
                          <w:rFonts w:ascii="Arial" w:hAnsi="Arial"/>
                          <w:color w:val="050505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forma</w:t>
                      </w:r>
                      <w:r>
                        <w:rPr>
                          <w:rFonts w:ascii="Arial" w:hAnsi="Arial"/>
                          <w:color w:val="050505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concurrente.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46" w:right="344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97"/>
                          <w:sz w:val="15"/>
                        </w:rPr>
                        <w:t>Los</w:t>
                      </w:r>
                      <w:r>
                        <w:rPr>
                          <w:rFonts w:ascii="Arial" w:hAnsi="Arial"/>
                          <w:color w:val="050505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nombres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color w:val="050505"/>
                          <w:spacing w:val="7"/>
                          <w:w w:val="95"/>
                          <w:sz w:val="15"/>
                        </w:rPr>
                        <w:t>e</w:t>
                      </w:r>
                      <w:r>
                        <w:rPr>
                          <w:rFonts w:ascii="Arial" w:hAnsi="Arial"/>
                          <w:color w:val="050505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os</w:t>
                      </w:r>
                      <w:r>
                        <w:rPr>
                          <w:rFonts w:ascii="Arial" w:hAnsi="Arial"/>
                          <w:color w:val="050505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hilos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se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consttu</w:t>
                      </w:r>
                      <w:r>
                        <w:rPr>
                          <w:rFonts w:ascii="Arial" w:hAnsi="Arial"/>
                          <w:color w:val="050505"/>
                          <w:spacing w:val="4"/>
                          <w:w w:val="93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7"/>
                          <w:sz w:val="15"/>
                        </w:rPr>
                        <w:t>rán</w:t>
                      </w:r>
                      <w:r>
                        <w:rPr>
                          <w:rFonts w:ascii="Arial" w:hAnsi="Arial"/>
                          <w:color w:val="050505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por</w:t>
                      </w:r>
                      <w:r>
                        <w:rPr>
                          <w:rFonts w:ascii="Arial" w:hAnsi="Arial"/>
                          <w:color w:val="050505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default</w:t>
                      </w:r>
                      <w:r>
                        <w:rPr>
                          <w:rFonts w:ascii="Arial" w:hAnsi="Arial"/>
                          <w:color w:val="050505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del</w:t>
                      </w:r>
                      <w:r>
                        <w:rPr>
                          <w:rFonts w:ascii="Arial" w:hAnsi="Arial"/>
                          <w:color w:val="050505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siguie</w:t>
                      </w:r>
                      <w:r>
                        <w:rPr>
                          <w:rFonts w:ascii="Arial" w:hAnsi="Arial"/>
                          <w:color w:val="050505"/>
                          <w:spacing w:val="-10"/>
                          <w:w w:val="93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50505"/>
                          <w:w w:val="102"/>
                          <w:sz w:val="15"/>
                        </w:rPr>
                        <w:t>te</w:t>
                      </w:r>
                      <w:r>
                        <w:rPr>
                          <w:rFonts w:ascii="Arial" w:hAnsi="Arial"/>
                          <w:color w:val="050505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0"/>
                          <w:sz w:val="15"/>
                        </w:rPr>
                        <w:t>modo: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134" w:val="left" w:leader="none"/>
                        </w:tabs>
                        <w:spacing w:line="169" w:lineRule="exact" w:before="0"/>
                        <w:ind w:left="133" w:right="0" w:hanging="87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50505"/>
                          <w:w w:val="88"/>
                          <w:sz w:val="15"/>
                        </w:rPr>
                        <w:t>container-O-C-2</w:t>
                      </w:r>
                      <w:r>
                        <w:rPr>
                          <w:rFonts w:ascii="Arial"/>
                          <w:color w:val="050505"/>
                          <w:sz w:val="15"/>
                        </w:rPr>
                        <w:t>  </w:t>
                      </w:r>
                      <w:r>
                        <w:rPr>
                          <w:rFonts w:ascii="Arial"/>
                          <w:color w:val="050505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050505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w w:val="94"/>
                          <w:sz w:val="15"/>
                        </w:rPr>
                        <w:t>Primer</w:t>
                      </w:r>
                      <w:r>
                        <w:rPr>
                          <w:rFonts w:ascii="Arial"/>
                          <w:color w:val="050505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w w:val="95"/>
                          <w:sz w:val="15"/>
                        </w:rPr>
                        <w:t>h</w:t>
                      </w:r>
                      <w:r>
                        <w:rPr>
                          <w:rFonts w:ascii="Arial"/>
                          <w:color w:val="050505"/>
                          <w:spacing w:val="-11"/>
                          <w:w w:val="95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050505"/>
                          <w:w w:val="104"/>
                          <w:sz w:val="15"/>
                        </w:rPr>
                        <w:t>lo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134" w:val="left" w:leader="none"/>
                        </w:tabs>
                        <w:spacing w:line="166" w:lineRule="exact" w:before="0"/>
                        <w:ind w:left="133" w:right="0" w:hanging="87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50505"/>
                          <w:w w:val="93"/>
                          <w:sz w:val="15"/>
                        </w:rPr>
                        <w:t>container-</w:t>
                      </w:r>
                      <w:r>
                        <w:rPr>
                          <w:rFonts w:ascii="Arial"/>
                          <w:color w:val="050505"/>
                          <w:spacing w:val="-14"/>
                          <w:w w:val="93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color w:val="050505"/>
                          <w:w w:val="96"/>
                          <w:sz w:val="15"/>
                        </w:rPr>
                        <w:t>-C-2</w:t>
                      </w:r>
                      <w:r>
                        <w:rPr>
                          <w:rFonts w:ascii="Arial"/>
                          <w:color w:val="050505"/>
                          <w:sz w:val="15"/>
                        </w:rPr>
                        <w:t>  </w:t>
                      </w:r>
                      <w:r>
                        <w:rPr>
                          <w:rFonts w:ascii="Arial"/>
                          <w:color w:val="050505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050505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w w:val="93"/>
                          <w:sz w:val="15"/>
                        </w:rPr>
                        <w:t>Segundo</w:t>
                      </w:r>
                      <w:r>
                        <w:rPr>
                          <w:rFonts w:ascii="Arial"/>
                          <w:color w:val="050505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w w:val="94"/>
                          <w:sz w:val="15"/>
                        </w:rPr>
                        <w:t>hilo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134" w:val="left" w:leader="none"/>
                        </w:tabs>
                        <w:spacing w:line="169" w:lineRule="exact" w:before="0"/>
                        <w:ind w:left="133" w:right="0" w:hanging="87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50505"/>
                          <w:w w:val="91"/>
                          <w:sz w:val="15"/>
                        </w:rPr>
                        <w:t>container-2-C-2</w:t>
                      </w:r>
                      <w:r>
                        <w:rPr>
                          <w:rFonts w:ascii="Arial"/>
                          <w:color w:val="050505"/>
                          <w:sz w:val="15"/>
                        </w:rPr>
                        <w:t>  </w:t>
                      </w:r>
                      <w:r>
                        <w:rPr>
                          <w:rFonts w:ascii="Arial"/>
                          <w:color w:val="050505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w w:val="104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color w:val="050505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spacing w:val="-20"/>
                          <w:w w:val="99"/>
                          <w:sz w:val="15"/>
                        </w:rPr>
                        <w:t>T</w:t>
                      </w:r>
                      <w:r>
                        <w:rPr>
                          <w:rFonts w:ascii="Arial"/>
                          <w:color w:val="050505"/>
                          <w:w w:val="92"/>
                          <w:sz w:val="15"/>
                        </w:rPr>
                        <w:t>ercer</w:t>
                      </w:r>
                      <w:r>
                        <w:rPr>
                          <w:rFonts w:ascii="Arial"/>
                          <w:color w:val="050505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50505"/>
                          <w:spacing w:val="-43"/>
                          <w:w w:val="112"/>
                          <w:sz w:val="15"/>
                        </w:rPr>
                        <w:t>h</w:t>
                      </w:r>
                      <w:r>
                        <w:rPr>
                          <w:rFonts w:ascii="Arial"/>
                          <w:color w:val="050505"/>
                          <w:spacing w:val="-86"/>
                          <w:w w:val="216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050505"/>
                          <w:spacing w:val="-65"/>
                          <w:w w:val="216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050505"/>
                          <w:w w:val="107"/>
                          <w:sz w:val="15"/>
                        </w:rPr>
                        <w:t>o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52"/>
          <w:sz w:val="20"/>
          <w:szCs w:val="20"/>
        </w:rPr>
      </w:r>
    </w:p>
    <w:p>
      <w:pPr>
        <w:spacing w:after="0" w:line="2656" w:lineRule="exac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0" w:bottom="0" w:left="140" w:right="80"/>
        </w:sectPr>
      </w:pPr>
    </w:p>
    <w:p>
      <w:pPr>
        <w:spacing w:before="39"/>
        <w:ind w:left="1703" w:right="0" w:hanging="98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12.24pt;margin-top:20.18289pt;width:191.55pt;height:175pt;mso-position-horizontal-relative:page;mso-position-vertical-relative:paragraph;z-index:-45232" coordorigin="245,404" coordsize="3831,3500">
            <v:group style="position:absolute;left:270;top:414;width:2;height:3478" coordorigin="270,414" coordsize="2,3478">
              <v:shape style="position:absolute;left:270;top:414;width:2;height:3478" coordorigin="270,414" coordsize="0,3478" path="m270,3892l270,414e" filled="false" stroked="true" strokeweight="1.08pt" strokecolor="#030303">
                <v:path arrowok="t"/>
              </v:shape>
            </v:group>
            <v:group style="position:absolute;left:259;top:429;width:3802;height:2" coordorigin="259,429" coordsize="3802,2">
              <v:shape style="position:absolute;left:259;top:429;width:3802;height:2" coordorigin="259,429" coordsize="3802,0" path="m259,429l4061,429e" filled="false" stroked="true" strokeweight="1.44pt" strokecolor="#030303">
                <v:path arrowok="t"/>
              </v:shape>
            </v:group>
            <v:group style="position:absolute;left:259;top:3878;width:3802;height:2" coordorigin="259,3878" coordsize="3802,2">
              <v:shape style="position:absolute;left:259;top:3878;width:3802;height:2" coordorigin="259,3878" coordsize="3802,0" path="m259,3878l4061,3878e" filled="false" stroked="true" strokeweight="1.44pt" strokecolor="#030303">
                <v:path arrowok="t"/>
              </v:shape>
            </v:group>
            <v:group style="position:absolute;left:4050;top:414;width:2;height:3478" coordorigin="4050,414" coordsize="2,3478">
              <v:shape style="position:absolute;left:4050;top:414;width:2;height:3478" coordorigin="4050,414" coordsize="0,3478" path="m4050,3892l4050,414e" filled="false" stroked="true" strokeweight="1.08pt" strokecolor="#030303">
                <v:path arrowok="t"/>
              </v:shape>
            </v:group>
            <w10:wrap type="none"/>
          </v:group>
        </w:pict>
      </w:r>
      <w:r>
        <w:rPr>
          <w:rFonts w:ascii="Arial"/>
          <w:color w:val="050505"/>
          <w:w w:val="102"/>
          <w:sz w:val="17"/>
        </w:rPr>
        <w:t>Hab</w:t>
      </w:r>
      <w:r>
        <w:rPr>
          <w:rFonts w:ascii="Arial"/>
          <w:color w:val="050505"/>
          <w:spacing w:val="-34"/>
          <w:w w:val="102"/>
          <w:sz w:val="17"/>
        </w:rPr>
        <w:t>i</w:t>
      </w:r>
      <w:r>
        <w:rPr>
          <w:rFonts w:ascii="Arial"/>
          <w:color w:val="050505"/>
          <w:spacing w:val="-92"/>
          <w:w w:val="239"/>
          <w:sz w:val="17"/>
        </w:rPr>
        <w:t>l</w:t>
      </w:r>
      <w:r>
        <w:rPr>
          <w:rFonts w:ascii="Arial"/>
          <w:color w:val="050505"/>
          <w:spacing w:val="-70"/>
          <w:w w:val="239"/>
          <w:sz w:val="17"/>
        </w:rPr>
        <w:t>i</w:t>
      </w:r>
      <w:r>
        <w:rPr>
          <w:rFonts w:ascii="Arial"/>
          <w:color w:val="050505"/>
          <w:w w:val="101"/>
          <w:sz w:val="17"/>
        </w:rPr>
        <w:t>tando</w:t>
      </w:r>
      <w:r>
        <w:rPr>
          <w:rFonts w:ascii="Arial"/>
          <w:color w:val="050505"/>
          <w:spacing w:val="-6"/>
          <w:sz w:val="17"/>
        </w:rPr>
        <w:t> </w:t>
      </w:r>
      <w:r>
        <w:rPr>
          <w:rFonts w:ascii="Arial"/>
          <w:color w:val="050505"/>
          <w:w w:val="106"/>
          <w:sz w:val="17"/>
        </w:rPr>
        <w:t>cons</w:t>
      </w:r>
      <w:r>
        <w:rPr>
          <w:rFonts w:ascii="Arial"/>
          <w:color w:val="050505"/>
          <w:spacing w:val="-6"/>
          <w:w w:val="106"/>
          <w:sz w:val="17"/>
        </w:rPr>
        <w:t>u</w:t>
      </w:r>
      <w:r>
        <w:rPr>
          <w:rFonts w:ascii="Arial"/>
          <w:color w:val="050505"/>
          <w:w w:val="102"/>
          <w:sz w:val="17"/>
        </w:rPr>
        <w:t>mer</w:t>
      </w:r>
      <w:r>
        <w:rPr>
          <w:rFonts w:ascii="Arial"/>
          <w:color w:val="050505"/>
          <w:spacing w:val="-15"/>
          <w:sz w:val="17"/>
        </w:rPr>
        <w:t> </w:t>
      </w:r>
      <w:r>
        <w:rPr>
          <w:rFonts w:ascii="Arial"/>
          <w:color w:val="050505"/>
          <w:w w:val="107"/>
          <w:sz w:val="17"/>
        </w:rPr>
        <w:t>en</w:t>
      </w:r>
      <w:r>
        <w:rPr>
          <w:rFonts w:ascii="Arial"/>
          <w:color w:val="050505"/>
          <w:spacing w:val="-20"/>
          <w:sz w:val="17"/>
        </w:rPr>
        <w:t> </w:t>
      </w:r>
      <w:r>
        <w:rPr>
          <w:rFonts w:ascii="Arial"/>
          <w:color w:val="050505"/>
          <w:w w:val="130"/>
          <w:sz w:val="17"/>
        </w:rPr>
        <w:t>t</w:t>
      </w:r>
      <w:r>
        <w:rPr>
          <w:rFonts w:ascii="Arial"/>
          <w:color w:val="050505"/>
          <w:spacing w:val="-11"/>
          <w:w w:val="130"/>
          <w:sz w:val="17"/>
        </w:rPr>
        <w:t>i</w:t>
      </w:r>
      <w:r>
        <w:rPr>
          <w:rFonts w:ascii="Arial"/>
          <w:color w:val="050505"/>
          <w:w w:val="101"/>
          <w:sz w:val="17"/>
        </w:rPr>
        <w:t>empo</w:t>
      </w:r>
      <w:r>
        <w:rPr>
          <w:rFonts w:ascii="Arial"/>
          <w:color w:val="050505"/>
          <w:spacing w:val="-2"/>
          <w:sz w:val="17"/>
        </w:rPr>
        <w:t> </w:t>
      </w:r>
      <w:r>
        <w:rPr>
          <w:rFonts w:ascii="Arial"/>
          <w:color w:val="050505"/>
          <w:sz w:val="17"/>
        </w:rPr>
        <w:t>de</w:t>
      </w:r>
      <w:r>
        <w:rPr>
          <w:rFonts w:ascii="Arial"/>
          <w:color w:val="050505"/>
          <w:sz w:val="17"/>
        </w:rPr>
        <w:t> </w:t>
      </w:r>
      <w:r>
        <w:rPr>
          <w:rFonts w:ascii="Arial"/>
          <w:color w:val="050505"/>
          <w:w w:val="111"/>
          <w:sz w:val="17"/>
        </w:rPr>
        <w:t>e</w:t>
      </w:r>
      <w:r>
        <w:rPr>
          <w:rFonts w:ascii="Arial"/>
          <w:color w:val="050505"/>
          <w:spacing w:val="-18"/>
          <w:w w:val="111"/>
          <w:sz w:val="17"/>
        </w:rPr>
        <w:t>i</w:t>
      </w:r>
      <w:r>
        <w:rPr>
          <w:rFonts w:ascii="Arial"/>
          <w:color w:val="050505"/>
          <w:w w:val="105"/>
          <w:sz w:val="17"/>
        </w:rPr>
        <w:t>ec</w:t>
      </w:r>
      <w:r>
        <w:rPr>
          <w:rFonts w:ascii="Arial"/>
          <w:color w:val="050505"/>
          <w:spacing w:val="-15"/>
          <w:w w:val="105"/>
          <w:sz w:val="17"/>
        </w:rPr>
        <w:t>u</w:t>
      </w:r>
      <w:r>
        <w:rPr>
          <w:rFonts w:ascii="Arial"/>
          <w:color w:val="050505"/>
          <w:w w:val="122"/>
          <w:sz w:val="17"/>
        </w:rPr>
        <w:t>c</w:t>
      </w:r>
      <w:r>
        <w:rPr>
          <w:rFonts w:ascii="Arial"/>
          <w:color w:val="050505"/>
          <w:spacing w:val="-6"/>
          <w:w w:val="122"/>
          <w:sz w:val="17"/>
        </w:rPr>
        <w:t>i</w:t>
      </w:r>
      <w:r>
        <w:rPr>
          <w:rFonts w:ascii="Arial"/>
          <w:color w:val="050505"/>
          <w:w w:val="108"/>
          <w:sz w:val="17"/>
        </w:rPr>
        <w:t>6n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17"/>
        <w:ind w:left="72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color w:val="050505"/>
          <w:w w:val="105"/>
          <w:sz w:val="17"/>
        </w:rPr>
        <w:t>Habilitando</w:t>
      </w:r>
      <w:r>
        <w:rPr>
          <w:rFonts w:ascii="Arial"/>
          <w:color w:val="050505"/>
          <w:spacing w:val="-1"/>
          <w:w w:val="105"/>
          <w:sz w:val="17"/>
        </w:rPr>
        <w:t> </w:t>
      </w:r>
      <w:r>
        <w:rPr>
          <w:rFonts w:ascii="Arial"/>
          <w:color w:val="050505"/>
          <w:spacing w:val="-3"/>
          <w:w w:val="105"/>
          <w:sz w:val="17"/>
        </w:rPr>
        <w:t>scheduling</w:t>
      </w:r>
      <w:r>
        <w:rPr>
          <w:rFonts w:ascii="Arial"/>
          <w:spacing w:val="-3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140" w:bottom="0" w:left="140" w:right="80"/>
          <w:cols w:num="2" w:equalWidth="0">
            <w:col w:w="3434" w:space="1088"/>
            <w:col w:w="7498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</w:p>
    <w:p>
      <w:pPr>
        <w:spacing w:line="1771" w:lineRule="exact"/>
        <w:ind w:left="418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4"/>
          <w:sz w:val="20"/>
          <w:szCs w:val="20"/>
        </w:rPr>
        <w:pict>
          <v:shape style="width:189pt;height:88.6pt;mso-position-horizontal-relative:char;mso-position-vertical-relative:line" type="#_x0000_t202" filled="false" stroked="true" strokeweight="1.44pt" strokecolor="#030303">
            <v:textbox inset="0,0,0,0">
              <w:txbxContent>
                <w:p>
                  <w:pPr>
                    <w:spacing w:line="232" w:lineRule="auto" w:before="0"/>
                    <w:ind w:left="28" w:right="35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100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11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color w:val="050505"/>
                      <w:w w:val="107"/>
                      <w:sz w:val="16"/>
                    </w:rPr>
                    <w:t>esta</w:t>
                  </w:r>
                  <w:r>
                    <w:rPr>
                      <w:rFonts w:ascii="Times New Roman" w:hAnsi="Times New Roman"/>
                      <w:color w:val="050505"/>
                      <w:spacing w:val="-6"/>
                      <w:sz w:val="16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sección</w:t>
                  </w:r>
                  <w:r>
                    <w:rPr>
                      <w:rFonts w:ascii="Arial" w:hAnsi="Arial"/>
                      <w:color w:val="050505"/>
                      <w:spacing w:val="-1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2"/>
                      <w:sz w:val="15"/>
                    </w:rPr>
                    <w:t>uti</w:t>
                  </w:r>
                  <w:r>
                    <w:rPr>
                      <w:rFonts w:ascii="Arial" w:hAnsi="Arial"/>
                      <w:color w:val="050505"/>
                      <w:spacing w:val="-11"/>
                      <w:w w:val="102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izaremos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5"/>
                      <w:sz w:val="15"/>
                    </w:rPr>
                    <w:t>la</w:t>
                  </w:r>
                  <w:r>
                    <w:rPr>
                      <w:rFonts w:ascii="Arial" w:hAnsi="Arial"/>
                      <w:color w:val="050505"/>
                      <w:spacing w:val="-2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anotac</w:t>
                  </w:r>
                  <w:r>
                    <w:rPr>
                      <w:rFonts w:ascii="Arial" w:hAnsi="Arial"/>
                      <w:color w:val="050505"/>
                      <w:spacing w:val="-4"/>
                      <w:w w:val="92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ón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7"/>
                      <w:sz w:val="15"/>
                    </w:rPr>
                    <w:t>@Schedu</w:t>
                  </w:r>
                  <w:r>
                    <w:rPr>
                      <w:rFonts w:ascii="Arial" w:hAnsi="Arial"/>
                      <w:color w:val="050505"/>
                      <w:spacing w:val="-4"/>
                      <w:w w:val="97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ed</w:t>
                  </w:r>
                  <w:r>
                    <w:rPr>
                      <w:rFonts w:ascii="Arial" w:hAnsi="Arial"/>
                      <w:color w:val="050505"/>
                      <w:spacing w:val="-2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así</w:t>
                  </w: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que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es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necesario</w:t>
                  </w:r>
                  <w:r>
                    <w:rPr>
                      <w:rFonts w:ascii="Arial" w:hAnsi="Arial"/>
                      <w:color w:val="050505"/>
                      <w:spacing w:val="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que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nuestra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c</w:t>
                  </w:r>
                  <w:r>
                    <w:rPr>
                      <w:rFonts w:ascii="Arial" w:hAnsi="Arial"/>
                      <w:color w:val="050505"/>
                      <w:spacing w:val="-17"/>
                      <w:w w:val="108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ase</w:t>
                  </w:r>
                  <w:r>
                    <w:rPr>
                      <w:rFonts w:ascii="Arial" w:hAnsi="Arial"/>
                      <w:color w:val="050505"/>
                      <w:spacing w:val="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pr</w:t>
                  </w:r>
                  <w:r>
                    <w:rPr>
                      <w:rFonts w:ascii="Arial" w:hAnsi="Arial"/>
                      <w:color w:val="050505"/>
                      <w:spacing w:val="-16"/>
                      <w:w w:val="9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nc</w:t>
                  </w:r>
                  <w:r>
                    <w:rPr>
                      <w:rFonts w:ascii="Arial" w:hAnsi="Arial"/>
                      <w:color w:val="050505"/>
                      <w:spacing w:val="-11"/>
                      <w:w w:val="10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pal</w:t>
                  </w:r>
                  <w:r>
                    <w:rPr>
                      <w:rFonts w:ascii="Arial" w:hAnsi="Arial"/>
                      <w:color w:val="050505"/>
                      <w:spacing w:val="-2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7"/>
                      <w:sz w:val="15"/>
                    </w:rPr>
                    <w:t>o</w:t>
                  </w:r>
                  <w:r>
                    <w:rPr>
                      <w:rFonts w:ascii="Arial" w:hAnsi="Arial"/>
                      <w:color w:val="050505"/>
                      <w:spacing w:val="-1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e</w:t>
                  </w:r>
                  <w:r>
                    <w:rPr>
                      <w:rFonts w:ascii="Arial" w:hAnsi="Arial"/>
                      <w:color w:val="050505"/>
                      <w:spacing w:val="8"/>
                      <w:w w:val="103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1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spacing w:val="-2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z w:val="15"/>
                    </w:rPr>
                    <w:t>de</w:t>
                  </w:r>
                  <w:r>
                    <w:rPr>
                      <w:rFonts w:ascii="Arial" w:hAnsi="Arial"/>
                      <w:color w:val="05050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configuración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coloquemos</w:t>
                  </w:r>
                  <w:r>
                    <w:rPr>
                      <w:rFonts w:ascii="Arial" w:hAnsi="Arial"/>
                      <w:color w:val="050505"/>
                      <w:spacing w:val="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5"/>
                      <w:sz w:val="15"/>
                    </w:rPr>
                    <w:t>la</w:t>
                  </w:r>
                  <w:r>
                    <w:rPr>
                      <w:rFonts w:ascii="Arial" w:hAnsi="Arial"/>
                      <w:color w:val="050505"/>
                      <w:spacing w:val="-2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anotación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167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626462"/>
                      <w:w w:val="92"/>
                      <w:sz w:val="15"/>
                    </w:rPr>
                    <w:t>@EnableSchedul</w:t>
                  </w:r>
                  <w:r>
                    <w:rPr>
                      <w:rFonts w:ascii="Arial" w:hAnsi="Arial"/>
                      <w:color w:val="626462"/>
                      <w:spacing w:val="-29"/>
                      <w:w w:val="21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626462"/>
                      <w:w w:val="94"/>
                      <w:sz w:val="15"/>
                    </w:rPr>
                    <w:t>ng,</w:t>
                  </w:r>
                  <w:r>
                    <w:rPr>
                      <w:rFonts w:ascii="Arial" w:hAnsi="Arial"/>
                      <w:color w:val="626462"/>
                      <w:spacing w:val="-2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como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se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muestra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spacing w:val="-1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continuación: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9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</w:p>
                <w:p>
                  <w:pPr>
                    <w:spacing w:line="169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4"/>
                      <w:sz w:val="15"/>
                    </w:rPr>
                    <w:t>@Spr</w:t>
                  </w:r>
                  <w:r>
                    <w:rPr>
                      <w:rFonts w:ascii="Arial"/>
                      <w:color w:val="626462"/>
                      <w:spacing w:val="-10"/>
                      <w:w w:val="94"/>
                      <w:sz w:val="15"/>
                    </w:rPr>
                    <w:t>i</w:t>
                  </w:r>
                  <w:r>
                    <w:rPr>
                      <w:rFonts w:ascii="Arial"/>
                      <w:color w:val="626462"/>
                      <w:w w:val="92"/>
                      <w:sz w:val="15"/>
                    </w:rPr>
                    <w:t>ngBootApp</w:t>
                  </w:r>
                  <w:r>
                    <w:rPr>
                      <w:rFonts w:ascii="Arial"/>
                      <w:color w:val="626462"/>
                      <w:spacing w:val="13"/>
                      <w:w w:val="92"/>
                      <w:sz w:val="15"/>
                    </w:rPr>
                    <w:t>l</w:t>
                  </w:r>
                  <w:r>
                    <w:rPr>
                      <w:rFonts w:ascii="Arial"/>
                      <w:color w:val="626462"/>
                      <w:w w:val="91"/>
                      <w:sz w:val="15"/>
                    </w:rPr>
                    <w:t>ication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9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2"/>
                      <w:sz w:val="15"/>
                    </w:rPr>
                    <w:t>@EnableSchedul</w:t>
                  </w:r>
                  <w:r>
                    <w:rPr>
                      <w:rFonts w:ascii="Arial"/>
                      <w:color w:val="626462"/>
                      <w:spacing w:val="-29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626462"/>
                      <w:w w:val="96"/>
                      <w:sz w:val="15"/>
                    </w:rPr>
                    <w:t>ng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8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10"/>
                      <w:sz w:val="15"/>
                    </w:rPr>
                    <w:t>publ</w:t>
                  </w:r>
                  <w:r>
                    <w:rPr>
                      <w:rFonts w:ascii="Arial"/>
                      <w:color w:val="7C1A56"/>
                      <w:spacing w:val="-18"/>
                      <w:w w:val="110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w w:val="115"/>
                      <w:sz w:val="15"/>
                    </w:rPr>
                    <w:t>c</w:t>
                  </w:r>
                  <w:r>
                    <w:rPr>
                      <w:rFonts w:ascii="Arial"/>
                      <w:color w:val="7C1A56"/>
                      <w:spacing w:val="-13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23"/>
                      <w:sz w:val="15"/>
                    </w:rPr>
                    <w:t>c</w:t>
                  </w:r>
                  <w:r>
                    <w:rPr>
                      <w:rFonts w:ascii="Arial"/>
                      <w:color w:val="7C1A56"/>
                      <w:spacing w:val="-18"/>
                      <w:w w:val="123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w w:val="105"/>
                      <w:sz w:val="15"/>
                    </w:rPr>
                    <w:t>ass</w:t>
                  </w:r>
                  <w:r>
                    <w:rPr>
                      <w:rFonts w:ascii="Arial"/>
                      <w:color w:val="7C1A56"/>
                      <w:spacing w:val="-14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CUrsoKalkaSpr</w:t>
                  </w:r>
                  <w:r>
                    <w:rPr>
                      <w:rFonts w:ascii="Arial"/>
                      <w:color w:val="050505"/>
                      <w:spacing w:val="8"/>
                      <w:w w:val="90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ngApplication</w:t>
                  </w:r>
                  <w:r>
                    <w:rPr>
                      <w:rFonts w:ascii="Arial"/>
                      <w:color w:val="050505"/>
                      <w:spacing w:val="-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16"/>
                      <w:sz w:val="15"/>
                    </w:rPr>
                    <w:t>{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80" w:lineRule="exact" w:before="0"/>
                    <w:ind w:left="345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050505"/>
                      <w:w w:val="66"/>
                      <w:sz w:val="16"/>
                      <w:szCs w:val="16"/>
                    </w:rPr>
                    <w:t>11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50505"/>
                      <w:spacing w:val="-16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50505"/>
                      <w:w w:val="85"/>
                      <w:sz w:val="16"/>
                      <w:szCs w:val="16"/>
                    </w:rPr>
                    <w:t>•..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34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spacing w:before="78"/>
        <w:ind w:left="238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13.5pt;margin-top:-115.927086pt;width:189pt;height:172.45pt;mso-position-horizontal-relative:page;mso-position-vertical-relative:paragraph;z-index:-45088" type="#_x0000_t202" filled="false" stroked="false">
            <v:textbox inset="0,0,0,0">
              <w:txbxContent>
                <w:p>
                  <w:pPr>
                    <w:spacing w:line="235" w:lineRule="auto" w:before="20"/>
                    <w:ind w:left="46" w:right="127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100"/>
                      <w:sz w:val="15"/>
                    </w:rPr>
                    <w:t>E</w:t>
                  </w:r>
                  <w:r>
                    <w:rPr>
                      <w:rFonts w:ascii="Arial" w:hAnsi="Arial"/>
                      <w:color w:val="050505"/>
                      <w:spacing w:val="16"/>
                      <w:w w:val="100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algunos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momentos</w:t>
                  </w:r>
                  <w:r>
                    <w:rPr>
                      <w:rFonts w:ascii="Arial" w:hAns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se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desea</w:t>
                  </w:r>
                  <w:r>
                    <w:rPr>
                      <w:rFonts w:ascii="Arial" w:hAnsi="Arial"/>
                      <w:color w:val="050505"/>
                      <w:spacing w:val="-1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habi</w:t>
                  </w:r>
                  <w:r>
                    <w:rPr>
                      <w:rFonts w:ascii="Arial" w:hAnsi="Arial"/>
                      <w:color w:val="050505"/>
                      <w:spacing w:val="-9"/>
                      <w:w w:val="98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itar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7"/>
                      <w:sz w:val="15"/>
                    </w:rPr>
                    <w:t>o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deshab</w:t>
                  </w:r>
                  <w:r>
                    <w:rPr>
                      <w:rFonts w:ascii="Arial" w:hAnsi="Arial"/>
                      <w:color w:val="050505"/>
                      <w:spacing w:val="-21"/>
                      <w:w w:val="9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itar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6"/>
                      <w:sz w:val="15"/>
                    </w:rPr>
                    <w:t>un</w:t>
                  </w:r>
                  <w:r>
                    <w:rPr>
                      <w:rFonts w:ascii="Arial" w:hAnsi="Arial"/>
                      <w:color w:val="050505"/>
                      <w:w w:val="10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consumer</w:t>
                  </w:r>
                  <w:r>
                    <w:rPr>
                      <w:rFonts w:ascii="Arial" w:hAnsi="Arial"/>
                      <w:color w:val="050505"/>
                      <w:spacing w:val="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1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tiempo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z w:val="15"/>
                    </w:rPr>
                    <w:t>de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ejecuc</w:t>
                  </w:r>
                  <w:r>
                    <w:rPr>
                      <w:rFonts w:ascii="Arial" w:hAnsi="Arial"/>
                      <w:color w:val="050505"/>
                      <w:spacing w:val="-7"/>
                      <w:w w:val="94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ón,</w:t>
                  </w:r>
                  <w:r>
                    <w:rPr>
                      <w:rFonts w:ascii="Arial" w:hAnsi="Arial"/>
                      <w:color w:val="050505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para</w:t>
                  </w:r>
                  <w:r>
                    <w:rPr>
                      <w:rFonts w:ascii="Arial" w:hAnsi="Arial"/>
                      <w:color w:val="050505"/>
                      <w:spacing w:val="-2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esto</w:t>
                  </w:r>
                  <w:r>
                    <w:rPr>
                      <w:rFonts w:ascii="Arial" w:hAnsi="Arial"/>
                      <w:color w:val="050505"/>
                      <w:spacing w:val="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haremos</w:t>
                  </w:r>
                  <w:r>
                    <w:rPr>
                      <w:rFonts w:ascii="Arial" w:hAnsi="Arial"/>
                      <w:color w:val="050505"/>
                      <w:spacing w:val="-2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07"/>
                      <w:sz w:val="15"/>
                    </w:rPr>
                    <w:t>o</w:t>
                  </w:r>
                  <w:r>
                    <w:rPr>
                      <w:rFonts w:ascii="Arial" w:hAnsi="Arial"/>
                      <w:color w:val="050505"/>
                      <w:w w:val="10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siguie</w:t>
                  </w:r>
                  <w:r>
                    <w:rPr>
                      <w:rFonts w:ascii="Arial" w:hAnsi="Arial"/>
                      <w:color w:val="050505"/>
                      <w:spacing w:val="-10"/>
                      <w:w w:val="93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w w:val="102"/>
                      <w:sz w:val="15"/>
                    </w:rPr>
                    <w:t>te: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1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46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88"/>
                      <w:sz w:val="15"/>
                    </w:rPr>
                    <w:t>@Kalka.Listene</w:t>
                  </w:r>
                  <w:r>
                    <w:rPr>
                      <w:rFonts w:ascii="Arial"/>
                      <w:color w:val="626462"/>
                      <w:spacing w:val="12"/>
                      <w:w w:val="88"/>
                      <w:sz w:val="15"/>
                    </w:rPr>
                    <w:t>r</w:t>
                  </w:r>
                  <w:r>
                    <w:rPr>
                      <w:rFonts w:ascii="Arial"/>
                      <w:color w:val="050505"/>
                      <w:w w:val="101"/>
                      <w:sz w:val="15"/>
                    </w:rPr>
                    <w:t>(id</w:t>
                  </w:r>
                  <w:r>
                    <w:rPr>
                      <w:rFonts w:ascii="Arial"/>
                      <w:color w:val="050505"/>
                      <w:spacing w:val="-2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19"/>
                      <w:w w:val="119"/>
                      <w:sz w:val="15"/>
                    </w:rPr>
                    <w:t>=</w:t>
                  </w:r>
                  <w:r>
                    <w:rPr>
                      <w:rFonts w:ascii="Arial"/>
                      <w:color w:val="4150A3"/>
                      <w:w w:val="92"/>
                      <w:sz w:val="15"/>
                    </w:rPr>
                    <w:t>"autoStartup</w:t>
                  </w:r>
                  <w:r>
                    <w:rPr>
                      <w:rFonts w:ascii="Arial"/>
                      <w:color w:val="4150A3"/>
                      <w:spacing w:val="15"/>
                      <w:w w:val="92"/>
                      <w:sz w:val="15"/>
                    </w:rPr>
                    <w:t>"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,</w:t>
                  </w:r>
                  <w:r>
                    <w:rPr>
                      <w:rFonts w:ascii="Arial"/>
                      <w:color w:val="050505"/>
                      <w:spacing w:val="-2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autoStartup</w:t>
                  </w:r>
                  <w:r>
                    <w:rPr>
                      <w:rFonts w:ascii="Arial"/>
                      <w:color w:val="050505"/>
                      <w:spacing w:val="1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16"/>
                      <w:w w:val="99"/>
                      <w:sz w:val="15"/>
                    </w:rPr>
                    <w:t>=</w:t>
                  </w:r>
                  <w:r>
                    <w:rPr>
                      <w:rFonts w:ascii="Arial"/>
                      <w:color w:val="4150A3"/>
                      <w:w w:val="98"/>
                      <w:sz w:val="15"/>
                    </w:rPr>
                    <w:t>"false'</w:t>
                  </w:r>
                  <w:r>
                    <w:rPr>
                      <w:rFonts w:ascii="Arial"/>
                      <w:color w:val="4150A3"/>
                      <w:w w:val="99"/>
                      <w:sz w:val="15"/>
                    </w:rPr>
                    <w:t>)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46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050505"/>
                      <w:w w:val="104"/>
                      <w:sz w:val="15"/>
                    </w:rPr>
                    <w:t>-</w:t>
                  </w:r>
                  <w:r>
                    <w:rPr>
                      <w:rFonts w:ascii="Arial"/>
                      <w:color w:val="050505"/>
                      <w:spacing w:val="-2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111"/>
                      <w:sz w:val="15"/>
                    </w:rPr>
                    <w:t>d:</w:t>
                  </w:r>
                  <w:r>
                    <w:rPr>
                      <w:rFonts w:asci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Def</w:t>
                  </w:r>
                  <w:r>
                    <w:rPr>
                      <w:rFonts w:ascii="Arial"/>
                      <w:color w:val="050505"/>
                      <w:spacing w:val="-9"/>
                      <w:w w:val="94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8"/>
                      <w:sz w:val="15"/>
                    </w:rPr>
                    <w:t>ne</w:t>
                  </w:r>
                  <w:r>
                    <w:rPr>
                      <w:rFonts w:asci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6"/>
                      <w:sz w:val="15"/>
                    </w:rPr>
                    <w:t>u</w:t>
                  </w:r>
                  <w:r>
                    <w:rPr>
                      <w:rFonts w:ascii="Arial"/>
                      <w:color w:val="050505"/>
                      <w:spacing w:val="5"/>
                      <w:w w:val="96"/>
                      <w:sz w:val="15"/>
                    </w:rPr>
                    <w:t>n</w:t>
                  </w:r>
                  <w:r>
                    <w:rPr>
                      <w:rFonts w:asci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dentificador</w:t>
                  </w:r>
                  <w:r>
                    <w:rPr>
                      <w:rFonts w:ascii="Arial"/>
                      <w:color w:val="050505"/>
                      <w:spacing w:val="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7"/>
                      <w:sz w:val="15"/>
                    </w:rPr>
                    <w:t>para</w:t>
                  </w:r>
                  <w:r>
                    <w:rPr>
                      <w:rFonts w:ascii="Arial"/>
                      <w:color w:val="050505"/>
                      <w:spacing w:val="-17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nuestro</w:t>
                  </w:r>
                  <w:r>
                    <w:rPr>
                      <w:rFonts w:asci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conta</w:t>
                  </w:r>
                  <w:r>
                    <w:rPr>
                      <w:rFonts w:ascii="Arial"/>
                      <w:color w:val="050505"/>
                      <w:spacing w:val="-2"/>
                      <w:w w:val="93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ner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before="0"/>
                    <w:ind w:left="46" w:right="268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104"/>
                      <w:sz w:val="15"/>
                    </w:rPr>
                    <w:t>-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autoStartup:</w:t>
                  </w:r>
                  <w:r>
                    <w:rPr>
                      <w:rFonts w:ascii="Arial" w:hAnsi="Arial"/>
                      <w:color w:val="050505"/>
                      <w:spacing w:val="1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Define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que</w:t>
                  </w:r>
                  <w:r>
                    <w:rPr>
                      <w:rFonts w:ascii="Arial" w:hAnsi="Arial"/>
                      <w:color w:val="050505"/>
                      <w:spacing w:val="-1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nuestro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cons</w:t>
                  </w:r>
                  <w:r>
                    <w:rPr>
                      <w:rFonts w:ascii="Arial" w:hAnsi="Arial"/>
                      <w:color w:val="050505"/>
                      <w:spacing w:val="-10"/>
                      <w:w w:val="96"/>
                      <w:sz w:val="15"/>
                    </w:rPr>
                    <w:t>u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mer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spacing w:val="10"/>
                      <w:w w:val="93"/>
                      <w:sz w:val="15"/>
                    </w:rPr>
                    <w:t>o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niciará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por</w:t>
                  </w:r>
                  <w:r>
                    <w:rPr>
                      <w:rFonts w:ascii="Arial" w:hAnsi="Arial"/>
                      <w:color w:val="050505"/>
                      <w:spacing w:val="-1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defecto</w:t>
                  </w:r>
                  <w:r>
                    <w:rPr>
                      <w:rFonts w:ascii="Arial" w:hAnsi="Arial"/>
                      <w:color w:val="050505"/>
                      <w:spacing w:val="-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cuando</w:t>
                  </w:r>
                  <w:r>
                    <w:rPr>
                      <w:rFonts w:ascii="Arial" w:hAnsi="Arial"/>
                      <w:color w:val="050505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spacing w:val="-43"/>
                      <w:w w:val="112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107"/>
                      <w:sz w:val="15"/>
                    </w:rPr>
                    <w:t>c</w:t>
                  </w:r>
                  <w:r>
                    <w:rPr>
                      <w:rFonts w:ascii="Arial" w:hAnsi="Arial"/>
                      <w:color w:val="050505"/>
                      <w:spacing w:val="-16"/>
                      <w:w w:val="107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109"/>
                      <w:sz w:val="15"/>
                    </w:rPr>
                    <w:t>e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nuestra</w:t>
                  </w:r>
                  <w:r>
                    <w:rPr>
                      <w:rFonts w:ascii="Arial" w:hAnsi="Arial"/>
                      <w:color w:val="050505"/>
                      <w:spacing w:val="-1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aplicación.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46" w:right="53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Para</w:t>
                  </w:r>
                  <w:r>
                    <w:rPr>
                      <w:rFonts w:ascii="Arial" w:hAnsi="Arial"/>
                      <w:color w:val="050505"/>
                      <w:spacing w:val="-1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habilitarlo</w:t>
                  </w:r>
                  <w:r>
                    <w:rPr>
                      <w:rFonts w:ascii="Arial" w:hAnsi="Arial"/>
                      <w:color w:val="050505"/>
                      <w:spacing w:val="-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podemos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nvocar</w:t>
                  </w:r>
                  <w:r>
                    <w:rPr>
                      <w:rFonts w:ascii="Arial" w:hAnsi="Arial"/>
                      <w:color w:val="050505"/>
                      <w:spacing w:val="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7"/>
                      <w:sz w:val="15"/>
                    </w:rPr>
                    <w:t>lo</w:t>
                  </w:r>
                  <w:r>
                    <w:rPr>
                      <w:rFonts w:ascii="Arial" w:hAnsi="Arial"/>
                      <w:color w:val="050505"/>
                      <w:spacing w:val="-1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siguiente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desde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cualquier</w:t>
                  </w:r>
                  <w:r>
                    <w:rPr>
                      <w:rFonts w:ascii="Arial" w:hAnsi="Arial"/>
                      <w:color w:val="050505"/>
                      <w:spacing w:val="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parte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de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nuestro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código: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line="169" w:lineRule="exact" w:before="0"/>
                    <w:ind w:left="9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1"/>
                      <w:sz w:val="15"/>
                    </w:rPr>
                    <w:t>@Autowired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9" w:lineRule="exact" w:before="0"/>
                    <w:ind w:left="9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7C1A56"/>
                      <w:w w:val="102"/>
                      <w:sz w:val="15"/>
                    </w:rPr>
                    <w:t>pñvate</w:t>
                  </w:r>
                  <w:r>
                    <w:rPr>
                      <w:rFonts w:ascii="Arial" w:hAnsi="Arial"/>
                      <w:color w:val="7C1A56"/>
                      <w:spacing w:val="-1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KalkaListenerEndpo</w:t>
                  </w:r>
                  <w:r>
                    <w:rPr>
                      <w:rFonts w:ascii="Arial" w:hAnsi="Arial"/>
                      <w:color w:val="050505"/>
                      <w:spacing w:val="17"/>
                      <w:w w:val="92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ntRegistry</w:t>
                  </w:r>
                  <w:r>
                    <w:rPr>
                      <w:rFonts w:ascii="Arial" w:hAnsi="Arial"/>
                      <w:color w:val="050505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26419A"/>
                      <w:w w:val="93"/>
                      <w:sz w:val="15"/>
                    </w:rPr>
                    <w:t>registr</w:t>
                  </w:r>
                  <w:r>
                    <w:rPr>
                      <w:rFonts w:ascii="Arial" w:hAnsi="Arial"/>
                      <w:color w:val="26419A"/>
                      <w:spacing w:val="-2"/>
                      <w:w w:val="93"/>
                      <w:sz w:val="15"/>
                    </w:rPr>
                    <w:t>y</w:t>
                  </w:r>
                  <w:r>
                    <w:rPr>
                      <w:rFonts w:ascii="Arial" w:hAnsi="Arial"/>
                      <w:color w:val="050505"/>
                      <w:w w:val="178"/>
                      <w:sz w:val="15"/>
                    </w:rPr>
                    <w:t>;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7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07"/>
                      <w:sz w:val="15"/>
                    </w:rPr>
                    <w:t>publ</w:t>
                  </w:r>
                  <w:r>
                    <w:rPr>
                      <w:rFonts w:ascii="Arial"/>
                      <w:color w:val="7C1A56"/>
                      <w:spacing w:val="-8"/>
                      <w:w w:val="107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w w:val="104"/>
                      <w:sz w:val="15"/>
                    </w:rPr>
                    <w:t>c</w:t>
                  </w:r>
                  <w:r>
                    <w:rPr>
                      <w:rFonts w:ascii="Arial"/>
                      <w:color w:val="7C1A56"/>
                      <w:spacing w:val="-19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14"/>
                      <w:sz w:val="15"/>
                    </w:rPr>
                    <w:t>vo</w:t>
                  </w:r>
                  <w:r>
                    <w:rPr>
                      <w:rFonts w:ascii="Arial"/>
                      <w:color w:val="7C1A56"/>
                      <w:spacing w:val="-3"/>
                      <w:w w:val="114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w w:val="115"/>
                      <w:sz w:val="15"/>
                    </w:rPr>
                    <w:t>d</w:t>
                  </w:r>
                  <w:r>
                    <w:rPr>
                      <w:rFonts w:ascii="Arial"/>
                      <w:color w:val="7C1A56"/>
                      <w:spacing w:val="-2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0"/>
                      <w:sz w:val="15"/>
                    </w:rPr>
                    <w:t>anyMethodQ</w:t>
                  </w:r>
                  <w:r>
                    <w:rPr>
                      <w:rFonts w:asci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{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58" w:lineRule="exact" w:before="14"/>
                    <w:ind w:left="378" w:right="259" w:hanging="15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6419A"/>
                      <w:w w:val="118"/>
                      <w:sz w:val="15"/>
                    </w:rPr>
                    <w:t>lo</w:t>
                  </w:r>
                  <w:r>
                    <w:rPr>
                      <w:rFonts w:ascii="Arial"/>
                      <w:color w:val="26419A"/>
                      <w:spacing w:val="-21"/>
                      <w:w w:val="118"/>
                      <w:sz w:val="15"/>
                    </w:rPr>
                    <w:t>g</w:t>
                  </w:r>
                  <w:r>
                    <w:rPr>
                      <w:rFonts w:ascii="Arial"/>
                      <w:color w:val="050505"/>
                      <w:w w:val="86"/>
                      <w:sz w:val="15"/>
                    </w:rPr>
                    <w:t>.info</w:t>
                  </w:r>
                  <w:r>
                    <w:rPr>
                      <w:rFonts w:ascii="Arial"/>
                      <w:color w:val="050505"/>
                      <w:spacing w:val="-10"/>
                      <w:w w:val="86"/>
                      <w:sz w:val="15"/>
                    </w:rPr>
                    <w:t>C</w:t>
                  </w:r>
                  <w:r>
                    <w:rPr>
                      <w:rFonts w:ascii="Arial"/>
                      <w:color w:val="4150A3"/>
                      <w:w w:val="92"/>
                      <w:sz w:val="15"/>
                    </w:rPr>
                    <w:t>'Starting</w:t>
                  </w:r>
                  <w:r>
                    <w:rPr>
                      <w:rFonts w:ascii="Arial"/>
                      <w:color w:val="4150A3"/>
                      <w:spacing w:val="-2"/>
                      <w:sz w:val="15"/>
                    </w:rPr>
                    <w:t> </w:t>
                  </w:r>
                  <w:r>
                    <w:rPr>
                      <w:rFonts w:ascii="Arial"/>
                      <w:color w:val="4150A3"/>
                      <w:w w:val="94"/>
                      <w:sz w:val="15"/>
                    </w:rPr>
                    <w:t>consum</w:t>
                  </w:r>
                  <w:r>
                    <w:rPr>
                      <w:rFonts w:ascii="Arial"/>
                      <w:color w:val="4150A3"/>
                      <w:spacing w:val="-7"/>
                      <w:w w:val="94"/>
                      <w:sz w:val="15"/>
                    </w:rPr>
                    <w:t>i</w:t>
                  </w:r>
                  <w:r>
                    <w:rPr>
                      <w:rFonts w:ascii="Arial"/>
                      <w:color w:val="4150A3"/>
                      <w:w w:val="101"/>
                      <w:sz w:val="15"/>
                    </w:rPr>
                    <w:t>ng</w:t>
                  </w:r>
                  <w:r>
                    <w:rPr>
                      <w:rFonts w:ascii="Arial"/>
                      <w:color w:val="4150A3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color w:val="4150A3"/>
                      <w:w w:val="91"/>
                      <w:sz w:val="15"/>
                    </w:rPr>
                    <w:t>messages</w:t>
                  </w:r>
                  <w:r>
                    <w:rPr>
                      <w:rFonts w:ascii="Arial"/>
                      <w:color w:val="4150A3"/>
                      <w:spacing w:val="7"/>
                      <w:w w:val="91"/>
                      <w:sz w:val="15"/>
                    </w:rPr>
                    <w:t>'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J;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/>
                      <w:color w:val="26419A"/>
                      <w:w w:val="93"/>
                      <w:sz w:val="15"/>
                    </w:rPr>
                    <w:t>registt</w:t>
                  </w:r>
                  <w:r>
                    <w:rPr>
                      <w:rFonts w:ascii="Arial"/>
                      <w:color w:val="26419A"/>
                      <w:spacing w:val="6"/>
                      <w:w w:val="93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.getListenerCo</w:t>
                  </w:r>
                  <w:r>
                    <w:rPr>
                      <w:rFonts w:ascii="Arial"/>
                      <w:color w:val="050505"/>
                      <w:spacing w:val="-9"/>
                      <w:w w:val="91"/>
                      <w:sz w:val="15"/>
                    </w:rPr>
                    <w:t>n</w:t>
                  </w:r>
                  <w:r>
                    <w:rPr>
                      <w:rFonts w:ascii="Arial"/>
                      <w:color w:val="050505"/>
                      <w:w w:val="86"/>
                      <w:sz w:val="15"/>
                    </w:rPr>
                    <w:t>tainer</w:t>
                  </w:r>
                  <w:r>
                    <w:rPr>
                      <w:rFonts w:ascii="Arial"/>
                      <w:color w:val="050505"/>
                      <w:spacing w:val="11"/>
                      <w:w w:val="86"/>
                      <w:sz w:val="15"/>
                    </w:rPr>
                    <w:t>C</w:t>
                  </w:r>
                  <w:r>
                    <w:rPr>
                      <w:rFonts w:ascii="Arial"/>
                      <w:color w:val="4150A3"/>
                      <w:spacing w:val="-27"/>
                      <w:w w:val="141"/>
                      <w:sz w:val="15"/>
                    </w:rPr>
                    <w:t>'</w:t>
                  </w:r>
                  <w:r>
                    <w:rPr>
                      <w:rFonts w:ascii="Arial"/>
                      <w:color w:val="4150A3"/>
                      <w:w w:val="93"/>
                      <w:sz w:val="15"/>
                    </w:rPr>
                    <w:t>autoStart</w:t>
                  </w:r>
                  <w:r>
                    <w:rPr>
                      <w:rFonts w:ascii="Arial"/>
                      <w:color w:val="4150A3"/>
                      <w:spacing w:val="-2"/>
                      <w:w w:val="93"/>
                      <w:sz w:val="15"/>
                    </w:rPr>
                    <w:t>u</w:t>
                  </w:r>
                  <w:r>
                    <w:rPr>
                      <w:rFonts w:ascii="Arial"/>
                      <w:color w:val="4150A3"/>
                      <w:spacing w:val="-10"/>
                      <w:w w:val="115"/>
                      <w:sz w:val="15"/>
                    </w:rPr>
                    <w:t>p</w:t>
                  </w:r>
                  <w:r>
                    <w:rPr>
                      <w:rFonts w:ascii="Arial"/>
                      <w:color w:val="181C36"/>
                      <w:w w:val="92"/>
                      <w:sz w:val="15"/>
                    </w:rPr>
                    <w:t>"</w:t>
                  </w:r>
                  <w:r>
                    <w:rPr>
                      <w:rFonts w:ascii="Arial"/>
                      <w:color w:val="181C36"/>
                      <w:spacing w:val="4"/>
                      <w:w w:val="93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89"/>
                      <w:sz w:val="15"/>
                    </w:rPr>
                    <w:t>startQ;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pt;margin-top:19.072912pt;width:189pt;height:54pt;mso-position-horizontal-relative:page;mso-position-vertical-relative:paragraph;z-index:4240" type="#_x0000_t202" filled="false" stroked="true" strokeweight="1.44pt" strokecolor="#030303">
            <v:textbox inset="0,0,0,0">
              <w:txbxContent>
                <w:p>
                  <w:pPr>
                    <w:spacing w:before="3"/>
                    <w:ind w:left="28" w:right="131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Un</w:t>
                  </w:r>
                  <w:r>
                    <w:rPr>
                      <w:rFonts w:ascii="Arial" w:hAnsi="Arial"/>
                      <w:color w:val="050505"/>
                      <w:spacing w:val="15"/>
                      <w:w w:val="99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vez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configurado</w:t>
                  </w:r>
                  <w:r>
                    <w:rPr>
                      <w:rFonts w:ascii="Arial" w:hAnsi="Arial"/>
                      <w:color w:val="050505"/>
                      <w:spacing w:val="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nyectaremos</w:t>
                  </w:r>
                  <w:r>
                    <w:rPr>
                      <w:rFonts w:ascii="Arial" w:hAnsi="Arial"/>
                      <w:color w:val="050505"/>
                      <w:spacing w:val="-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nuestro</w:t>
                  </w:r>
                  <w:r>
                    <w:rPr>
                      <w:rFonts w:ascii="Arial" w:hAnsi="Arial"/>
                      <w:color w:val="050505"/>
                      <w:spacing w:val="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MetricRegistry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en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nuestra</w:t>
                  </w:r>
                  <w:r>
                    <w:rPr>
                      <w:rFonts w:ascii="Arial" w:hAnsi="Arial"/>
                      <w:color w:val="050505"/>
                      <w:spacing w:val="-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aplicación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como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se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muestra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spacing w:val="-1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cont</w:t>
                  </w:r>
                  <w:r>
                    <w:rPr>
                      <w:rFonts w:ascii="Arial" w:hAnsi="Arial"/>
                      <w:color w:val="050505"/>
                      <w:spacing w:val="-10"/>
                      <w:w w:val="9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nuación: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line="169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2"/>
                      <w:sz w:val="15"/>
                    </w:rPr>
                    <w:t>@Autowired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69" w:lineRule="exact" w:before="0"/>
                    <w:ind w:left="71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7C1A56"/>
                      <w:w w:val="102"/>
                      <w:sz w:val="15"/>
                    </w:rPr>
                    <w:t>prlvate</w:t>
                  </w:r>
                  <w:r>
                    <w:rPr>
                      <w:rFonts w:ascii="Arial"/>
                      <w:color w:val="7C1A56"/>
                      <w:spacing w:val="-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MeterRegistty</w:t>
                  </w:r>
                  <w:r>
                    <w:rPr>
                      <w:rFonts w:ascii="Arial"/>
                      <w:color w:val="050505"/>
                      <w:spacing w:val="5"/>
                      <w:sz w:val="15"/>
                    </w:rPr>
                    <w:t> </w:t>
                  </w:r>
                  <w:r>
                    <w:rPr>
                      <w:rFonts w:ascii="Arial"/>
                      <w:color w:val="26419A"/>
                      <w:w w:val="91"/>
                      <w:sz w:val="15"/>
                    </w:rPr>
                    <w:t>meterRegistr</w:t>
                  </w:r>
                  <w:r>
                    <w:rPr>
                      <w:rFonts w:ascii="Arial"/>
                      <w:color w:val="26419A"/>
                      <w:spacing w:val="5"/>
                      <w:w w:val="91"/>
                      <w:sz w:val="15"/>
                    </w:rPr>
                    <w:t>y</w:t>
                  </w:r>
                  <w:r>
                    <w:rPr>
                      <w:rFonts w:ascii="Arial"/>
                      <w:color w:val="050505"/>
                      <w:w w:val="178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50505"/>
          <w:spacing w:val="-4"/>
          <w:w w:val="105"/>
          <w:sz w:val="17"/>
        </w:rPr>
        <w:t>Inyectando</w:t>
      </w:r>
      <w:r>
        <w:rPr>
          <w:rFonts w:ascii="Arial"/>
          <w:color w:val="050505"/>
          <w:w w:val="105"/>
          <w:sz w:val="17"/>
        </w:rPr>
        <w:t> el</w:t>
      </w:r>
      <w:r>
        <w:rPr>
          <w:rFonts w:ascii="Arial"/>
          <w:color w:val="050505"/>
          <w:spacing w:val="-31"/>
          <w:w w:val="105"/>
          <w:sz w:val="17"/>
        </w:rPr>
        <w:t> </w:t>
      </w:r>
      <w:r>
        <w:rPr>
          <w:rFonts w:ascii="Arial"/>
          <w:color w:val="050505"/>
          <w:spacing w:val="-1"/>
          <w:w w:val="105"/>
          <w:sz w:val="17"/>
        </w:rPr>
        <w:t>MetricRegistry</w:t>
      </w:r>
      <w:r>
        <w:rPr>
          <w:rFonts w:ascii="Arial"/>
          <w:spacing w:val="-1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/>
          <w:sz w:val="26"/>
          <w:szCs w:val="26"/>
        </w:rPr>
        <w:sectPr>
          <w:type w:val="continuous"/>
          <w:pgSz w:w="12240" w:h="15840"/>
          <w:pgMar w:top="140" w:bottom="0" w:left="140" w:right="80"/>
        </w:sectPr>
      </w:pPr>
    </w:p>
    <w:p>
      <w:pPr>
        <w:spacing w:before="78"/>
        <w:ind w:left="145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12.24pt;margin-top:17.452896pt;width:193.45pt;height:104.05pt;mso-position-horizontal-relative:page;mso-position-vertical-relative:paragraph;z-index:4120" coordorigin="245,349" coordsize="3869,2081">
            <v:group style="position:absolute;left:259;top:374;width:3802;height:2" coordorigin="259,374" coordsize="3802,2">
              <v:shape style="position:absolute;left:259;top:374;width:3802;height:2" coordorigin="259,374" coordsize="3802,0" path="m259,374l4061,374e" filled="false" stroked="true" strokeweight="1.44pt" strokecolor="#030303">
                <v:path arrowok="t"/>
              </v:shape>
            </v:group>
            <v:group style="position:absolute;left:270;top:360;width:2;height:2060" coordorigin="270,360" coordsize="2,2060">
              <v:shape style="position:absolute;left:270;top:360;width:2;height:2060" coordorigin="270,360" coordsize="0,2060" path="m270,2419l270,360e" filled="false" stroked="true" strokeweight="1.08pt" strokecolor="#030303">
                <v:path arrowok="t"/>
              </v:shape>
            </v:group>
            <v:group style="position:absolute;left:259;top:2405;width:3802;height:2" coordorigin="259,2405" coordsize="3802,2">
              <v:shape style="position:absolute;left:259;top:2405;width:3802;height:2" coordorigin="259,2405" coordsize="3802,0" path="m259,2405l4061,2405e" filled="false" stroked="true" strokeweight="1.44pt" strokecolor="#030303">
                <v:path arrowok="t"/>
              </v:shape>
            </v:group>
            <v:group style="position:absolute;left:4050;top:360;width:2;height:2060" coordorigin="4050,360" coordsize="2,2060">
              <v:shape style="position:absolute;left:4050;top:360;width:2;height:2060" coordorigin="4050,360" coordsize="0,2060" path="m4050,2419l4050,360e" filled="false" stroked="true" strokeweight="1.08pt" strokecolor="#030808">
                <v:path arrowok="t"/>
              </v:shape>
              <v:shape style="position:absolute;left:245;top:349;width:3869;height:2081" type="#_x0000_t202" filled="false" stroked="false">
                <v:textbox inset="0,0,0,0">
                  <w:txbxContent>
                    <w:p>
                      <w:pPr>
                        <w:spacing w:before="35"/>
                        <w:ind w:left="71" w:right="117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101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primer</w:t>
                      </w:r>
                      <w:r>
                        <w:rPr>
                          <w:rFonts w:ascii="Arial" w:hAnsi="Arial"/>
                          <w:color w:val="050505"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6"/>
                          <w:sz w:val="15"/>
                        </w:rPr>
                        <w:t>paso</w:t>
                      </w:r>
                      <w:r>
                        <w:rPr>
                          <w:rFonts w:ascii="Arial" w:hAnsi="Arial"/>
                          <w:color w:val="050505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7"/>
                          <w:sz w:val="15"/>
                        </w:rPr>
                        <w:t>para</w:t>
                      </w:r>
                      <w:r>
                        <w:rPr>
                          <w:rFonts w:ascii="Arial" w:hAnsi="Arial"/>
                          <w:color w:val="050505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utilizar</w:t>
                      </w:r>
                      <w:r>
                        <w:rPr>
                          <w:rFonts w:ascii="Arial" w:hAnsi="Arial"/>
                          <w:color w:val="050505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métricas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será</w:t>
                      </w:r>
                      <w:r>
                        <w:rPr>
                          <w:rFonts w:ascii="Arial" w:hAnsi="Arial"/>
                          <w:color w:val="050505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pacing w:val="-26"/>
                          <w:w w:val="162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w w:val="99"/>
                          <w:sz w:val="15"/>
                        </w:rPr>
                        <w:t>nc</w:t>
                      </w:r>
                      <w:r>
                        <w:rPr>
                          <w:rFonts w:ascii="Arial" w:hAnsi="Arial"/>
                          <w:color w:val="050505"/>
                          <w:spacing w:val="-17"/>
                          <w:w w:val="99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w w:val="109"/>
                          <w:sz w:val="15"/>
                        </w:rPr>
                        <w:t>u</w:t>
                      </w:r>
                      <w:r>
                        <w:rPr>
                          <w:rFonts w:ascii="Arial" w:hAnsi="Arial"/>
                          <w:color w:val="050505"/>
                          <w:spacing w:val="-12"/>
                          <w:w w:val="109"/>
                          <w:sz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r</w:t>
                      </w:r>
                      <w:r>
                        <w:rPr>
                          <w:rFonts w:ascii="Arial" w:hAnsi="Arial"/>
                          <w:color w:val="050505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rFonts w:ascii="Arial" w:hAnsi="Arial"/>
                          <w:color w:val="050505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siguiente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dependencia</w:t>
                      </w:r>
                      <w:r>
                        <w:rPr>
                          <w:rFonts w:ascii="Arial" w:hAnsi="Arial"/>
                          <w:color w:val="050505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en</w:t>
                      </w:r>
                      <w:r>
                        <w:rPr>
                          <w:rFonts w:ascii="Arial" w:hAnsi="Arial"/>
                          <w:color w:val="050505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8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proyecto: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129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77C7C"/>
                          <w:spacing w:val="-10"/>
                          <w:w w:val="109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387E7E"/>
                          <w:w w:val="91"/>
                          <w:sz w:val="15"/>
                        </w:rPr>
                        <w:t>dependency&gt;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69" w:lineRule="exact" w:before="22"/>
                        <w:ind w:left="38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387E7E"/>
                          <w:w w:val="95"/>
                          <w:sz w:val="15"/>
                        </w:rPr>
                        <w:t>&lt;group</w:t>
                      </w:r>
                      <w:r>
                        <w:rPr>
                          <w:rFonts w:ascii="Arial"/>
                          <w:color w:val="387E7E"/>
                          <w:spacing w:val="-9"/>
                          <w:w w:val="95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color w:val="387E7E"/>
                          <w:spacing w:val="-10"/>
                          <w:w w:val="11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77C7C"/>
                          <w:spacing w:val="-10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050505"/>
                          <w:w w:val="91"/>
                          <w:sz w:val="15"/>
                        </w:rPr>
                        <w:t>io.micromete</w:t>
                      </w:r>
                      <w:r>
                        <w:rPr>
                          <w:rFonts w:ascii="Arial"/>
                          <w:color w:val="050505"/>
                          <w:spacing w:val="-1"/>
                          <w:w w:val="91"/>
                          <w:sz w:val="15"/>
                        </w:rPr>
                        <w:t>r</w:t>
                      </w:r>
                      <w:r>
                        <w:rPr>
                          <w:rFonts w:ascii="Arial"/>
                          <w:color w:val="077C7C"/>
                          <w:w w:val="88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77C7C"/>
                          <w:spacing w:val="-15"/>
                          <w:w w:val="88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color w:val="387E7E"/>
                          <w:w w:val="93"/>
                          <w:sz w:val="15"/>
                        </w:rPr>
                        <w:t>groupl</w:t>
                      </w:r>
                      <w:r>
                        <w:rPr>
                          <w:rFonts w:ascii="Arial"/>
                          <w:color w:val="387E7E"/>
                          <w:spacing w:val="9"/>
                          <w:w w:val="93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77C7C"/>
                          <w:w w:val="9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169" w:lineRule="exact" w:before="0"/>
                        <w:ind w:left="38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387E7E"/>
                          <w:w w:val="95"/>
                          <w:sz w:val="15"/>
                        </w:rPr>
                        <w:t>&lt;artifactl</w:t>
                      </w:r>
                      <w:r>
                        <w:rPr>
                          <w:rFonts w:ascii="Arial"/>
                          <w:color w:val="387E7E"/>
                          <w:spacing w:val="-9"/>
                          <w:w w:val="95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77C7C"/>
                          <w:spacing w:val="-10"/>
                          <w:w w:val="109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color w:val="050505"/>
                          <w:w w:val="102"/>
                          <w:sz w:val="15"/>
                        </w:rPr>
                        <w:t>m</w:t>
                      </w:r>
                      <w:r>
                        <w:rPr>
                          <w:rFonts w:ascii="Arial"/>
                          <w:color w:val="050505"/>
                          <w:spacing w:val="-18"/>
                          <w:w w:val="102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color w:val="050505"/>
                          <w:w w:val="91"/>
                          <w:sz w:val="15"/>
                        </w:rPr>
                        <w:t>crometer-registry-prometheus</w:t>
                      </w:r>
                      <w:r>
                        <w:rPr>
                          <w:rFonts w:ascii="Arial"/>
                          <w:color w:val="050505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077C7C"/>
                          <w:w w:val="83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77C7C"/>
                          <w:spacing w:val="-22"/>
                          <w:w w:val="84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color w:val="387E7E"/>
                          <w:w w:val="94"/>
                          <w:sz w:val="15"/>
                        </w:rPr>
                        <w:t>artifactl</w:t>
                      </w:r>
                      <w:r>
                        <w:rPr>
                          <w:rFonts w:ascii="Arial"/>
                          <w:color w:val="387E7E"/>
                          <w:spacing w:val="-6"/>
                          <w:w w:val="94"/>
                          <w:sz w:val="15"/>
                        </w:rPr>
                        <w:t>d</w:t>
                      </w:r>
                      <w:r>
                        <w:rPr>
                          <w:rFonts w:ascii="Arial"/>
                          <w:color w:val="077C7C"/>
                          <w:w w:val="332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0"/>
                        <w:ind w:left="115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077C7C"/>
                          <w:w w:val="78"/>
                          <w:sz w:val="15"/>
                        </w:rPr>
                        <w:t>&lt;</w:t>
                      </w:r>
                      <w:r>
                        <w:rPr>
                          <w:rFonts w:ascii="Arial"/>
                          <w:color w:val="077C7C"/>
                          <w:spacing w:val="-14"/>
                          <w:w w:val="78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color w:val="387E7E"/>
                          <w:w w:val="91"/>
                          <w:sz w:val="15"/>
                        </w:rPr>
                        <w:t>dependency&gt;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Courier New" w:hAnsi="Courier New" w:cs="Courier New" w:eastAsia="Courier New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166" w:lineRule="exact" w:before="0"/>
                        <w:ind w:left="71" w:right="142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104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color w:val="050505"/>
                          <w:spacing w:val="13"/>
                          <w:w w:val="104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dependencia</w:t>
                      </w:r>
                      <w:r>
                        <w:rPr>
                          <w:rFonts w:ascii="Arial" w:hAnsi="Arial"/>
                          <w:color w:val="050505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0"/>
                          <w:sz w:val="15"/>
                        </w:rPr>
                        <w:t>anterior</w:t>
                      </w:r>
                      <w:r>
                        <w:rPr>
                          <w:rFonts w:ascii="Arial" w:hAnsi="Arial"/>
                          <w:color w:val="050505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sz w:val="15"/>
                        </w:rPr>
                        <w:t>nos</w:t>
                      </w:r>
                      <w:r>
                        <w:rPr>
                          <w:rFonts w:ascii="Arial" w:hAnsi="Arial"/>
                          <w:color w:val="050505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proporcionará</w:t>
                      </w:r>
                      <w:r>
                        <w:rPr>
                          <w:rFonts w:ascii="Arial" w:hAnsi="Arial"/>
                          <w:color w:val="050505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105"/>
                          <w:sz w:val="15"/>
                        </w:rPr>
                        <w:t>el</w:t>
                      </w:r>
                      <w:r>
                        <w:rPr>
                          <w:rFonts w:ascii="Arial" w:hAnsi="Arial"/>
                          <w:color w:val="050505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3"/>
                          <w:sz w:val="15"/>
                        </w:rPr>
                        <w:t>soporte</w:t>
                      </w:r>
                      <w:r>
                        <w:rPr>
                          <w:rFonts w:ascii="Arial" w:hAnsi="Arial"/>
                          <w:color w:val="050505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para</w:t>
                      </w:r>
                      <w:r>
                        <w:rPr>
                          <w:rFonts w:ascii="Arial" w:hAnsi="Arial"/>
                          <w:color w:val="050505"/>
                          <w:w w:val="9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trabajar</w:t>
                      </w:r>
                      <w:r>
                        <w:rPr>
                          <w:rFonts w:ascii="Arial" w:hAnsi="Arial"/>
                          <w:color w:val="050505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7"/>
                          <w:sz w:val="15"/>
                        </w:rPr>
                        <w:t>con</w:t>
                      </w:r>
                      <w:r>
                        <w:rPr>
                          <w:rFonts w:ascii="Arial" w:hAnsi="Arial"/>
                          <w:color w:val="050505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métricas</w:t>
                      </w:r>
                      <w:r>
                        <w:rPr>
                          <w:rFonts w:ascii="Arial" w:hAnsi="Arial"/>
                          <w:color w:val="050505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2"/>
                          <w:sz w:val="15"/>
                        </w:rPr>
                        <w:t>utilizando</w:t>
                      </w:r>
                      <w:r>
                        <w:rPr>
                          <w:rFonts w:ascii="Arial" w:hAnsi="Arial"/>
                          <w:color w:val="050505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micrometer</w:t>
                      </w:r>
                      <w:r>
                        <w:rPr>
                          <w:rFonts w:ascii="Arial" w:hAnsi="Arial"/>
                          <w:color w:val="050505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050505"/>
                          <w:w w:val="84"/>
                          <w:sz w:val="16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color w:val="050505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50505"/>
                          <w:w w:val="91"/>
                          <w:sz w:val="15"/>
                        </w:rPr>
                        <w:t>prometheus.</w:t>
                      </w:r>
                      <w:r>
                        <w:rPr>
                          <w:rFonts w:ascii="Arial" w:hAns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/>
          <w:color w:val="050505"/>
          <w:sz w:val="17"/>
        </w:rPr>
        <w:t>Uso de</w:t>
      </w:r>
      <w:r>
        <w:rPr>
          <w:rFonts w:ascii="Arial" w:hAnsi="Arial"/>
          <w:color w:val="050505"/>
          <w:spacing w:val="11"/>
          <w:sz w:val="17"/>
        </w:rPr>
        <w:t> </w:t>
      </w:r>
      <w:r>
        <w:rPr>
          <w:rFonts w:ascii="Arial" w:hAnsi="Arial"/>
          <w:color w:val="050505"/>
          <w:sz w:val="17"/>
        </w:rPr>
        <w:t>métricas</w:t>
      </w:r>
      <w:r>
        <w:rPr>
          <w:rFonts w:ascii="Arial" w:hAns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spacing w:line="192" w:lineRule="exact" w:before="0"/>
        <w:ind w:left="145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color w:val="050505"/>
          <w:sz w:val="17"/>
        </w:rPr>
        <w:t>Producer</w:t>
      </w:r>
      <w:r>
        <w:rPr>
          <w:rFonts w:ascii="Arial"/>
          <w:sz w:val="17"/>
        </w:rPr>
      </w:r>
    </w:p>
    <w:p>
      <w:pPr>
        <w:spacing w:after="0" w:line="192" w:lineRule="exact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140" w:bottom="0" w:left="140" w:right="80"/>
          <w:cols w:num="2" w:equalWidth="0">
            <w:col w:w="2699" w:space="1621"/>
            <w:col w:w="7700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line="1771" w:lineRule="exact"/>
        <w:ind w:left="418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4"/>
          <w:sz w:val="20"/>
          <w:szCs w:val="20"/>
        </w:rPr>
        <w:pict>
          <v:shape style="width:189pt;height:88.6pt;mso-position-horizontal-relative:char;mso-position-vertical-relative:line" type="#_x0000_t202" filled="false" stroked="true" strokeweight="1.44pt" strokecolor="#030303">
            <v:textbox inset="0,0,0,0">
              <w:txbxContent>
                <w:p>
                  <w:pPr>
                    <w:spacing w:line="166" w:lineRule="exact" w:before="11"/>
                    <w:ind w:left="28" w:right="153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97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cont</w:t>
                  </w:r>
                  <w:r>
                    <w:rPr>
                      <w:rFonts w:ascii="Arial" w:hAnsi="Arial"/>
                      <w:color w:val="050505"/>
                      <w:spacing w:val="-10"/>
                      <w:w w:val="9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nuación</w:t>
                  </w:r>
                  <w:r>
                    <w:rPr>
                      <w:rFonts w:ascii="Arial" w:hAnsi="Arial"/>
                      <w:color w:val="050505"/>
                      <w:spacing w:val="-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spacing w:val="-22"/>
                      <w:w w:val="112"/>
                      <w:sz w:val="15"/>
                    </w:rPr>
                    <w:t>u</w:t>
                  </w:r>
                  <w:r>
                    <w:rPr>
                      <w:rFonts w:ascii="Arial" w:hAnsi="Arial"/>
                      <w:color w:val="050505"/>
                      <w:w w:val="123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producer</w:t>
                  </w:r>
                  <w:r>
                    <w:rPr>
                      <w:rFonts w:ascii="Arial" w:hAnsi="Arial"/>
                      <w:color w:val="050505"/>
                      <w:spacing w:val="-1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que</w:t>
                  </w:r>
                  <w:r>
                    <w:rPr>
                      <w:rFonts w:ascii="Arial" w:hAnsi="Arial"/>
                      <w:color w:val="050505"/>
                      <w:spacing w:val="-1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enviará</w:t>
                  </w:r>
                  <w:r>
                    <w:rPr>
                      <w:rFonts w:ascii="Arial" w:hAnsi="Arial"/>
                      <w:color w:val="050505"/>
                      <w:spacing w:val="-10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mensajes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7"/>
                      <w:sz w:val="15"/>
                    </w:rPr>
                    <w:t>cada</w:t>
                  </w:r>
                  <w:r>
                    <w:rPr>
                      <w:rFonts w:ascii="Arial" w:hAnsi="Arial"/>
                      <w:color w:val="050505"/>
                      <w:spacing w:val="-1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2</w:t>
                  </w: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seg</w:t>
                  </w:r>
                  <w:r>
                    <w:rPr>
                      <w:rFonts w:ascii="Arial" w:hAnsi="Arial"/>
                      <w:color w:val="050505"/>
                      <w:spacing w:val="-10"/>
                      <w:w w:val="96"/>
                      <w:sz w:val="15"/>
                    </w:rPr>
                    <w:t>u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ndos</w:t>
                  </w:r>
                  <w:r>
                    <w:rPr>
                      <w:rFonts w:ascii="Arial" w:hAns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a</w:t>
                  </w:r>
                  <w:r>
                    <w:rPr>
                      <w:rFonts w:ascii="Arial" w:hAnsi="Arial"/>
                      <w:color w:val="050505"/>
                      <w:spacing w:val="-1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Kalka: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  <w:p>
                  <w:pPr>
                    <w:spacing w:line="240" w:lineRule="auto" w:before="11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</w:p>
                <w:p>
                  <w:pPr>
                    <w:spacing w:line="166" w:lineRule="exact" w:before="0"/>
                    <w:ind w:left="28" w:right="54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26462"/>
                      <w:w w:val="92"/>
                      <w:sz w:val="15"/>
                    </w:rPr>
                    <w:t>@Schedule</w:t>
                  </w:r>
                  <w:r>
                    <w:rPr>
                      <w:rFonts w:ascii="Arial"/>
                      <w:color w:val="626462"/>
                      <w:spacing w:val="5"/>
                      <w:w w:val="92"/>
                      <w:sz w:val="15"/>
                    </w:rPr>
                    <w:t>d</w:t>
                  </w:r>
                  <w:r>
                    <w:rPr>
                      <w:rFonts w:ascii="Arial"/>
                      <w:color w:val="050505"/>
                      <w:w w:val="92"/>
                      <w:sz w:val="15"/>
                    </w:rPr>
                    <w:t>(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fixedDelay</w:t>
                  </w:r>
                  <w:r>
                    <w:rPr>
                      <w:rFonts w:ascii="Arial"/>
                      <w:color w:val="050505"/>
                      <w:spacing w:val="2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9"/>
                      <w:sz w:val="15"/>
                    </w:rPr>
                    <w:t>=</w:t>
                  </w:r>
                  <w:r>
                    <w:rPr>
                      <w:rFonts w:ascii="Arial"/>
                      <w:color w:val="050505"/>
                      <w:spacing w:val="-23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4"/>
                      <w:sz w:val="15"/>
                    </w:rPr>
                    <w:t>2000,</w:t>
                  </w:r>
                  <w:r>
                    <w:rPr>
                      <w:rFonts w:ascii="Arial"/>
                      <w:color w:val="050505"/>
                      <w:spacing w:val="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1"/>
                      <w:sz w:val="15"/>
                    </w:rPr>
                    <w:t>initialDelay</w:t>
                  </w:r>
                  <w:r>
                    <w:rPr>
                      <w:rFonts w:asci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09"/>
                      <w:sz w:val="15"/>
                    </w:rPr>
                    <w:t>=</w:t>
                  </w:r>
                  <w:r>
                    <w:rPr>
                      <w:rFonts w:ascii="Arial"/>
                      <w:color w:val="050505"/>
                      <w:spacing w:val="-9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64"/>
                      <w:w w:val="162"/>
                      <w:sz w:val="15"/>
                    </w:rPr>
                    <w:t>1</w:t>
                  </w:r>
                  <w:r>
                    <w:rPr>
                      <w:rFonts w:ascii="Arial"/>
                      <w:color w:val="050505"/>
                      <w:w w:val="97"/>
                      <w:sz w:val="15"/>
                    </w:rPr>
                    <w:t>0</w:t>
                  </w:r>
                  <w:r>
                    <w:rPr>
                      <w:rFonts w:ascii="Arial"/>
                      <w:color w:val="050505"/>
                      <w:spacing w:val="-18"/>
                      <w:w w:val="97"/>
                      <w:sz w:val="15"/>
                    </w:rPr>
                    <w:t>0</w:t>
                  </w:r>
                  <w:r>
                    <w:rPr>
                      <w:rFonts w:ascii="Arial"/>
                      <w:color w:val="050505"/>
                      <w:w w:val="140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140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10"/>
                      <w:sz w:val="15"/>
                    </w:rPr>
                    <w:t>publ</w:t>
                  </w:r>
                  <w:r>
                    <w:rPr>
                      <w:rFonts w:ascii="Arial"/>
                      <w:color w:val="7C1A56"/>
                      <w:spacing w:val="-18"/>
                      <w:w w:val="110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w w:val="115"/>
                      <w:sz w:val="15"/>
                    </w:rPr>
                    <w:t>c</w:t>
                  </w:r>
                  <w:r>
                    <w:rPr>
                      <w:rFonts w:ascii="Arial"/>
                      <w:color w:val="7C1A56"/>
                      <w:spacing w:val="-13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10"/>
                      <w:sz w:val="15"/>
                    </w:rPr>
                    <w:t>vo</w:t>
                  </w:r>
                  <w:r>
                    <w:rPr>
                      <w:rFonts w:ascii="Arial"/>
                      <w:color w:val="7C1A56"/>
                      <w:spacing w:val="-10"/>
                      <w:w w:val="110"/>
                      <w:sz w:val="15"/>
                    </w:rPr>
                    <w:t>l</w:t>
                  </w:r>
                  <w:r>
                    <w:rPr>
                      <w:rFonts w:ascii="Arial"/>
                      <w:color w:val="7C1A56"/>
                      <w:w w:val="126"/>
                      <w:sz w:val="15"/>
                    </w:rPr>
                    <w:t>d</w:t>
                  </w:r>
                  <w:r>
                    <w:rPr>
                      <w:rFonts w:ascii="Arial"/>
                      <w:color w:val="7C1A56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3"/>
                      <w:sz w:val="15"/>
                    </w:rPr>
                    <w:t>sched</w:t>
                  </w:r>
                  <w:r>
                    <w:rPr>
                      <w:rFonts w:ascii="Arial"/>
                      <w:color w:val="050505"/>
                      <w:spacing w:val="-25"/>
                      <w:w w:val="93"/>
                      <w:sz w:val="15"/>
                    </w:rPr>
                    <w:t>u</w:t>
                  </w:r>
                  <w:r>
                    <w:rPr>
                      <w:rFonts w:ascii="Arial"/>
                      <w:color w:val="050505"/>
                      <w:spacing w:val="-65"/>
                      <w:w w:val="216"/>
                      <w:sz w:val="15"/>
                    </w:rPr>
                    <w:t>l</w:t>
                  </w:r>
                  <w:r>
                    <w:rPr>
                      <w:rFonts w:ascii="Arial"/>
                      <w:color w:val="050505"/>
                      <w:w w:val="88"/>
                      <w:sz w:val="15"/>
                    </w:rPr>
                    <w:t>eQ</w:t>
                  </w:r>
                  <w:r>
                    <w:rPr>
                      <w:rFonts w:asci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16"/>
                      <w:sz w:val="15"/>
                    </w:rPr>
                    <w:t>{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line="158" w:lineRule="exact" w:before="13"/>
                    <w:ind w:left="345" w:right="1562" w:hanging="219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6419A"/>
                      <w:spacing w:val="-169"/>
                      <w:w w:val="325"/>
                      <w:sz w:val="15"/>
                    </w:rPr>
                    <w:t>l</w:t>
                  </w:r>
                  <w:r>
                    <w:rPr>
                      <w:rFonts w:ascii="Arial"/>
                      <w:color w:val="26419A"/>
                      <w:w w:val="107"/>
                      <w:sz w:val="15"/>
                    </w:rPr>
                    <w:t>o</w:t>
                  </w:r>
                  <w:r>
                    <w:rPr>
                      <w:rFonts w:ascii="Arial"/>
                      <w:color w:val="26419A"/>
                      <w:spacing w:val="-6"/>
                      <w:w w:val="107"/>
                      <w:sz w:val="15"/>
                    </w:rPr>
                    <w:t>g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spacing w:val="-29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81"/>
                      <w:sz w:val="15"/>
                    </w:rPr>
                    <w:t>nfo</w:t>
                  </w:r>
                  <w:r>
                    <w:rPr>
                      <w:rFonts w:ascii="Arial"/>
                      <w:color w:val="050505"/>
                      <w:spacing w:val="-1"/>
                      <w:w w:val="81"/>
                      <w:sz w:val="15"/>
                    </w:rPr>
                    <w:t>C</w:t>
                  </w:r>
                  <w:r>
                    <w:rPr>
                      <w:rFonts w:ascii="Arial"/>
                      <w:color w:val="4150A3"/>
                      <w:w w:val="93"/>
                      <w:sz w:val="15"/>
                    </w:rPr>
                    <w:t>'Sen</w:t>
                  </w:r>
                  <w:r>
                    <w:rPr>
                      <w:rFonts w:ascii="Arial"/>
                      <w:color w:val="4150A3"/>
                      <w:spacing w:val="-11"/>
                      <w:w w:val="93"/>
                      <w:sz w:val="15"/>
                    </w:rPr>
                    <w:t>d</w:t>
                  </w:r>
                  <w:r>
                    <w:rPr>
                      <w:rFonts w:ascii="Arial"/>
                      <w:color w:val="4150A3"/>
                      <w:spacing w:val="-29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4150A3"/>
                      <w:w w:val="96"/>
                      <w:sz w:val="15"/>
                    </w:rPr>
                    <w:t>ng</w:t>
                  </w:r>
                  <w:r>
                    <w:rPr>
                      <w:rFonts w:ascii="Arial"/>
                      <w:color w:val="4150A3"/>
                      <w:spacing w:val="-15"/>
                      <w:sz w:val="15"/>
                    </w:rPr>
                    <w:t> </w:t>
                  </w:r>
                  <w:r>
                    <w:rPr>
                      <w:rFonts w:ascii="Arial"/>
                      <w:color w:val="4150A3"/>
                      <w:w w:val="93"/>
                      <w:sz w:val="15"/>
                    </w:rPr>
                    <w:t>messages</w:t>
                  </w:r>
                  <w:r>
                    <w:rPr>
                      <w:rFonts w:ascii="Arial"/>
                      <w:color w:val="4150A3"/>
                      <w:spacing w:val="-1"/>
                      <w:sz w:val="15"/>
                    </w:rPr>
                    <w:t> </w:t>
                  </w:r>
                  <w:r>
                    <w:rPr>
                      <w:rFonts w:ascii="Arial"/>
                      <w:color w:val="181C36"/>
                      <w:w w:val="92"/>
                      <w:sz w:val="15"/>
                    </w:rPr>
                    <w:t>"</w:t>
                  </w:r>
                  <w:r>
                    <w:rPr>
                      <w:rFonts w:ascii="Arial"/>
                      <w:color w:val="181C36"/>
                      <w:spacing w:val="4"/>
                      <w:w w:val="93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;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 </w:t>
                  </w:r>
                  <w:r>
                    <w:rPr>
                      <w:rFonts w:ascii="Arial"/>
                      <w:color w:val="7C1A56"/>
                      <w:w w:val="108"/>
                      <w:sz w:val="15"/>
                    </w:rPr>
                    <w:t>fo</w:t>
                  </w:r>
                  <w:r>
                    <w:rPr>
                      <w:rFonts w:ascii="Arial"/>
                      <w:color w:val="7C1A56"/>
                      <w:spacing w:val="10"/>
                      <w:w w:val="108"/>
                      <w:sz w:val="15"/>
                    </w:rPr>
                    <w:t>r</w:t>
                  </w:r>
                  <w:r>
                    <w:rPr>
                      <w:rFonts w:ascii="Arial"/>
                      <w:color w:val="380E28"/>
                      <w:w w:val="111"/>
                      <w:sz w:val="15"/>
                    </w:rPr>
                    <w:t>(</w:t>
                  </w:r>
                  <w:r>
                    <w:rPr>
                      <w:rFonts w:ascii="Arial"/>
                      <w:color w:val="380E28"/>
                      <w:spacing w:val="-6"/>
                      <w:w w:val="111"/>
                      <w:sz w:val="15"/>
                    </w:rPr>
                    <w:t>i</w:t>
                  </w:r>
                  <w:r>
                    <w:rPr>
                      <w:rFonts w:ascii="Arial"/>
                      <w:color w:val="7C1A56"/>
                      <w:w w:val="105"/>
                      <w:sz w:val="15"/>
                    </w:rPr>
                    <w:t>n</w:t>
                  </w:r>
                  <w:r>
                    <w:rPr>
                      <w:rFonts w:ascii="Arial"/>
                      <w:color w:val="7C1A56"/>
                      <w:spacing w:val="4"/>
                      <w:w w:val="105"/>
                      <w:sz w:val="15"/>
                    </w:rPr>
                    <w:t>t</w:t>
                  </w:r>
                  <w:r>
                    <w:rPr>
                      <w:rFonts w:ascii="Arial"/>
                      <w:color w:val="693D3B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119"/>
                      <w:sz w:val="15"/>
                    </w:rPr>
                    <w:t>=</w:t>
                  </w:r>
                  <w:r>
                    <w:rPr>
                      <w:rFonts w:ascii="Arial"/>
                      <w:color w:val="050505"/>
                      <w:spacing w:val="-18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70"/>
                      <w:sz w:val="15"/>
                    </w:rPr>
                    <w:t>O</w:t>
                  </w:r>
                  <w:r>
                    <w:rPr>
                      <w:rFonts w:ascii="Arial"/>
                      <w:color w:val="050505"/>
                      <w:spacing w:val="2"/>
                      <w:w w:val="70"/>
                      <w:sz w:val="15"/>
                    </w:rPr>
                    <w:t>;</w:t>
                  </w:r>
                  <w:r>
                    <w:rPr>
                      <w:rFonts w:ascii="Arial"/>
                      <w:color w:val="693D3B"/>
                      <w:spacing w:val="-33"/>
                      <w:w w:val="16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119"/>
                      <w:sz w:val="15"/>
                    </w:rPr>
                    <w:t>&lt;</w:t>
                  </w:r>
                  <w:r>
                    <w:rPr>
                      <w:rFonts w:ascii="Arial"/>
                      <w:color w:val="050505"/>
                      <w:spacing w:val="-25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95"/>
                      <w:sz w:val="15"/>
                    </w:rPr>
                    <w:t>200</w:t>
                  </w:r>
                  <w:r>
                    <w:rPr>
                      <w:rFonts w:ascii="Arial"/>
                      <w:color w:val="050505"/>
                      <w:spacing w:val="-25"/>
                      <w:w w:val="94"/>
                      <w:sz w:val="15"/>
                    </w:rPr>
                    <w:t>;</w:t>
                  </w:r>
                  <w:r>
                    <w:rPr>
                      <w:rFonts w:ascii="Arial"/>
                      <w:color w:val="693D3B"/>
                      <w:spacing w:val="-65"/>
                      <w:w w:val="216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102"/>
                      <w:sz w:val="15"/>
                    </w:rPr>
                    <w:t>+</w:t>
                  </w:r>
                  <w:r>
                    <w:rPr>
                      <w:rFonts w:ascii="Arial"/>
                      <w:color w:val="050505"/>
                      <w:spacing w:val="-22"/>
                      <w:w w:val="102"/>
                      <w:sz w:val="15"/>
                    </w:rPr>
                    <w:t>+</w:t>
                  </w:r>
                  <w:r>
                    <w:rPr>
                      <w:rFonts w:ascii="Arial"/>
                      <w:color w:val="050505"/>
                      <w:w w:val="140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spacing w:val="-26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w w:val="133"/>
                      <w:sz w:val="15"/>
                    </w:rPr>
                    <w:t>{</w:t>
                  </w:r>
                  <w:r>
                    <w:rPr>
                      <w:rFonts w:ascii="Arial"/>
                      <w:sz w:val="15"/>
                    </w:rPr>
                  </w:r>
                </w:p>
                <w:p>
                  <w:pPr>
                    <w:spacing w:before="0"/>
                    <w:ind w:left="676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6419A"/>
                      <w:w w:val="104"/>
                      <w:sz w:val="15"/>
                    </w:rPr>
                    <w:t>k</w:t>
                  </w:r>
                  <w:r>
                    <w:rPr>
                      <w:rFonts w:ascii="Arial"/>
                      <w:color w:val="26419A"/>
                      <w:spacing w:val="-21"/>
                      <w:w w:val="104"/>
                      <w:sz w:val="15"/>
                    </w:rPr>
                    <w:t>a</w:t>
                  </w:r>
                  <w:r>
                    <w:rPr>
                      <w:rFonts w:ascii="Arial"/>
                      <w:color w:val="26419A"/>
                      <w:w w:val="92"/>
                      <w:sz w:val="15"/>
                    </w:rPr>
                    <w:t>lkaTemp</w:t>
                  </w:r>
                  <w:r>
                    <w:rPr>
                      <w:rFonts w:ascii="Arial"/>
                      <w:color w:val="26419A"/>
                      <w:spacing w:val="-5"/>
                      <w:w w:val="92"/>
                      <w:sz w:val="15"/>
                    </w:rPr>
                    <w:t>l</w:t>
                  </w:r>
                  <w:r>
                    <w:rPr>
                      <w:rFonts w:ascii="Arial"/>
                      <w:color w:val="26419A"/>
                      <w:w w:val="96"/>
                      <w:sz w:val="15"/>
                    </w:rPr>
                    <w:t>at</w:t>
                  </w:r>
                  <w:r>
                    <w:rPr>
                      <w:rFonts w:ascii="Arial"/>
                      <w:color w:val="26419A"/>
                      <w:spacing w:val="-1"/>
                      <w:w w:val="96"/>
                      <w:sz w:val="15"/>
                    </w:rPr>
                    <w:t>e</w:t>
                  </w:r>
                  <w:r>
                    <w:rPr>
                      <w:rFonts w:ascii="Arial"/>
                      <w:color w:val="050505"/>
                      <w:spacing w:val="-31"/>
                      <w:w w:val="141"/>
                      <w:sz w:val="15"/>
                    </w:rPr>
                    <w:t>.</w:t>
                  </w:r>
                  <w:r>
                    <w:rPr>
                      <w:rFonts w:ascii="Arial"/>
                      <w:color w:val="050505"/>
                      <w:w w:val="101"/>
                      <w:sz w:val="15"/>
                    </w:rPr>
                    <w:t>send</w:t>
                  </w:r>
                  <w:r>
                    <w:rPr>
                      <w:rFonts w:ascii="Arial"/>
                      <w:color w:val="050505"/>
                      <w:spacing w:val="-5"/>
                      <w:w w:val="101"/>
                      <w:sz w:val="15"/>
                    </w:rPr>
                    <w:t>(</w:t>
                  </w:r>
                  <w:r>
                    <w:rPr>
                      <w:rFonts w:ascii="Arial"/>
                      <w:color w:val="4150A3"/>
                      <w:spacing w:val="-26"/>
                      <w:w w:val="189"/>
                      <w:sz w:val="15"/>
                    </w:rPr>
                    <w:t>'</w:t>
                  </w:r>
                  <w:r>
                    <w:rPr>
                      <w:rFonts w:ascii="Arial"/>
                      <w:color w:val="4150A3"/>
                      <w:w w:val="91"/>
                      <w:sz w:val="15"/>
                    </w:rPr>
                    <w:t>devs4j-topic"</w:t>
                  </w:r>
                  <w:r>
                    <w:rPr>
                      <w:rFonts w:ascii="Arial"/>
                      <w:color w:val="4150A3"/>
                      <w:spacing w:val="-21"/>
                      <w:sz w:val="15"/>
                    </w:rPr>
                    <w:t> </w:t>
                  </w:r>
                  <w:r>
                    <w:rPr>
                      <w:rFonts w:ascii="Arial"/>
                      <w:color w:val="050505"/>
                      <w:spacing w:val="-27"/>
                      <w:w w:val="133"/>
                      <w:sz w:val="15"/>
                    </w:rPr>
                    <w:t>,</w:t>
                  </w:r>
                  <w:r>
                    <w:rPr>
                      <w:rFonts w:ascii="Arial"/>
                      <w:color w:val="4150A3"/>
                      <w:w w:val="92"/>
                      <w:sz w:val="15"/>
                    </w:rPr>
                    <w:t>"Message</w:t>
                  </w:r>
                  <w:r>
                    <w:rPr>
                      <w:rFonts w:ascii="Arial"/>
                      <w:color w:val="4150A3"/>
                      <w:spacing w:val="-3"/>
                      <w:w w:val="92"/>
                      <w:sz w:val="15"/>
                    </w:rPr>
                    <w:t>"</w:t>
                  </w:r>
                  <w:r>
                    <w:rPr>
                      <w:rFonts w:ascii="Arial"/>
                      <w:color w:val="050505"/>
                      <w:spacing w:val="-10"/>
                      <w:w w:val="109"/>
                      <w:sz w:val="15"/>
                    </w:rPr>
                    <w:t>+</w:t>
                  </w:r>
                  <w:r>
                    <w:rPr>
                      <w:rFonts w:ascii="Arial"/>
                      <w:color w:val="693D3B"/>
                      <w:spacing w:val="-26"/>
                      <w:w w:val="162"/>
                      <w:sz w:val="15"/>
                    </w:rPr>
                    <w:t>i</w:t>
                  </w:r>
                  <w:r>
                    <w:rPr>
                      <w:rFonts w:ascii="Arial"/>
                      <w:color w:val="050505"/>
                      <w:w w:val="113"/>
                      <w:sz w:val="15"/>
                    </w:rPr>
                    <w:t>)</w:t>
                  </w:r>
                  <w:r>
                    <w:rPr>
                      <w:rFonts w:ascii="Arial"/>
                      <w:color w:val="050505"/>
                      <w:w w:val="112"/>
                      <w:sz w:val="15"/>
                    </w:rPr>
                    <w:t>;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34"/>
          <w:sz w:val="20"/>
          <w:szCs w:val="20"/>
        </w:rPr>
      </w:r>
    </w:p>
    <w:p>
      <w:pPr>
        <w:spacing w:before="49"/>
        <w:ind w:left="563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117pt;margin-top:17.6229pt;width:189pt;height:54pt;mso-position-horizontal-relative:page;mso-position-vertical-relative:paragraph;z-index:-45040" type="#_x0000_t202" filled="false" stroked="true" strokeweight="1.44pt" strokecolor="#030303">
            <v:textbox inset="0,0,0,0">
              <w:txbxContent>
                <w:p>
                  <w:pPr>
                    <w:spacing w:line="232" w:lineRule="auto" w:before="7"/>
                    <w:ind w:left="35" w:right="347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Si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no</w:t>
                  </w:r>
                  <w:r>
                    <w:rPr>
                      <w:rFonts w:ascii="Arial" w:hAnsi="Arial"/>
                      <w:color w:val="050505"/>
                      <w:spacing w:val="-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hay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métricas</w:t>
                  </w:r>
                  <w:r>
                    <w:rPr>
                      <w:rFonts w:ascii="Arial" w:hAnsi="Arial"/>
                      <w:color w:val="050505"/>
                      <w:spacing w:val="-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3"/>
                      <w:sz w:val="15"/>
                    </w:rPr>
                    <w:t>dispon</w:t>
                  </w:r>
                  <w:r>
                    <w:rPr>
                      <w:rFonts w:ascii="Arial" w:hAnsi="Arial"/>
                      <w:color w:val="050505"/>
                      <w:spacing w:val="4"/>
                      <w:w w:val="93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b</w:t>
                  </w:r>
                  <w:r>
                    <w:rPr>
                      <w:rFonts w:ascii="Arial" w:hAnsi="Arial"/>
                      <w:color w:val="050505"/>
                      <w:spacing w:val="-20"/>
                      <w:w w:val="103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es</w:t>
                  </w:r>
                  <w:r>
                    <w:rPr>
                      <w:rFonts w:ascii="Arial" w:hAnsi="Arial"/>
                      <w:color w:val="050505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se</w:t>
                  </w:r>
                  <w:r>
                    <w:rPr>
                      <w:rFonts w:ascii="Arial" w:hAnsi="Arial"/>
                      <w:color w:val="050505"/>
                      <w:spacing w:val="-15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4"/>
                      <w:sz w:val="15"/>
                    </w:rPr>
                    <w:t>produc</w:t>
                  </w:r>
                  <w:r>
                    <w:rPr>
                      <w:rFonts w:ascii="Arial" w:hAnsi="Arial"/>
                      <w:color w:val="050505"/>
                      <w:spacing w:val="-2"/>
                      <w:w w:val="94"/>
                      <w:sz w:val="15"/>
                    </w:rPr>
                    <w:t>i</w:t>
                  </w:r>
                  <w:r>
                    <w:rPr>
                      <w:rFonts w:ascii="Arial" w:hAnsi="Arial"/>
                      <w:color w:val="050505"/>
                      <w:w w:val="108"/>
                      <w:sz w:val="15"/>
                    </w:rPr>
                    <w:t>rá</w:t>
                  </w:r>
                  <w:r>
                    <w:rPr>
                      <w:rFonts w:ascii="Arial" w:hAnsi="Arial"/>
                      <w:color w:val="050505"/>
                      <w:spacing w:val="-1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una</w:t>
                  </w:r>
                  <w:r>
                    <w:rPr>
                      <w:rFonts w:ascii="Arial" w:hAnsi="Arial"/>
                      <w:color w:val="050505"/>
                      <w:w w:val="9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7"/>
                      <w:sz w:val="15"/>
                    </w:rPr>
                    <w:t>MeterNotFo</w:t>
                  </w:r>
                  <w:r>
                    <w:rPr>
                      <w:rFonts w:ascii="Arial" w:hAnsi="Arial"/>
                      <w:color w:val="050505"/>
                      <w:spacing w:val="-8"/>
                      <w:w w:val="97"/>
                      <w:sz w:val="15"/>
                    </w:rPr>
                    <w:t>u</w:t>
                  </w:r>
                  <w:r>
                    <w:rPr>
                      <w:rFonts w:ascii="Arial" w:hAnsi="Arial"/>
                      <w:color w:val="050505"/>
                      <w:spacing w:val="-27"/>
                      <w:w w:val="135"/>
                      <w:sz w:val="15"/>
                    </w:rPr>
                    <w:t>n</w:t>
                  </w:r>
                  <w:r>
                    <w:rPr>
                      <w:rFonts w:ascii="Arial" w:hAnsi="Arial"/>
                      <w:color w:val="050505"/>
                      <w:spacing w:val="-19"/>
                      <w:w w:val="126"/>
                      <w:sz w:val="15"/>
                    </w:rPr>
                    <w:t>d</w:t>
                  </w:r>
                  <w:r>
                    <w:rPr>
                      <w:rFonts w:ascii="Arial" w:hAnsi="Arial"/>
                      <w:color w:val="050505"/>
                      <w:w w:val="103"/>
                      <w:sz w:val="15"/>
                    </w:rPr>
                    <w:t>Except</w:t>
                  </w:r>
                  <w:r>
                    <w:rPr>
                      <w:rFonts w:ascii="Arial" w:hAnsi="Arial"/>
                      <w:color w:val="050505"/>
                      <w:spacing w:val="-8"/>
                      <w:w w:val="103"/>
                      <w:sz w:val="15"/>
                    </w:rPr>
                    <w:t>l</w:t>
                  </w:r>
                  <w:r>
                    <w:rPr>
                      <w:rFonts w:ascii="Arial" w:hAnsi="Arial"/>
                      <w:color w:val="050505"/>
                      <w:w w:val="99"/>
                      <w:sz w:val="15"/>
                    </w:rPr>
                    <w:t>on,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0"/>
                      <w:sz w:val="15"/>
                    </w:rPr>
                    <w:t>as!</w:t>
                  </w:r>
                  <w:r>
                    <w:rPr>
                      <w:rFonts w:ascii="Arial" w:hAnsi="Arial"/>
                      <w:color w:val="050505"/>
                      <w:spacing w:val="-28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que</w:t>
                  </w:r>
                  <w:r>
                    <w:rPr>
                      <w:rFonts w:ascii="Arial" w:hAnsi="Arial"/>
                      <w:color w:val="050505"/>
                      <w:spacing w:val="-14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1"/>
                      <w:sz w:val="15"/>
                    </w:rPr>
                    <w:t>es</w:t>
                  </w:r>
                  <w:r>
                    <w:rPr>
                      <w:rFonts w:ascii="Arial" w:hAnsi="Arial"/>
                      <w:color w:val="050505"/>
                      <w:spacing w:val="-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importante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0"/>
                      <w:sz w:val="15"/>
                    </w:rPr>
                    <w:t>contemplar</w:t>
                  </w:r>
                  <w:r>
                    <w:rPr>
                      <w:rFonts w:ascii="Arial" w:hAnsi="Arial"/>
                      <w:color w:val="050505"/>
                      <w:spacing w:val="3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8"/>
                      <w:sz w:val="15"/>
                    </w:rPr>
                    <w:t>ese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2"/>
                      <w:sz w:val="15"/>
                    </w:rPr>
                    <w:t>caso</w:t>
                  </w:r>
                  <w:r>
                    <w:rPr>
                      <w:rFonts w:ascii="Arial" w:hAnsi="Arial"/>
                      <w:color w:val="050505"/>
                      <w:spacing w:val="-2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durante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105"/>
                      <w:sz w:val="15"/>
                    </w:rPr>
                    <w:t>el</w:t>
                  </w:r>
                  <w:r>
                    <w:rPr>
                      <w:rFonts w:ascii="Arial" w:hAnsi="Arial"/>
                      <w:color w:val="050505"/>
                      <w:spacing w:val="-6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desarrollo</w:t>
                  </w:r>
                  <w:r>
                    <w:rPr>
                      <w:rFonts w:ascii="Arial" w:hAnsi="Arial"/>
                      <w:color w:val="050505"/>
                      <w:spacing w:val="7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5"/>
                      <w:sz w:val="15"/>
                    </w:rPr>
                    <w:t>de</w:t>
                  </w:r>
                  <w:r>
                    <w:rPr>
                      <w:rFonts w:ascii="Arial" w:hAnsi="Arial"/>
                      <w:color w:val="050505"/>
                      <w:spacing w:val="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nuestras</w:t>
                  </w:r>
                  <w:r>
                    <w:rPr>
                      <w:rFonts w:ascii="Arial" w:hAnsi="Arial"/>
                      <w:color w:val="050505"/>
                      <w:w w:val="91"/>
                      <w:sz w:val="15"/>
                    </w:rPr>
                    <w:t> </w:t>
                  </w:r>
                  <w:r>
                    <w:rPr>
                      <w:rFonts w:ascii="Arial" w:hAnsi="Arial"/>
                      <w:color w:val="050505"/>
                      <w:w w:val="90"/>
                      <w:sz w:val="15"/>
                    </w:rPr>
                    <w:t>aplicaciones.</w:t>
                  </w:r>
                  <w:r>
                    <w:rPr>
                      <w:rFonts w:ascii="Arial" w:hAns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50505"/>
          <w:sz w:val="17"/>
        </w:rPr>
        <w:t>Precauci6n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tabs>
          <w:tab w:pos="4928" w:val="left" w:leader="none"/>
        </w:tabs>
        <w:spacing w:before="0"/>
        <w:ind w:left="241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/>
          <w:b/>
          <w:i/>
          <w:color w:val="578CC8"/>
          <w:w w:val="95"/>
          <w:sz w:val="72"/>
        </w:rPr>
        <w:t>O</w:t>
      </w:r>
      <w:r>
        <w:rPr>
          <w:rFonts w:ascii="Arial"/>
          <w:b/>
          <w:i/>
          <w:color w:val="578CC8"/>
          <w:spacing w:val="-109"/>
          <w:w w:val="95"/>
          <w:sz w:val="72"/>
        </w:rPr>
        <w:t> </w:t>
      </w:r>
      <w:hyperlink r:id="rId15">
        <w:r>
          <w:rPr>
            <w:rFonts w:ascii="Courier New"/>
            <w:color w:val="050505"/>
            <w:spacing w:val="-10"/>
            <w:w w:val="95"/>
            <w:sz w:val="24"/>
          </w:rPr>
          <w:t>www.twitter.com/devs4j</w:t>
        </w:r>
      </w:hyperlink>
      <w:r>
        <w:rPr>
          <w:rFonts w:ascii="Courier New"/>
          <w:color w:val="050505"/>
          <w:spacing w:val="-10"/>
          <w:w w:val="95"/>
          <w:sz w:val="24"/>
        </w:rPr>
        <w:tab/>
      </w:r>
      <w:hyperlink r:id="rId19">
        <w:r>
          <w:rPr>
            <w:rFonts w:ascii="Courier New"/>
            <w:color w:val="050505"/>
            <w:spacing w:val="-14"/>
            <w:w w:val="90"/>
            <w:position w:val="1"/>
            <w:sz w:val="24"/>
          </w:rPr>
          <w:t>www.facebook.com/devs4j</w:t>
        </w:r>
        <w:r>
          <w:rPr>
            <w:rFonts w:ascii="Courier New"/>
            <w:spacing w:val="-14"/>
            <w:sz w:val="24"/>
          </w:rPr>
        </w:r>
      </w:hyperlink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1447" w:lineRule="exact"/>
        <w:ind w:left="38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28"/>
          <w:sz w:val="20"/>
          <w:szCs w:val="20"/>
        </w:rPr>
        <w:drawing>
          <wp:inline distT="0" distB="0" distL="0" distR="0">
            <wp:extent cx="882396" cy="918972"/>
            <wp:effectExtent l="0" t="0" r="0" b="0"/>
            <wp:docPr id="1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28"/>
          <w:sz w:val="20"/>
          <w:szCs w:val="20"/>
        </w:rPr>
      </w:r>
    </w:p>
    <w:p>
      <w:pPr>
        <w:tabs>
          <w:tab w:pos="1739" w:val="left" w:leader="none"/>
        </w:tabs>
        <w:spacing w:before="201"/>
        <w:ind w:left="270" w:right="0" w:firstLine="0"/>
        <w:jc w:val="left"/>
        <w:rPr>
          <w:rFonts w:ascii="Arial" w:hAnsi="Arial" w:cs="Arial" w:eastAsia="Arial"/>
          <w:sz w:val="43"/>
          <w:szCs w:val="43"/>
        </w:rPr>
      </w:pPr>
      <w:r>
        <w:rPr>
          <w:rFonts w:ascii="Arial"/>
          <w:b/>
          <w:color w:val="DBDBDB"/>
          <w:w w:val="113"/>
          <w:sz w:val="43"/>
        </w:rPr>
      </w:r>
      <w:r>
        <w:rPr>
          <w:rFonts w:ascii="Arial"/>
          <w:b/>
          <w:color w:val="DBDBDB"/>
          <w:spacing w:val="-5"/>
          <w:sz w:val="43"/>
          <w:shd w:fill="596774" w:color="auto" w:val="clear"/>
        </w:rPr>
        <w:t>DEVS</w:t>
        <w:tab/>
      </w:r>
      <w:r>
        <w:rPr>
          <w:rFonts w:ascii="Arial"/>
          <w:b/>
          <w:color w:val="DBDBDB"/>
          <w:sz w:val="43"/>
          <w:shd w:fill="596774" w:color="auto" w:val="clear"/>
        </w:rPr>
        <w:t>J</w:t>
      </w:r>
      <w:r>
        <w:rPr>
          <w:rFonts w:ascii="Arial"/>
          <w:b/>
          <w:color w:val="DBDBDB"/>
          <w:sz w:val="43"/>
        </w:rPr>
      </w:r>
      <w:r>
        <w:rPr>
          <w:rFonts w:ascii="Arial"/>
          <w:sz w:val="43"/>
        </w:rPr>
      </w:r>
    </w:p>
    <w:p>
      <w:pPr>
        <w:spacing w:before="299"/>
        <w:ind w:left="241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050505"/>
          <w:w w:val="95"/>
          <w:sz w:val="24"/>
        </w:rPr>
        <w:t>www</w:t>
      </w:r>
      <w:r>
        <w:rPr>
          <w:rFonts w:ascii="Courier New"/>
          <w:color w:val="050505"/>
          <w:spacing w:val="-96"/>
          <w:w w:val="95"/>
          <w:sz w:val="24"/>
        </w:rPr>
        <w:t> </w:t>
      </w:r>
      <w:r>
        <w:rPr>
          <w:rFonts w:ascii="Courier New"/>
          <w:color w:val="050505"/>
          <w:spacing w:val="-24"/>
          <w:w w:val="95"/>
          <w:sz w:val="24"/>
        </w:rPr>
        <w:t>.devs4j.com</w:t>
      </w:r>
      <w:r>
        <w:rPr>
          <w:rFonts w:ascii="Courier New"/>
          <w:spacing w:val="-24"/>
          <w:sz w:val="24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4"/>
          <w:szCs w:val="24"/>
        </w:rPr>
        <w:sectPr>
          <w:type w:val="continuous"/>
          <w:pgSz w:w="12240" w:h="15840"/>
          <w:pgMar w:top="140" w:bottom="0" w:left="140" w:right="80"/>
          <w:cols w:num="2" w:equalWidth="0">
            <w:col w:w="7742" w:space="1021"/>
            <w:col w:w="3257"/>
          </w:cols>
        </w:sectPr>
      </w:pPr>
    </w:p>
    <w:p>
      <w:pPr>
        <w:spacing w:before="32"/>
        <w:ind w:left="3664" w:right="0" w:firstLine="0"/>
        <w:jc w:val="left"/>
        <w:rPr>
          <w:rFonts w:ascii="Arial" w:hAnsi="Arial" w:cs="Arial" w:eastAsia="Arial"/>
          <w:sz w:val="36"/>
          <w:szCs w:val="36"/>
        </w:rPr>
      </w:pPr>
      <w:bookmarkStart w:name="Elastic Search" w:id="8"/>
      <w:bookmarkEnd w:id="8"/>
      <w:r>
        <w:rPr/>
      </w:r>
      <w:r>
        <w:rPr>
          <w:rFonts w:ascii="Arial"/>
          <w:b/>
          <w:color w:val="0A0A0A"/>
          <w:w w:val="95"/>
          <w:sz w:val="36"/>
        </w:rPr>
        <w:t>Apache</w:t>
      </w:r>
      <w:r>
        <w:rPr>
          <w:rFonts w:ascii="Arial"/>
          <w:b/>
          <w:color w:val="0A0A0A"/>
          <w:spacing w:val="-12"/>
          <w:w w:val="95"/>
          <w:sz w:val="36"/>
        </w:rPr>
        <w:t> </w:t>
      </w:r>
      <w:r>
        <w:rPr>
          <w:rFonts w:ascii="Arial"/>
          <w:b/>
          <w:color w:val="0A0A0A"/>
          <w:w w:val="95"/>
          <w:sz w:val="36"/>
        </w:rPr>
        <w:t>Kafka</w:t>
      </w:r>
      <w:r>
        <w:rPr>
          <w:rFonts w:ascii="Arial"/>
          <w:b/>
          <w:color w:val="0A0A0A"/>
          <w:spacing w:val="-41"/>
          <w:w w:val="95"/>
          <w:sz w:val="36"/>
        </w:rPr>
        <w:t> </w:t>
      </w:r>
      <w:r>
        <w:rPr>
          <w:rFonts w:ascii="Arial"/>
          <w:b/>
          <w:color w:val="0A0A0A"/>
          <w:w w:val="95"/>
          <w:sz w:val="36"/>
        </w:rPr>
        <w:t>-</w:t>
      </w:r>
      <w:r>
        <w:rPr>
          <w:rFonts w:ascii="Arial"/>
          <w:b/>
          <w:color w:val="0A0A0A"/>
          <w:spacing w:val="-28"/>
          <w:w w:val="95"/>
          <w:sz w:val="36"/>
        </w:rPr>
        <w:t> </w:t>
      </w:r>
      <w:r>
        <w:rPr>
          <w:rFonts w:ascii="Arial"/>
          <w:b/>
          <w:color w:val="0A0A0A"/>
          <w:w w:val="95"/>
          <w:sz w:val="36"/>
        </w:rPr>
        <w:t>ElasticSearch</w:t>
      </w:r>
      <w:r>
        <w:rPr>
          <w:rFonts w:ascii="Arial"/>
          <w:sz w:val="36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/>
          <w:sz w:val="29"/>
          <w:szCs w:val="29"/>
        </w:rPr>
        <w:sectPr>
          <w:pgSz w:w="12240" w:h="15840"/>
          <w:pgMar w:top="100" w:bottom="0" w:left="80" w:right="80"/>
        </w:sectPr>
      </w:pPr>
    </w:p>
    <w:p>
      <w:pPr>
        <w:spacing w:before="79"/>
        <w:ind w:left="116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spacing w:val="-4"/>
          <w:w w:val="110"/>
          <w:sz w:val="16"/>
        </w:rPr>
        <w:t>Iniciando</w:t>
      </w:r>
      <w:r>
        <w:rPr>
          <w:rFonts w:ascii="Arial"/>
          <w:color w:val="0A0A0A"/>
          <w:spacing w:val="19"/>
          <w:w w:val="110"/>
          <w:sz w:val="16"/>
        </w:rPr>
        <w:t> </w:t>
      </w:r>
      <w:r>
        <w:rPr>
          <w:rFonts w:ascii="Arial"/>
          <w:color w:val="0A0A0A"/>
          <w:spacing w:val="-1"/>
          <w:w w:val="110"/>
          <w:sz w:val="16"/>
        </w:rPr>
        <w:t>Elasticsearch</w:t>
      </w:r>
      <w:r>
        <w:rPr>
          <w:rFonts w:ascii="Arial"/>
          <w:spacing w:val="-1"/>
          <w:sz w:val="16"/>
        </w:rPr>
      </w:r>
    </w:p>
    <w:p>
      <w:pPr>
        <w:spacing w:before="79"/>
        <w:ind w:left="116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-2"/>
          <w:w w:val="110"/>
        </w:rPr>
        <w:br w:type="column"/>
      </w:r>
      <w:r>
        <w:rPr>
          <w:rFonts w:ascii="Arial"/>
          <w:color w:val="0A0A0A"/>
          <w:spacing w:val="-2"/>
          <w:w w:val="110"/>
          <w:sz w:val="16"/>
        </w:rPr>
        <w:t>Cliente</w:t>
      </w:r>
      <w:r>
        <w:rPr>
          <w:rFonts w:ascii="Arial"/>
          <w:color w:val="0A0A0A"/>
          <w:spacing w:val="-17"/>
          <w:w w:val="110"/>
          <w:sz w:val="16"/>
        </w:rPr>
        <w:t> </w:t>
      </w:r>
      <w:r>
        <w:rPr>
          <w:rFonts w:ascii="Arial"/>
          <w:color w:val="0A0A0A"/>
          <w:spacing w:val="-2"/>
          <w:w w:val="110"/>
          <w:sz w:val="16"/>
        </w:rPr>
        <w:t>ElasticSearch</w:t>
      </w:r>
      <w:r>
        <w:rPr>
          <w:rFonts w:ascii="Arial"/>
          <w:spacing w:val="-2"/>
          <w:sz w:val="16"/>
        </w:rPr>
      </w:r>
    </w:p>
    <w:p>
      <w:pPr>
        <w:spacing w:before="79"/>
        <w:ind w:left="116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-3"/>
          <w:w w:val="110"/>
        </w:rPr>
        <w:br w:type="column"/>
      </w:r>
      <w:r>
        <w:rPr>
          <w:rFonts w:ascii="Arial" w:hAnsi="Arial"/>
          <w:color w:val="0A0A0A"/>
          <w:spacing w:val="-3"/>
          <w:w w:val="110"/>
          <w:sz w:val="16"/>
        </w:rPr>
        <w:t>Indexando</w:t>
      </w:r>
      <w:r>
        <w:rPr>
          <w:rFonts w:ascii="Arial" w:hAnsi="Arial"/>
          <w:color w:val="0A0A0A"/>
          <w:spacing w:val="-16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de</w:t>
      </w:r>
      <w:r>
        <w:rPr>
          <w:rFonts w:ascii="Arial" w:hAnsi="Arial"/>
          <w:color w:val="0A0A0A"/>
          <w:spacing w:val="-22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forma</w:t>
      </w:r>
      <w:r>
        <w:rPr>
          <w:rFonts w:ascii="Arial" w:hAnsi="Arial"/>
          <w:color w:val="0A0A0A"/>
          <w:spacing w:val="-18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asíncrona</w:t>
      </w:r>
      <w:r>
        <w:rPr>
          <w:rFonts w:ascii="Arial" w:hAns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40" w:bottom="0" w:left="80" w:right="80"/>
          <w:cols w:num="3" w:equalWidth="0">
            <w:col w:w="2935" w:space="1135"/>
            <w:col w:w="2783" w:space="923"/>
            <w:col w:w="4304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</w:p>
    <w:p>
      <w:pPr>
        <w:spacing w:line="1770" w:lineRule="exact"/>
        <w:ind w:left="415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4"/>
          <w:sz w:val="20"/>
          <w:szCs w:val="20"/>
        </w:rPr>
        <w:pict>
          <v:shape style="width:189pt;height:88.5pt;mso-position-horizontal-relative:char;mso-position-vertical-relative:line" type="#_x0000_t202" filled="false" stroked="true" strokeweight="1.08pt" strokecolor="#030303">
            <v:textbox inset="0,0,0,0">
              <w:txbxContent>
                <w:p>
                  <w:pPr>
                    <w:spacing w:line="249" w:lineRule="auto" w:before="18"/>
                    <w:ind w:left="45" w:right="511" w:hanging="1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color w:val="0A0A0A"/>
                      <w:w w:val="94"/>
                      <w:sz w:val="14"/>
                    </w:rPr>
                    <w:t>A</w:t>
                  </w:r>
                  <w:r>
                    <w:rPr>
                      <w:rFonts w:ascii="Arial" w:hAnsi="Arial"/>
                      <w:color w:val="0A0A0A"/>
                      <w:spacing w:val="-3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continuación</w:t>
                  </w:r>
                  <w:r>
                    <w:rPr>
                      <w:rFonts w:ascii="Arial" w:hAnsi="Arial"/>
                      <w:color w:val="0A0A0A"/>
                      <w:spacing w:val="8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se</w:t>
                  </w:r>
                  <w:r>
                    <w:rPr>
                      <w:rFonts w:ascii="Arial" w:hAnsi="Arial"/>
                      <w:color w:val="0A0A0A"/>
                      <w:spacing w:val="1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muestra</w:t>
                  </w:r>
                  <w:r>
                    <w:rPr>
                      <w:rFonts w:ascii="Arial" w:hAnsi="Arial"/>
                      <w:color w:val="0A0A0A"/>
                      <w:spacing w:val="-3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como</w:t>
                  </w:r>
                  <w:r>
                    <w:rPr>
                      <w:rFonts w:ascii="Arial" w:hAnsi="Arial"/>
                      <w:color w:val="0A0A0A"/>
                      <w:spacing w:val="1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crear</w:t>
                  </w:r>
                  <w:r>
                    <w:rPr>
                      <w:rFonts w:ascii="Arial" w:hAnsi="Arial"/>
                      <w:color w:val="0A0A0A"/>
                      <w:spacing w:val="8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3"/>
                      <w:sz w:val="14"/>
                    </w:rPr>
                    <w:t>un</w:t>
                  </w:r>
                  <w:r>
                    <w:rPr>
                      <w:rFonts w:ascii="Arial" w:hAnsi="Arial"/>
                      <w:color w:val="0A0A0A"/>
                      <w:spacing w:val="-8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cliente</w:t>
                  </w:r>
                  <w:r>
                    <w:rPr>
                      <w:rFonts w:ascii="Arial" w:hAnsi="Arial"/>
                      <w:color w:val="0A0A0A"/>
                      <w:spacing w:val="2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sz w:val="14"/>
                    </w:rPr>
                    <w:t>de</w:t>
                  </w:r>
                  <w:r>
                    <w:rPr>
                      <w:rFonts w:ascii="Arial" w:hAnsi="Arial"/>
                      <w:color w:val="0A0A0A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7"/>
                      <w:sz w:val="14"/>
                    </w:rPr>
                    <w:t>Elasticsearc</w:t>
                  </w:r>
                  <w:r>
                    <w:rPr>
                      <w:rFonts w:ascii="Arial" w:hAnsi="Arial"/>
                      <w:color w:val="0A0A0A"/>
                      <w:spacing w:val="14"/>
                      <w:w w:val="97"/>
                      <w:sz w:val="14"/>
                    </w:rPr>
                    <w:t>h</w:t>
                  </w:r>
                  <w:r>
                    <w:rPr>
                      <w:rFonts w:ascii="Arial" w:hAnsi="Arial"/>
                      <w:color w:val="4D4D4D"/>
                      <w:w w:val="134"/>
                      <w:sz w:val="14"/>
                    </w:rPr>
                    <w:t>:</w:t>
                  </w:r>
                  <w:r>
                    <w:rPr>
                      <w:rFonts w:ascii="Arial" w:hAnsi="Arial"/>
                      <w:sz w:val="14"/>
                    </w:rPr>
                  </w:r>
                </w:p>
                <w:p>
                  <w:pPr>
                    <w:spacing w:line="240" w:lineRule="auto" w:before="8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45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A0A0A"/>
                      <w:w w:val="97"/>
                      <w:sz w:val="14"/>
                    </w:rPr>
                    <w:t>RestHighLevelClient</w:t>
                  </w:r>
                  <w:r>
                    <w:rPr>
                      <w:rFonts w:ascii="Arial"/>
                      <w:color w:val="0A0A0A"/>
                      <w:spacing w:val="14"/>
                      <w:sz w:val="14"/>
                    </w:rPr>
                    <w:t> </w:t>
                  </w:r>
                  <w:r>
                    <w:rPr>
                      <w:rFonts w:ascii="Arial"/>
                      <w:color w:val="6D4241"/>
                      <w:w w:val="98"/>
                      <w:sz w:val="14"/>
                    </w:rPr>
                    <w:t>clien</w:t>
                  </w:r>
                  <w:r>
                    <w:rPr>
                      <w:rFonts w:ascii="Arial"/>
                      <w:color w:val="6D4241"/>
                      <w:spacing w:val="3"/>
                      <w:w w:val="98"/>
                      <w:sz w:val="14"/>
                    </w:rPr>
                    <w:t>t</w:t>
                  </w:r>
                  <w:r>
                    <w:rPr>
                      <w:rFonts w:ascii="Arial"/>
                      <w:color w:val="0A0A0A"/>
                      <w:spacing w:val="-1"/>
                      <w:w w:val="106"/>
                      <w:sz w:val="14"/>
                    </w:rPr>
                    <w:t>=</w:t>
                  </w:r>
                  <w:r>
                    <w:rPr>
                      <w:rFonts w:ascii="Arial"/>
                      <w:color w:val="80215B"/>
                      <w:w w:val="105"/>
                      <w:sz w:val="14"/>
                    </w:rPr>
                    <w:t>new</w:t>
                  </w:r>
                  <w:r>
                    <w:rPr>
                      <w:rFonts w:ascii="Arial"/>
                      <w:color w:val="80215B"/>
                      <w:spacing w:val="3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7"/>
                      <w:sz w:val="14"/>
                    </w:rPr>
                    <w:t>RestHighLevelClient</w:t>
                  </w:r>
                  <w:r>
                    <w:rPr>
                      <w:rFonts w:ascii="Arial"/>
                      <w:color w:val="0A0A0A"/>
                      <w:w w:val="98"/>
                      <w:sz w:val="14"/>
                    </w:rPr>
                    <w:t>(</w:t>
                  </w:r>
                  <w:r>
                    <w:rPr>
                      <w:rFonts w:ascii="Arial"/>
                      <w:sz w:val="14"/>
                    </w:rPr>
                  </w:r>
                </w:p>
                <w:p>
                  <w:pPr>
                    <w:spacing w:before="2"/>
                    <w:ind w:left="45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color w:val="0A0A0A"/>
                      <w:w w:val="103"/>
                      <w:sz w:val="13"/>
                    </w:rPr>
                    <w:t>RestClient.builder</w:t>
                  </w:r>
                  <w:r>
                    <w:rPr>
                      <w:rFonts w:ascii="Arial"/>
                      <w:i/>
                      <w:color w:val="0A0A0A"/>
                      <w:w w:val="104"/>
                      <w:sz w:val="13"/>
                    </w:rPr>
                    <w:t>(</w:t>
                  </w:r>
                  <w:r>
                    <w:rPr>
                      <w:rFonts w:ascii="Arial"/>
                      <w:i/>
                      <w:color w:val="0A0A0A"/>
                      <w:spacing w:val="-6"/>
                      <w:sz w:val="13"/>
                    </w:rPr>
                    <w:t> </w:t>
                  </w:r>
                  <w:r>
                    <w:rPr>
                      <w:rFonts w:ascii="Arial"/>
                      <w:i/>
                      <w:color w:val="80215B"/>
                      <w:w w:val="107"/>
                      <w:sz w:val="13"/>
                    </w:rPr>
                    <w:t>new</w:t>
                  </w:r>
                  <w:r>
                    <w:rPr>
                      <w:rFonts w:ascii="Arial"/>
                      <w:i/>
                      <w:color w:val="80215B"/>
                      <w:sz w:val="13"/>
                    </w:rPr>
                    <w:t> </w:t>
                  </w:r>
                  <w:r>
                    <w:rPr>
                      <w:rFonts w:ascii="Arial"/>
                      <w:i/>
                      <w:color w:val="80215B"/>
                      <w:spacing w:val="-16"/>
                      <w:sz w:val="13"/>
                    </w:rPr>
                    <w:t> </w:t>
                  </w:r>
                  <w:r>
                    <w:rPr>
                      <w:rFonts w:ascii="Arial"/>
                      <w:color w:val="0A0A0A"/>
                      <w:w w:val="98"/>
                      <w:sz w:val="14"/>
                    </w:rPr>
                    <w:t>HttpHost</w:t>
                  </w:r>
                  <w:r>
                    <w:rPr>
                      <w:rFonts w:ascii="Arial"/>
                      <w:color w:val="0A0A0A"/>
                      <w:w w:val="99"/>
                      <w:sz w:val="14"/>
                    </w:rPr>
                    <w:t>(</w:t>
                  </w:r>
                  <w:r>
                    <w:rPr>
                      <w:rFonts w:ascii="Arial"/>
                      <w:color w:val="4957A7"/>
                      <w:w w:val="97"/>
                      <w:sz w:val="14"/>
                    </w:rPr>
                    <w:t>"localhost'</w:t>
                  </w:r>
                  <w:r>
                    <w:rPr>
                      <w:rFonts w:ascii="Arial"/>
                      <w:color w:val="4957A7"/>
                      <w:spacing w:val="15"/>
                      <w:w w:val="97"/>
                      <w:sz w:val="14"/>
                    </w:rPr>
                    <w:t>'</w:t>
                  </w:r>
                  <w:r>
                    <w:rPr>
                      <w:rFonts w:ascii="Arial"/>
                      <w:color w:val="0A0A0A"/>
                      <w:w w:val="126"/>
                      <w:sz w:val="14"/>
                    </w:rPr>
                    <w:t>,</w:t>
                  </w:r>
                  <w:r>
                    <w:rPr>
                      <w:rFonts w:ascii="Arial"/>
                      <w:color w:val="0A0A0A"/>
                      <w:spacing w:val="-17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8"/>
                      <w:sz w:val="14"/>
                    </w:rPr>
                    <w:t>9200</w:t>
                  </w:r>
                  <w:r>
                    <w:rPr>
                      <w:rFonts w:ascii="Arial"/>
                      <w:color w:val="0A0A0A"/>
                      <w:spacing w:val="3"/>
                      <w:w w:val="98"/>
                      <w:sz w:val="14"/>
                    </w:rPr>
                    <w:t>,</w:t>
                  </w:r>
                  <w:r>
                    <w:rPr>
                      <w:rFonts w:ascii="Arial"/>
                      <w:color w:val="4957A7"/>
                      <w:w w:val="98"/>
                      <w:sz w:val="14"/>
                    </w:rPr>
                    <w:t>"http</w:t>
                  </w:r>
                  <w:r>
                    <w:rPr>
                      <w:rFonts w:ascii="Arial"/>
                      <w:color w:val="4957A7"/>
                      <w:spacing w:val="-3"/>
                      <w:w w:val="98"/>
                      <w:sz w:val="14"/>
                    </w:rPr>
                    <w:t>"</w:t>
                  </w:r>
                  <w:r>
                    <w:rPr>
                      <w:rFonts w:ascii="Arial"/>
                      <w:color w:val="0A0A0A"/>
                      <w:w w:val="104"/>
                      <w:sz w:val="14"/>
                    </w:rPr>
                    <w:t>)))</w:t>
                  </w:r>
                  <w:r>
                    <w:rPr>
                      <w:rFonts w:ascii="Arial"/>
                      <w:color w:val="0A0A0A"/>
                      <w:w w:val="103"/>
                      <w:sz w:val="14"/>
                    </w:rPr>
                    <w:t>;</w:t>
                  </w:r>
                  <w:r>
                    <w:rPr>
                      <w:rFonts w:ascii="Arial"/>
                      <w:sz w:val="14"/>
                    </w:rPr>
                  </w:r>
                </w:p>
                <w:p>
                  <w:pPr>
                    <w:spacing w:line="240" w:lineRule="auto" w:before="7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</w:p>
                <w:p>
                  <w:pPr>
                    <w:spacing w:line="249" w:lineRule="auto" w:before="0"/>
                    <w:ind w:left="35" w:right="447" w:firstLine="9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Para</w:t>
                  </w:r>
                  <w:r>
                    <w:rPr>
                      <w:rFonts w:ascii="Arial" w:hAnsi="Arial"/>
                      <w:color w:val="0A0A0A"/>
                      <w:spacing w:val="-4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7"/>
                      <w:sz w:val="14"/>
                    </w:rPr>
                    <w:t>liberar</w:t>
                  </w:r>
                  <w:r>
                    <w:rPr>
                      <w:rFonts w:ascii="Arial" w:hAnsi="Arial"/>
                      <w:color w:val="0A0A0A"/>
                      <w:spacing w:val="6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recursos</w:t>
                  </w:r>
                  <w:r>
                    <w:rPr>
                      <w:rFonts w:ascii="Arial" w:hAnsi="Arial"/>
                      <w:color w:val="0A0A0A"/>
                      <w:spacing w:val="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212121"/>
                      <w:w w:val="98"/>
                      <w:sz w:val="14"/>
                    </w:rPr>
                    <w:t>invocaremos</w:t>
                  </w:r>
                  <w:r>
                    <w:rPr>
                      <w:rFonts w:ascii="Arial" w:hAnsi="Arial"/>
                      <w:color w:val="212121"/>
                      <w:spacing w:val="9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5"/>
                      <w:sz w:val="14"/>
                    </w:rPr>
                    <w:t>el</w:t>
                  </w:r>
                  <w:r>
                    <w:rPr>
                      <w:rFonts w:ascii="Arial" w:hAnsi="Arial"/>
                      <w:color w:val="0A0A0A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método</w:t>
                  </w:r>
                  <w:r>
                    <w:rPr>
                      <w:rFonts w:ascii="Arial" w:hAnsi="Arial"/>
                      <w:color w:val="0A0A0A"/>
                      <w:spacing w:val="-2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5"/>
                      <w:sz w:val="14"/>
                    </w:rPr>
                    <w:t>closeQ,</w:t>
                  </w:r>
                  <w:r>
                    <w:rPr>
                      <w:rFonts w:ascii="Arial" w:hAnsi="Arial"/>
                      <w:color w:val="0A0A0A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cuando</w:t>
                  </w:r>
                  <w:r>
                    <w:rPr>
                      <w:rFonts w:ascii="Arial" w:hAnsi="Arial"/>
                      <w:color w:val="0A0A0A"/>
                      <w:spacing w:val="10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lo</w:t>
                  </w:r>
                  <w:r>
                    <w:rPr>
                      <w:rFonts w:ascii="Arial" w:hAnsi="Arial"/>
                      <w:color w:val="0A0A0A"/>
                      <w:spacing w:val="-3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dejemos</w:t>
                  </w:r>
                  <w:r>
                    <w:rPr>
                      <w:rFonts w:ascii="Arial" w:hAnsi="Arial"/>
                      <w:color w:val="0A0A0A"/>
                      <w:spacing w:val="9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7"/>
                      <w:sz w:val="14"/>
                    </w:rPr>
                    <w:t>de</w:t>
                  </w:r>
                  <w:r>
                    <w:rPr>
                      <w:rFonts w:ascii="Arial" w:hAnsi="Arial"/>
                      <w:color w:val="0A0A0A"/>
                      <w:spacing w:val="6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7"/>
                      <w:sz w:val="14"/>
                    </w:rPr>
                    <w:t>utilizar:</w:t>
                  </w:r>
                  <w:r>
                    <w:rPr>
                      <w:rFonts w:ascii="Arial" w:hAnsi="Arial"/>
                      <w:sz w:val="14"/>
                    </w:rPr>
                  </w:r>
                </w:p>
                <w:p>
                  <w:pPr>
                    <w:spacing w:line="240" w:lineRule="auto" w:before="8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35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6D4241"/>
                      <w:w w:val="98"/>
                      <w:sz w:val="14"/>
                    </w:rPr>
                    <w:t>client</w:t>
                  </w:r>
                  <w:r>
                    <w:rPr>
                      <w:rFonts w:ascii="Arial"/>
                      <w:color w:val="6D4241"/>
                      <w:spacing w:val="3"/>
                      <w:w w:val="98"/>
                      <w:sz w:val="14"/>
                    </w:rPr>
                    <w:t>.</w:t>
                  </w:r>
                  <w:r>
                    <w:rPr>
                      <w:rFonts w:ascii="Arial"/>
                      <w:color w:val="0A0A0A"/>
                      <w:w w:val="94"/>
                      <w:sz w:val="14"/>
                    </w:rPr>
                    <w:t>close</w:t>
                  </w:r>
                  <w:r>
                    <w:rPr>
                      <w:rFonts w:ascii="Arial"/>
                      <w:color w:val="0A0A0A"/>
                      <w:spacing w:val="13"/>
                      <w:w w:val="94"/>
                      <w:sz w:val="14"/>
                    </w:rPr>
                    <w:t>Q</w:t>
                  </w:r>
                  <w:r>
                    <w:rPr>
                      <w:rFonts w:ascii="Arial"/>
                      <w:color w:val="3A3A3A"/>
                      <w:w w:val="126"/>
                      <w:sz w:val="14"/>
                    </w:rPr>
                    <w:t>;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34"/>
          <w:sz w:val="20"/>
          <w:szCs w:val="20"/>
        </w:rPr>
      </w:r>
    </w:p>
    <w:p>
      <w:pPr>
        <w:spacing w:before="112"/>
        <w:ind w:left="4797" w:right="4783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9pt;margin-top:-88.53611pt;width:189pt;height:126pt;mso-position-horizontal-relative:page;mso-position-vertical-relative:paragraph;z-index:4384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0" w:lineRule="auto" w:before="20"/>
                    <w:ind w:right="0"/>
                    <w:jc w:val="left"/>
                  </w:pPr>
                  <w:r>
                    <w:rPr>
                      <w:color w:val="0A0A0A"/>
                      <w:w w:val="106"/>
                    </w:rPr>
                    <w:t>Descarga</w:t>
                  </w:r>
                  <w:r>
                    <w:rPr>
                      <w:color w:val="0A0A0A"/>
                      <w:spacing w:val="-7"/>
                    </w:rPr>
                    <w:t> </w:t>
                  </w:r>
                  <w:r>
                    <w:rPr>
                      <w:color w:val="0A0A0A"/>
                      <w:w w:val="110"/>
                    </w:rPr>
                    <w:t>e</w:t>
                  </w:r>
                  <w:r>
                    <w:rPr>
                      <w:color w:val="0A0A0A"/>
                      <w:spacing w:val="-5"/>
                      <w:w w:val="110"/>
                    </w:rPr>
                    <w:t>l</w:t>
                  </w:r>
                  <w:r>
                    <w:rPr>
                      <w:color w:val="0A0A0A"/>
                      <w:w w:val="110"/>
                    </w:rPr>
                    <w:t>ast</w:t>
                  </w:r>
                  <w:r>
                    <w:rPr>
                      <w:color w:val="0A0A0A"/>
                      <w:spacing w:val="-2"/>
                      <w:w w:val="110"/>
                    </w:rPr>
                    <w:t>i</w:t>
                  </w:r>
                  <w:r>
                    <w:rPr>
                      <w:color w:val="0A0A0A"/>
                      <w:w w:val="107"/>
                    </w:rPr>
                    <w:t>csearc</w:t>
                  </w:r>
                  <w:r>
                    <w:rPr>
                      <w:color w:val="0A0A0A"/>
                      <w:spacing w:val="13"/>
                      <w:w w:val="107"/>
                    </w:rPr>
                    <w:t>h</w:t>
                  </w:r>
                  <w:r>
                    <w:rPr>
                      <w:color w:val="3A3A3A"/>
                      <w:w w:val="168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</w:p>
                <w:p>
                  <w:pPr>
                    <w:pStyle w:val="BodyText"/>
                    <w:spacing w:line="144" w:lineRule="exact"/>
                    <w:ind w:right="368"/>
                    <w:jc w:val="left"/>
                  </w:pPr>
                  <w:r>
                    <w:rPr>
                      <w:color w:val="0A0A0A"/>
                      <w:w w:val="153"/>
                    </w:rPr>
                    <w:t>curl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13"/>
                    </w:rPr>
                    <w:t> </w:t>
                  </w:r>
                  <w:r>
                    <w:rPr>
                      <w:color w:val="0A0A0A"/>
                      <w:w w:val="119"/>
                    </w:rPr>
                    <w:t>-L</w:t>
                  </w:r>
                  <w:r>
                    <w:rPr>
                      <w:color w:val="0A0A0A"/>
                    </w:rPr>
                    <w:t>  </w:t>
                  </w:r>
                  <w:r>
                    <w:rPr>
                      <w:color w:val="0A0A0A"/>
                      <w:spacing w:val="-16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-O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11"/>
                    </w:rPr>
                    <w:t> </w:t>
                  </w:r>
                  <w:r>
                    <w:rPr>
                      <w:color w:val="0A0A0A"/>
                      <w:w w:val="137"/>
                    </w:rPr>
                    <w:t>https</w:t>
                  </w:r>
                  <w:r>
                    <w:rPr>
                      <w:color w:val="0A0A0A"/>
                      <w:spacing w:val="-16"/>
                    </w:rPr>
                    <w:t> </w:t>
                  </w:r>
                  <w:r>
                    <w:rPr>
                      <w:color w:val="646664"/>
                      <w:spacing w:val="-4"/>
                      <w:w w:val="168"/>
                    </w:rPr>
                    <w:t>:</w:t>
                  </w:r>
                  <w:r>
                    <w:rPr>
                      <w:color w:val="0A0A0A"/>
                      <w:w w:val="184"/>
                    </w:rPr>
                    <w:t>//art</w:t>
                  </w:r>
                  <w:r>
                    <w:rPr>
                      <w:color w:val="0A0A0A"/>
                      <w:spacing w:val="1"/>
                      <w:w w:val="184"/>
                    </w:rPr>
                    <w:t>i</w:t>
                  </w:r>
                  <w:r>
                    <w:rPr>
                      <w:color w:val="0A0A0A"/>
                      <w:w w:val="137"/>
                    </w:rPr>
                    <w:t>facts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646664"/>
                      <w:spacing w:val="-4"/>
                      <w:w w:val="168"/>
                    </w:rPr>
                    <w:t>.</w:t>
                  </w:r>
                  <w:r>
                    <w:rPr>
                      <w:color w:val="0A0A0A"/>
                      <w:w w:val="162"/>
                    </w:rPr>
                    <w:t>e</w:t>
                  </w:r>
                  <w:r>
                    <w:rPr>
                      <w:color w:val="0A0A0A"/>
                      <w:spacing w:val="-9"/>
                      <w:w w:val="162"/>
                    </w:rPr>
                    <w:t>l</w:t>
                  </w:r>
                  <w:r>
                    <w:rPr>
                      <w:color w:val="0A0A0A"/>
                      <w:w w:val="155"/>
                    </w:rPr>
                    <w:t>ast</w:t>
                  </w:r>
                  <w:r>
                    <w:rPr>
                      <w:color w:val="0A0A0A"/>
                      <w:spacing w:val="-4"/>
                      <w:w w:val="155"/>
                    </w:rPr>
                    <w:t>i</w:t>
                  </w:r>
                  <w:r>
                    <w:rPr>
                      <w:color w:val="0A0A0A"/>
                      <w:w w:val="104"/>
                    </w:rPr>
                    <w:t>c</w:t>
                  </w:r>
                  <w:r>
                    <w:rPr>
                      <w:color w:val="0A0A0A"/>
                      <w:spacing w:val="-7"/>
                    </w:rPr>
                    <w:t> </w:t>
                  </w:r>
                  <w:r>
                    <w:rPr>
                      <w:color w:val="646664"/>
                      <w:spacing w:val="-4"/>
                      <w:w w:val="168"/>
                    </w:rPr>
                    <w:t>.</w:t>
                  </w:r>
                  <w:r>
                    <w:rPr>
                      <w:color w:val="0A0A0A"/>
                      <w:w w:val="127"/>
                    </w:rPr>
                    <w:t>co/</w:t>
                  </w:r>
                  <w:r>
                    <w:rPr>
                      <w:color w:val="0A0A0A"/>
                      <w:w w:val="127"/>
                    </w:rPr>
                    <w:t> </w:t>
                  </w:r>
                  <w:r>
                    <w:rPr>
                      <w:color w:val="0A0A0A"/>
                      <w:w w:val="114"/>
                    </w:rPr>
                    <w:t>down</w:t>
                  </w:r>
                  <w:r>
                    <w:rPr>
                      <w:color w:val="0A0A0A"/>
                      <w:spacing w:val="5"/>
                      <w:w w:val="114"/>
                    </w:rPr>
                    <w:t>l</w:t>
                  </w:r>
                  <w:r>
                    <w:rPr>
                      <w:color w:val="0A0A0A"/>
                      <w:w w:val="129"/>
                    </w:rPr>
                    <w:t>oads/e</w:t>
                  </w:r>
                  <w:r>
                    <w:rPr>
                      <w:color w:val="0A0A0A"/>
                      <w:spacing w:val="-1"/>
                      <w:w w:val="129"/>
                    </w:rPr>
                    <w:t>l</w:t>
                  </w:r>
                  <w:r>
                    <w:rPr>
                      <w:color w:val="0A0A0A"/>
                      <w:w w:val="158"/>
                    </w:rPr>
                    <w:t>ast</w:t>
                  </w:r>
                  <w:r>
                    <w:rPr>
                      <w:color w:val="0A0A0A"/>
                      <w:spacing w:val="-11"/>
                      <w:w w:val="158"/>
                    </w:rPr>
                    <w:t>i</w:t>
                  </w:r>
                  <w:r>
                    <w:rPr>
                      <w:color w:val="0A0A0A"/>
                      <w:w w:val="118"/>
                    </w:rPr>
                    <w:t>csearch</w:t>
                  </w:r>
                  <w:r>
                    <w:rPr/>
                  </w:r>
                </w:p>
                <w:p>
                  <w:pPr>
                    <w:pStyle w:val="BodyText"/>
                    <w:spacing w:line="135" w:lineRule="exact"/>
                    <w:ind w:right="0"/>
                    <w:jc w:val="left"/>
                  </w:pPr>
                  <w:r>
                    <w:rPr>
                      <w:color w:val="0A0A0A"/>
                      <w:w w:val="171"/>
                    </w:rPr>
                    <w:t>/el</w:t>
                  </w:r>
                  <w:r>
                    <w:rPr>
                      <w:color w:val="0A0A0A"/>
                      <w:w w:val="155"/>
                    </w:rPr>
                    <w:t>ast</w:t>
                  </w:r>
                  <w:r>
                    <w:rPr>
                      <w:color w:val="0A0A0A"/>
                      <w:spacing w:val="-4"/>
                      <w:w w:val="155"/>
                    </w:rPr>
                    <w:t>i</w:t>
                  </w:r>
                  <w:r>
                    <w:rPr>
                      <w:color w:val="0A0A0A"/>
                      <w:w w:val="127"/>
                    </w:rPr>
                    <w:t>csearch-7.9.0-darwi</w:t>
                  </w:r>
                  <w:r>
                    <w:rPr>
                      <w:color w:val="0A0A0A"/>
                      <w:spacing w:val="-14"/>
                    </w:rPr>
                    <w:t> </w:t>
                  </w:r>
                  <w:r>
                    <w:rPr>
                      <w:color w:val="0A0A0A"/>
                      <w:w w:val="124"/>
                    </w:rPr>
                    <w:t>n-x86_64.tar</w:t>
                  </w:r>
                  <w:r>
                    <w:rPr>
                      <w:color w:val="0A0A0A"/>
                      <w:spacing w:val="10"/>
                    </w:rPr>
                    <w:t> </w:t>
                  </w:r>
                  <w:r>
                    <w:rPr>
                      <w:color w:val="3A3A3A"/>
                      <w:spacing w:val="5"/>
                      <w:w w:val="134"/>
                    </w:rPr>
                    <w:t>.</w:t>
                  </w:r>
                  <w:r>
                    <w:rPr>
                      <w:color w:val="0A0A0A"/>
                      <w:w w:val="107"/>
                    </w:rPr>
                    <w:t>gz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2"/>
                    <w:ind w:left="50" w:right="0" w:hanging="10"/>
                    <w:jc w:val="left"/>
                  </w:pPr>
                  <w:r>
                    <w:rPr>
                      <w:color w:val="0A0A0A"/>
                      <w:w w:val="108"/>
                    </w:rPr>
                    <w:t>Descompr</w:t>
                  </w:r>
                  <w:r>
                    <w:rPr>
                      <w:color w:val="0A0A0A"/>
                      <w:spacing w:val="2"/>
                      <w:w w:val="108"/>
                    </w:rPr>
                    <w:t>i</w:t>
                  </w:r>
                  <w:r>
                    <w:rPr>
                      <w:color w:val="0A0A0A"/>
                      <w:w w:val="105"/>
                    </w:rPr>
                    <w:t>me</w:t>
                  </w:r>
                  <w:r>
                    <w:rPr>
                      <w:color w:val="0A0A0A"/>
                      <w:spacing w:val="-8"/>
                    </w:rPr>
                    <w:t> </w:t>
                  </w:r>
                  <w:r>
                    <w:rPr>
                      <w:color w:val="0A0A0A"/>
                      <w:w w:val="110"/>
                    </w:rPr>
                    <w:t>el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110"/>
                    </w:rPr>
                    <w:t>archiv</w:t>
                  </w:r>
                  <w:r>
                    <w:rPr>
                      <w:color w:val="0A0A0A"/>
                      <w:spacing w:val="12"/>
                      <w:w w:val="110"/>
                    </w:rPr>
                    <w:t>o</w:t>
                  </w:r>
                  <w:r>
                    <w:rPr>
                      <w:color w:val="3A3A3A"/>
                      <w:w w:val="168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150" w:lineRule="exact"/>
                    <w:ind w:left="50" w:right="0"/>
                    <w:jc w:val="left"/>
                  </w:pPr>
                  <w:r>
                    <w:rPr>
                      <w:color w:val="0A0A0A"/>
                      <w:w w:val="135"/>
                    </w:rPr>
                    <w:t>tar</w:t>
                  </w:r>
                  <w:r>
                    <w:rPr>
                      <w:color w:val="0A0A0A"/>
                    </w:rPr>
                    <w:t>  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111"/>
                    </w:rPr>
                    <w:t>-</w:t>
                  </w:r>
                  <w:r>
                    <w:rPr>
                      <w:color w:val="0A0A0A"/>
                      <w:spacing w:val="-19"/>
                    </w:rPr>
                    <w:t> </w:t>
                  </w:r>
                  <w:r>
                    <w:rPr>
                      <w:color w:val="0A0A0A"/>
                      <w:w w:val="128"/>
                    </w:rPr>
                    <w:t>xvf</w:t>
                  </w:r>
                  <w:r>
                    <w:rPr/>
                  </w:r>
                </w:p>
                <w:p>
                  <w:pPr>
                    <w:pStyle w:val="BodyText"/>
                    <w:spacing w:line="150" w:lineRule="exact"/>
                    <w:ind w:left="27" w:right="0" w:firstLine="13"/>
                    <w:jc w:val="left"/>
                  </w:pPr>
                  <w:r>
                    <w:rPr>
                      <w:color w:val="0A0A0A"/>
                      <w:w w:val="167"/>
                    </w:rPr>
                    <w:t>e</w:t>
                  </w:r>
                  <w:r>
                    <w:rPr>
                      <w:color w:val="0A0A0A"/>
                      <w:spacing w:val="-14"/>
                      <w:w w:val="167"/>
                    </w:rPr>
                    <w:t>l</w:t>
                  </w:r>
                  <w:r>
                    <w:rPr>
                      <w:color w:val="0A0A0A"/>
                      <w:w w:val="158"/>
                    </w:rPr>
                    <w:t>ast</w:t>
                  </w:r>
                  <w:r>
                    <w:rPr>
                      <w:color w:val="0A0A0A"/>
                      <w:spacing w:val="-11"/>
                      <w:w w:val="158"/>
                    </w:rPr>
                    <w:t>i</w:t>
                  </w:r>
                  <w:r>
                    <w:rPr>
                      <w:color w:val="0A0A0A"/>
                      <w:w w:val="127"/>
                    </w:rPr>
                    <w:t>csearch-7.9.0-darwi</w:t>
                  </w:r>
                  <w:r>
                    <w:rPr>
                      <w:color w:val="0A0A0A"/>
                      <w:spacing w:val="-14"/>
                    </w:rPr>
                    <w:t> </w:t>
                  </w:r>
                  <w:r>
                    <w:rPr>
                      <w:color w:val="0A0A0A"/>
                      <w:w w:val="123"/>
                    </w:rPr>
                    <w:t>n-</w:t>
                  </w:r>
                  <w:r>
                    <w:rPr>
                      <w:color w:val="0A0A0A"/>
                      <w:spacing w:val="-24"/>
                    </w:rPr>
                    <w:t> </w:t>
                  </w:r>
                  <w:r>
                    <w:rPr>
                      <w:color w:val="0A0A0A"/>
                      <w:w w:val="110"/>
                    </w:rPr>
                    <w:t>x86_64.</w:t>
                  </w:r>
                  <w:r>
                    <w:rPr>
                      <w:color w:val="0A0A0A"/>
                      <w:spacing w:val="3"/>
                    </w:rPr>
                    <w:t> </w:t>
                  </w:r>
                  <w:r>
                    <w:rPr>
                      <w:color w:val="0A0A0A"/>
                      <w:w w:val="135"/>
                    </w:rPr>
                    <w:t>tar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4D4D4D"/>
                      <w:spacing w:val="5"/>
                      <w:w w:val="134"/>
                    </w:rPr>
                    <w:t>.</w:t>
                  </w:r>
                  <w:r>
                    <w:rPr>
                      <w:color w:val="0A0A0A"/>
                      <w:w w:val="107"/>
                    </w:rPr>
                    <w:t>gz</w:t>
                  </w:r>
                  <w:r>
                    <w:rPr/>
                  </w:r>
                </w:p>
                <w:p>
                  <w:pPr>
                    <w:spacing w:line="240" w:lineRule="auto" w:before="4"/>
                    <w:rPr>
                      <w:rFonts w:ascii="Courier New" w:hAnsi="Courier New" w:cs="Courier New" w:eastAsia="Courier New"/>
                      <w:sz w:val="13"/>
                      <w:szCs w:val="13"/>
                    </w:rPr>
                  </w:pPr>
                </w:p>
                <w:p>
                  <w:pPr>
                    <w:pStyle w:val="BodyText"/>
                    <w:spacing w:line="240" w:lineRule="auto"/>
                    <w:ind w:left="27" w:right="0"/>
                    <w:jc w:val="left"/>
                  </w:pPr>
                  <w:r>
                    <w:rPr>
                      <w:color w:val="212121"/>
                      <w:spacing w:val="-59"/>
                      <w:w w:val="214"/>
                    </w:rPr>
                    <w:t>I</w:t>
                  </w:r>
                  <w:r>
                    <w:rPr>
                      <w:color w:val="212121"/>
                      <w:w w:val="120"/>
                    </w:rPr>
                    <w:t>n</w:t>
                  </w:r>
                  <w:r>
                    <w:rPr>
                      <w:color w:val="212121"/>
                      <w:spacing w:val="-11"/>
                      <w:w w:val="120"/>
                    </w:rPr>
                    <w:t>i</w:t>
                  </w:r>
                  <w:r>
                    <w:rPr>
                      <w:color w:val="212121"/>
                      <w:w w:val="126"/>
                    </w:rPr>
                    <w:t>c</w:t>
                  </w:r>
                  <w:r>
                    <w:rPr>
                      <w:color w:val="212121"/>
                      <w:spacing w:val="-8"/>
                      <w:w w:val="126"/>
                    </w:rPr>
                    <w:t>i</w:t>
                  </w:r>
                  <w:r>
                    <w:rPr>
                      <w:color w:val="212121"/>
                      <w:w w:val="113"/>
                    </w:rPr>
                    <w:t>a</w:t>
                  </w:r>
                  <w:r>
                    <w:rPr>
                      <w:color w:val="212121"/>
                      <w:spacing w:val="-7"/>
                    </w:rPr>
                    <w:t> </w:t>
                  </w:r>
                  <w:r>
                    <w:rPr>
                      <w:color w:val="0A0A0A"/>
                      <w:w w:val="108"/>
                    </w:rPr>
                    <w:t>E</w:t>
                  </w:r>
                  <w:r>
                    <w:rPr>
                      <w:color w:val="0A0A0A"/>
                      <w:spacing w:val="-11"/>
                      <w:w w:val="108"/>
                    </w:rPr>
                    <w:t>l</w:t>
                  </w:r>
                  <w:r>
                    <w:rPr>
                      <w:color w:val="0A0A0A"/>
                      <w:w w:val="113"/>
                    </w:rPr>
                    <w:t>ast</w:t>
                  </w:r>
                  <w:r>
                    <w:rPr>
                      <w:color w:val="0A0A0A"/>
                      <w:spacing w:val="-4"/>
                      <w:w w:val="113"/>
                    </w:rPr>
                    <w:t>i</w:t>
                  </w:r>
                  <w:r>
                    <w:rPr>
                      <w:color w:val="0A0A0A"/>
                      <w:w w:val="107"/>
                    </w:rPr>
                    <w:t>csearc</w:t>
                  </w:r>
                  <w:r>
                    <w:rPr>
                      <w:color w:val="0A0A0A"/>
                      <w:spacing w:val="13"/>
                      <w:w w:val="107"/>
                    </w:rPr>
                    <w:t>h</w:t>
                  </w:r>
                  <w:r>
                    <w:rPr>
                      <w:color w:val="3A3A3A"/>
                      <w:w w:val="168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152" w:lineRule="exact"/>
                    <w:ind w:right="0"/>
                    <w:jc w:val="left"/>
                  </w:pPr>
                  <w:r>
                    <w:rPr>
                      <w:color w:val="0A0A0A"/>
                      <w:w w:val="114"/>
                    </w:rPr>
                    <w:t>cd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8"/>
                    </w:rPr>
                    <w:t> </w:t>
                  </w:r>
                  <w:r>
                    <w:rPr>
                      <w:color w:val="0A0A0A"/>
                      <w:w w:val="162"/>
                    </w:rPr>
                    <w:t>e</w:t>
                  </w:r>
                  <w:r>
                    <w:rPr>
                      <w:color w:val="0A0A0A"/>
                      <w:spacing w:val="-9"/>
                      <w:w w:val="162"/>
                    </w:rPr>
                    <w:t>l</w:t>
                  </w:r>
                  <w:r>
                    <w:rPr>
                      <w:color w:val="0A0A0A"/>
                      <w:w w:val="155"/>
                    </w:rPr>
                    <w:t>ast</w:t>
                  </w:r>
                  <w:r>
                    <w:rPr>
                      <w:color w:val="0A0A0A"/>
                      <w:spacing w:val="-4"/>
                      <w:w w:val="155"/>
                    </w:rPr>
                    <w:t>i</w:t>
                  </w:r>
                  <w:r>
                    <w:rPr>
                      <w:color w:val="0A0A0A"/>
                      <w:w w:val="121"/>
                    </w:rPr>
                    <w:t>csearch-7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646664"/>
                      <w:spacing w:val="-4"/>
                      <w:w w:val="168"/>
                    </w:rPr>
                    <w:t>.</w:t>
                  </w:r>
                  <w:r>
                    <w:rPr>
                      <w:color w:val="0A0A0A"/>
                    </w:rPr>
                    <w:t>9</w:t>
                  </w:r>
                  <w:r>
                    <w:rPr>
                      <w:color w:val="0A0A0A"/>
                      <w:spacing w:val="-12"/>
                    </w:rPr>
                    <w:t> </w:t>
                  </w:r>
                  <w:r>
                    <w:rPr>
                      <w:color w:val="646664"/>
                      <w:spacing w:val="-4"/>
                      <w:w w:val="168"/>
                    </w:rPr>
                    <w:t>.</w:t>
                  </w:r>
                  <w:r>
                    <w:rPr>
                      <w:color w:val="0A0A0A"/>
                      <w:w w:val="150"/>
                    </w:rPr>
                    <w:t>0/bi</w:t>
                  </w:r>
                  <w:r>
                    <w:rPr>
                      <w:color w:val="0A0A0A"/>
                      <w:w w:val="104"/>
                    </w:rPr>
                    <w:t>n</w:t>
                  </w:r>
                  <w:r>
                    <w:rPr/>
                  </w:r>
                </w:p>
                <w:p>
                  <w:pPr>
                    <w:pStyle w:val="BodyText"/>
                    <w:spacing w:line="152" w:lineRule="exact"/>
                    <w:ind w:left="64" w:right="0"/>
                    <w:jc w:val="left"/>
                  </w:pPr>
                  <w:r>
                    <w:rPr>
                      <w:color w:val="646664"/>
                      <w:spacing w:val="-4"/>
                      <w:w w:val="168"/>
                    </w:rPr>
                    <w:t>.</w:t>
                  </w:r>
                  <w:r>
                    <w:rPr>
                      <w:color w:val="0A0A0A"/>
                      <w:w w:val="171"/>
                    </w:rPr>
                    <w:t>/e</w:t>
                  </w:r>
                  <w:r>
                    <w:rPr>
                      <w:color w:val="0A0A0A"/>
                      <w:spacing w:val="-5"/>
                      <w:w w:val="171"/>
                    </w:rPr>
                    <w:t>l</w:t>
                  </w:r>
                  <w:r>
                    <w:rPr>
                      <w:color w:val="0A0A0A"/>
                      <w:w w:val="158"/>
                    </w:rPr>
                    <w:t>ast</w:t>
                  </w:r>
                  <w:r>
                    <w:rPr>
                      <w:color w:val="0A0A0A"/>
                      <w:spacing w:val="-11"/>
                      <w:w w:val="158"/>
                    </w:rPr>
                    <w:t>i</w:t>
                  </w:r>
                  <w:r>
                    <w:rPr>
                      <w:color w:val="0A0A0A"/>
                      <w:w w:val="118"/>
                    </w:rPr>
                    <w:t>csearch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pt;margin-top:-88.53611pt;width:189pt;height:126pt;mso-position-horizontal-relative:page;mso-position-vertical-relative:paragraph;z-index:4408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9" w:lineRule="auto" w:before="20"/>
                    <w:ind w:left="38" w:right="62" w:firstLine="4"/>
                    <w:jc w:val="left"/>
                  </w:pPr>
                  <w:r>
                    <w:rPr>
                      <w:color w:val="0A0A0A"/>
                      <w:w w:val="99"/>
                    </w:rPr>
                    <w:t>Si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se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</w:rPr>
                    <w:t>desea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indexar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</w:rPr>
                    <w:t>el </w:t>
                  </w:r>
                  <w:r>
                    <w:rPr>
                      <w:color w:val="0A0A0A"/>
                      <w:w w:val="97"/>
                    </w:rPr>
                    <w:t>documento</w:t>
                  </w:r>
                  <w:r>
                    <w:rPr>
                      <w:color w:val="0A0A0A"/>
                      <w:spacing w:val="12"/>
                    </w:rPr>
                    <w:t> </w:t>
                  </w:r>
                  <w:r>
                    <w:rPr>
                      <w:color w:val="0A0A0A"/>
                    </w:rPr>
                    <w:t>de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forma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asfncrona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es</w:t>
                  </w:r>
                  <w:r>
                    <w:rPr>
                      <w:color w:val="0A0A0A"/>
                      <w:w w:val="99"/>
                    </w:rPr>
                    <w:t> posible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utilizar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spacing w:val="1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métod</w:t>
                  </w:r>
                  <w:r>
                    <w:rPr>
                      <w:color w:val="0A0A0A"/>
                      <w:spacing w:val="8"/>
                      <w:w w:val="98"/>
                    </w:rPr>
                    <w:t>o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62" w:firstLine="4"/>
                    <w:jc w:val="left"/>
                  </w:pPr>
                  <w:r>
                    <w:rPr>
                      <w:color w:val="6D4241"/>
                      <w:w w:val="98"/>
                    </w:rPr>
                    <w:t>client</w:t>
                  </w:r>
                  <w:r>
                    <w:rPr>
                      <w:color w:val="6D4241"/>
                      <w:spacing w:val="7"/>
                      <w:w w:val="98"/>
                    </w:rPr>
                    <w:t>.</w:t>
                  </w:r>
                  <w:r>
                    <w:rPr>
                      <w:color w:val="0A0A0A"/>
                      <w:w w:val="98"/>
                    </w:rPr>
                    <w:t>indexAsync</w:t>
                  </w:r>
                  <w:r>
                    <w:rPr>
                      <w:color w:val="0A0A0A"/>
                      <w:spacing w:val="3"/>
                      <w:w w:val="99"/>
                    </w:rPr>
                    <w:t>(</w:t>
                  </w:r>
                  <w:r>
                    <w:rPr>
                      <w:color w:val="6D4241"/>
                      <w:w w:val="98"/>
                    </w:rPr>
                    <w:t>reques</w:t>
                  </w:r>
                  <w:r>
                    <w:rPr>
                      <w:color w:val="6D4241"/>
                      <w:spacing w:val="8"/>
                      <w:w w:val="98"/>
                    </w:rPr>
                    <w:t>t</w:t>
                  </w:r>
                  <w:r>
                    <w:rPr>
                      <w:color w:val="212121"/>
                      <w:w w:val="126"/>
                    </w:rPr>
                    <w:t>,</w:t>
                  </w:r>
                  <w:r>
                    <w:rPr>
                      <w:color w:val="212121"/>
                      <w:spacing w:val="-12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RequestOptions</w:t>
                  </w:r>
                  <w:r>
                    <w:rPr>
                      <w:color w:val="0A0A0A"/>
                      <w:spacing w:val="-20"/>
                    </w:rPr>
                    <w:t> </w:t>
                  </w:r>
                  <w:r>
                    <w:rPr>
                      <w:color w:val="3A3A3A"/>
                      <w:spacing w:val="-19"/>
                      <w:w w:val="134"/>
                    </w:rPr>
                    <w:t>.</w:t>
                  </w:r>
                  <w:r>
                    <w:rPr>
                      <w:color w:val="2A449A"/>
                      <w:w w:val="110"/>
                    </w:rPr>
                    <w:t>D</w:t>
                  </w:r>
                  <w:r>
                    <w:rPr>
                      <w:color w:val="2A449A"/>
                      <w:spacing w:val="-22"/>
                      <w:w w:val="109"/>
                    </w:rPr>
                    <w:t>E</w:t>
                  </w:r>
                  <w:r>
                    <w:rPr>
                      <w:color w:val="2A449A"/>
                      <w:spacing w:val="-36"/>
                      <w:w w:val="125"/>
                    </w:rPr>
                    <w:t>F</w:t>
                  </w:r>
                  <w:r>
                    <w:rPr>
                      <w:color w:val="2A449A"/>
                      <w:w w:val="112"/>
                    </w:rPr>
                    <w:t>A</w:t>
                  </w:r>
                  <w:r>
                    <w:rPr>
                      <w:color w:val="2A449A"/>
                      <w:spacing w:val="-14"/>
                      <w:w w:val="112"/>
                    </w:rPr>
                    <w:t>U</w:t>
                  </w:r>
                  <w:r>
                    <w:rPr>
                      <w:color w:val="2A449A"/>
                      <w:w w:val="109"/>
                    </w:rPr>
                    <w:t>L</w:t>
                  </w:r>
                  <w:r>
                    <w:rPr>
                      <w:color w:val="2A449A"/>
                      <w:spacing w:val="-12"/>
                      <w:w w:val="109"/>
                    </w:rPr>
                    <w:t>T</w:t>
                  </w:r>
                  <w:r>
                    <w:rPr>
                      <w:color w:val="0A0A0A"/>
                      <w:spacing w:val="-11"/>
                      <w:w w:val="126"/>
                    </w:rPr>
                    <w:t>,</w:t>
                  </w:r>
                  <w:r>
                    <w:rPr>
                      <w:color w:val="80215B"/>
                      <w:w w:val="105"/>
                    </w:rPr>
                    <w:t>new</w:t>
                  </w:r>
                  <w:r>
                    <w:rPr>
                      <w:color w:val="80215B"/>
                      <w:w w:val="105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ActionListener&lt;lndexResponse&gt;Q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17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152" w:lineRule="exact"/>
                    <w:ind w:left="81" w:right="0"/>
                    <w:jc w:val="left"/>
                  </w:pPr>
                  <w:r>
                    <w:rPr>
                      <w:color w:val="646664"/>
                      <w:w w:val="97"/>
                    </w:rPr>
                    <w:t>@Override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43" w:right="0"/>
                    <w:jc w:val="left"/>
                  </w:pPr>
                  <w:r>
                    <w:rPr>
                      <w:color w:val="80215B"/>
                      <w:w w:val="111"/>
                    </w:rPr>
                    <w:t>pub</w:t>
                  </w:r>
                  <w:r>
                    <w:rPr>
                      <w:color w:val="80215B"/>
                      <w:spacing w:val="-1"/>
                      <w:w w:val="111"/>
                    </w:rPr>
                    <w:t>l</w:t>
                  </w:r>
                  <w:r>
                    <w:rPr>
                      <w:color w:val="80215B"/>
                      <w:spacing w:val="-27"/>
                      <w:w w:val="193"/>
                    </w:rPr>
                    <w:t>i</w:t>
                  </w:r>
                  <w:r>
                    <w:rPr>
                      <w:color w:val="80215B"/>
                      <w:w w:val="112"/>
                    </w:rPr>
                    <w:t>c</w:t>
                  </w:r>
                  <w:r>
                    <w:rPr>
                      <w:color w:val="80215B"/>
                      <w:spacing w:val="-3"/>
                    </w:rPr>
                    <w:t> </w:t>
                  </w:r>
                  <w:r>
                    <w:rPr>
                      <w:color w:val="80215B"/>
                      <w:w w:val="115"/>
                    </w:rPr>
                    <w:t>voi</w:t>
                  </w:r>
                  <w:r>
                    <w:rPr>
                      <w:color w:val="80215B"/>
                      <w:w w:val="120"/>
                    </w:rPr>
                    <w:t>d</w:t>
                  </w:r>
                  <w:r>
                    <w:rPr>
                      <w:color w:val="80215B"/>
                      <w:spacing w:val="-8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onResponse(lndexResponse</w:t>
                  </w:r>
                  <w:r>
                    <w:rPr>
                      <w:color w:val="0A0A0A"/>
                      <w:spacing w:val="4"/>
                    </w:rPr>
                    <w:t> </w:t>
                  </w:r>
                  <w:r>
                    <w:rPr>
                      <w:color w:val="805959"/>
                      <w:spacing w:val="-20"/>
                      <w:w w:val="154"/>
                    </w:rPr>
                    <w:t>i</w:t>
                  </w:r>
                  <w:r>
                    <w:rPr>
                      <w:color w:val="6D4241"/>
                      <w:w w:val="98"/>
                    </w:rPr>
                    <w:t>ndexRespons</w:t>
                  </w:r>
                  <w:r>
                    <w:rPr>
                      <w:color w:val="6D4241"/>
                      <w:spacing w:val="16"/>
                      <w:w w:val="98"/>
                    </w:rPr>
                    <w:t>e</w:t>
                  </w:r>
                  <w:r>
                    <w:rPr>
                      <w:color w:val="0A0A0A"/>
                      <w:w w:val="114"/>
                    </w:rPr>
                    <w:t>)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94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160" w:lineRule="exact" w:before="7"/>
                    <w:ind w:left="110" w:right="0"/>
                    <w:jc w:val="left"/>
                  </w:pPr>
                  <w:r>
                    <w:rPr>
                      <w:color w:val="3F8262"/>
                      <w:w w:val="98"/>
                    </w:rPr>
                    <w:t>//Successful</w:t>
                  </w:r>
                  <w:r>
                    <w:rPr>
                      <w:color w:val="3F8262"/>
                      <w:spacing w:val="16"/>
                    </w:rPr>
                    <w:t> </w:t>
                  </w:r>
                  <w:r>
                    <w:rPr>
                      <w:color w:val="3F8262"/>
                      <w:w w:val="99"/>
                    </w:rPr>
                    <w:t>response</w:t>
                  </w:r>
                  <w:r>
                    <w:rPr/>
                  </w:r>
                </w:p>
                <w:p>
                  <w:pPr>
                    <w:spacing w:line="171" w:lineRule="exact" w:before="0"/>
                    <w:ind w:left="71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0A0A0A"/>
                      <w:w w:val="115"/>
                      <w:sz w:val="15"/>
                    </w:rPr>
                    <w:t>}</w:t>
                  </w:r>
                  <w:r>
                    <w:rPr>
                      <w:rFonts w:ascii="Times New Roman"/>
                      <w:sz w:val="15"/>
                    </w:rPr>
                  </w:r>
                </w:p>
                <w:p>
                  <w:pPr>
                    <w:pStyle w:val="BodyText"/>
                    <w:spacing w:line="161" w:lineRule="exact"/>
                    <w:ind w:left="81" w:right="0"/>
                    <w:jc w:val="left"/>
                  </w:pPr>
                  <w:r>
                    <w:rPr>
                      <w:color w:val="646664"/>
                      <w:w w:val="97"/>
                    </w:rPr>
                    <w:t>@Override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81" w:right="0"/>
                    <w:jc w:val="left"/>
                  </w:pPr>
                  <w:r>
                    <w:rPr>
                      <w:color w:val="80215B"/>
                      <w:w w:val="110"/>
                    </w:rPr>
                    <w:t>public</w:t>
                  </w:r>
                  <w:r>
                    <w:rPr>
                      <w:color w:val="80215B"/>
                    </w:rPr>
                    <w:t> </w:t>
                  </w:r>
                  <w:r>
                    <w:rPr>
                      <w:color w:val="80215B"/>
                      <w:w w:val="115"/>
                    </w:rPr>
                    <w:t>voi</w:t>
                  </w:r>
                  <w:r>
                    <w:rPr>
                      <w:color w:val="80215B"/>
                      <w:w w:val="120"/>
                    </w:rPr>
                    <w:t>d</w:t>
                  </w:r>
                  <w:r>
                    <w:rPr>
                      <w:color w:val="80215B"/>
                      <w:spacing w:val="-8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onFailure</w:t>
                  </w:r>
                  <w:r>
                    <w:rPr>
                      <w:color w:val="0A0A0A"/>
                      <w:w w:val="98"/>
                    </w:rPr>
                    <w:t>(</w:t>
                  </w:r>
                  <w:r>
                    <w:rPr>
                      <w:color w:val="0A0A0A"/>
                      <w:w w:val="97"/>
                    </w:rPr>
                    <w:t>Exception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-16"/>
                    </w:rPr>
                    <w:t> </w:t>
                  </w:r>
                  <w:r>
                    <w:rPr>
                      <w:color w:val="6D4241"/>
                      <w:spacing w:val="-6"/>
                      <w:w w:val="99"/>
                    </w:rPr>
                    <w:t>e</w:t>
                  </w:r>
                  <w:r>
                    <w:rPr>
                      <w:color w:val="0A0A0A"/>
                      <w:w w:val="129"/>
                    </w:rPr>
                    <w:t>)</w:t>
                  </w:r>
                  <w:r>
                    <w:rPr>
                      <w:color w:val="0A0A0A"/>
                      <w:spacing w:val="-13"/>
                    </w:rPr>
                    <w:t> </w:t>
                  </w:r>
                  <w:r>
                    <w:rPr>
                      <w:color w:val="0A0A0A"/>
                      <w:w w:val="119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160" w:lineRule="exact" w:before="7"/>
                    <w:ind w:left="115" w:right="0"/>
                    <w:jc w:val="left"/>
                  </w:pPr>
                  <w:r>
                    <w:rPr>
                      <w:color w:val="3F8262"/>
                      <w:w w:val="97"/>
                    </w:rPr>
                    <w:t>//Failure</w:t>
                  </w:r>
                  <w:r>
                    <w:rPr>
                      <w:color w:val="3F8262"/>
                      <w:spacing w:val="13"/>
                    </w:rPr>
                    <w:t> </w:t>
                  </w:r>
                  <w:r>
                    <w:rPr>
                      <w:color w:val="3F8262"/>
                      <w:w w:val="99"/>
                    </w:rPr>
                    <w:t>response</w:t>
                  </w:r>
                  <w:r>
                    <w:rPr/>
                  </w:r>
                </w:p>
                <w:p>
                  <w:pPr>
                    <w:spacing w:line="171" w:lineRule="exact" w:before="0"/>
                    <w:ind w:left="71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0A0A0A"/>
                      <w:w w:val="115"/>
                      <w:sz w:val="15"/>
                    </w:rPr>
                    <w:t>}</w:t>
                  </w:r>
                  <w:r>
                    <w:rPr>
                      <w:rFonts w:ascii="Times New Roman"/>
                      <w:sz w:val="15"/>
                    </w:rPr>
                  </w:r>
                </w:p>
                <w:p>
                  <w:pPr>
                    <w:pStyle w:val="BodyText"/>
                    <w:spacing w:line="161" w:lineRule="exact"/>
                    <w:ind w:left="33" w:right="0"/>
                    <w:jc w:val="left"/>
                  </w:pPr>
                  <w:r>
                    <w:rPr>
                      <w:color w:val="0A0A0A"/>
                      <w:w w:val="104"/>
                    </w:rPr>
                    <w:t>}</w:t>
                  </w:r>
                  <w:r>
                    <w:rPr>
                      <w:color w:val="0A0A0A"/>
                      <w:w w:val="105"/>
                    </w:rPr>
                    <w:t>)</w:t>
                  </w:r>
                  <w:r>
                    <w:rPr>
                      <w:color w:val="0A0A0A"/>
                      <w:w w:val="104"/>
                    </w:rPr>
                    <w:t>;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A0A0A"/>
          <w:spacing w:val="-4"/>
          <w:w w:val="110"/>
          <w:sz w:val="16"/>
        </w:rPr>
        <w:t>Cliente </w:t>
      </w:r>
      <w:r>
        <w:rPr>
          <w:rFonts w:ascii="Arial"/>
          <w:color w:val="0A0A0A"/>
          <w:w w:val="110"/>
          <w:sz w:val="16"/>
        </w:rPr>
        <w:t>ElasticSearch</w:t>
      </w:r>
      <w:r>
        <w:rPr>
          <w:rFonts w:ascii="Arial"/>
          <w:color w:val="0A0A0A"/>
          <w:spacing w:val="-23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BasicAuth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0" w:bottom="0" w:left="80" w:right="80"/>
        </w:sect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43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0A0A0A"/>
          <w:w w:val="110"/>
          <w:sz w:val="16"/>
        </w:rPr>
        <w:t>Validando</w:t>
      </w:r>
      <w:r>
        <w:rPr>
          <w:rFonts w:ascii="Arial"/>
          <w:color w:val="0A0A0A"/>
          <w:spacing w:val="-28"/>
          <w:w w:val="110"/>
          <w:sz w:val="16"/>
        </w:rPr>
        <w:t> </w:t>
      </w:r>
      <w:r>
        <w:rPr>
          <w:rFonts w:ascii="Arial"/>
          <w:color w:val="0A0A0A"/>
          <w:w w:val="110"/>
          <w:sz w:val="16"/>
        </w:rPr>
        <w:t>salud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Heading9"/>
        <w:spacing w:line="240" w:lineRule="auto"/>
        <w:ind w:left="1436" w:right="0"/>
        <w:jc w:val="left"/>
      </w:pPr>
      <w:r>
        <w:rPr/>
        <w:pict>
          <v:shape style="position:absolute;margin-left:211.5pt;margin-top:-29.816072pt;width:189pt;height:214.65pt;mso-position-horizontal-relative:page;mso-position-vertical-relative:paragraph;z-index:4432" type="#_x0000_t202" filled="false" stroked="true" strokeweight="1.08pt" strokecolor="#030303">
            <v:textbox inset="0,0,0,0">
              <w:txbxContent>
                <w:p>
                  <w:pPr>
                    <w:pStyle w:val="BodyText"/>
                    <w:spacing w:line="256" w:lineRule="auto" w:before="14"/>
                    <w:ind w:right="61"/>
                    <w:jc w:val="left"/>
                  </w:pPr>
                  <w:r>
                    <w:rPr>
                      <w:color w:val="0A0A0A"/>
                      <w:w w:val="99"/>
                    </w:rPr>
                    <w:t>Si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se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tiene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autenticación,</w:t>
                  </w:r>
                  <w:r>
                    <w:rPr>
                      <w:color w:val="0A0A0A"/>
                      <w:spacing w:val="17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crearemos</w:t>
                  </w:r>
                  <w:r>
                    <w:rPr>
                      <w:color w:val="0A0A0A"/>
                      <w:spacing w:val="13"/>
                    </w:rPr>
                    <w:t> </w:t>
                  </w:r>
                  <w:r>
                    <w:rPr>
                      <w:color w:val="0A0A0A"/>
                    </w:rPr>
                    <w:t>el</w:t>
                  </w:r>
                  <w:r>
                    <w:rPr>
                      <w:color w:val="0A0A0A"/>
                      <w:spacing w:val="-4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cliente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del</w:t>
                  </w:r>
                  <w:r>
                    <w:rPr>
                      <w:color w:val="0A0A0A"/>
                      <w:spacing w:val="3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w w:val="97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modo: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left="45" w:right="0"/>
                    <w:jc w:val="left"/>
                  </w:pPr>
                  <w:r>
                    <w:rPr>
                      <w:color w:val="0A0A0A"/>
                      <w:w w:val="97"/>
                    </w:rPr>
                    <w:t>Define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</w:rPr>
                    <w:t>las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credenciales</w:t>
                  </w:r>
                  <w:r>
                    <w:rPr>
                      <w:color w:val="0A0A0A"/>
                      <w:spacing w:val="11"/>
                    </w:rPr>
                    <w:t> </w:t>
                  </w:r>
                  <w:r>
                    <w:rPr>
                      <w:color w:val="0A0A0A"/>
                      <w:w w:val="113"/>
                    </w:rPr>
                    <w:t>a</w:t>
                  </w:r>
                  <w:r>
                    <w:rPr>
                      <w:color w:val="0A0A0A"/>
                      <w:spacing w:val="-7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utilizar</w:t>
                  </w:r>
                  <w:r>
                    <w:rPr>
                      <w:color w:val="0A0A0A"/>
                      <w:spacing w:val="-24"/>
                    </w:rPr>
                    <w:t> 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5" w:right="575" w:hanging="10"/>
                    <w:jc w:val="left"/>
                  </w:pPr>
                  <w:r>
                    <w:rPr>
                      <w:color w:val="80215B"/>
                      <w:w w:val="127"/>
                    </w:rPr>
                    <w:t>f</w:t>
                  </w:r>
                  <w:r>
                    <w:rPr>
                      <w:color w:val="80215B"/>
                      <w:spacing w:val="1"/>
                      <w:w w:val="127"/>
                    </w:rPr>
                    <w:t>i</w:t>
                  </w:r>
                  <w:r>
                    <w:rPr>
                      <w:color w:val="80215B"/>
                      <w:w w:val="110"/>
                    </w:rPr>
                    <w:t>nal</w:t>
                  </w:r>
                  <w:r>
                    <w:rPr>
                      <w:color w:val="80215B"/>
                      <w:spacing w:val="-10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CredentialsProvider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-15"/>
                    </w:rPr>
                    <w:t> </w:t>
                  </w:r>
                  <w:r>
                    <w:rPr>
                      <w:color w:val="6D4241"/>
                      <w:w w:val="97"/>
                    </w:rPr>
                    <w:t>credentialsProvider</w:t>
                  </w:r>
                  <w:r>
                    <w:rPr>
                      <w:color w:val="6D4241"/>
                      <w:spacing w:val="-18"/>
                    </w:rPr>
                    <w:t> </w:t>
                  </w:r>
                  <w:r>
                    <w:rPr>
                      <w:color w:val="0A0A0A"/>
                      <w:spacing w:val="-6"/>
                      <w:w w:val="106"/>
                    </w:rPr>
                    <w:t>=</w:t>
                  </w:r>
                  <w:r>
                    <w:rPr>
                      <w:color w:val="80215B"/>
                      <w:w w:val="107"/>
                    </w:rPr>
                    <w:t>new</w:t>
                  </w:r>
                  <w:r>
                    <w:rPr>
                      <w:color w:val="80215B"/>
                      <w:w w:val="107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BasicCredentialsProviderQ;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/>
                    <w:ind w:left="35" w:right="215"/>
                    <w:jc w:val="left"/>
                  </w:pPr>
                  <w:r>
                    <w:rPr>
                      <w:color w:val="6D4241"/>
                      <w:w w:val="97"/>
                    </w:rPr>
                    <w:t>credentialsProvider</w:t>
                  </w:r>
                  <w:r>
                    <w:rPr>
                      <w:color w:val="6D4241"/>
                      <w:spacing w:val="-8"/>
                    </w:rPr>
                    <w:t> </w:t>
                  </w:r>
                  <w:r>
                    <w:rPr>
                      <w:color w:val="4D4D4D"/>
                      <w:spacing w:val="-19"/>
                      <w:w w:val="134"/>
                    </w:rPr>
                    <w:t>.</w:t>
                  </w:r>
                  <w:r>
                    <w:rPr>
                      <w:color w:val="0A0A0A"/>
                      <w:w w:val="97"/>
                    </w:rPr>
                    <w:t>setCredentials</w:t>
                  </w:r>
                  <w:r>
                    <w:rPr>
                      <w:color w:val="0A0A0A"/>
                      <w:w w:val="98"/>
                    </w:rPr>
                    <w:t>(</w:t>
                  </w:r>
                  <w:r>
                    <w:rPr>
                      <w:color w:val="0A0A0A"/>
                      <w:w w:val="97"/>
                    </w:rPr>
                    <w:t>AuthScope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3A3A3A"/>
                      <w:spacing w:val="-29"/>
                      <w:w w:val="134"/>
                    </w:rPr>
                    <w:t>.</w:t>
                  </w:r>
                  <w:r>
                    <w:rPr>
                      <w:color w:val="2A449A"/>
                      <w:w w:val="104"/>
                    </w:rPr>
                    <w:t>AN</w:t>
                  </w:r>
                  <w:r>
                    <w:rPr>
                      <w:color w:val="2A449A"/>
                      <w:spacing w:val="10"/>
                      <w:w w:val="104"/>
                    </w:rPr>
                    <w:t>Y</w:t>
                  </w:r>
                  <w:r>
                    <w:rPr>
                      <w:color w:val="3A3A3A"/>
                      <w:spacing w:val="-16"/>
                      <w:w w:val="126"/>
                    </w:rPr>
                    <w:t>,</w:t>
                  </w:r>
                  <w:r>
                    <w:rPr>
                      <w:color w:val="80215B"/>
                      <w:w w:val="105"/>
                    </w:rPr>
                    <w:t>new</w:t>
                  </w:r>
                  <w:r>
                    <w:rPr>
                      <w:color w:val="80215B"/>
                      <w:w w:val="10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UsernamePasswordCredentials</w:t>
                  </w:r>
                  <w:r>
                    <w:rPr>
                      <w:color w:val="0A0A0A"/>
                      <w:w w:val="98"/>
                    </w:rPr>
                    <w:t>(</w:t>
                  </w:r>
                  <w:r>
                    <w:rPr>
                      <w:color w:val="0A0A0A"/>
                      <w:w w:val="97"/>
                    </w:rPr>
                    <w:t>"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4957A7"/>
                      <w:w w:val="99"/>
                    </w:rPr>
                    <w:t>user</w:t>
                  </w:r>
                  <w:r>
                    <w:rPr>
                      <w:color w:val="4957A7"/>
                      <w:spacing w:val="4"/>
                      <w:w w:val="99"/>
                    </w:rPr>
                    <w:t>"</w:t>
                  </w:r>
                  <w:r>
                    <w:rPr>
                      <w:color w:val="212121"/>
                      <w:spacing w:val="-21"/>
                      <w:w w:val="126"/>
                    </w:rPr>
                    <w:t>,</w:t>
                  </w:r>
                  <w:r>
                    <w:rPr>
                      <w:color w:val="4957A7"/>
                      <w:w w:val="98"/>
                    </w:rPr>
                    <w:t>"password</w:t>
                  </w:r>
                  <w:r>
                    <w:rPr>
                      <w:color w:val="4957A7"/>
                      <w:spacing w:val="4"/>
                      <w:w w:val="98"/>
                    </w:rPr>
                    <w:t>"</w:t>
                  </w:r>
                  <w:r>
                    <w:rPr>
                      <w:color w:val="0A0A0A"/>
                      <w:w w:val="106"/>
                    </w:rPr>
                    <w:t>)</w:t>
                  </w:r>
                  <w:r>
                    <w:rPr>
                      <w:color w:val="0A0A0A"/>
                      <w:spacing w:val="1"/>
                      <w:w w:val="106"/>
                    </w:rPr>
                    <w:t>)</w:t>
                  </w:r>
                  <w:r>
                    <w:rPr>
                      <w:color w:val="3A3A3A"/>
                      <w:w w:val="126"/>
                    </w:rPr>
                    <w:t>;</w:t>
                  </w:r>
                  <w:r>
                    <w:rPr/>
                  </w:r>
                </w:p>
                <w:p>
                  <w:pPr>
                    <w:spacing w:line="240" w:lineRule="auto" w:before="1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left="45" w:right="0" w:hanging="10"/>
                    <w:jc w:val="left"/>
                  </w:pPr>
                  <w:r>
                    <w:rPr>
                      <w:color w:val="0A0A0A"/>
                      <w:w w:val="98"/>
                    </w:rPr>
                    <w:t>Asigna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0A0A0A"/>
                    </w:rPr>
                    <w:t>las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credenciales</w:t>
                  </w:r>
                  <w:r>
                    <w:rPr>
                      <w:color w:val="0A0A0A"/>
                      <w:spacing w:val="16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utilizando</w:t>
                  </w:r>
                  <w:r>
                    <w:rPr>
                      <w:color w:val="0A0A0A"/>
                      <w:spacing w:val="-1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RestClient.builder</w:t>
                  </w:r>
                  <w:r>
                    <w:rPr>
                      <w:color w:val="0A0A0A"/>
                      <w:spacing w:val="-18"/>
                    </w:rPr>
                    <w:t> 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5" w:right="983"/>
                    <w:jc w:val="left"/>
                  </w:pPr>
                  <w:r>
                    <w:rPr>
                      <w:color w:val="0A0A0A"/>
                      <w:w w:val="97"/>
                    </w:rPr>
                    <w:t>RestHighLevelClient</w:t>
                  </w:r>
                  <w:r>
                    <w:rPr>
                      <w:color w:val="0A0A0A"/>
                      <w:spacing w:val="14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clien</w:t>
                  </w:r>
                  <w:r>
                    <w:rPr>
                      <w:color w:val="6D4241"/>
                      <w:spacing w:val="3"/>
                      <w:w w:val="98"/>
                    </w:rPr>
                    <w:t>t</w:t>
                  </w:r>
                  <w:r>
                    <w:rPr>
                      <w:color w:val="0A0A0A"/>
                      <w:spacing w:val="-1"/>
                      <w:w w:val="106"/>
                    </w:rPr>
                    <w:t>=</w:t>
                  </w:r>
                  <w:r>
                    <w:rPr>
                      <w:color w:val="80215B"/>
                      <w:w w:val="105"/>
                    </w:rPr>
                    <w:t>new</w:t>
                  </w:r>
                  <w:r>
                    <w:rPr>
                      <w:color w:val="80215B"/>
                      <w:w w:val="10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RestHighLevelClient</w:t>
                  </w:r>
                  <w:r>
                    <w:rPr>
                      <w:color w:val="0A0A0A"/>
                      <w:w w:val="98"/>
                    </w:rPr>
                    <w:t>(</w:t>
                  </w:r>
                  <w:r>
                    <w:rPr>
                      <w:color w:val="0A0A0A"/>
                      <w:w w:val="97"/>
                    </w:rPr>
                    <w:t>RestClient.bui</w:t>
                  </w:r>
                  <w:r>
                    <w:rPr>
                      <w:color w:val="0A0A0A"/>
                      <w:spacing w:val="-11"/>
                    </w:rPr>
                    <w:t> </w:t>
                  </w:r>
                  <w:r>
                    <w:rPr>
                      <w:color w:val="0A0A0A"/>
                      <w:w w:val="95"/>
                    </w:rPr>
                    <w:t>/der</w:t>
                  </w:r>
                  <w:r>
                    <w:rPr>
                      <w:color w:val="0A0A0A"/>
                      <w:spacing w:val="7"/>
                      <w:w w:val="96"/>
                    </w:rPr>
                    <w:t>(</w:t>
                  </w:r>
                  <w:r>
                    <w:rPr>
                      <w:color w:val="80215B"/>
                      <w:w w:val="107"/>
                    </w:rPr>
                    <w:t>new</w:t>
                  </w:r>
                  <w:r>
                    <w:rPr>
                      <w:color w:val="80215B"/>
                      <w:w w:val="107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HttpHost</w:t>
                  </w:r>
                  <w:r>
                    <w:rPr>
                      <w:color w:val="0A0A0A"/>
                      <w:spacing w:val="1"/>
                      <w:w w:val="98"/>
                    </w:rPr>
                    <w:t>(</w:t>
                  </w:r>
                  <w:r>
                    <w:rPr>
                      <w:color w:val="4957A7"/>
                      <w:w w:val="98"/>
                    </w:rPr>
                    <w:t>"localhost</w:t>
                  </w:r>
                  <w:r>
                    <w:rPr>
                      <w:color w:val="4957A7"/>
                      <w:spacing w:val="12"/>
                      <w:w w:val="98"/>
                    </w:rPr>
                    <w:t>"</w:t>
                  </w:r>
                  <w:r>
                    <w:rPr>
                      <w:color w:val="0A0A0A"/>
                      <w:w w:val="126"/>
                    </w:rPr>
                    <w:t>,</w:t>
                  </w:r>
                  <w:r>
                    <w:rPr>
                      <w:color w:val="0A0A0A"/>
                      <w:spacing w:val="-17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920</w:t>
                  </w:r>
                  <w:r>
                    <w:rPr>
                      <w:color w:val="0A0A0A"/>
                      <w:spacing w:val="8"/>
                      <w:w w:val="99"/>
                    </w:rPr>
                    <w:t>0</w:t>
                  </w:r>
                  <w:r>
                    <w:rPr>
                      <w:color w:val="3A3A3A"/>
                      <w:spacing w:val="-16"/>
                      <w:w w:val="126"/>
                    </w:rPr>
                    <w:t>,</w:t>
                  </w:r>
                  <w:r>
                    <w:rPr>
                      <w:color w:val="4957A7"/>
                      <w:w w:val="97"/>
                    </w:rPr>
                    <w:t>"http</w:t>
                  </w:r>
                  <w:r>
                    <w:rPr>
                      <w:color w:val="4957A7"/>
                      <w:spacing w:val="4"/>
                      <w:w w:val="97"/>
                    </w:rPr>
                    <w:t>'</w:t>
                  </w:r>
                  <w:r>
                    <w:rPr>
                      <w:color w:val="0A0A0A"/>
                      <w:w w:val="94"/>
                    </w:rPr>
                    <w:t>'</w:t>
                  </w:r>
                  <w:r>
                    <w:rPr>
                      <w:color w:val="0A0A0A"/>
                      <w:w w:val="95"/>
                    </w:rPr>
                    <w:t>))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/>
                    <w:ind w:left="45" w:right="1622"/>
                    <w:jc w:val="left"/>
                  </w:pPr>
                  <w:r>
                    <w:rPr>
                      <w:color w:val="3A3A3A"/>
                      <w:spacing w:val="-19"/>
                      <w:w w:val="134"/>
                    </w:rPr>
                    <w:t>.</w:t>
                  </w:r>
                  <w:r>
                    <w:rPr>
                      <w:color w:val="0A0A0A"/>
                      <w:w w:val="97"/>
                    </w:rPr>
                    <w:t>setHttpClientConfigCallback</w:t>
                  </w:r>
                  <w:r>
                    <w:rPr>
                      <w:color w:val="0A0A0A"/>
                      <w:w w:val="98"/>
                    </w:rPr>
                    <w:t>(</w:t>
                  </w:r>
                  <w:r>
                    <w:rPr>
                      <w:color w:val="0A0A0A"/>
                      <w:spacing w:val="-7"/>
                    </w:rPr>
                    <w:t> </w:t>
                  </w:r>
                  <w:r>
                    <w:rPr>
                      <w:color w:val="80215B"/>
                      <w:w w:val="105"/>
                    </w:rPr>
                    <w:t>new</w:t>
                  </w:r>
                  <w:r>
                    <w:rPr>
                      <w:color w:val="80215B"/>
                      <w:w w:val="105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HttpClientConfigCallbackQ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-17"/>
                    </w:rPr>
                    <w:t> </w:t>
                  </w:r>
                  <w:r>
                    <w:rPr>
                      <w:color w:val="0A0A0A"/>
                      <w:w w:val="94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157" w:lineRule="exact"/>
                    <w:ind w:left="160" w:right="0"/>
                    <w:jc w:val="left"/>
                  </w:pPr>
                  <w:r>
                    <w:rPr>
                      <w:color w:val="646664"/>
                      <w:w w:val="97"/>
                    </w:rPr>
                    <w:t>@Override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 w:before="12"/>
                    <w:ind w:left="362" w:right="726" w:hanging="207"/>
                    <w:jc w:val="left"/>
                  </w:pPr>
                  <w:r>
                    <w:rPr>
                      <w:color w:val="80215B"/>
                      <w:w w:val="113"/>
                    </w:rPr>
                    <w:t>pub</w:t>
                  </w:r>
                  <w:r>
                    <w:rPr>
                      <w:color w:val="80215B"/>
                      <w:spacing w:val="-2"/>
                      <w:w w:val="113"/>
                    </w:rPr>
                    <w:t>l</w:t>
                  </w:r>
                  <w:r>
                    <w:rPr>
                      <w:color w:val="80215B"/>
                      <w:spacing w:val="-27"/>
                      <w:w w:val="193"/>
                    </w:rPr>
                    <w:t>i</w:t>
                  </w:r>
                  <w:r>
                    <w:rPr>
                      <w:color w:val="80215B"/>
                      <w:w w:val="112"/>
                    </w:rPr>
                    <w:t>c</w:t>
                  </w:r>
                  <w:r>
                    <w:rPr>
                      <w:color w:val="80215B"/>
                      <w:spacing w:val="7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HttpAsyncClientBuilder</w:t>
                  </w:r>
                  <w:r>
                    <w:rPr>
                      <w:color w:val="0A0A0A"/>
                      <w:w w:val="97"/>
                    </w:rPr>
                    <w:t> customizeHttpClient</w:t>
                  </w:r>
                  <w:r>
                    <w:rPr>
                      <w:color w:val="0A0A0A"/>
                      <w:w w:val="98"/>
                    </w:rPr>
                    <w:t>(</w:t>
                  </w:r>
                  <w:r>
                    <w:rPr>
                      <w:color w:val="0A0A0A"/>
                      <w:w w:val="97"/>
                    </w:rPr>
                    <w:t>HttpAsyncClientBuilder</w:t>
                  </w:r>
                  <w:r>
                    <w:rPr>
                      <w:color w:val="0A0A0A"/>
                      <w:w w:val="97"/>
                    </w:rPr>
                    <w:t> </w:t>
                  </w:r>
                  <w:r>
                    <w:rPr>
                      <w:color w:val="6D4241"/>
                      <w:w w:val="97"/>
                    </w:rPr>
                    <w:t>httpClientBuilde</w:t>
                  </w:r>
                  <w:r>
                    <w:rPr>
                      <w:color w:val="6D4241"/>
                      <w:spacing w:val="11"/>
                      <w:w w:val="97"/>
                    </w:rPr>
                    <w:t>r</w:t>
                  </w:r>
                  <w:r>
                    <w:rPr>
                      <w:color w:val="0A0A0A"/>
                      <w:w w:val="114"/>
                    </w:rPr>
                    <w:t>)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/>
                    <w:ind w:left="688" w:right="71" w:hanging="322"/>
                    <w:jc w:val="left"/>
                  </w:pPr>
                  <w:r>
                    <w:rPr>
                      <w:color w:val="80215B"/>
                      <w:w w:val="109"/>
                    </w:rPr>
                    <w:t>return</w:t>
                  </w:r>
                  <w:r>
                    <w:rPr>
                      <w:color w:val="80215B"/>
                    </w:rPr>
                    <w:t> </w:t>
                  </w:r>
                  <w:r>
                    <w:rPr>
                      <w:color w:val="6D4241"/>
                      <w:w w:val="97"/>
                    </w:rPr>
                    <w:t>httpClientBuilder</w:t>
                  </w:r>
                  <w:r>
                    <w:rPr>
                      <w:color w:val="6D4241"/>
                      <w:spacing w:val="-18"/>
                    </w:rPr>
                    <w:t> </w:t>
                  </w:r>
                  <w:r>
                    <w:rPr>
                      <w:color w:val="3A3A3A"/>
                      <w:spacing w:val="-11"/>
                      <w:w w:val="100"/>
                    </w:rPr>
                    <w:t>.</w:t>
                  </w:r>
                  <w:r>
                    <w:rPr>
                      <w:color w:val="0A0A0A"/>
                      <w:w w:val="97"/>
                    </w:rPr>
                    <w:t>setDefaultCredentialsProvider</w:t>
                  </w:r>
                  <w:r>
                    <w:rPr>
                      <w:color w:val="0A0A0A"/>
                      <w:w w:val="97"/>
                    </w:rPr>
                    <w:t> </w:t>
                  </w:r>
                  <w:r>
                    <w:rPr>
                      <w:color w:val="0A0A0A"/>
                      <w:spacing w:val="-10"/>
                      <w:w w:val="114"/>
                    </w:rPr>
                    <w:t>(</w:t>
                  </w:r>
                  <w:r>
                    <w:rPr>
                      <w:color w:val="6D4241"/>
                      <w:w w:val="97"/>
                    </w:rPr>
                    <w:t>credentialsProvider</w:t>
                  </w:r>
                  <w:r>
                    <w:rPr>
                      <w:color w:val="6D4241"/>
                      <w:spacing w:val="-18"/>
                    </w:rPr>
                    <w:t> </w:t>
                  </w:r>
                  <w:r>
                    <w:rPr>
                      <w:color w:val="0A0A0A"/>
                      <w:w w:val="110"/>
                    </w:rPr>
                    <w:t>)</w:t>
                  </w:r>
                  <w:r>
                    <w:rPr>
                      <w:color w:val="0A0A0A"/>
                      <w:w w:val="109"/>
                    </w:rPr>
                    <w:t>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/>
                    <w:ind w:left="151" w:right="0"/>
                    <w:jc w:val="left"/>
                  </w:pPr>
                  <w:r>
                    <w:rPr>
                      <w:color w:val="0A0A0A"/>
                      <w:w w:val="106"/>
                    </w:rPr>
                    <w:t>}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3"/>
                    <w:ind w:left="35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color w:val="0A0A0A"/>
                      <w:w w:val="88"/>
                    </w:rPr>
                    <w:t>}</w:t>
                  </w:r>
                  <w:r>
                    <w:rPr>
                      <w:rFonts w:ascii="Times New Roman"/>
                      <w:color w:val="0A0A0A"/>
                      <w:w w:val="89"/>
                    </w:rPr>
                    <w:t>)</w:t>
                  </w:r>
                  <w:r>
                    <w:rPr>
                      <w:rFonts w:ascii="Times New Roman"/>
                      <w:color w:val="0A0A0A"/>
                      <w:spacing w:val="6"/>
                      <w:w w:val="89"/>
                    </w:rPr>
                    <w:t>)</w:t>
                  </w:r>
                  <w:r>
                    <w:rPr>
                      <w:rFonts w:ascii="Times New Roman"/>
                      <w:color w:val="3A3A3A"/>
                      <w:w w:val="91"/>
                    </w:rPr>
                    <w:t>;</w:t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105"/>
        </w:rPr>
        <w:t>Realizando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búsquedas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" w:bottom="0" w:left="80" w:right="80"/>
          <w:cols w:num="2" w:equalWidth="0">
            <w:col w:w="2664" w:space="5136"/>
            <w:col w:w="4280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</w:p>
    <w:p>
      <w:pPr>
        <w:spacing w:line="1080" w:lineRule="exact"/>
        <w:ind w:left="10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1"/>
          <w:sz w:val="20"/>
          <w:szCs w:val="20"/>
        </w:rPr>
        <w:pict>
          <v:shape style="width:189pt;height:54pt;mso-position-horizontal-relative:char;mso-position-vertical-relative:line" type="#_x0000_t202" filled="false" stroked="true" strokeweight=".96pt" strokecolor="#030303">
            <v:textbox inset="0,0,0,0">
              <w:txbxContent>
                <w:p>
                  <w:pPr>
                    <w:spacing w:line="254" w:lineRule="auto" w:before="15"/>
                    <w:ind w:left="36" w:right="244" w:firstLine="9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0A0A0A"/>
                      <w:sz w:val="14"/>
                    </w:rPr>
                    <w:t>Una</w:t>
                  </w:r>
                  <w:r>
                    <w:rPr>
                      <w:rFonts w:ascii="Arial"/>
                      <w:color w:val="0A0A0A"/>
                      <w:spacing w:val="-8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7"/>
                      <w:sz w:val="14"/>
                    </w:rPr>
                    <w:t>vez</w:t>
                  </w:r>
                  <w:r>
                    <w:rPr>
                      <w:rFonts w:ascii="Arial"/>
                      <w:color w:val="0A0A0A"/>
                      <w:spacing w:val="8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9"/>
                      <w:sz w:val="14"/>
                    </w:rPr>
                    <w:t>que</w:t>
                  </w:r>
                  <w:r>
                    <w:rPr>
                      <w:rFonts w:ascii="Arial"/>
                      <w:color w:val="0A0A0A"/>
                      <w:spacing w:val="3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8"/>
                      <w:sz w:val="14"/>
                    </w:rPr>
                    <w:t>iniciaste</w:t>
                  </w:r>
                  <w:r>
                    <w:rPr>
                      <w:rFonts w:ascii="Arial"/>
                      <w:color w:val="0A0A0A"/>
                      <w:spacing w:val="7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8"/>
                      <w:sz w:val="14"/>
                    </w:rPr>
                    <w:t>Elasticsearch</w:t>
                  </w:r>
                  <w:r>
                    <w:rPr>
                      <w:rFonts w:ascii="Arial"/>
                      <w:color w:val="0A0A0A"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sz w:val="14"/>
                    </w:rPr>
                    <w:t>el</w:t>
                  </w:r>
                  <w:r>
                    <w:rPr>
                      <w:rFonts w:ascii="Arial"/>
                      <w:color w:val="0A0A0A"/>
                      <w:spacing w:val="-4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7"/>
                      <w:sz w:val="14"/>
                    </w:rPr>
                    <w:t>siguiente</w:t>
                  </w:r>
                  <w:r>
                    <w:rPr>
                      <w:rFonts w:ascii="Arial"/>
                      <w:color w:val="0A0A0A"/>
                      <w:spacing w:val="16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9"/>
                      <w:sz w:val="14"/>
                    </w:rPr>
                    <w:t>paso</w:t>
                  </w:r>
                  <w:r>
                    <w:rPr>
                      <w:rFonts w:ascii="Arial"/>
                      <w:color w:val="0A0A0A"/>
                      <w:spacing w:val="-4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103"/>
                      <w:sz w:val="14"/>
                    </w:rPr>
                    <w:t>es</w:t>
                  </w:r>
                  <w:r>
                    <w:rPr>
                      <w:rFonts w:ascii="Arial"/>
                      <w:color w:val="0A0A0A"/>
                      <w:w w:val="103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7"/>
                      <w:sz w:val="14"/>
                    </w:rPr>
                    <w:t>verificar</w:t>
                  </w:r>
                  <w:r>
                    <w:rPr>
                      <w:rFonts w:ascii="Arial"/>
                      <w:color w:val="0A0A0A"/>
                      <w:spacing w:val="13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9"/>
                      <w:sz w:val="14"/>
                    </w:rPr>
                    <w:t>su</w:t>
                  </w:r>
                  <w:r>
                    <w:rPr>
                      <w:rFonts w:ascii="Arial"/>
                      <w:color w:val="0A0A0A"/>
                      <w:spacing w:val="-3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sz w:val="14"/>
                    </w:rPr>
                    <w:t>salud</w:t>
                  </w:r>
                  <w:r>
                    <w:rPr>
                      <w:rFonts w:ascii="Arial"/>
                      <w:color w:val="0A0A0A"/>
                      <w:spacing w:val="5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9"/>
                      <w:sz w:val="14"/>
                    </w:rPr>
                    <w:t>para</w:t>
                  </w:r>
                  <w:r>
                    <w:rPr>
                      <w:rFonts w:ascii="Arial"/>
                      <w:color w:val="0A0A0A"/>
                      <w:spacing w:val="-5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9"/>
                      <w:sz w:val="14"/>
                    </w:rPr>
                    <w:t>esto</w:t>
                  </w:r>
                  <w:r>
                    <w:rPr>
                      <w:rFonts w:ascii="Arial"/>
                      <w:color w:val="0A0A0A"/>
                      <w:spacing w:val="-1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8"/>
                      <w:sz w:val="14"/>
                    </w:rPr>
                    <w:t>ejecutaremos</w:t>
                  </w:r>
                  <w:r>
                    <w:rPr>
                      <w:rFonts w:ascii="Arial"/>
                      <w:color w:val="0A0A0A"/>
                      <w:spacing w:val="7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105"/>
                      <w:sz w:val="14"/>
                    </w:rPr>
                    <w:t>el</w:t>
                  </w:r>
                  <w:r>
                    <w:rPr>
                      <w:rFonts w:ascii="Arial"/>
                      <w:color w:val="0A0A0A"/>
                      <w:spacing w:val="-5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7"/>
                      <w:sz w:val="14"/>
                    </w:rPr>
                    <w:t>siguiente</w:t>
                  </w:r>
                  <w:r>
                    <w:rPr>
                      <w:rFonts w:ascii="Arial"/>
                      <w:color w:val="0A0A0A"/>
                      <w:w w:val="97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98"/>
                      <w:sz w:val="14"/>
                    </w:rPr>
                    <w:t>endpoint:</w:t>
                  </w:r>
                  <w:r>
                    <w:rPr>
                      <w:rFonts w:ascii="Arial"/>
                      <w:sz w:val="14"/>
                    </w:rPr>
                  </w:r>
                </w:p>
                <w:p>
                  <w:pPr>
                    <w:spacing w:line="240" w:lineRule="auto" w:before="1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4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Courier New"/>
                      <w:color w:val="0A0A0A"/>
                      <w:w w:val="84"/>
                      <w:sz w:val="17"/>
                    </w:rPr>
                    <w:t>GET</w:t>
                  </w:r>
                  <w:r>
                    <w:rPr>
                      <w:rFonts w:ascii="Courier New"/>
                      <w:color w:val="0A0A0A"/>
                      <w:spacing w:val="-24"/>
                      <w:sz w:val="17"/>
                    </w:rPr>
                    <w:t> </w:t>
                  </w:r>
                  <w:r>
                    <w:rPr>
                      <w:rFonts w:ascii="Arial"/>
                      <w:color w:val="0A0A0A"/>
                      <w:w w:val="136"/>
                      <w:sz w:val="14"/>
                    </w:rPr>
                    <w:t>/_cat/hea</w:t>
                  </w:r>
                  <w:r>
                    <w:rPr>
                      <w:rFonts w:ascii="Arial"/>
                      <w:color w:val="0A0A0A"/>
                      <w:spacing w:val="13"/>
                      <w:w w:val="136"/>
                      <w:sz w:val="14"/>
                    </w:rPr>
                    <w:t>l</w:t>
                  </w:r>
                  <w:r>
                    <w:rPr>
                      <w:rFonts w:ascii="Arial"/>
                      <w:color w:val="0A0A0A"/>
                      <w:w w:val="120"/>
                      <w:sz w:val="14"/>
                    </w:rPr>
                    <w:t>th?v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21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pStyle w:val="Heading9"/>
        <w:spacing w:line="240" w:lineRule="auto" w:before="79"/>
        <w:ind w:left="1158" w:right="0"/>
        <w:jc w:val="left"/>
      </w:pPr>
      <w:r>
        <w:rPr/>
        <w:pict>
          <v:shape style="position:absolute;margin-left:414pt;margin-top:-62.586098pt;width:189pt;height:135pt;mso-position-horizontal-relative:page;mso-position-vertical-relative:paragraph;z-index:4456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9" w:lineRule="auto" w:before="20"/>
                    <w:ind w:left="38" w:right="309" w:firstLine="4"/>
                    <w:jc w:val="left"/>
                  </w:pPr>
                  <w:r>
                    <w:rPr>
                      <w:color w:val="0A0A0A"/>
                      <w:w w:val="99"/>
                    </w:rPr>
                    <w:t>Si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se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</w:rPr>
                    <w:t>desea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realizar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una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</w:rPr>
                    <w:t>búsqueda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es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posible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utilizar</w:t>
                  </w:r>
                  <w:r>
                    <w:rPr>
                      <w:color w:val="0A0A0A"/>
                      <w:spacing w:val="6"/>
                    </w:rPr>
                    <w:t> </w:t>
                  </w:r>
                  <w:r>
                    <w:rPr>
                      <w:color w:val="0A0A0A"/>
                    </w:rPr>
                    <w:t>el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spacing w:val="1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endpoint:</w:t>
                  </w:r>
                  <w:r>
                    <w:rPr/>
                  </w:r>
                </w:p>
                <w:p>
                  <w:pPr>
                    <w:spacing w:line="240" w:lineRule="auto" w:before="1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8" w:right="0"/>
                    <w:jc w:val="left"/>
                  </w:pPr>
                  <w:r>
                    <w:rPr>
                      <w:color w:val="0A0A0A"/>
                      <w:w w:val="99"/>
                    </w:rPr>
                    <w:t>GET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108"/>
                    </w:rPr>
                    <w:t>/devs4j-transacti</w:t>
                  </w:r>
                  <w:r>
                    <w:rPr>
                      <w:color w:val="0A0A0A"/>
                      <w:spacing w:val="-17"/>
                    </w:rPr>
                    <w:t> </w:t>
                  </w:r>
                  <w:r>
                    <w:rPr>
                      <w:color w:val="0A0A0A"/>
                      <w:w w:val="108"/>
                    </w:rPr>
                    <w:t>ons/_search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6"/>
                    <w:ind w:left="38" w:right="0"/>
                    <w:jc w:val="left"/>
                  </w:pP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7"/>
                    <w:ind w:left="120" w:right="0"/>
                    <w:jc w:val="left"/>
                  </w:pPr>
                  <w:r>
                    <w:rPr>
                      <w:color w:val="A32328"/>
                      <w:w w:val="100"/>
                    </w:rPr>
                    <w:t>"query</w:t>
                  </w:r>
                  <w:r>
                    <w:rPr>
                      <w:color w:val="A32328"/>
                      <w:spacing w:val="11"/>
                      <w:w w:val="100"/>
                    </w:rPr>
                    <w:t>"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>
                      <w:color w:val="4D4D4D"/>
                      <w:spacing w:val="-20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364" w:right="0"/>
                    <w:jc w:val="left"/>
                  </w:pPr>
                  <w:r>
                    <w:rPr>
                      <w:color w:val="A32328"/>
                      <w:w w:val="101"/>
                    </w:rPr>
                    <w:t>"match</w:t>
                  </w:r>
                  <w:r>
                    <w:rPr>
                      <w:color w:val="A32328"/>
                      <w:spacing w:val="9"/>
                      <w:w w:val="101"/>
                    </w:rPr>
                    <w:t>"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>
                      <w:color w:val="4D4D4D"/>
                      <w:spacing w:val="-20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686" w:right="0"/>
                    <w:jc w:val="left"/>
                  </w:pPr>
                  <w:r>
                    <w:rPr>
                      <w:color w:val="A32328"/>
                      <w:w w:val="101"/>
                    </w:rPr>
                    <w:t>"nombre</w:t>
                  </w:r>
                  <w:r>
                    <w:rPr>
                      <w:color w:val="A32328"/>
                      <w:spacing w:val="10"/>
                      <w:w w:val="101"/>
                    </w:rPr>
                    <w:t>"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>
                      <w:color w:val="4D4D4D"/>
                      <w:spacing w:val="-15"/>
                    </w:rPr>
                    <w:t> </w:t>
                  </w:r>
                  <w:r>
                    <w:rPr>
                      <w:color w:val="0F56A1"/>
                      <w:w w:val="100"/>
                    </w:rPr>
                    <w:t>"Johnson"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240" w:lineRule="auto" w:before="8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</w:p>
                <w:p>
                  <w:pPr>
                    <w:pStyle w:val="BodyText"/>
                    <w:spacing w:line="240" w:lineRule="auto"/>
                    <w:ind w:left="120" w:right="0"/>
                    <w:jc w:val="left"/>
                  </w:pPr>
                  <w:r>
                    <w:rPr>
                      <w:color w:val="0A0A0A"/>
                      <w:w w:val="106"/>
                    </w:rPr>
                    <w:t>}</w:t>
                  </w:r>
                  <w:r>
                    <w:rPr/>
                  </w:r>
                </w:p>
                <w:p>
                  <w:pPr>
                    <w:spacing w:before="3"/>
                    <w:ind w:left="33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0A0A0A"/>
                      <w:w w:val="115"/>
                      <w:sz w:val="15"/>
                    </w:rPr>
                    <w:t>}</w:t>
                  </w:r>
                  <w:r>
                    <w:rPr>
                      <w:rFonts w:ascii="Times New Roman"/>
                      <w:sz w:val="15"/>
                    </w:rPr>
                  </w:r>
                </w:p>
                <w:p>
                  <w:pPr>
                    <w:spacing w:line="240" w:lineRule="auto" w:before="2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56" w:lineRule="auto"/>
                    <w:ind w:left="43" w:right="449"/>
                    <w:jc w:val="left"/>
                  </w:pPr>
                  <w:r>
                    <w:rPr>
                      <w:color w:val="0A0A0A"/>
                      <w:w w:val="105"/>
                    </w:rPr>
                    <w:t>La</w:t>
                  </w:r>
                  <w:r>
                    <w:rPr>
                      <w:color w:val="0A0A0A"/>
                      <w:spacing w:val="-11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petición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anterior</w:t>
                  </w:r>
                  <w:r>
                    <w:rPr>
                      <w:color w:val="0A0A0A"/>
                      <w:spacing w:val="9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devolverá</w:t>
                  </w:r>
                  <w:r>
                    <w:rPr>
                      <w:color w:val="0A0A0A"/>
                      <w:spacing w:val="3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todos</w:t>
                  </w:r>
                  <w:r>
                    <w:rPr>
                      <w:color w:val="0A0A0A"/>
                      <w:spacing w:val="9"/>
                    </w:rPr>
                    <w:t> </w:t>
                  </w:r>
                  <w:r>
                    <w:rPr>
                      <w:color w:val="0A0A0A"/>
                    </w:rPr>
                    <w:t>los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registros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101"/>
                    </w:rPr>
                    <w:t>con</w:t>
                  </w:r>
                  <w:r>
                    <w:rPr>
                      <w:color w:val="0A0A0A"/>
                      <w:w w:val="101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nombre</w:t>
                  </w:r>
                  <w:r>
                    <w:rPr>
                      <w:color w:val="0A0A0A"/>
                      <w:spacing w:val="-1"/>
                    </w:rPr>
                    <w:t> </w:t>
                  </w:r>
                  <w:r>
                    <w:rPr>
                      <w:color w:val="0F56A1"/>
                      <w:w w:val="102"/>
                    </w:rPr>
                    <w:t>Johnso</w:t>
                  </w:r>
                  <w:r>
                    <w:rPr>
                      <w:color w:val="0F56A1"/>
                      <w:spacing w:val="17"/>
                      <w:w w:val="102"/>
                    </w:rPr>
                    <w:t>n</w:t>
                  </w:r>
                  <w:r>
                    <w:rPr>
                      <w:color w:val="497CB1"/>
                      <w:w w:val="134"/>
                    </w:rPr>
                    <w:t>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A0A0A"/>
          <w:spacing w:val="-2"/>
          <w:w w:val="105"/>
        </w:rPr>
        <w:t>Indexando</w:t>
      </w:r>
      <w:r>
        <w:rPr>
          <w:color w:val="0A0A0A"/>
          <w:spacing w:val="38"/>
          <w:w w:val="105"/>
        </w:rPr>
        <w:t> </w:t>
      </w:r>
      <w:r>
        <w:rPr>
          <w:color w:val="0A0A0A"/>
          <w:w w:val="105"/>
        </w:rPr>
        <w:t>documentos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9"/>
        <w:spacing w:line="240" w:lineRule="auto" w:before="79"/>
        <w:ind w:right="1141"/>
        <w:jc w:val="right"/>
      </w:pPr>
      <w:r>
        <w:rPr/>
        <w:pict>
          <v:shape style="position:absolute;margin-left:9pt;margin-top:-62.466103pt;width:189pt;height:126pt;mso-position-horizontal-relative:page;mso-position-vertical-relative:paragraph;z-index:4480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9" w:lineRule="auto" w:before="17"/>
                    <w:ind w:right="514" w:firstLine="4"/>
                    <w:jc w:val="left"/>
                  </w:pPr>
                  <w:r>
                    <w:rPr>
                      <w:color w:val="0A0A0A"/>
                      <w:w w:val="99"/>
                    </w:rPr>
                    <w:t>Para</w:t>
                  </w:r>
                  <w:r>
                    <w:rPr>
                      <w:color w:val="0A0A0A"/>
                      <w:spacing w:val="-4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indexar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documentos</w:t>
                  </w:r>
                  <w:r>
                    <w:rPr>
                      <w:color w:val="0A0A0A"/>
                      <w:spacing w:val="1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ejecutaremos</w:t>
                  </w:r>
                  <w:r>
                    <w:rPr>
                      <w:color w:val="0A0A0A"/>
                      <w:spacing w:val="11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w w:val="97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endpoint:</w:t>
                  </w:r>
                  <w:r>
                    <w:rPr/>
                  </w:r>
                </w:p>
                <w:p>
                  <w:pPr>
                    <w:spacing w:line="240" w:lineRule="auto" w:before="1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color w:val="0A0A0A"/>
                      <w:w w:val="100"/>
                    </w:rPr>
                    <w:t>PUT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/devs4j-transacti</w:t>
                  </w:r>
                  <w:r>
                    <w:rPr>
                      <w:color w:val="0A0A0A"/>
                      <w:spacing w:val="-15"/>
                    </w:rPr>
                    <w:t> </w:t>
                  </w:r>
                  <w:r>
                    <w:rPr>
                      <w:color w:val="0A0A0A"/>
                      <w:w w:val="107"/>
                    </w:rPr>
                    <w:t>ons/transact</w:t>
                  </w:r>
                  <w:r>
                    <w:rPr>
                      <w:color w:val="0A0A0A"/>
                      <w:spacing w:val="12"/>
                      <w:w w:val="107"/>
                    </w:rPr>
                    <w:t>i</w:t>
                  </w:r>
                  <w:r>
                    <w:rPr>
                      <w:color w:val="0A0A0A"/>
                      <w:w w:val="112"/>
                    </w:rPr>
                    <w:t>ons/1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7"/>
                    <w:ind w:left="36" w:right="0"/>
                    <w:jc w:val="left"/>
                  </w:pPr>
                  <w:r>
                    <w:rPr>
                      <w:color w:val="0A0A0A"/>
                      <w:w w:val="119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7"/>
                    <w:ind w:left="79" w:right="0"/>
                    <w:jc w:val="left"/>
                  </w:pPr>
                  <w:r>
                    <w:rPr>
                      <w:color w:val="803182"/>
                      <w:w w:val="97"/>
                    </w:rPr>
                    <w:t>"nombre</w:t>
                  </w:r>
                  <w:r>
                    <w:rPr>
                      <w:color w:val="803182"/>
                      <w:spacing w:val="13"/>
                      <w:w w:val="97"/>
                    </w:rPr>
                    <w:t>"</w:t>
                  </w:r>
                  <w:r>
                    <w:rPr>
                      <w:color w:val="646664"/>
                      <w:spacing w:val="-10"/>
                      <w:w w:val="134"/>
                    </w:rPr>
                    <w:t>:</w:t>
                  </w:r>
                  <w:r>
                    <w:rPr>
                      <w:color w:val="4957A7"/>
                      <w:spacing w:val="-20"/>
                      <w:w w:val="115"/>
                    </w:rPr>
                    <w:t>"</w:t>
                  </w:r>
                  <w:r>
                    <w:rPr>
                      <w:color w:val="4957A7"/>
                      <w:spacing w:val="-27"/>
                      <w:w w:val="126"/>
                    </w:rPr>
                    <w:t>N</w:t>
                  </w:r>
                  <w:r>
                    <w:rPr>
                      <w:color w:val="4957A7"/>
                      <w:w w:val="103"/>
                    </w:rPr>
                    <w:t>oah</w:t>
                  </w:r>
                  <w:r>
                    <w:rPr>
                      <w:color w:val="4957A7"/>
                      <w:spacing w:val="-2"/>
                      <w:w w:val="103"/>
                    </w:rPr>
                    <w:t>"</w:t>
                  </w:r>
                  <w:r>
                    <w:rPr>
                      <w:color w:val="0A0A0A"/>
                      <w:w w:val="94"/>
                    </w:rPr>
                    <w:t>,</w:t>
                  </w:r>
                  <w:r>
                    <w:rPr/>
                  </w:r>
                </w:p>
                <w:p>
                  <w:pPr>
                    <w:spacing w:line="259" w:lineRule="auto" w:before="7"/>
                    <w:ind w:left="79" w:right="2075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803182"/>
                      <w:w w:val="97"/>
                      <w:sz w:val="14"/>
                    </w:rPr>
                    <w:t>"apellido</w:t>
                  </w:r>
                  <w:r>
                    <w:rPr>
                      <w:rFonts w:ascii="Arial"/>
                      <w:color w:val="803182"/>
                      <w:spacing w:val="15"/>
                      <w:w w:val="97"/>
                      <w:sz w:val="14"/>
                    </w:rPr>
                    <w:t>"</w:t>
                  </w:r>
                  <w:r>
                    <w:rPr>
                      <w:rFonts w:ascii="Arial"/>
                      <w:color w:val="4D4D4D"/>
                      <w:spacing w:val="-14"/>
                      <w:w w:val="134"/>
                      <w:sz w:val="14"/>
                    </w:rPr>
                    <w:t>:</w:t>
                  </w:r>
                  <w:r>
                    <w:rPr>
                      <w:rFonts w:ascii="Arial"/>
                      <w:color w:val="4957A7"/>
                      <w:w w:val="96"/>
                      <w:sz w:val="14"/>
                    </w:rPr>
                    <w:t>"Ku/as</w:t>
                  </w:r>
                  <w:r>
                    <w:rPr>
                      <w:rFonts w:ascii="Arial"/>
                      <w:color w:val="4957A7"/>
                      <w:spacing w:val="3"/>
                      <w:w w:val="96"/>
                      <w:sz w:val="14"/>
                    </w:rPr>
                    <w:t>"</w:t>
                  </w:r>
                  <w:r>
                    <w:rPr>
                      <w:rFonts w:ascii="Arial"/>
                      <w:color w:val="3A3A3A"/>
                      <w:w w:val="126"/>
                      <w:sz w:val="14"/>
                    </w:rPr>
                    <w:t>,</w:t>
                  </w:r>
                  <w:r>
                    <w:rPr>
                      <w:rFonts w:ascii="Arial"/>
                      <w:color w:val="3A3A3A"/>
                      <w:w w:val="126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color w:val="803182"/>
                      <w:w w:val="104"/>
                      <w:sz w:val="13"/>
                    </w:rPr>
                    <w:t>"username"</w:t>
                  </w:r>
                  <w:r>
                    <w:rPr>
                      <w:rFonts w:ascii="Arial"/>
                      <w:i/>
                      <w:color w:val="803182"/>
                      <w:spacing w:val="-15"/>
                      <w:sz w:val="13"/>
                    </w:rPr>
                    <w:t> </w:t>
                  </w:r>
                  <w:r>
                    <w:rPr>
                      <w:rFonts w:ascii="Arial"/>
                      <w:i/>
                      <w:color w:val="4D4D4D"/>
                      <w:spacing w:val="13"/>
                      <w:w w:val="68"/>
                      <w:sz w:val="13"/>
                    </w:rPr>
                    <w:t>:</w:t>
                  </w:r>
                  <w:r>
                    <w:rPr>
                      <w:rFonts w:ascii="Arial"/>
                      <w:i/>
                      <w:color w:val="4957A7"/>
                      <w:w w:val="107"/>
                      <w:sz w:val="13"/>
                    </w:rPr>
                    <w:t>"trista</w:t>
                  </w:r>
                  <w:r>
                    <w:rPr>
                      <w:rFonts w:ascii="Arial"/>
                      <w:i/>
                      <w:color w:val="4957A7"/>
                      <w:spacing w:val="-5"/>
                      <w:w w:val="107"/>
                      <w:sz w:val="13"/>
                    </w:rPr>
                    <w:t>n</w:t>
                  </w:r>
                  <w:r>
                    <w:rPr>
                      <w:rFonts w:ascii="Arial"/>
                      <w:i/>
                      <w:color w:val="727EBA"/>
                      <w:spacing w:val="1"/>
                      <w:w w:val="89"/>
                      <w:sz w:val="13"/>
                    </w:rPr>
                    <w:t>.</w:t>
                  </w:r>
                  <w:r>
                    <w:rPr>
                      <w:rFonts w:ascii="Arial"/>
                      <w:i/>
                      <w:color w:val="4957A7"/>
                      <w:w w:val="104"/>
                      <w:sz w:val="13"/>
                    </w:rPr>
                    <w:t>lowe</w:t>
                  </w:r>
                  <w:r>
                    <w:rPr>
                      <w:rFonts w:ascii="Arial"/>
                      <w:i/>
                      <w:color w:val="4957A7"/>
                      <w:spacing w:val="16"/>
                      <w:w w:val="104"/>
                      <w:sz w:val="13"/>
                    </w:rPr>
                    <w:t>"</w:t>
                  </w:r>
                  <w:r>
                    <w:rPr>
                      <w:rFonts w:ascii="Arial"/>
                      <w:i/>
                      <w:color w:val="212121"/>
                      <w:w w:val="94"/>
                      <w:sz w:val="13"/>
                    </w:rPr>
                    <w:t>,</w:t>
                  </w:r>
                  <w:r>
                    <w:rPr>
                      <w:rFonts w:ascii="Arial"/>
                      <w:i/>
                      <w:color w:val="212121"/>
                      <w:w w:val="94"/>
                      <w:sz w:val="13"/>
                    </w:rPr>
                    <w:t> </w:t>
                  </w:r>
                  <w:r>
                    <w:rPr>
                      <w:rFonts w:ascii="Arial"/>
                      <w:color w:val="803182"/>
                      <w:w w:val="98"/>
                      <w:sz w:val="14"/>
                    </w:rPr>
                    <w:t>"monto</w:t>
                  </w:r>
                  <w:r>
                    <w:rPr>
                      <w:rFonts w:ascii="Arial"/>
                      <w:color w:val="803182"/>
                      <w:spacing w:val="11"/>
                      <w:w w:val="98"/>
                      <w:sz w:val="14"/>
                    </w:rPr>
                    <w:t>"</w:t>
                  </w:r>
                  <w:r>
                    <w:rPr>
                      <w:rFonts w:ascii="Arial"/>
                      <w:color w:val="212121"/>
                      <w:spacing w:val="-6"/>
                      <w:w w:val="100"/>
                      <w:sz w:val="14"/>
                    </w:rPr>
                    <w:t>:</w:t>
                  </w:r>
                  <w:r>
                    <w:rPr>
                      <w:rFonts w:ascii="Arial"/>
                      <w:color w:val="ED262B"/>
                      <w:spacing w:val="-59"/>
                      <w:w w:val="180"/>
                      <w:sz w:val="14"/>
                    </w:rPr>
                    <w:t>1</w:t>
                  </w:r>
                  <w:r>
                    <w:rPr>
                      <w:rFonts w:ascii="Arial"/>
                      <w:color w:val="EF494D"/>
                      <w:spacing w:val="-19"/>
                      <w:w w:val="134"/>
                      <w:sz w:val="14"/>
                    </w:rPr>
                    <w:t>.</w:t>
                  </w:r>
                  <w:r>
                    <w:rPr>
                      <w:rFonts w:ascii="Arial"/>
                      <w:color w:val="ED262B"/>
                      <w:w w:val="101"/>
                      <w:sz w:val="14"/>
                    </w:rPr>
                    <w:t>982926475</w:t>
                  </w:r>
                  <w:r>
                    <w:rPr>
                      <w:rFonts w:ascii="Arial"/>
                      <w:color w:val="ED262B"/>
                      <w:spacing w:val="-4"/>
                      <w:w w:val="101"/>
                      <w:sz w:val="14"/>
                    </w:rPr>
                    <w:t>1</w:t>
                  </w:r>
                  <w:r>
                    <w:rPr>
                      <w:rFonts w:ascii="Arial"/>
                      <w:color w:val="ED262B"/>
                      <w:w w:val="100"/>
                      <w:sz w:val="14"/>
                    </w:rPr>
                    <w:t>E7</w:t>
                  </w:r>
                  <w:r>
                    <w:rPr>
                      <w:rFonts w:ascii="Arial"/>
                      <w:w w:val="100"/>
                      <w:sz w:val="14"/>
                    </w:rPr>
                  </w:r>
                </w:p>
                <w:p>
                  <w:pPr>
                    <w:pStyle w:val="BodyText"/>
                    <w:spacing w:line="155" w:lineRule="exact"/>
                    <w:ind w:left="36" w:right="0"/>
                    <w:jc w:val="left"/>
                  </w:pPr>
                  <w:r>
                    <w:rPr>
                      <w:color w:val="0A0A0A"/>
                      <w:w w:val="106"/>
                    </w:rPr>
                    <w:t>}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0" w:lineRule="auto"/>
                    <w:ind w:left="45" w:right="0"/>
                    <w:jc w:val="left"/>
                  </w:pPr>
                  <w:r>
                    <w:rPr>
                      <w:color w:val="0A0A0A"/>
                      <w:w w:val="101"/>
                    </w:rPr>
                    <w:t>La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petición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anterior,</w:t>
                  </w:r>
                  <w:r>
                    <w:rPr>
                      <w:color w:val="0A0A0A"/>
                    </w:rPr>
                    <w:t> creará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un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índice</w:t>
                  </w:r>
                  <w:r>
                    <w:rPr>
                      <w:color w:val="0A0A0A"/>
                      <w:spacing w:val="-1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llamado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 w:before="7"/>
                    <w:ind w:right="198"/>
                    <w:jc w:val="left"/>
                  </w:pPr>
                  <w:r>
                    <w:rPr>
                      <w:color w:val="0A0A0A"/>
                      <w:w w:val="106"/>
                    </w:rPr>
                    <w:t>devs4j-transact</w:t>
                  </w:r>
                  <w:r>
                    <w:rPr>
                      <w:color w:val="0A0A0A"/>
                      <w:spacing w:val="12"/>
                      <w:w w:val="106"/>
                    </w:rPr>
                    <w:t>i</w:t>
                  </w:r>
                  <w:r>
                    <w:rPr>
                      <w:color w:val="0A0A0A"/>
                      <w:w w:val="109"/>
                    </w:rPr>
                    <w:t>ons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y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0A0A0A"/>
                    </w:rPr>
                    <w:t>creará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un</w:t>
                  </w:r>
                  <w:r>
                    <w:rPr>
                      <w:color w:val="0A0A0A"/>
                      <w:spacing w:val="-8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documento</w:t>
                  </w:r>
                  <w:r>
                    <w:rPr>
                      <w:color w:val="0A0A0A"/>
                      <w:spacing w:val="12"/>
                    </w:rPr>
                    <w:t> </w:t>
                  </w:r>
                  <w:r>
                    <w:rPr>
                      <w:color w:val="0A0A0A"/>
                      <w:w w:val="101"/>
                    </w:rPr>
                    <w:t>con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0A0A0A"/>
                    </w:rPr>
                    <w:t>el </w:t>
                  </w:r>
                  <w:r>
                    <w:rPr>
                      <w:color w:val="0A0A0A"/>
                      <w:w w:val="105"/>
                    </w:rPr>
                    <w:t>id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180"/>
                    </w:rPr>
                    <w:t>1</w:t>
                  </w:r>
                  <w:r>
                    <w:rPr>
                      <w:color w:val="0A0A0A"/>
                      <w:w w:val="180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que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contendrá</w:t>
                  </w:r>
                  <w:r>
                    <w:rPr>
                      <w:color w:val="0A0A0A"/>
                      <w:spacing w:val="12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la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información</w:t>
                  </w:r>
                  <w:r>
                    <w:rPr>
                      <w:color w:val="0A0A0A"/>
                      <w:spacing w:val="3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colocada</w:t>
                  </w:r>
                  <w:r>
                    <w:rPr>
                      <w:color w:val="0A0A0A"/>
                      <w:spacing w:val="6"/>
                    </w:rPr>
                    <w:t> </w:t>
                  </w:r>
                  <w:r>
                    <w:rPr>
                      <w:color w:val="0A0A0A"/>
                    </w:rPr>
                    <w:t>en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json</w:t>
                  </w:r>
                  <w:r>
                    <w:rPr>
                      <w:color w:val="0A0A0A"/>
                      <w:spacing w:val="-17"/>
                    </w:rPr>
                    <w:t> </w:t>
                  </w:r>
                  <w:r>
                    <w:rPr>
                      <w:color w:val="4D4D4D"/>
                      <w:w w:val="134"/>
                    </w:rPr>
                    <w:t>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105"/>
        </w:rPr>
        <w:t>Ordenando</w:t>
      </w:r>
      <w:r>
        <w:rPr>
          <w:color w:val="0A0A0A"/>
          <w:spacing w:val="32"/>
          <w:w w:val="105"/>
        </w:rPr>
        <w:t> </w:t>
      </w:r>
      <w:r>
        <w:rPr>
          <w:color w:val="0A0A0A"/>
          <w:w w:val="105"/>
        </w:rPr>
        <w:t>resultados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9"/>
        <w:spacing w:line="240" w:lineRule="auto" w:before="79"/>
        <w:ind w:left="4783" w:right="4783"/>
        <w:jc w:val="center"/>
      </w:pPr>
      <w:r>
        <w:rPr/>
        <w:pict>
          <v:shape style="position:absolute;margin-left:414pt;margin-top:-17.466103pt;width:189pt;height:141.8pt;mso-position-horizontal-relative:page;mso-position-vertical-relative:paragraph;z-index:4504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9" w:lineRule="auto" w:before="20"/>
                    <w:ind w:left="38" w:right="140" w:firstLine="4"/>
                    <w:jc w:val="left"/>
                  </w:pPr>
                  <w:r>
                    <w:rPr>
                      <w:color w:val="0A0A0A"/>
                      <w:w w:val="99"/>
                    </w:rPr>
                    <w:t>Si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se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</w:rPr>
                    <w:t>desea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realizar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una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</w:rPr>
                    <w:t>búsqueda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y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ordenar</w:t>
                  </w:r>
                  <w:r>
                    <w:rPr>
                      <w:color w:val="0A0A0A"/>
                      <w:spacing w:val="11"/>
                    </w:rPr>
                    <w:t> </w:t>
                  </w:r>
                  <w:r>
                    <w:rPr>
                      <w:color w:val="0A0A0A"/>
                      <w:w w:val="110"/>
                    </w:rPr>
                    <w:t>la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respuesta</w:t>
                  </w:r>
                  <w:r>
                    <w:rPr>
                      <w:color w:val="0A0A0A"/>
                      <w:w w:val="98"/>
                    </w:rPr>
                    <w:t> </w:t>
                  </w:r>
                  <w:r>
                    <w:rPr>
                      <w:color w:val="0A0A0A"/>
                      <w:w w:val="103"/>
                    </w:rPr>
                    <w:t>es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posible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utilizar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spacing w:val="12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endpoint:</w:t>
                  </w:r>
                  <w:r>
                    <w:rPr/>
                  </w:r>
                </w:p>
                <w:p>
                  <w:pPr>
                    <w:spacing w:line="240" w:lineRule="auto" w:before="1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8" w:right="0"/>
                    <w:jc w:val="left"/>
                  </w:pPr>
                  <w:r>
                    <w:rPr>
                      <w:color w:val="0A0A0A"/>
                      <w:w w:val="99"/>
                    </w:rPr>
                    <w:t>GET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108"/>
                    </w:rPr>
                    <w:t>/devs4j-transacti</w:t>
                  </w:r>
                  <w:r>
                    <w:rPr>
                      <w:color w:val="0A0A0A"/>
                      <w:spacing w:val="-17"/>
                    </w:rPr>
                    <w:t> </w:t>
                  </w:r>
                  <w:r>
                    <w:rPr>
                      <w:color w:val="0A0A0A"/>
                      <w:w w:val="108"/>
                    </w:rPr>
                    <w:t>ons/_search</w:t>
                  </w:r>
                  <w:r>
                    <w:rPr/>
                  </w:r>
                </w:p>
                <w:p>
                  <w:pPr>
                    <w:spacing w:line="240" w:lineRule="auto" w:before="8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8" w:right="0"/>
                    <w:jc w:val="left"/>
                  </w:pP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7"/>
                    <w:ind w:left="120" w:right="0"/>
                    <w:jc w:val="left"/>
                  </w:pPr>
                  <w:r>
                    <w:rPr>
                      <w:color w:val="A32328"/>
                      <w:w w:val="100"/>
                    </w:rPr>
                    <w:t>"query</w:t>
                  </w:r>
                  <w:r>
                    <w:rPr>
                      <w:color w:val="A32328"/>
                      <w:spacing w:val="11"/>
                      <w:w w:val="100"/>
                    </w:rPr>
                    <w:t>"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>
                      <w:color w:val="4D4D4D"/>
                      <w:spacing w:val="-20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360" w:right="0"/>
                    <w:jc w:val="left"/>
                  </w:pPr>
                  <w:r>
                    <w:rPr>
                      <w:color w:val="A32328"/>
                      <w:w w:val="101"/>
                    </w:rPr>
                    <w:t>"match</w:t>
                  </w:r>
                  <w:r>
                    <w:rPr>
                      <w:color w:val="A32328"/>
                      <w:spacing w:val="9"/>
                      <w:w w:val="101"/>
                    </w:rPr>
                    <w:t>"</w:t>
                  </w:r>
                  <w:r>
                    <w:rPr>
                      <w:color w:val="3A3A3A"/>
                      <w:w w:val="134"/>
                    </w:rPr>
                    <w:t>:</w:t>
                  </w:r>
                  <w:r>
                    <w:rPr>
                      <w:color w:val="3A3A3A"/>
                      <w:spacing w:val="-20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A32328"/>
                      <w:w w:val="101"/>
                    </w:rPr>
                    <w:t>"nombre</w:t>
                  </w:r>
                  <w:r>
                    <w:rPr>
                      <w:color w:val="A32328"/>
                      <w:spacing w:val="10"/>
                      <w:w w:val="101"/>
                    </w:rPr>
                    <w:t>"</w:t>
                  </w:r>
                  <w:r>
                    <w:rPr>
                      <w:color w:val="3A3A3A"/>
                      <w:w w:val="100"/>
                    </w:rPr>
                    <w:t>:</w:t>
                  </w:r>
                  <w:r>
                    <w:rPr>
                      <w:color w:val="3A3A3A"/>
                      <w:spacing w:val="-7"/>
                    </w:rPr>
                    <w:t> </w:t>
                  </w:r>
                  <w:r>
                    <w:rPr>
                      <w:color w:val="0F56A1"/>
                      <w:w w:val="100"/>
                    </w:rPr>
                    <w:t>"Usha"</w:t>
                  </w:r>
                  <w:r>
                    <w:rPr>
                      <w:color w:val="0F56A1"/>
                      <w:spacing w:val="1"/>
                    </w:rPr>
                    <w:t> </w:t>
                  </w:r>
                  <w:r>
                    <w:rPr>
                      <w:color w:val="0A0A0A"/>
                      <w:w w:val="118"/>
                    </w:rPr>
                    <w:t>}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196" w:right="0"/>
                    <w:jc w:val="left"/>
                  </w:pPr>
                  <w:r>
                    <w:rPr>
                      <w:color w:val="0A0A0A"/>
                      <w:w w:val="107"/>
                    </w:rPr>
                    <w:t>},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120" w:right="0"/>
                    <w:jc w:val="left"/>
                  </w:pPr>
                  <w:r>
                    <w:rPr>
                      <w:color w:val="A32328"/>
                      <w:w w:val="101"/>
                    </w:rPr>
                    <w:t>"sort</w:t>
                  </w:r>
                  <w:r>
                    <w:rPr>
                      <w:color w:val="A32328"/>
                      <w:spacing w:val="6"/>
                      <w:w w:val="101"/>
                    </w:rPr>
                    <w:t>"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>
                      <w:color w:val="4D4D4D"/>
                      <w:spacing w:val="-15"/>
                    </w:rPr>
                    <w:t> </w:t>
                  </w:r>
                  <w:r>
                    <w:rPr>
                      <w:color w:val="0A0A0A"/>
                      <w:w w:val="121"/>
                    </w:rPr>
                    <w:t>[</w:t>
                  </w:r>
                  <w:r>
                    <w:rPr/>
                  </w:r>
                </w:p>
                <w:p>
                  <w:pPr>
                    <w:pStyle w:val="BodyText"/>
                    <w:spacing w:line="160" w:lineRule="exact" w:before="12"/>
                    <w:ind w:left="196" w:right="0"/>
                    <w:jc w:val="left"/>
                  </w:pP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A32328"/>
                      <w:w w:val="101"/>
                    </w:rPr>
                    <w:t>"monto</w:t>
                  </w:r>
                  <w:r>
                    <w:rPr>
                      <w:color w:val="A32328"/>
                      <w:spacing w:val="11"/>
                      <w:w w:val="101"/>
                    </w:rPr>
                    <w:t>"</w:t>
                  </w:r>
                  <w:r>
                    <w:rPr>
                      <w:color w:val="3A3A3A"/>
                      <w:w w:val="134"/>
                    </w:rPr>
                    <w:t>:</w:t>
                  </w:r>
                  <w:r>
                    <w:rPr>
                      <w:color w:val="3A3A3A"/>
                      <w:spacing w:val="-20"/>
                    </w:rPr>
                    <w:t> </w:t>
                  </w:r>
                  <w:r>
                    <w:rPr>
                      <w:color w:val="0F56A1"/>
                      <w:w w:val="99"/>
                    </w:rPr>
                    <w:t>"dese"</w:t>
                  </w:r>
                  <w:r>
                    <w:rPr>
                      <w:color w:val="0F56A1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}</w:t>
                  </w:r>
                  <w:r>
                    <w:rPr/>
                  </w:r>
                </w:p>
                <w:p>
                  <w:pPr>
                    <w:spacing w:line="200" w:lineRule="exact" w:before="0"/>
                    <w:ind w:left="115" w:right="0" w:firstLine="0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0A0A0A"/>
                      <w:w w:val="199"/>
                      <w:sz w:val="19"/>
                    </w:rPr>
                    <w:t>l</w:t>
                  </w:r>
                  <w:r>
                    <w:rPr>
                      <w:rFonts w:ascii="Arial"/>
                      <w:sz w:val="19"/>
                    </w:rPr>
                  </w:r>
                </w:p>
                <w:p>
                  <w:pPr>
                    <w:spacing w:line="154" w:lineRule="exact" w:before="0"/>
                    <w:ind w:left="33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0A0A0A"/>
                      <w:w w:val="115"/>
                      <w:sz w:val="15"/>
                    </w:rPr>
                    <w:t>}</w:t>
                  </w:r>
                  <w:r>
                    <w:rPr>
                      <w:rFonts w:ascii="Times New Roman"/>
                      <w:sz w:val="15"/>
                    </w:rPr>
                  </w:r>
                </w:p>
                <w:p>
                  <w:pPr>
                    <w:spacing w:line="240" w:lineRule="auto" w:before="2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56" w:lineRule="auto"/>
                    <w:ind w:left="43" w:right="449"/>
                    <w:jc w:val="left"/>
                  </w:pPr>
                  <w:r>
                    <w:rPr>
                      <w:color w:val="0A0A0A"/>
                      <w:w w:val="105"/>
                    </w:rPr>
                    <w:t>La</w:t>
                  </w:r>
                  <w:r>
                    <w:rPr>
                      <w:color w:val="0A0A0A"/>
                      <w:spacing w:val="-11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petición</w:t>
                  </w:r>
                  <w:r>
                    <w:rPr>
                      <w:color w:val="0A0A0A"/>
                      <w:spacing w:val="-3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anterior</w:t>
                  </w:r>
                  <w:r>
                    <w:rPr>
                      <w:color w:val="0A0A0A"/>
                      <w:spacing w:val="9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devolverá</w:t>
                  </w:r>
                  <w:r>
                    <w:rPr>
                      <w:color w:val="0A0A0A"/>
                      <w:spacing w:val="3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todos</w:t>
                  </w:r>
                  <w:r>
                    <w:rPr>
                      <w:color w:val="0A0A0A"/>
                      <w:spacing w:val="9"/>
                    </w:rPr>
                    <w:t> </w:t>
                  </w:r>
                  <w:r>
                    <w:rPr>
                      <w:color w:val="0A0A0A"/>
                    </w:rPr>
                    <w:t>los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registros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101"/>
                    </w:rPr>
                    <w:t>con</w:t>
                  </w:r>
                  <w:r>
                    <w:rPr>
                      <w:color w:val="0A0A0A"/>
                      <w:w w:val="101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nombre</w:t>
                  </w:r>
                  <w:r>
                    <w:rPr>
                      <w:color w:val="0A0A0A"/>
                      <w:spacing w:val="9"/>
                    </w:rPr>
                    <w:t> </w:t>
                  </w:r>
                  <w:r>
                    <w:rPr>
                      <w:color w:val="0F56A1"/>
                      <w:w w:val="103"/>
                    </w:rPr>
                    <w:t>Usha</w:t>
                  </w:r>
                  <w:r>
                    <w:rPr>
                      <w:color w:val="0F56A1"/>
                      <w:spacing w:val="-6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ordenados</w:t>
                  </w:r>
                  <w:r>
                    <w:rPr>
                      <w:color w:val="0A0A0A"/>
                      <w:spacing w:val="13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por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mont</w:t>
                  </w:r>
                  <w:r>
                    <w:rPr>
                      <w:color w:val="0A0A0A"/>
                      <w:spacing w:val="7"/>
                      <w:w w:val="97"/>
                    </w:rPr>
                    <w:t>o</w:t>
                  </w:r>
                  <w:r>
                    <w:rPr>
                      <w:color w:val="497CB1"/>
                      <w:w w:val="134"/>
                    </w:rPr>
                    <w:t>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105"/>
        </w:rPr>
        <w:t>Creando</w:t>
      </w:r>
      <w:r>
        <w:rPr>
          <w:color w:val="0A0A0A"/>
          <w:spacing w:val="23"/>
          <w:w w:val="105"/>
        </w:rPr>
        <w:t> </w:t>
      </w:r>
      <w:r>
        <w:rPr>
          <w:color w:val="0A0A0A"/>
          <w:w w:val="105"/>
        </w:rPr>
        <w:t>documento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9"/>
        <w:spacing w:line="240" w:lineRule="auto" w:before="79"/>
        <w:ind w:left="865" w:right="0"/>
        <w:jc w:val="left"/>
      </w:pPr>
      <w:r>
        <w:rPr/>
        <w:pict>
          <v:shape style="position:absolute;margin-left:211.5pt;margin-top:-17.466103pt;width:189pt;height:126pt;mso-position-horizontal-relative:page;mso-position-vertical-relative:paragraph;z-index:4528" type="#_x0000_t202" filled="false" stroked="true" strokeweight="1.08pt" strokecolor="#030303">
            <v:textbox inset="0,0,0,0">
              <w:txbxContent>
                <w:p>
                  <w:pPr>
                    <w:pStyle w:val="BodyText"/>
                    <w:spacing w:line="249" w:lineRule="auto"/>
                    <w:ind w:left="35" w:right="248" w:firstLine="4"/>
                    <w:jc w:val="left"/>
                  </w:pPr>
                  <w:r>
                    <w:rPr>
                      <w:color w:val="0A0A0A"/>
                      <w:w w:val="102"/>
                    </w:rPr>
                    <w:t>Una</w:t>
                  </w:r>
                  <w:r>
                    <w:rPr>
                      <w:color w:val="0A0A0A"/>
                      <w:spacing w:val="-13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0A0A0A"/>
                      <w:w w:val="104"/>
                      <w:sz w:val="16"/>
                    </w:rPr>
                    <w:t>vez</w:t>
                  </w:r>
                  <w:r>
                    <w:rPr>
                      <w:rFonts w:ascii="Times New Roman" w:hAnsi="Times New Roman"/>
                      <w:i/>
                      <w:color w:val="0A0A0A"/>
                      <w:spacing w:val="5"/>
                      <w:sz w:val="16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creado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cliente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spacing w:val="12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paso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es</w:t>
                  </w:r>
                  <w:r>
                    <w:rPr>
                      <w:color w:val="0A0A0A"/>
                      <w:spacing w:val="1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indexar</w:t>
                  </w:r>
                  <w:r>
                    <w:rPr>
                      <w:color w:val="0A0A0A"/>
                      <w:w w:val="99"/>
                    </w:rPr>
                    <w:t> algunos</w:t>
                  </w:r>
                  <w:r>
                    <w:rPr>
                      <w:color w:val="0A0A0A"/>
                      <w:spacing w:val="3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documentos,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-19"/>
                    </w:rPr>
                    <w:t> </w:t>
                  </w:r>
                  <w:r>
                    <w:rPr>
                      <w:color w:val="0A0A0A"/>
                      <w:w w:val="101"/>
                    </w:rPr>
                    <w:t>para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esto</w:t>
                  </w:r>
                  <w:r>
                    <w:rPr>
                      <w:color w:val="0A0A0A"/>
                      <w:spacing w:val="4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utilizaremos</w:t>
                  </w:r>
                  <w:r>
                    <w:rPr>
                      <w:color w:val="0A0A0A"/>
                      <w:spacing w:val="4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w w:val="97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código:</w:t>
                  </w:r>
                  <w:r>
                    <w:rPr/>
                  </w:r>
                </w:p>
                <w:p>
                  <w:pPr>
                    <w:spacing w:line="240" w:lineRule="auto" w:before="1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left="45" w:right="0" w:hanging="5"/>
                    <w:jc w:val="left"/>
                  </w:pPr>
                  <w:r>
                    <w:rPr>
                      <w:color w:val="0A0A0A"/>
                      <w:w w:val="97"/>
                    </w:rPr>
                    <w:t>Crear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documento</w:t>
                  </w:r>
                  <w:r>
                    <w:rPr>
                      <w:color w:val="0A0A0A"/>
                      <w:spacing w:val="9"/>
                    </w:rPr>
                    <w:t> </w:t>
                  </w:r>
                  <w:r>
                    <w:rPr>
                      <w:color w:val="0A0A0A"/>
                      <w:w w:val="101"/>
                    </w:rPr>
                    <w:t>para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indexa</w:t>
                  </w:r>
                  <w:r>
                    <w:rPr>
                      <w:color w:val="0A0A0A"/>
                      <w:spacing w:val="6"/>
                      <w:w w:val="98"/>
                    </w:rPr>
                    <w:t>r</w:t>
                  </w:r>
                  <w:r>
                    <w:rPr>
                      <w:color w:val="4D4D4D"/>
                      <w:w w:val="134"/>
                    </w:rPr>
                    <w:t>.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2" w:lineRule="auto"/>
                    <w:ind w:right="1412" w:firstLine="4"/>
                    <w:jc w:val="left"/>
                  </w:pPr>
                  <w:r>
                    <w:rPr>
                      <w:color w:val="0A0A0A"/>
                      <w:w w:val="98"/>
                    </w:rPr>
                    <w:t>lndexRequest</w:t>
                  </w:r>
                  <w:r>
                    <w:rPr>
                      <w:color w:val="0A0A0A"/>
                      <w:spacing w:val="11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reques</w:t>
                  </w:r>
                  <w:r>
                    <w:rPr>
                      <w:color w:val="6D4241"/>
                      <w:spacing w:val="3"/>
                      <w:w w:val="98"/>
                    </w:rPr>
                    <w:t>t</w:t>
                  </w:r>
                  <w:r>
                    <w:rPr>
                      <w:color w:val="0A0A0A"/>
                      <w:w w:val="106"/>
                    </w:rPr>
                    <w:t>=</w:t>
                  </w:r>
                  <w:r>
                    <w:rPr>
                      <w:color w:val="0A0A0A"/>
                      <w:spacing w:val="-7"/>
                    </w:rPr>
                    <w:t> </w:t>
                  </w:r>
                  <w:r>
                    <w:rPr>
                      <w:color w:val="80215B"/>
                      <w:w w:val="105"/>
                    </w:rPr>
                    <w:t>new</w:t>
                  </w:r>
                  <w:r>
                    <w:rPr>
                      <w:color w:val="80215B"/>
                      <w:w w:val="105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lndexRequest</w:t>
                  </w:r>
                  <w:r>
                    <w:rPr>
                      <w:color w:val="0A0A0A"/>
                      <w:spacing w:val="9"/>
                      <w:w w:val="99"/>
                    </w:rPr>
                    <w:t>(</w:t>
                  </w:r>
                  <w:r>
                    <w:rPr>
                      <w:color w:val="4957A7"/>
                      <w:w w:val="97"/>
                    </w:rPr>
                    <w:t>"devs4j-transactions</w:t>
                  </w:r>
                  <w:r>
                    <w:rPr>
                      <w:color w:val="4957A7"/>
                      <w:spacing w:val="17"/>
                      <w:w w:val="97"/>
                    </w:rPr>
                    <w:t>"</w:t>
                  </w:r>
                  <w:r>
                    <w:rPr>
                      <w:color w:val="0A0A0A"/>
                      <w:w w:val="117"/>
                    </w:rPr>
                    <w:t>)</w:t>
                  </w:r>
                  <w:r>
                    <w:rPr>
                      <w:color w:val="0A0A0A"/>
                      <w:w w:val="116"/>
                    </w:rPr>
                    <w:t>;</w:t>
                  </w:r>
                  <w:r>
                    <w:rPr/>
                  </w:r>
                </w:p>
                <w:p>
                  <w:pPr>
                    <w:spacing w:line="240" w:lineRule="auto" w:before="4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9" w:lineRule="auto"/>
                    <w:ind w:right="1200"/>
                    <w:jc w:val="left"/>
                  </w:pPr>
                  <w:r>
                    <w:rPr>
                      <w:color w:val="6D4241"/>
                      <w:w w:val="98"/>
                    </w:rPr>
                    <w:t>request</w:t>
                  </w:r>
                  <w:r>
                    <w:rPr>
                      <w:color w:val="6D4241"/>
                      <w:spacing w:val="3"/>
                      <w:w w:val="98"/>
                    </w:rPr>
                    <w:t>.</w:t>
                  </w:r>
                  <w:r>
                    <w:rPr>
                      <w:color w:val="212121"/>
                      <w:w w:val="103"/>
                    </w:rPr>
                    <w:t>id</w:t>
                  </w:r>
                  <w:r>
                    <w:rPr>
                      <w:color w:val="212121"/>
                      <w:spacing w:val="-7"/>
                      <w:w w:val="103"/>
                    </w:rPr>
                    <w:t>(</w:t>
                  </w:r>
                  <w:r>
                    <w:rPr>
                      <w:color w:val="4957A7"/>
                      <w:w w:val="99"/>
                    </w:rPr>
                    <w:t>"3</w:t>
                  </w:r>
                  <w:r>
                    <w:rPr>
                      <w:color w:val="4957A7"/>
                      <w:spacing w:val="-5"/>
                      <w:w w:val="99"/>
                    </w:rPr>
                    <w:t>"</w:t>
                  </w:r>
                  <w:r>
                    <w:rPr>
                      <w:color w:val="0A0A0A"/>
                      <w:w w:val="117"/>
                    </w:rPr>
                    <w:t>)</w:t>
                  </w:r>
                  <w:r>
                    <w:rPr>
                      <w:color w:val="0A0A0A"/>
                      <w:w w:val="116"/>
                    </w:rPr>
                    <w:t>;</w:t>
                  </w:r>
                  <w:r>
                    <w:rPr>
                      <w:color w:val="0A0A0A"/>
                      <w:w w:val="116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request</w:t>
                  </w:r>
                  <w:r>
                    <w:rPr>
                      <w:color w:val="6D4241"/>
                      <w:spacing w:val="3"/>
                      <w:w w:val="98"/>
                    </w:rPr>
                    <w:t>.</w:t>
                  </w:r>
                  <w:r>
                    <w:rPr>
                      <w:color w:val="0A0A0A"/>
                      <w:w w:val="99"/>
                    </w:rPr>
                    <w:t>source</w:t>
                  </w:r>
                  <w:r>
                    <w:rPr>
                      <w:color w:val="0A0A0A"/>
                      <w:spacing w:val="3"/>
                      <w:w w:val="99"/>
                    </w:rPr>
                    <w:t>(</w:t>
                  </w:r>
                  <w:r>
                    <w:rPr>
                      <w:color w:val="4957A7"/>
                      <w:w w:val="100"/>
                    </w:rPr>
                    <w:t>"{</w:t>
                  </w:r>
                  <w:r>
                    <w:rPr>
                      <w:color w:val="4957A7"/>
                      <w:w w:val="100"/>
                    </w:rPr>
                    <w:t>\</w:t>
                  </w:r>
                  <w:r>
                    <w:rPr>
                      <w:color w:val="4957A7"/>
                      <w:w w:val="100"/>
                    </w:rPr>
                    <w:t>"nombr</w:t>
                  </w:r>
                  <w:r>
                    <w:rPr>
                      <w:color w:val="4957A7"/>
                      <w:w w:val="101"/>
                    </w:rPr>
                    <w:t>e</w:t>
                  </w:r>
                  <w:r>
                    <w:rPr>
                      <w:color w:val="4957A7"/>
                      <w:spacing w:val="-2"/>
                      <w:w w:val="101"/>
                    </w:rPr>
                    <w:t>l</w:t>
                  </w:r>
                  <w:r>
                    <w:rPr>
                      <w:color w:val="4957A7"/>
                      <w:spacing w:val="1"/>
                      <w:w w:val="102"/>
                    </w:rPr>
                    <w:t>"</w:t>
                  </w:r>
                  <w:r>
                    <w:rPr>
                      <w:color w:val="727EBA"/>
                      <w:w w:val="134"/>
                    </w:rPr>
                    <w:t>:</w:t>
                  </w:r>
                  <w:r>
                    <w:rPr>
                      <w:color w:val="727EBA"/>
                      <w:spacing w:val="-20"/>
                    </w:rPr>
                    <w:t> </w:t>
                  </w:r>
                  <w:r>
                    <w:rPr>
                      <w:color w:val="4957A7"/>
                      <w:w w:val="97"/>
                    </w:rPr>
                    <w:t>"Sammie</w:t>
                  </w:r>
                  <w:r>
                    <w:rPr>
                      <w:color w:val="4957A7"/>
                      <w:w w:val="97"/>
                    </w:rPr>
                    <w:t>\</w:t>
                  </w:r>
                  <w:r>
                    <w:rPr>
                      <w:color w:val="4957A7"/>
                      <w:w w:val="97"/>
                    </w:rPr>
                    <w:t>","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/>
                    <w:ind w:left="362" w:right="0"/>
                    <w:jc w:val="left"/>
                  </w:pPr>
                  <w:r>
                    <w:rPr>
                      <w:color w:val="0A0A0A"/>
                      <w:spacing w:val="-6"/>
                      <w:w w:val="106"/>
                    </w:rPr>
                    <w:t>+</w:t>
                  </w:r>
                  <w:r>
                    <w:rPr>
                      <w:color w:val="4957A7"/>
                      <w:w w:val="124"/>
                    </w:rPr>
                    <w:t>''</w:t>
                  </w:r>
                  <w:r>
                    <w:rPr>
                      <w:color w:val="4957A7"/>
                      <w:spacing w:val="-19"/>
                      <w:w w:val="124"/>
                    </w:rPr>
                    <w:t>l</w:t>
                  </w:r>
                  <w:r>
                    <w:rPr>
                      <w:color w:val="4957A7"/>
                      <w:w w:val="101"/>
                    </w:rPr>
                    <w:t>"apellido</w:t>
                  </w:r>
                  <w:r>
                    <w:rPr>
                      <w:color w:val="4957A7"/>
                      <w:spacing w:val="-4"/>
                      <w:w w:val="101"/>
                    </w:rPr>
                    <w:t>l</w:t>
                  </w:r>
                  <w:r>
                    <w:rPr>
                      <w:color w:val="4957A7"/>
                      <w:w w:val="118"/>
                    </w:rPr>
                    <w:t>":</w:t>
                  </w:r>
                  <w:r>
                    <w:rPr>
                      <w:color w:val="4957A7"/>
                      <w:spacing w:val="-18"/>
                      <w:w w:val="118"/>
                    </w:rPr>
                    <w:t>l</w:t>
                  </w:r>
                  <w:r>
                    <w:rPr>
                      <w:color w:val="4957A7"/>
                      <w:w w:val="99"/>
                    </w:rPr>
                    <w:t>"Goldnerl","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7"/>
                    <w:ind w:left="362" w:right="0"/>
                    <w:jc w:val="left"/>
                  </w:pPr>
                  <w:r>
                    <w:rPr>
                      <w:color w:val="0A0A0A"/>
                      <w:spacing w:val="-6"/>
                      <w:w w:val="106"/>
                    </w:rPr>
                    <w:t>+</w:t>
                  </w:r>
                  <w:r>
                    <w:rPr>
                      <w:color w:val="4957A7"/>
                      <w:w w:val="124"/>
                    </w:rPr>
                    <w:t>''</w:t>
                  </w:r>
                  <w:r>
                    <w:rPr>
                      <w:color w:val="4957A7"/>
                      <w:spacing w:val="-19"/>
                      <w:w w:val="124"/>
                    </w:rPr>
                    <w:t>l</w:t>
                  </w:r>
                  <w:r>
                    <w:rPr>
                      <w:color w:val="4957A7"/>
                      <w:w w:val="100"/>
                    </w:rPr>
                    <w:t>"usernamel</w:t>
                  </w:r>
                  <w:r>
                    <w:rPr>
                      <w:color w:val="4957A7"/>
                      <w:w w:val="115"/>
                    </w:rPr>
                    <w:t>"</w:t>
                  </w:r>
                  <w:r>
                    <w:rPr>
                      <w:color w:val="727EBA"/>
                      <w:w w:val="134"/>
                    </w:rPr>
                    <w:t>:</w:t>
                  </w:r>
                  <w:r>
                    <w:rPr>
                      <w:color w:val="727EBA"/>
                      <w:spacing w:val="-20"/>
                    </w:rPr>
                    <w:t> </w:t>
                  </w:r>
                  <w:r>
                    <w:rPr>
                      <w:color w:val="4957A7"/>
                      <w:w w:val="99"/>
                    </w:rPr>
                    <w:t>"hugh.vonrueden</w:t>
                  </w:r>
                  <w:r>
                    <w:rPr>
                      <w:color w:val="4957A7"/>
                      <w:spacing w:val="6"/>
                      <w:w w:val="99"/>
                    </w:rPr>
                    <w:t>l</w:t>
                  </w:r>
                  <w:r>
                    <w:rPr>
                      <w:color w:val="4957A7"/>
                      <w:w w:val="101"/>
                    </w:rPr>
                    <w:t>","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362" w:right="0"/>
                    <w:jc w:val="left"/>
                  </w:pPr>
                  <w:r>
                    <w:rPr>
                      <w:color w:val="0A0A0A"/>
                      <w:spacing w:val="-6"/>
                      <w:w w:val="106"/>
                    </w:rPr>
                    <w:t>+</w:t>
                  </w:r>
                  <w:r>
                    <w:rPr>
                      <w:color w:val="4957A7"/>
                      <w:w w:val="124"/>
                    </w:rPr>
                    <w:t>''</w:t>
                  </w:r>
                  <w:r>
                    <w:rPr>
                      <w:color w:val="4957A7"/>
                      <w:spacing w:val="-19"/>
                      <w:w w:val="124"/>
                    </w:rPr>
                    <w:t>l</w:t>
                  </w:r>
                  <w:r>
                    <w:rPr>
                      <w:color w:val="4957A7"/>
                      <w:w w:val="102"/>
                    </w:rPr>
                    <w:t>"monto</w:t>
                  </w:r>
                  <w:r>
                    <w:rPr>
                      <w:color w:val="4957A7"/>
                      <w:spacing w:val="-4"/>
                      <w:w w:val="102"/>
                    </w:rPr>
                    <w:t>l</w:t>
                  </w:r>
                  <w:r>
                    <w:rPr>
                      <w:color w:val="4957A7"/>
                      <w:spacing w:val="1"/>
                      <w:w w:val="102"/>
                    </w:rPr>
                    <w:t>"</w:t>
                  </w:r>
                  <w:r>
                    <w:rPr>
                      <w:color w:val="727EBA"/>
                      <w:spacing w:val="-19"/>
                      <w:w w:val="134"/>
                    </w:rPr>
                    <w:t>:</w:t>
                  </w:r>
                  <w:r>
                    <w:rPr>
                      <w:color w:val="4957A7"/>
                      <w:w w:val="99"/>
                    </w:rPr>
                    <w:t>9622235</w:t>
                  </w:r>
                  <w:r>
                    <w:rPr>
                      <w:color w:val="4957A7"/>
                      <w:spacing w:val="-27"/>
                    </w:rPr>
                    <w:t> </w:t>
                  </w:r>
                  <w:r>
                    <w:rPr>
                      <w:color w:val="727EBA"/>
                      <w:spacing w:val="-19"/>
                      <w:w w:val="134"/>
                    </w:rPr>
                    <w:t>.</w:t>
                  </w:r>
                  <w:r>
                    <w:rPr>
                      <w:color w:val="4957A7"/>
                      <w:w w:val="97"/>
                    </w:rPr>
                    <w:t>2009}</w:t>
                  </w:r>
                  <w:r>
                    <w:rPr>
                      <w:color w:val="4957A7"/>
                      <w:spacing w:val="13"/>
                      <w:w w:val="97"/>
                    </w:rPr>
                    <w:t>"</w:t>
                  </w:r>
                  <w:r>
                    <w:rPr>
                      <w:color w:val="212121"/>
                      <w:w w:val="126"/>
                    </w:rPr>
                    <w:t>,</w:t>
                  </w:r>
                  <w:r>
                    <w:rPr>
                      <w:color w:val="212121"/>
                      <w:spacing w:val="-21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XContentType</w:t>
                  </w:r>
                  <w:r>
                    <w:rPr>
                      <w:color w:val="0A0A0A"/>
                      <w:spacing w:val="-14"/>
                    </w:rPr>
                    <w:t> </w:t>
                  </w:r>
                  <w:r>
                    <w:rPr>
                      <w:color w:val="4D4D4D"/>
                      <w:spacing w:val="-24"/>
                      <w:w w:val="134"/>
                    </w:rPr>
                    <w:t>.</w:t>
                  </w:r>
                  <w:r>
                    <w:rPr>
                      <w:color w:val="2A449A"/>
                      <w:spacing w:val="-21"/>
                      <w:w w:val="146"/>
                    </w:rPr>
                    <w:t>J</w:t>
                  </w:r>
                  <w:r>
                    <w:rPr>
                      <w:color w:val="2A449A"/>
                      <w:w w:val="103"/>
                    </w:rPr>
                    <w:t>S</w:t>
                  </w:r>
                  <w:r>
                    <w:rPr>
                      <w:color w:val="2A449A"/>
                      <w:spacing w:val="-9"/>
                      <w:w w:val="103"/>
                    </w:rPr>
                    <w:t>O</w:t>
                  </w:r>
                  <w:r>
                    <w:rPr>
                      <w:color w:val="1F3169"/>
                      <w:w w:val="91"/>
                    </w:rPr>
                    <w:t>N</w:t>
                  </w:r>
                  <w:r>
                    <w:rPr>
                      <w:color w:val="1F3169"/>
                      <w:spacing w:val="2"/>
                      <w:w w:val="91"/>
                    </w:rPr>
                    <w:t>J</w:t>
                  </w:r>
                  <w:r>
                    <w:rPr>
                      <w:color w:val="212121"/>
                      <w:w w:val="94"/>
                    </w:rPr>
                    <w:t>;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110"/>
        </w:rPr>
        <w:t>Consultando documento por</w:t>
      </w:r>
      <w:r>
        <w:rPr>
          <w:color w:val="0A0A0A"/>
          <w:spacing w:val="-11"/>
          <w:w w:val="110"/>
        </w:rPr>
        <w:t> </w:t>
      </w:r>
      <w:r>
        <w:rPr>
          <w:color w:val="212121"/>
          <w:spacing w:val="-9"/>
          <w:w w:val="110"/>
        </w:rPr>
        <w:t>id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/>
          <w:sz w:val="29"/>
          <w:szCs w:val="29"/>
        </w:rPr>
        <w:sectPr>
          <w:type w:val="continuous"/>
          <w:pgSz w:w="12240" w:h="15840"/>
          <w:pgMar w:top="140" w:bottom="0" w:left="80" w:right="8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Heading9"/>
        <w:spacing w:line="240" w:lineRule="auto"/>
        <w:ind w:right="0"/>
        <w:jc w:val="right"/>
      </w:pPr>
      <w:r>
        <w:rPr/>
        <w:pict>
          <v:shape style="position:absolute;margin-left:9pt;margin-top:-102.536095pt;width:189pt;height:189.3pt;mso-position-horizontal-relative:page;mso-position-vertical-relative:paragraph;z-index:4552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9" w:lineRule="auto"/>
                    <w:ind w:right="505" w:firstLine="4"/>
                    <w:jc w:val="left"/>
                  </w:pPr>
                  <w:r>
                    <w:rPr>
                      <w:color w:val="0A0A0A"/>
                    </w:rPr>
                    <w:t>Una</w:t>
                  </w:r>
                  <w:r>
                    <w:rPr>
                      <w:color w:val="0A0A0A"/>
                      <w:spacing w:val="-8"/>
                    </w:rPr>
                    <w:t> </w:t>
                  </w:r>
                  <w:r>
                    <w:rPr>
                      <w:rFonts w:ascii="Times New Roman"/>
                      <w:i/>
                      <w:color w:val="0A0A0A"/>
                      <w:w w:val="102"/>
                      <w:sz w:val="16"/>
                    </w:rPr>
                    <w:t>vez</w:t>
                  </w:r>
                  <w:r>
                    <w:rPr>
                      <w:rFonts w:ascii="Times New Roman"/>
                      <w:i/>
                      <w:color w:val="0A0A0A"/>
                      <w:spacing w:val="9"/>
                      <w:sz w:val="16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creado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0A0A0A"/>
                    </w:rPr>
                    <w:t>el</w:t>
                  </w:r>
                  <w:r>
                    <w:rPr>
                      <w:color w:val="0A0A0A"/>
                      <w:spacing w:val="-4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documento,</w:t>
                  </w:r>
                  <w:r>
                    <w:rPr>
                      <w:color w:val="0A0A0A"/>
                      <w:spacing w:val="9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podemos</w:t>
                  </w:r>
                  <w:r>
                    <w:rPr>
                      <w:color w:val="0A0A0A"/>
                      <w:spacing w:val="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consultarlo</w:t>
                  </w:r>
                  <w:r>
                    <w:rPr>
                      <w:color w:val="0A0A0A"/>
                      <w:w w:val="97"/>
                    </w:rPr>
                    <w:t> ejecutando</w:t>
                  </w:r>
                  <w:r>
                    <w:rPr>
                      <w:color w:val="0A0A0A"/>
                      <w:spacing w:val="10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el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endpoint:</w:t>
                  </w:r>
                  <w:r>
                    <w:rPr/>
                  </w:r>
                </w:p>
                <w:p>
                  <w:pPr>
                    <w:spacing w:line="240" w:lineRule="auto" w:before="1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color w:val="0A0A0A"/>
                      <w:w w:val="99"/>
                    </w:rPr>
                    <w:t>GET</w:t>
                  </w:r>
                  <w:r>
                    <w:rPr>
                      <w:color w:val="0A0A0A"/>
                      <w:spacing w:val="-5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/devs4j-transacti</w:t>
                  </w:r>
                  <w:r>
                    <w:rPr>
                      <w:color w:val="0A0A0A"/>
                      <w:spacing w:val="-15"/>
                    </w:rPr>
                    <w:t> </w:t>
                  </w:r>
                  <w:r>
                    <w:rPr>
                      <w:color w:val="0A0A0A"/>
                      <w:w w:val="107"/>
                    </w:rPr>
                    <w:t>ons/transact</w:t>
                  </w:r>
                  <w:r>
                    <w:rPr>
                      <w:color w:val="0A0A0A"/>
                      <w:spacing w:val="12"/>
                      <w:w w:val="107"/>
                    </w:rPr>
                    <w:t>i</w:t>
                  </w:r>
                  <w:r>
                    <w:rPr>
                      <w:color w:val="0A0A0A"/>
                      <w:w w:val="112"/>
                    </w:rPr>
                    <w:t>ons/1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62" w:right="0" w:hanging="317"/>
                    <w:jc w:val="left"/>
                  </w:pPr>
                  <w:r>
                    <w:rPr>
                      <w:color w:val="0A0A0A"/>
                      <w:w w:val="97"/>
                    </w:rPr>
                    <w:t>Esto</w:t>
                  </w:r>
                  <w:r>
                    <w:rPr>
                      <w:color w:val="0A0A0A"/>
                      <w:spacing w:val="3"/>
                    </w:rPr>
                    <w:t> </w:t>
                  </w:r>
                  <w:r>
                    <w:rPr>
                      <w:color w:val="0A0A0A"/>
                    </w:rPr>
                    <w:t>nos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devolverá</w:t>
                  </w:r>
                  <w:r>
                    <w:rPr>
                      <w:color w:val="0A0A0A"/>
                      <w:spacing w:val="8"/>
                    </w:rPr>
                    <w:t> </w:t>
                  </w:r>
                  <w:r>
                    <w:rPr>
                      <w:color w:val="0A0A0A"/>
                      <w:w w:val="101"/>
                    </w:rPr>
                    <w:t>una</w:t>
                  </w:r>
                  <w:r>
                    <w:rPr>
                      <w:color w:val="0A0A0A"/>
                      <w:spacing w:val="-6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salida</w:t>
                  </w:r>
                  <w:r>
                    <w:rPr>
                      <w:color w:val="0A0A0A"/>
                      <w:spacing w:val="2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como</w:t>
                  </w:r>
                  <w:r>
                    <w:rPr>
                      <w:color w:val="0A0A0A"/>
                      <w:spacing w:val="6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la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spacing w:val="-22"/>
                    </w:rPr>
                    <w:t> </w:t>
                  </w:r>
                  <w:r>
                    <w:rPr>
                      <w:color w:val="3A3A3A"/>
                      <w:w w:val="134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spacing w:line="240" w:lineRule="auto" w:before="8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</w:p>
                <w:p>
                  <w:pPr>
                    <w:spacing w:line="252" w:lineRule="auto" w:before="0"/>
                    <w:ind w:left="362" w:right="1504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color w:val="803182"/>
                      <w:w w:val="105"/>
                      <w:sz w:val="13"/>
                    </w:rPr>
                    <w:t>"_index</w:t>
                  </w:r>
                  <w:r>
                    <w:rPr>
                      <w:rFonts w:ascii="Arial"/>
                      <w:i/>
                      <w:color w:val="803182"/>
                      <w:spacing w:val="14"/>
                      <w:w w:val="105"/>
                      <w:sz w:val="13"/>
                    </w:rPr>
                    <w:t>"</w:t>
                  </w:r>
                  <w:r>
                    <w:rPr>
                      <w:rFonts w:ascii="Arial"/>
                      <w:i/>
                      <w:color w:val="4D4D4D"/>
                      <w:spacing w:val="13"/>
                      <w:w w:val="68"/>
                      <w:sz w:val="13"/>
                    </w:rPr>
                    <w:t>:</w:t>
                  </w:r>
                  <w:r>
                    <w:rPr>
                      <w:rFonts w:ascii="Arial"/>
                      <w:i/>
                      <w:color w:val="4957A7"/>
                      <w:w w:val="105"/>
                      <w:sz w:val="13"/>
                    </w:rPr>
                    <w:t>"devs4j-transactions</w:t>
                  </w:r>
                  <w:r>
                    <w:rPr>
                      <w:rFonts w:ascii="Arial"/>
                      <w:i/>
                      <w:color w:val="4957A7"/>
                      <w:spacing w:val="16"/>
                      <w:w w:val="105"/>
                      <w:sz w:val="13"/>
                    </w:rPr>
                    <w:t>"</w:t>
                  </w:r>
                  <w:r>
                    <w:rPr>
                      <w:rFonts w:ascii="Arial"/>
                      <w:i/>
                      <w:color w:val="3A3A3A"/>
                      <w:w w:val="94"/>
                      <w:sz w:val="13"/>
                    </w:rPr>
                    <w:t>,</w:t>
                  </w:r>
                  <w:r>
                    <w:rPr>
                      <w:rFonts w:ascii="Arial"/>
                      <w:i/>
                      <w:color w:val="3A3A3A"/>
                      <w:w w:val="94"/>
                      <w:sz w:val="13"/>
                    </w:rPr>
                    <w:t> </w:t>
                  </w:r>
                  <w:r>
                    <w:rPr>
                      <w:rFonts w:ascii="Arial"/>
                      <w:color w:val="803182"/>
                      <w:w w:val="98"/>
                      <w:sz w:val="14"/>
                    </w:rPr>
                    <w:t>"_type</w:t>
                  </w:r>
                  <w:r>
                    <w:rPr>
                      <w:rFonts w:ascii="Arial"/>
                      <w:color w:val="803182"/>
                      <w:spacing w:val="9"/>
                      <w:w w:val="98"/>
                      <w:sz w:val="14"/>
                    </w:rPr>
                    <w:t>"</w:t>
                  </w:r>
                  <w:r>
                    <w:rPr>
                      <w:rFonts w:ascii="Arial"/>
                      <w:color w:val="646664"/>
                      <w:spacing w:val="-10"/>
                      <w:w w:val="134"/>
                      <w:sz w:val="14"/>
                    </w:rPr>
                    <w:t>:</w:t>
                  </w:r>
                  <w:r>
                    <w:rPr>
                      <w:rFonts w:ascii="Arial"/>
                      <w:i/>
                      <w:color w:val="4957A7"/>
                      <w:w w:val="105"/>
                      <w:sz w:val="13"/>
                    </w:rPr>
                    <w:t>"transactions</w:t>
                  </w:r>
                  <w:r>
                    <w:rPr>
                      <w:rFonts w:ascii="Arial"/>
                      <w:i/>
                      <w:color w:val="4957A7"/>
                      <w:spacing w:val="9"/>
                      <w:w w:val="105"/>
                      <w:sz w:val="13"/>
                    </w:rPr>
                    <w:t>"</w:t>
                  </w:r>
                  <w:r>
                    <w:rPr>
                      <w:rFonts w:ascii="Arial"/>
                      <w:i/>
                      <w:color w:val="212121"/>
                      <w:w w:val="94"/>
                      <w:sz w:val="13"/>
                    </w:rPr>
                    <w:t>,</w:t>
                  </w:r>
                  <w:r>
                    <w:rPr>
                      <w:rFonts w:ascii="Arial"/>
                      <w:i/>
                      <w:color w:val="212121"/>
                      <w:w w:val="94"/>
                      <w:sz w:val="13"/>
                    </w:rPr>
                    <w:t> </w:t>
                  </w:r>
                  <w:r>
                    <w:rPr>
                      <w:rFonts w:ascii="Arial"/>
                      <w:color w:val="803182"/>
                      <w:w w:val="99"/>
                      <w:sz w:val="14"/>
                    </w:rPr>
                    <w:t>"_id</w:t>
                  </w:r>
                  <w:r>
                    <w:rPr>
                      <w:rFonts w:ascii="Arial"/>
                      <w:color w:val="803182"/>
                      <w:spacing w:val="6"/>
                      <w:w w:val="99"/>
                      <w:sz w:val="14"/>
                    </w:rPr>
                    <w:t>"</w:t>
                  </w:r>
                  <w:r>
                    <w:rPr>
                      <w:rFonts w:ascii="Arial"/>
                      <w:color w:val="646664"/>
                      <w:spacing w:val="-14"/>
                      <w:w w:val="134"/>
                      <w:sz w:val="14"/>
                    </w:rPr>
                    <w:t>:</w:t>
                  </w:r>
                  <w:r>
                    <w:rPr>
                      <w:rFonts w:ascii="Arial"/>
                      <w:color w:val="4957A7"/>
                      <w:spacing w:val="-15"/>
                      <w:w w:val="115"/>
                      <w:sz w:val="14"/>
                    </w:rPr>
                    <w:t>"</w:t>
                  </w:r>
                  <w:r>
                    <w:rPr>
                      <w:rFonts w:ascii="Arial"/>
                      <w:color w:val="4957A7"/>
                      <w:w w:val="119"/>
                      <w:sz w:val="14"/>
                    </w:rPr>
                    <w:t>1</w:t>
                  </w:r>
                  <w:r>
                    <w:rPr>
                      <w:rFonts w:ascii="Arial"/>
                      <w:color w:val="4957A7"/>
                      <w:spacing w:val="-19"/>
                      <w:w w:val="119"/>
                      <w:sz w:val="14"/>
                    </w:rPr>
                    <w:t>"</w:t>
                  </w:r>
                  <w:r>
                    <w:rPr>
                      <w:rFonts w:ascii="Arial"/>
                      <w:color w:val="0A0A0A"/>
                      <w:w w:val="126"/>
                      <w:sz w:val="14"/>
                    </w:rPr>
                    <w:t>,</w:t>
                  </w:r>
                  <w:r>
                    <w:rPr>
                      <w:rFonts w:ascii="Arial"/>
                      <w:sz w:val="14"/>
                    </w:rPr>
                  </w:r>
                </w:p>
                <w:p>
                  <w:pPr>
                    <w:pStyle w:val="BodyText"/>
                    <w:spacing w:line="160" w:lineRule="exact"/>
                    <w:ind w:left="362" w:right="0"/>
                    <w:jc w:val="left"/>
                  </w:pPr>
                  <w:r>
                    <w:rPr>
                      <w:color w:val="803182"/>
                      <w:w w:val="98"/>
                    </w:rPr>
                    <w:t>"_version</w:t>
                  </w:r>
                  <w:r>
                    <w:rPr>
                      <w:color w:val="803182"/>
                      <w:spacing w:val="11"/>
                      <w:w w:val="98"/>
                    </w:rPr>
                    <w:t>"</w:t>
                  </w:r>
                  <w:r>
                    <w:rPr>
                      <w:color w:val="3A3A3A"/>
                      <w:spacing w:val="-14"/>
                      <w:w w:val="134"/>
                    </w:rPr>
                    <w:t>:</w:t>
                  </w:r>
                  <w:r>
                    <w:rPr>
                      <w:color w:val="ED262B"/>
                      <w:spacing w:val="-54"/>
                      <w:w w:val="167"/>
                    </w:rPr>
                    <w:t>1</w:t>
                  </w:r>
                  <w:r>
                    <w:rPr>
                      <w:color w:val="212121"/>
                      <w:w w:val="126"/>
                    </w:rPr>
                    <w:t>,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 w:before="7"/>
                    <w:ind w:left="362" w:right="2223"/>
                    <w:jc w:val="left"/>
                  </w:pPr>
                  <w:r>
                    <w:rPr>
                      <w:color w:val="803182"/>
                      <w:w w:val="98"/>
                    </w:rPr>
                    <w:t>"_seq_no"</w:t>
                  </w:r>
                  <w:r>
                    <w:rPr>
                      <w:color w:val="803182"/>
                      <w:spacing w:val="-26"/>
                    </w:rPr>
                    <w:t> </w:t>
                  </w:r>
                  <w:r>
                    <w:rPr>
                      <w:color w:val="0A0A0A"/>
                      <w:spacing w:val="-24"/>
                      <w:w w:val="134"/>
                    </w:rPr>
                    <w:t>:</w:t>
                  </w:r>
                  <w:r>
                    <w:rPr>
                      <w:color w:val="ED262B"/>
                      <w:spacing w:val="7"/>
                      <w:w w:val="72"/>
                    </w:rPr>
                    <w:t>O</w:t>
                  </w:r>
                  <w:r>
                    <w:rPr>
                      <w:color w:val="0A0A0A"/>
                      <w:w w:val="126"/>
                    </w:rPr>
                    <w:t>,</w:t>
                  </w:r>
                  <w:r>
                    <w:rPr>
                      <w:color w:val="0A0A0A"/>
                      <w:w w:val="126"/>
                    </w:rPr>
                    <w:t> </w:t>
                  </w:r>
                  <w:r>
                    <w:rPr>
                      <w:color w:val="803182"/>
                      <w:w w:val="98"/>
                    </w:rPr>
                    <w:t>"_primary_term</w:t>
                  </w:r>
                  <w:r>
                    <w:rPr>
                      <w:color w:val="803182"/>
                      <w:spacing w:val="11"/>
                      <w:w w:val="98"/>
                    </w:rPr>
                    <w:t>"</w:t>
                  </w:r>
                  <w:r>
                    <w:rPr>
                      <w:color w:val="646664"/>
                      <w:spacing w:val="-14"/>
                      <w:w w:val="134"/>
                    </w:rPr>
                    <w:t>:</w:t>
                  </w:r>
                  <w:r>
                    <w:rPr>
                      <w:color w:val="ED262B"/>
                      <w:spacing w:val="-59"/>
                      <w:w w:val="180"/>
                    </w:rPr>
                    <w:t>1</w:t>
                  </w:r>
                  <w:r>
                    <w:rPr>
                      <w:color w:val="0A0A0A"/>
                      <w:w w:val="126"/>
                    </w:rPr>
                    <w:t>,</w:t>
                  </w:r>
                  <w:r>
                    <w:rPr>
                      <w:color w:val="0A0A0A"/>
                      <w:w w:val="126"/>
                    </w:rPr>
                    <w:t> </w:t>
                  </w:r>
                  <w:r>
                    <w:rPr>
                      <w:color w:val="803182"/>
                      <w:w w:val="98"/>
                    </w:rPr>
                    <w:t>"found</w:t>
                  </w:r>
                  <w:r>
                    <w:rPr>
                      <w:color w:val="803182"/>
                      <w:spacing w:val="11"/>
                      <w:w w:val="98"/>
                    </w:rPr>
                    <w:t>"</w:t>
                  </w:r>
                  <w:r>
                    <w:rPr>
                      <w:color w:val="646664"/>
                      <w:spacing w:val="-24"/>
                      <w:w w:val="134"/>
                    </w:rPr>
                    <w:t>:</w:t>
                  </w:r>
                  <w:r>
                    <w:rPr>
                      <w:color w:val="F48E24"/>
                      <w:w w:val="98"/>
                    </w:rPr>
                    <w:t>tru</w:t>
                  </w:r>
                  <w:r>
                    <w:rPr>
                      <w:color w:val="F48E24"/>
                      <w:spacing w:val="10"/>
                      <w:w w:val="98"/>
                    </w:rPr>
                    <w:t>e</w:t>
                  </w:r>
                  <w:r>
                    <w:rPr>
                      <w:color w:val="0A0A0A"/>
                      <w:w w:val="126"/>
                    </w:rPr>
                    <w:t>,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/>
                    <w:ind w:left="362" w:right="0"/>
                    <w:jc w:val="left"/>
                  </w:pPr>
                  <w:r>
                    <w:rPr>
                      <w:color w:val="803182"/>
                      <w:w w:val="98"/>
                    </w:rPr>
                    <w:t>"_source</w:t>
                  </w:r>
                  <w:r>
                    <w:rPr>
                      <w:color w:val="803182"/>
                      <w:spacing w:val="13"/>
                      <w:w w:val="98"/>
                    </w:rPr>
                    <w:t>"</w:t>
                  </w:r>
                  <w:r>
                    <w:rPr>
                      <w:color w:val="3A3A3A"/>
                      <w:w w:val="100"/>
                    </w:rPr>
                    <w:t>:</w:t>
                  </w:r>
                  <w:r>
                    <w:rPr>
                      <w:color w:val="3A3A3A"/>
                      <w:spacing w:val="-11"/>
                    </w:rPr>
                    <w:t> </w:t>
                  </w:r>
                  <w:r>
                    <w:rPr>
                      <w:color w:val="0A0A0A"/>
                      <w:w w:val="106"/>
                    </w:rPr>
                    <w:t>{</w:t>
                  </w:r>
                  <w:r>
                    <w:rPr/>
                  </w:r>
                </w:p>
                <w:p>
                  <w:pPr>
                    <w:spacing w:before="7"/>
                    <w:ind w:left="688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color w:val="803182"/>
                      <w:w w:val="97"/>
                      <w:sz w:val="14"/>
                    </w:rPr>
                    <w:t>"nombre</w:t>
                  </w:r>
                  <w:r>
                    <w:rPr>
                      <w:rFonts w:ascii="Arial"/>
                      <w:color w:val="803182"/>
                      <w:spacing w:val="13"/>
                      <w:w w:val="97"/>
                      <w:sz w:val="14"/>
                    </w:rPr>
                    <w:t>"</w:t>
                  </w:r>
                  <w:r>
                    <w:rPr>
                      <w:rFonts w:ascii="Arial"/>
                      <w:color w:val="0A0A0A"/>
                      <w:spacing w:val="-10"/>
                      <w:w w:val="134"/>
                      <w:sz w:val="14"/>
                    </w:rPr>
                    <w:t>:</w:t>
                  </w:r>
                  <w:r>
                    <w:rPr>
                      <w:rFonts w:ascii="Arial"/>
                      <w:i/>
                      <w:color w:val="4957A7"/>
                      <w:w w:val="105"/>
                      <w:sz w:val="13"/>
                    </w:rPr>
                    <w:t>"Noah</w:t>
                  </w:r>
                  <w:r>
                    <w:rPr>
                      <w:rFonts w:ascii="Arial"/>
                      <w:i/>
                      <w:color w:val="4957A7"/>
                      <w:spacing w:val="5"/>
                      <w:w w:val="105"/>
                      <w:sz w:val="13"/>
                    </w:rPr>
                    <w:t>"</w:t>
                  </w:r>
                  <w:r>
                    <w:rPr>
                      <w:rFonts w:ascii="Arial"/>
                      <w:i/>
                      <w:color w:val="0A0A0A"/>
                      <w:w w:val="70"/>
                      <w:sz w:val="13"/>
                    </w:rPr>
                    <w:t>,</w:t>
                  </w:r>
                  <w:r>
                    <w:rPr>
                      <w:rFonts w:ascii="Arial"/>
                      <w:sz w:val="13"/>
                    </w:rPr>
                  </w:r>
                </w:p>
                <w:p>
                  <w:pPr>
                    <w:spacing w:line="264" w:lineRule="auto" w:before="7"/>
                    <w:ind w:left="688" w:right="1466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803182"/>
                      <w:w w:val="97"/>
                      <w:sz w:val="14"/>
                    </w:rPr>
                    <w:t>"apellido</w:t>
                  </w:r>
                  <w:r>
                    <w:rPr>
                      <w:rFonts w:ascii="Arial"/>
                      <w:color w:val="803182"/>
                      <w:spacing w:val="15"/>
                      <w:w w:val="97"/>
                      <w:sz w:val="14"/>
                    </w:rPr>
                    <w:t>"</w:t>
                  </w:r>
                  <w:r>
                    <w:rPr>
                      <w:rFonts w:ascii="Arial"/>
                      <w:color w:val="3A3A3A"/>
                      <w:spacing w:val="-14"/>
                      <w:w w:val="134"/>
                      <w:sz w:val="14"/>
                    </w:rPr>
                    <w:t>:</w:t>
                  </w:r>
                  <w:r>
                    <w:rPr>
                      <w:rFonts w:ascii="Arial"/>
                      <w:color w:val="4957A7"/>
                      <w:w w:val="96"/>
                      <w:sz w:val="14"/>
                    </w:rPr>
                    <w:t>"Ku/as</w:t>
                  </w:r>
                  <w:r>
                    <w:rPr>
                      <w:rFonts w:ascii="Arial"/>
                      <w:color w:val="4957A7"/>
                      <w:spacing w:val="3"/>
                      <w:w w:val="96"/>
                      <w:sz w:val="14"/>
                    </w:rPr>
                    <w:t>"</w:t>
                  </w:r>
                  <w:r>
                    <w:rPr>
                      <w:rFonts w:ascii="Arial"/>
                      <w:color w:val="212121"/>
                      <w:w w:val="126"/>
                      <w:sz w:val="14"/>
                    </w:rPr>
                    <w:t>,</w:t>
                  </w:r>
                  <w:r>
                    <w:rPr>
                      <w:rFonts w:ascii="Arial"/>
                      <w:color w:val="212121"/>
                      <w:w w:val="126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color w:val="803182"/>
                      <w:w w:val="104"/>
                      <w:sz w:val="13"/>
                    </w:rPr>
                    <w:t>"username"</w:t>
                  </w:r>
                  <w:r>
                    <w:rPr>
                      <w:rFonts w:ascii="Arial"/>
                      <w:i/>
                      <w:color w:val="803182"/>
                      <w:spacing w:val="-15"/>
                      <w:sz w:val="13"/>
                    </w:rPr>
                    <w:t> </w:t>
                  </w:r>
                  <w:r>
                    <w:rPr>
                      <w:rFonts w:ascii="Arial"/>
                      <w:i/>
                      <w:color w:val="3A3A3A"/>
                      <w:spacing w:val="13"/>
                      <w:w w:val="68"/>
                      <w:sz w:val="13"/>
                    </w:rPr>
                    <w:t>:</w:t>
                  </w:r>
                  <w:r>
                    <w:rPr>
                      <w:rFonts w:ascii="Arial"/>
                      <w:i/>
                      <w:color w:val="4957A7"/>
                      <w:w w:val="107"/>
                      <w:sz w:val="13"/>
                    </w:rPr>
                    <w:t>"trista</w:t>
                  </w:r>
                  <w:r>
                    <w:rPr>
                      <w:rFonts w:ascii="Arial"/>
                      <w:i/>
                      <w:color w:val="4957A7"/>
                      <w:spacing w:val="-10"/>
                      <w:w w:val="107"/>
                      <w:sz w:val="13"/>
                    </w:rPr>
                    <w:t>n</w:t>
                  </w:r>
                  <w:r>
                    <w:rPr>
                      <w:rFonts w:ascii="Arial"/>
                      <w:i/>
                      <w:color w:val="727EBA"/>
                      <w:spacing w:val="-5"/>
                      <w:w w:val="119"/>
                      <w:sz w:val="13"/>
                    </w:rPr>
                    <w:t>.</w:t>
                  </w:r>
                  <w:r>
                    <w:rPr>
                      <w:rFonts w:ascii="Arial"/>
                      <w:i/>
                      <w:color w:val="4957A7"/>
                      <w:w w:val="98"/>
                      <w:sz w:val="13"/>
                    </w:rPr>
                    <w:t>/owe"</w:t>
                  </w:r>
                  <w:r>
                    <w:rPr>
                      <w:rFonts w:ascii="Arial"/>
                      <w:i/>
                      <w:color w:val="4957A7"/>
                      <w:spacing w:val="-8"/>
                      <w:sz w:val="13"/>
                    </w:rPr>
                    <w:t> </w:t>
                  </w:r>
                  <w:r>
                    <w:rPr>
                      <w:rFonts w:ascii="Arial"/>
                      <w:i/>
                      <w:color w:val="0A0A0A"/>
                      <w:w w:val="94"/>
                      <w:sz w:val="13"/>
                    </w:rPr>
                    <w:t>,</w:t>
                  </w:r>
                  <w:r>
                    <w:rPr>
                      <w:rFonts w:ascii="Arial"/>
                      <w:i/>
                      <w:color w:val="0A0A0A"/>
                      <w:w w:val="94"/>
                      <w:sz w:val="13"/>
                    </w:rPr>
                    <w:t> </w:t>
                  </w:r>
                  <w:r>
                    <w:rPr>
                      <w:rFonts w:ascii="Arial"/>
                      <w:color w:val="803182"/>
                      <w:w w:val="98"/>
                      <w:sz w:val="14"/>
                    </w:rPr>
                    <w:t>"monto</w:t>
                  </w:r>
                  <w:r>
                    <w:rPr>
                      <w:rFonts w:ascii="Arial"/>
                      <w:color w:val="803182"/>
                      <w:spacing w:val="6"/>
                      <w:w w:val="98"/>
                      <w:sz w:val="14"/>
                    </w:rPr>
                    <w:t>"</w:t>
                  </w:r>
                  <w:r>
                    <w:rPr>
                      <w:rFonts w:ascii="Arial"/>
                      <w:color w:val="4D4D4D"/>
                      <w:spacing w:val="-14"/>
                      <w:w w:val="134"/>
                      <w:sz w:val="14"/>
                    </w:rPr>
                    <w:t>:</w:t>
                  </w:r>
                  <w:r>
                    <w:rPr>
                      <w:rFonts w:ascii="Arial"/>
                      <w:color w:val="ED262B"/>
                      <w:spacing w:val="-59"/>
                      <w:w w:val="180"/>
                      <w:sz w:val="14"/>
                    </w:rPr>
                    <w:t>1</w:t>
                  </w:r>
                  <w:r>
                    <w:rPr>
                      <w:rFonts w:ascii="Arial"/>
                      <w:color w:val="F25B60"/>
                      <w:spacing w:val="-19"/>
                      <w:w w:val="134"/>
                      <w:sz w:val="14"/>
                    </w:rPr>
                    <w:t>.</w:t>
                  </w:r>
                  <w:r>
                    <w:rPr>
                      <w:rFonts w:ascii="Arial"/>
                      <w:color w:val="ED262B"/>
                      <w:w w:val="101"/>
                      <w:sz w:val="14"/>
                    </w:rPr>
                    <w:t>982926475</w:t>
                  </w:r>
                  <w:r>
                    <w:rPr>
                      <w:rFonts w:ascii="Arial"/>
                      <w:color w:val="ED262B"/>
                      <w:spacing w:val="-4"/>
                      <w:w w:val="101"/>
                      <w:sz w:val="14"/>
                    </w:rPr>
                    <w:t>1</w:t>
                  </w:r>
                  <w:r>
                    <w:rPr>
                      <w:rFonts w:ascii="Arial"/>
                      <w:color w:val="ED262B"/>
                      <w:w w:val="97"/>
                      <w:sz w:val="14"/>
                    </w:rPr>
                    <w:t>E7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A0A0A"/>
          <w:spacing w:val="-3"/>
          <w:w w:val="110"/>
        </w:rPr>
        <w:t>Indexando</w:t>
      </w:r>
      <w:r>
        <w:rPr>
          <w:color w:val="0A0A0A"/>
          <w:spacing w:val="-10"/>
          <w:w w:val="110"/>
        </w:rPr>
        <w:t> </w:t>
      </w:r>
      <w:r>
        <w:rPr>
          <w:color w:val="0A0A0A"/>
          <w:w w:val="110"/>
        </w:rPr>
        <w:t>de</w:t>
      </w:r>
      <w:r>
        <w:rPr>
          <w:color w:val="0A0A0A"/>
          <w:spacing w:val="-20"/>
          <w:w w:val="110"/>
        </w:rPr>
        <w:t> </w:t>
      </w:r>
      <w:r>
        <w:rPr>
          <w:color w:val="0A0A0A"/>
          <w:w w:val="110"/>
        </w:rPr>
        <w:t>forma</w:t>
      </w:r>
      <w:r>
        <w:rPr>
          <w:color w:val="0A0A0A"/>
          <w:spacing w:val="-12"/>
          <w:w w:val="110"/>
        </w:rPr>
        <w:t> </w:t>
      </w:r>
      <w:r>
        <w:rPr>
          <w:color w:val="0A0A0A"/>
          <w:w w:val="110"/>
        </w:rPr>
        <w:t>síncrona</w:t>
      </w:r>
      <w:r>
        <w:rPr/>
      </w:r>
    </w:p>
    <w:p>
      <w:pPr>
        <w:spacing w:before="79"/>
        <w:ind w:left="249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/>
          <w:color w:val="0A0A0A"/>
          <w:w w:val="115"/>
          <w:sz w:val="16"/>
        </w:rPr>
        <w:t>Bulk</w:t>
      </w:r>
      <w:r>
        <w:rPr>
          <w:rFonts w:ascii="Arial"/>
          <w:color w:val="0A0A0A"/>
          <w:spacing w:val="-27"/>
          <w:w w:val="115"/>
          <w:sz w:val="16"/>
        </w:rPr>
        <w:t> </w:t>
      </w:r>
      <w:r>
        <w:rPr>
          <w:rFonts w:ascii="Arial"/>
          <w:color w:val="0A0A0A"/>
          <w:spacing w:val="-3"/>
          <w:w w:val="115"/>
          <w:sz w:val="16"/>
        </w:rPr>
        <w:t>lndex</w:t>
      </w:r>
      <w:r>
        <w:rPr>
          <w:rFonts w:ascii="Arial"/>
          <w:spacing w:val="-3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40" w:bottom="0" w:left="80" w:right="80"/>
          <w:cols w:num="2" w:equalWidth="0">
            <w:col w:w="7159" w:space="40"/>
            <w:col w:w="4881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9"/>
          <w:szCs w:val="9"/>
        </w:rPr>
      </w:pPr>
    </w:p>
    <w:p>
      <w:pPr>
        <w:spacing w:line="1165" w:lineRule="exact"/>
        <w:ind w:left="415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2"/>
          <w:sz w:val="20"/>
          <w:szCs w:val="20"/>
        </w:rPr>
        <w:pict>
          <v:shape style="width:189pt;height:58.3pt;mso-position-horizontal-relative:char;mso-position-vertical-relative:line" type="#_x0000_t202" filled="false" stroked="true" strokeweight="1.08pt" strokecolor="#030303">
            <v:textbox inset="0,0,0,0">
              <w:txbxContent>
                <w:p>
                  <w:pPr>
                    <w:spacing w:line="249" w:lineRule="auto" w:before="16"/>
                    <w:ind w:left="40" w:right="262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Si</w:t>
                  </w:r>
                  <w:r>
                    <w:rPr>
                      <w:rFonts w:ascii="Arial" w:hAnsi="Arial"/>
                      <w:color w:val="0A0A0A"/>
                      <w:spacing w:val="-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se</w:t>
                  </w:r>
                  <w:r>
                    <w:rPr>
                      <w:rFonts w:ascii="Arial" w:hAnsi="Arial"/>
                      <w:color w:val="0A0A0A"/>
                      <w:spacing w:val="1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sz w:val="14"/>
                    </w:rPr>
                    <w:t>desea</w:t>
                  </w:r>
                  <w:r>
                    <w:rPr>
                      <w:rFonts w:ascii="Arial" w:hAnsi="Arial"/>
                      <w:color w:val="0A0A0A"/>
                      <w:spacing w:val="2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indexar</w:t>
                  </w:r>
                  <w:r>
                    <w:rPr>
                      <w:rFonts w:ascii="Arial" w:hAnsi="Arial"/>
                      <w:color w:val="0A0A0A"/>
                      <w:spacing w:val="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105"/>
                      <w:sz w:val="14"/>
                    </w:rPr>
                    <w:t>el</w:t>
                  </w:r>
                  <w:r>
                    <w:rPr>
                      <w:rFonts w:ascii="Arial" w:hAnsi="Arial"/>
                      <w:color w:val="0A0A0A"/>
                      <w:spacing w:val="-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documento</w:t>
                  </w:r>
                  <w:r>
                    <w:rPr>
                      <w:rFonts w:ascii="Arial" w:hAnsi="Arial"/>
                      <w:color w:val="0A0A0A"/>
                      <w:spacing w:val="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sz w:val="14"/>
                    </w:rPr>
                    <w:t>de</w:t>
                  </w:r>
                  <w:r>
                    <w:rPr>
                      <w:rFonts w:ascii="Arial" w:hAnsi="Arial"/>
                      <w:color w:val="0A0A0A"/>
                      <w:spacing w:val="-3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forma</w:t>
                  </w:r>
                  <w:r>
                    <w:rPr>
                      <w:rFonts w:ascii="Arial" w:hAnsi="Arial"/>
                      <w:color w:val="0A0A0A"/>
                      <w:spacing w:val="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8"/>
                      <w:sz w:val="14"/>
                    </w:rPr>
                    <w:t>síncrona</w:t>
                  </w:r>
                  <w:r>
                    <w:rPr>
                      <w:rFonts w:ascii="Arial" w:hAnsi="Arial"/>
                      <w:color w:val="0A0A0A"/>
                      <w:spacing w:val="5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es</w:t>
                  </w:r>
                  <w:r>
                    <w:rPr>
                      <w:rFonts w:ascii="Arial" w:hAnsi="Arial"/>
                      <w:color w:val="0A0A0A"/>
                      <w:w w:val="99"/>
                      <w:sz w:val="14"/>
                    </w:rPr>
                    <w:t> posible</w:t>
                  </w:r>
                  <w:r>
                    <w:rPr>
                      <w:rFonts w:ascii="Arial" w:hAnsi="Arial"/>
                      <w:color w:val="0A0A0A"/>
                      <w:spacing w:val="2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7"/>
                      <w:sz w:val="14"/>
                    </w:rPr>
                    <w:t>utilizar</w:t>
                  </w:r>
                  <w:r>
                    <w:rPr>
                      <w:rFonts w:ascii="Arial" w:hAnsi="Arial"/>
                      <w:color w:val="0A0A0A"/>
                      <w:spacing w:val="6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sz w:val="14"/>
                    </w:rPr>
                    <w:t>el</w:t>
                  </w:r>
                  <w:r>
                    <w:rPr>
                      <w:rFonts w:ascii="Arial" w:hAnsi="Arial"/>
                      <w:color w:val="0A0A0A"/>
                      <w:spacing w:val="-4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7"/>
                      <w:sz w:val="14"/>
                    </w:rPr>
                    <w:t>siguiente</w:t>
                  </w:r>
                  <w:r>
                    <w:rPr>
                      <w:rFonts w:ascii="Arial" w:hAnsi="Arial"/>
                      <w:color w:val="0A0A0A"/>
                      <w:spacing w:val="16"/>
                      <w:sz w:val="14"/>
                    </w:rPr>
                    <w:t> </w:t>
                  </w:r>
                  <w:r>
                    <w:rPr>
                      <w:rFonts w:ascii="Arial" w:hAnsi="Arial"/>
                      <w:color w:val="0A0A0A"/>
                      <w:w w:val="97"/>
                      <w:sz w:val="14"/>
                    </w:rPr>
                    <w:t>método:</w:t>
                  </w:r>
                  <w:r>
                    <w:rPr>
                      <w:rFonts w:ascii="Arial" w:hAnsi="Arial"/>
                      <w:sz w:val="14"/>
                    </w:rPr>
                  </w:r>
                </w:p>
                <w:p>
                  <w:pPr>
                    <w:spacing w:line="240" w:lineRule="auto" w:before="8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35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6D4241"/>
                      <w:w w:val="98"/>
                      <w:sz w:val="14"/>
                    </w:rPr>
                    <w:t>client</w:t>
                  </w:r>
                  <w:r>
                    <w:rPr>
                      <w:rFonts w:ascii="Arial"/>
                      <w:color w:val="6D4241"/>
                      <w:spacing w:val="7"/>
                      <w:w w:val="98"/>
                      <w:sz w:val="14"/>
                    </w:rPr>
                    <w:t>.</w:t>
                  </w:r>
                  <w:r>
                    <w:rPr>
                      <w:rFonts w:ascii="Arial"/>
                      <w:color w:val="212121"/>
                      <w:sz w:val="14"/>
                    </w:rPr>
                    <w:t>index</w:t>
                  </w:r>
                  <w:r>
                    <w:rPr>
                      <w:rFonts w:ascii="Arial"/>
                      <w:color w:val="212121"/>
                      <w:spacing w:val="-3"/>
                      <w:sz w:val="14"/>
                    </w:rPr>
                    <w:t>(</w:t>
                  </w:r>
                  <w:r>
                    <w:rPr>
                      <w:rFonts w:ascii="Arial"/>
                      <w:color w:val="6D4241"/>
                      <w:w w:val="98"/>
                      <w:sz w:val="14"/>
                    </w:rPr>
                    <w:t>reques</w:t>
                  </w:r>
                  <w:r>
                    <w:rPr>
                      <w:rFonts w:ascii="Arial"/>
                      <w:color w:val="6D4241"/>
                      <w:spacing w:val="8"/>
                      <w:w w:val="98"/>
                      <w:sz w:val="14"/>
                    </w:rPr>
                    <w:t>t</w:t>
                  </w:r>
                  <w:r>
                    <w:rPr>
                      <w:rFonts w:ascii="Arial"/>
                      <w:color w:val="3A3A3A"/>
                      <w:w w:val="126"/>
                      <w:sz w:val="14"/>
                    </w:rPr>
                    <w:t>,</w:t>
                  </w:r>
                  <w:r>
                    <w:rPr>
                      <w:rFonts w:ascii="Arial"/>
                      <w:color w:val="3A3A3A"/>
                      <w:spacing w:val="-12"/>
                      <w:sz w:val="14"/>
                    </w:rPr>
                    <w:t> </w:t>
                  </w:r>
                  <w:r>
                    <w:rPr>
                      <w:rFonts w:ascii="Arial"/>
                      <w:color w:val="0A0A0A"/>
                      <w:w w:val="100"/>
                      <w:sz w:val="14"/>
                    </w:rPr>
                    <w:t>Request0ptions</w:t>
                  </w:r>
                  <w:r>
                    <w:rPr>
                      <w:rFonts w:ascii="Arial"/>
                      <w:color w:val="0A0A0A"/>
                      <w:spacing w:val="-18"/>
                      <w:sz w:val="14"/>
                    </w:rPr>
                    <w:t> </w:t>
                  </w:r>
                  <w:r>
                    <w:rPr>
                      <w:rFonts w:ascii="Arial"/>
                      <w:color w:val="3A3A3A"/>
                      <w:spacing w:val="-24"/>
                      <w:w w:val="134"/>
                      <w:sz w:val="14"/>
                    </w:rPr>
                    <w:t>.</w:t>
                  </w:r>
                  <w:r>
                    <w:rPr>
                      <w:rFonts w:ascii="Arial"/>
                      <w:color w:val="2A449A"/>
                      <w:spacing w:val="-21"/>
                      <w:w w:val="120"/>
                      <w:sz w:val="14"/>
                    </w:rPr>
                    <w:t>D</w:t>
                  </w:r>
                  <w:r>
                    <w:rPr>
                      <w:rFonts w:ascii="Arial"/>
                      <w:color w:val="2A449A"/>
                      <w:spacing w:val="-22"/>
                      <w:w w:val="125"/>
                      <w:sz w:val="14"/>
                    </w:rPr>
                    <w:t>E</w:t>
                  </w:r>
                  <w:r>
                    <w:rPr>
                      <w:rFonts w:ascii="Arial"/>
                      <w:color w:val="2A449A"/>
                      <w:spacing w:val="-36"/>
                      <w:w w:val="125"/>
                      <w:sz w:val="14"/>
                    </w:rPr>
                    <w:t>F</w:t>
                  </w:r>
                  <w:r>
                    <w:rPr>
                      <w:rFonts w:ascii="Arial"/>
                      <w:color w:val="2A449A"/>
                      <w:w w:val="110"/>
                      <w:sz w:val="14"/>
                    </w:rPr>
                    <w:t>A</w:t>
                  </w:r>
                  <w:r>
                    <w:rPr>
                      <w:rFonts w:ascii="Arial"/>
                      <w:color w:val="2A449A"/>
                      <w:spacing w:val="-10"/>
                      <w:w w:val="110"/>
                      <w:sz w:val="14"/>
                    </w:rPr>
                    <w:t>U</w:t>
                  </w:r>
                  <w:r>
                    <w:rPr>
                      <w:rFonts w:ascii="Arial"/>
                      <w:color w:val="2A449A"/>
                      <w:spacing w:val="-13"/>
                      <w:w w:val="121"/>
                      <w:sz w:val="14"/>
                    </w:rPr>
                    <w:t>L</w:t>
                  </w:r>
                  <w:r>
                    <w:rPr>
                      <w:rFonts w:ascii="Arial"/>
                      <w:color w:val="1F3169"/>
                      <w:sz w:val="14"/>
                    </w:rPr>
                    <w:t>7</w:t>
                  </w:r>
                  <w:r>
                    <w:rPr>
                      <w:rFonts w:ascii="Arial"/>
                      <w:color w:val="1F3169"/>
                      <w:spacing w:val="9"/>
                      <w:sz w:val="14"/>
                    </w:rPr>
                    <w:t>)</w:t>
                  </w:r>
                  <w:r>
                    <w:rPr>
                      <w:rFonts w:ascii="Arial"/>
                      <w:color w:val="3A3A3A"/>
                      <w:w w:val="126"/>
                      <w:sz w:val="14"/>
                    </w:rPr>
                    <w:t>;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22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9"/>
        <w:spacing w:line="240" w:lineRule="auto" w:before="79"/>
        <w:ind w:left="1177" w:right="0"/>
        <w:jc w:val="left"/>
      </w:pPr>
      <w:r>
        <w:rPr/>
        <w:pict>
          <v:shape style="position:absolute;margin-left:270.720001pt;margin-top:-11.106087pt;width:70.08pt;height:72.0pt;mso-position-horizontal-relative:page;mso-position-vertical-relative:paragraph;z-index:4360" type="#_x0000_t75" stroked="false">
            <v:imagedata r:id="rId25" o:title=""/>
          </v:shape>
        </w:pict>
      </w:r>
      <w:r>
        <w:rPr/>
        <w:pict>
          <v:shape style="position:absolute;margin-left:414pt;margin-top:-98.466087pt;width:189pt;height:108pt;mso-position-horizontal-relative:page;mso-position-vertical-relative:paragraph;z-index:4576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0" w:lineRule="auto" w:before="17"/>
                    <w:ind w:left="43" w:right="0" w:firstLine="4"/>
                    <w:jc w:val="left"/>
                  </w:pPr>
                  <w:r>
                    <w:rPr>
                      <w:color w:val="0A0A0A"/>
                      <w:w w:val="99"/>
                    </w:rPr>
                    <w:t>Indexa</w:t>
                  </w:r>
                  <w:r>
                    <w:rPr>
                      <w:color w:val="0A0A0A"/>
                      <w:spacing w:val="-8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múltiples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documentos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al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mismo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tiempo</w:t>
                  </w:r>
                  <w:r>
                    <w:rPr>
                      <w:color w:val="0A0A0A"/>
                      <w:spacing w:val="6"/>
                    </w:rPr>
                    <w:t> </w:t>
                  </w:r>
                  <w:r>
                    <w:rPr>
                      <w:color w:val="0A0A0A"/>
                      <w:w w:val="101"/>
                    </w:rPr>
                    <w:t>con</w:t>
                  </w:r>
                  <w:r>
                    <w:rPr>
                      <w:color w:val="0A0A0A"/>
                      <w:spacing w:val="6"/>
                    </w:rPr>
                    <w:t> </w:t>
                  </w:r>
                  <w:r>
                    <w:rPr>
                      <w:color w:val="212121"/>
                      <w:w w:val="100"/>
                    </w:rPr>
                    <w:t>: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 w:before="107"/>
                    <w:ind w:left="47" w:right="0" w:hanging="5"/>
                    <w:jc w:val="left"/>
                  </w:pPr>
                  <w:r>
                    <w:rPr>
                      <w:color w:val="0A0A0A"/>
                      <w:w w:val="98"/>
                    </w:rPr>
                    <w:t>BulkRequest</w:t>
                  </w:r>
                  <w:r>
                    <w:rPr>
                      <w:color w:val="0A0A0A"/>
                      <w:spacing w:val="6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reques</w:t>
                  </w:r>
                  <w:r>
                    <w:rPr>
                      <w:color w:val="6D4241"/>
                      <w:spacing w:val="3"/>
                      <w:w w:val="98"/>
                    </w:rPr>
                    <w:t>t</w:t>
                  </w:r>
                  <w:r>
                    <w:rPr>
                      <w:color w:val="0A0A0A"/>
                      <w:spacing w:val="-6"/>
                      <w:w w:val="106"/>
                    </w:rPr>
                    <w:t>=</w:t>
                  </w:r>
                  <w:r>
                    <w:rPr>
                      <w:color w:val="80215B"/>
                      <w:w w:val="107"/>
                    </w:rPr>
                    <w:t>new</w:t>
                  </w:r>
                  <w:r>
                    <w:rPr>
                      <w:color w:val="80215B"/>
                      <w:spacing w:val="-2"/>
                    </w:rPr>
                    <w:t> </w:t>
                  </w:r>
                  <w:r>
                    <w:rPr>
                      <w:color w:val="0A0A0A"/>
                      <w:w w:val="96"/>
                    </w:rPr>
                    <w:t>BulkRequestQ;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3" w:right="1412" w:firstLine="4"/>
                    <w:jc w:val="left"/>
                  </w:pPr>
                  <w:r>
                    <w:rPr>
                      <w:color w:val="0A0A0A"/>
                      <w:w w:val="97"/>
                    </w:rPr>
                    <w:t>lndexRequest</w:t>
                  </w:r>
                  <w:r>
                    <w:rPr>
                      <w:color w:val="0A0A0A"/>
                    </w:rPr>
                    <w:t> </w:t>
                  </w:r>
                  <w:r>
                    <w:rPr>
                      <w:color w:val="0A0A0A"/>
                      <w:spacing w:val="-19"/>
                    </w:rPr>
                    <w:t> </w:t>
                  </w:r>
                  <w:r>
                    <w:rPr>
                      <w:color w:val="6D4241"/>
                      <w:w w:val="98"/>
                    </w:rPr>
                    <w:t>reques</w:t>
                  </w:r>
                  <w:r>
                    <w:rPr>
                      <w:color w:val="6D4241"/>
                      <w:spacing w:val="-2"/>
                      <w:w w:val="98"/>
                    </w:rPr>
                    <w:t>t</w:t>
                  </w:r>
                  <w:r>
                    <w:rPr>
                      <w:color w:val="0A0A0A"/>
                      <w:w w:val="106"/>
                    </w:rPr>
                    <w:t>=</w:t>
                  </w:r>
                  <w:r>
                    <w:rPr>
                      <w:color w:val="0A0A0A"/>
                      <w:spacing w:val="-2"/>
                    </w:rPr>
                    <w:t> </w:t>
                  </w:r>
                  <w:r>
                    <w:rPr>
                      <w:color w:val="80215B"/>
                      <w:w w:val="105"/>
                    </w:rPr>
                    <w:t>new</w:t>
                  </w:r>
                  <w:r>
                    <w:rPr>
                      <w:color w:val="80215B"/>
                      <w:w w:val="105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lndexRequest</w:t>
                  </w:r>
                  <w:r>
                    <w:rPr>
                      <w:color w:val="0A0A0A"/>
                      <w:w w:val="98"/>
                    </w:rPr>
                    <w:t>(</w:t>
                  </w:r>
                  <w:r>
                    <w:rPr>
                      <w:color w:val="0A0A0A"/>
                      <w:spacing w:val="-21"/>
                    </w:rPr>
                    <w:t> </w:t>
                  </w:r>
                  <w:r>
                    <w:rPr>
                      <w:color w:val="4957A7"/>
                      <w:w w:val="97"/>
                    </w:rPr>
                    <w:t>"devs4j-transactions</w:t>
                  </w:r>
                  <w:r>
                    <w:rPr>
                      <w:color w:val="4957A7"/>
                      <w:spacing w:val="17"/>
                      <w:w w:val="97"/>
                    </w:rPr>
                    <w:t>"</w:t>
                  </w:r>
                  <w:r>
                    <w:rPr>
                      <w:color w:val="0A0A0A"/>
                      <w:w w:val="117"/>
                    </w:rPr>
                    <w:t>)</w:t>
                  </w:r>
                  <w:r>
                    <w:rPr>
                      <w:color w:val="0A0A0A"/>
                      <w:w w:val="116"/>
                    </w:rPr>
                    <w:t>;</w:t>
                  </w:r>
                  <w:r>
                    <w:rPr/>
                  </w:r>
                </w:p>
                <w:p>
                  <w:pPr>
                    <w:spacing w:line="240" w:lineRule="auto" w:before="10"/>
                    <w:rPr>
                      <w:rFonts w:ascii="Courier New" w:hAnsi="Courier New" w:cs="Courier New" w:eastAsia="Courier New"/>
                      <w:sz w:val="14"/>
                      <w:szCs w:val="14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8" w:right="0" w:firstLine="4"/>
                    <w:jc w:val="left"/>
                  </w:pPr>
                  <w:r>
                    <w:rPr>
                      <w:color w:val="6D4241"/>
                      <w:w w:val="97"/>
                    </w:rPr>
                    <w:t>request</w:t>
                  </w:r>
                  <w:r>
                    <w:rPr>
                      <w:color w:val="6D4241"/>
                      <w:spacing w:val="3"/>
                      <w:w w:val="97"/>
                    </w:rPr>
                    <w:t>.</w:t>
                  </w:r>
                  <w:r>
                    <w:rPr>
                      <w:color w:val="0A0A0A"/>
                      <w:w w:val="101"/>
                    </w:rPr>
                    <w:t>add(</w:t>
                  </w:r>
                  <w:r>
                    <w:rPr>
                      <w:color w:val="6D4241"/>
                      <w:w w:val="97"/>
                    </w:rPr>
                    <w:t>indexReques</w:t>
                  </w:r>
                  <w:r>
                    <w:rPr>
                      <w:color w:val="6D4241"/>
                      <w:spacing w:val="10"/>
                      <w:w w:val="97"/>
                    </w:rPr>
                    <w:t>t</w:t>
                  </w:r>
                  <w:r>
                    <w:rPr>
                      <w:color w:val="0A0A0A"/>
                      <w:w w:val="110"/>
                    </w:rPr>
                    <w:t>)</w:t>
                  </w:r>
                  <w:r>
                    <w:rPr>
                      <w:color w:val="0A0A0A"/>
                      <w:w w:val="109"/>
                    </w:rPr>
                    <w:t>;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3" w:right="1453" w:hanging="5"/>
                    <w:jc w:val="left"/>
                  </w:pPr>
                  <w:r>
                    <w:rPr>
                      <w:color w:val="2A449A"/>
                      <w:w w:val="98"/>
                    </w:rPr>
                    <w:t>client</w:t>
                  </w:r>
                  <w:r>
                    <w:rPr>
                      <w:color w:val="2A449A"/>
                      <w:spacing w:val="7"/>
                      <w:w w:val="98"/>
                    </w:rPr>
                    <w:t>.</w:t>
                  </w:r>
                  <w:r>
                    <w:rPr>
                      <w:color w:val="0A0A0A"/>
                      <w:w w:val="98"/>
                    </w:rPr>
                    <w:t>bulkAsync</w:t>
                  </w:r>
                  <w:r>
                    <w:rPr>
                      <w:color w:val="0A0A0A"/>
                      <w:spacing w:val="4"/>
                      <w:w w:val="99"/>
                    </w:rPr>
                    <w:t>(</w:t>
                  </w:r>
                  <w:r>
                    <w:rPr>
                      <w:color w:val="6D4241"/>
                      <w:w w:val="98"/>
                    </w:rPr>
                    <w:t>reques</w:t>
                  </w:r>
                  <w:r>
                    <w:rPr>
                      <w:color w:val="6D4241"/>
                      <w:spacing w:val="8"/>
                      <w:w w:val="98"/>
                    </w:rPr>
                    <w:t>t</w:t>
                  </w:r>
                  <w:r>
                    <w:rPr>
                      <w:color w:val="3A3A3A"/>
                      <w:w w:val="126"/>
                    </w:rPr>
                    <w:t>,</w:t>
                  </w:r>
                  <w:r>
                    <w:rPr>
                      <w:color w:val="3A3A3A"/>
                      <w:w w:val="126"/>
                    </w:rPr>
                    <w:t> </w:t>
                  </w:r>
                  <w:r>
                    <w:rPr>
                      <w:color w:val="0A0A0A"/>
                      <w:w w:val="98"/>
                    </w:rPr>
                    <w:t>RequestOption</w:t>
                  </w:r>
                  <w:r>
                    <w:rPr>
                      <w:color w:val="0A0A0A"/>
                      <w:spacing w:val="9"/>
                      <w:w w:val="98"/>
                    </w:rPr>
                    <w:t>s</w:t>
                  </w:r>
                  <w:r>
                    <w:rPr>
                      <w:color w:val="4D4D4D"/>
                      <w:spacing w:val="-19"/>
                      <w:w w:val="134"/>
                    </w:rPr>
                    <w:t>.</w:t>
                  </w:r>
                  <w:r>
                    <w:rPr>
                      <w:color w:val="2A449A"/>
                      <w:w w:val="110"/>
                    </w:rPr>
                    <w:t>D</w:t>
                  </w:r>
                  <w:r>
                    <w:rPr>
                      <w:color w:val="2A449A"/>
                      <w:spacing w:val="-22"/>
                      <w:w w:val="109"/>
                    </w:rPr>
                    <w:t>E</w:t>
                  </w:r>
                  <w:r>
                    <w:rPr>
                      <w:color w:val="2A449A"/>
                      <w:spacing w:val="-36"/>
                      <w:w w:val="125"/>
                    </w:rPr>
                    <w:t>F</w:t>
                  </w:r>
                  <w:r>
                    <w:rPr>
                      <w:color w:val="2A449A"/>
                      <w:w w:val="110"/>
                    </w:rPr>
                    <w:t>A</w:t>
                  </w:r>
                  <w:r>
                    <w:rPr>
                      <w:color w:val="2A449A"/>
                      <w:spacing w:val="-10"/>
                      <w:w w:val="110"/>
                    </w:rPr>
                    <w:t>U</w:t>
                  </w:r>
                  <w:r>
                    <w:rPr>
                      <w:color w:val="2A449A"/>
                      <w:w w:val="109"/>
                    </w:rPr>
                    <w:t>L</w:t>
                  </w:r>
                  <w:r>
                    <w:rPr>
                      <w:color w:val="2A449A"/>
                      <w:spacing w:val="-12"/>
                      <w:w w:val="109"/>
                    </w:rPr>
                    <w:t>T</w:t>
                  </w:r>
                  <w:r>
                    <w:rPr>
                      <w:color w:val="4D4D4D"/>
                      <w:spacing w:val="-11"/>
                      <w:w w:val="126"/>
                    </w:rPr>
                    <w:t>,</w:t>
                  </w:r>
                  <w:r>
                    <w:rPr>
                      <w:color w:val="0A0A0A"/>
                      <w:w w:val="96"/>
                    </w:rPr>
                    <w:t>listener</w:t>
                  </w:r>
                  <w:r>
                    <w:rPr>
                      <w:color w:val="0A0A0A"/>
                      <w:w w:val="97"/>
                    </w:rPr>
                    <w:t>)</w:t>
                  </w:r>
                  <w:r>
                    <w:rPr>
                      <w:color w:val="0A0A0A"/>
                      <w:spacing w:val="-23"/>
                    </w:rPr>
                    <w:t> </w:t>
                  </w:r>
                  <w:r>
                    <w:rPr>
                      <w:color w:val="3A3A3A"/>
                      <w:w w:val="126"/>
                    </w:rPr>
                    <w:t>;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6pt;margin-top:18.533913pt;width:189pt;height:63.3pt;mso-position-horizontal-relative:page;mso-position-vertical-relative:paragraph;z-index:4600" type="#_x0000_t202" filled="false" stroked="true" strokeweight=".96pt" strokecolor="#030303">
            <v:textbox inset="0,0,0,0">
              <w:txbxContent>
                <w:p>
                  <w:pPr>
                    <w:pStyle w:val="BodyText"/>
                    <w:spacing w:line="240" w:lineRule="auto" w:before="20"/>
                    <w:ind w:left="33" w:right="0"/>
                    <w:jc w:val="left"/>
                  </w:pPr>
                  <w:r>
                    <w:rPr>
                      <w:color w:val="0A0A0A"/>
                      <w:w w:val="98"/>
                    </w:rPr>
                    <w:t>Agregaremos</w:t>
                  </w:r>
                  <w:r>
                    <w:rPr>
                      <w:color w:val="0A0A0A"/>
                      <w:spacing w:val="17"/>
                    </w:rPr>
                    <w:t> </w:t>
                  </w:r>
                  <w:r>
                    <w:rPr>
                      <w:color w:val="0A0A0A"/>
                      <w:w w:val="105"/>
                    </w:rPr>
                    <w:t>la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0A0A0A"/>
                      <w:w w:val="97"/>
                    </w:rPr>
                    <w:t>siguiente</w:t>
                  </w:r>
                  <w:r>
                    <w:rPr>
                      <w:color w:val="0A0A0A"/>
                      <w:spacing w:val="7"/>
                    </w:rPr>
                    <w:t> </w:t>
                  </w:r>
                  <w:r>
                    <w:rPr>
                      <w:color w:val="0A0A0A"/>
                      <w:w w:val="99"/>
                    </w:rPr>
                    <w:t>dependenci</w:t>
                  </w:r>
                  <w:r>
                    <w:rPr>
                      <w:color w:val="0A0A0A"/>
                      <w:spacing w:val="12"/>
                      <w:w w:val="99"/>
                    </w:rPr>
                    <w:t>a</w:t>
                  </w:r>
                  <w:r>
                    <w:rPr>
                      <w:color w:val="4D4D4D"/>
                      <w:w w:val="134"/>
                    </w:rPr>
                    <w:t>:</w:t>
                  </w:r>
                  <w:r>
                    <w:rPr/>
                  </w:r>
                </w:p>
                <w:p>
                  <w:pPr>
                    <w:spacing w:line="240" w:lineRule="auto" w:before="5"/>
                    <w:rPr>
                      <w:rFonts w:ascii="Courier New" w:hAnsi="Courier New" w:cs="Courier New" w:eastAsia="Courier New"/>
                      <w:sz w:val="15"/>
                      <w:szCs w:val="15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8" w:right="0"/>
                    <w:jc w:val="left"/>
                  </w:pPr>
                  <w:r>
                    <w:rPr>
                      <w:color w:val="168585"/>
                      <w:spacing w:val="-12"/>
                      <w:w w:val="113"/>
                    </w:rPr>
                    <w:t>&lt;</w:t>
                  </w:r>
                  <w:r>
                    <w:rPr>
                      <w:color w:val="418282"/>
                      <w:w w:val="98"/>
                    </w:rPr>
                    <w:t>dependenc</w:t>
                  </w:r>
                  <w:r>
                    <w:rPr>
                      <w:color w:val="418282"/>
                      <w:spacing w:val="15"/>
                      <w:w w:val="98"/>
                    </w:rPr>
                    <w:t>y</w:t>
                  </w:r>
                  <w:r>
                    <w:rPr>
                      <w:color w:val="168585"/>
                      <w:w w:val="106"/>
                    </w:rPr>
                    <w:t>&gt;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7"/>
                    <w:ind w:left="158" w:right="0"/>
                    <w:jc w:val="left"/>
                  </w:pPr>
                  <w:r>
                    <w:rPr>
                      <w:color w:val="168585"/>
                      <w:spacing w:val="-11"/>
                      <w:w w:val="106"/>
                    </w:rPr>
                    <w:t>&lt;</w:t>
                  </w:r>
                  <w:r>
                    <w:rPr>
                      <w:color w:val="418282"/>
                      <w:w w:val="101"/>
                    </w:rPr>
                    <w:t>groupl</w:t>
                  </w:r>
                  <w:r>
                    <w:rPr>
                      <w:color w:val="418282"/>
                      <w:spacing w:val="3"/>
                      <w:w w:val="101"/>
                    </w:rPr>
                    <w:t>d</w:t>
                  </w:r>
                  <w:r>
                    <w:rPr>
                      <w:color w:val="168585"/>
                      <w:spacing w:val="-6"/>
                      <w:w w:val="106"/>
                    </w:rPr>
                    <w:t>&gt;</w:t>
                  </w:r>
                  <w:r>
                    <w:rPr>
                      <w:color w:val="0A0A0A"/>
                      <w:w w:val="97"/>
                    </w:rPr>
                    <w:t>org.elasticsearch</w:t>
                  </w:r>
                  <w:r>
                    <w:rPr>
                      <w:color w:val="0A0A0A"/>
                      <w:spacing w:val="-10"/>
                    </w:rPr>
                    <w:t> </w:t>
                  </w:r>
                  <w:r>
                    <w:rPr>
                      <w:color w:val="3A3A3A"/>
                      <w:spacing w:val="-11"/>
                      <w:w w:val="100"/>
                    </w:rPr>
                    <w:t>.</w:t>
                  </w:r>
                  <w:r>
                    <w:rPr>
                      <w:color w:val="0A0A0A"/>
                      <w:w w:val="99"/>
                    </w:rPr>
                    <w:t>clien</w:t>
                  </w:r>
                  <w:r>
                    <w:rPr>
                      <w:color w:val="0A0A0A"/>
                      <w:spacing w:val="-1"/>
                      <w:w w:val="99"/>
                    </w:rPr>
                    <w:t>t</w:t>
                  </w:r>
                  <w:r>
                    <w:rPr>
                      <w:color w:val="168585"/>
                      <w:w w:val="103"/>
                    </w:rPr>
                    <w:t>&lt;</w:t>
                  </w:r>
                  <w:r>
                    <w:rPr>
                      <w:color w:val="168585"/>
                      <w:spacing w:val="-6"/>
                      <w:w w:val="103"/>
                    </w:rPr>
                    <w:t>/</w:t>
                  </w:r>
                  <w:r>
                    <w:rPr>
                      <w:color w:val="418282"/>
                      <w:w w:val="101"/>
                    </w:rPr>
                    <w:t>groupl</w:t>
                  </w:r>
                  <w:r>
                    <w:rPr>
                      <w:color w:val="418282"/>
                      <w:spacing w:val="3"/>
                      <w:w w:val="101"/>
                    </w:rPr>
                    <w:t>d</w:t>
                  </w:r>
                  <w:r>
                    <w:rPr>
                      <w:color w:val="168585"/>
                      <w:w w:val="106"/>
                    </w:rPr>
                    <w:t>&gt;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2"/>
                    <w:ind w:left="158" w:right="0"/>
                    <w:jc w:val="left"/>
                  </w:pPr>
                  <w:r>
                    <w:rPr>
                      <w:color w:val="168585"/>
                      <w:spacing w:val="-11"/>
                      <w:w w:val="106"/>
                    </w:rPr>
                    <w:t>&lt;</w:t>
                  </w:r>
                  <w:r>
                    <w:rPr>
                      <w:color w:val="418282"/>
                      <w:w w:val="100"/>
                    </w:rPr>
                    <w:t>artifactl</w:t>
                  </w:r>
                  <w:r>
                    <w:rPr>
                      <w:color w:val="418282"/>
                      <w:spacing w:val="3"/>
                      <w:w w:val="100"/>
                    </w:rPr>
                    <w:t>d</w:t>
                  </w:r>
                  <w:r>
                    <w:rPr>
                      <w:color w:val="168585"/>
                      <w:spacing w:val="-6"/>
                      <w:w w:val="106"/>
                    </w:rPr>
                    <w:t>&gt;</w:t>
                  </w:r>
                  <w:r>
                    <w:rPr>
                      <w:color w:val="0A0A0A"/>
                      <w:w w:val="97"/>
                    </w:rPr>
                    <w:t>elasticsearch-rest-high-level-client</w:t>
                  </w:r>
                  <w:r>
                    <w:rPr>
                      <w:color w:val="0A0A0A"/>
                      <w:spacing w:val="-1"/>
                    </w:rPr>
                    <w:t> </w:t>
                  </w:r>
                  <w:r>
                    <w:rPr>
                      <w:color w:val="168585"/>
                      <w:w w:val="99"/>
                    </w:rPr>
                    <w:t>&lt;</w:t>
                  </w:r>
                  <w:r>
                    <w:rPr>
                      <w:color w:val="168585"/>
                      <w:spacing w:val="-1"/>
                      <w:w w:val="99"/>
                    </w:rPr>
                    <w:t>/</w:t>
                  </w:r>
                  <w:r>
                    <w:rPr>
                      <w:color w:val="418282"/>
                      <w:w w:val="99"/>
                    </w:rPr>
                    <w:t>artifactl</w:t>
                  </w:r>
                  <w:r>
                    <w:rPr>
                      <w:color w:val="418282"/>
                      <w:spacing w:val="8"/>
                      <w:w w:val="99"/>
                    </w:rPr>
                    <w:t>d</w:t>
                  </w:r>
                  <w:r>
                    <w:rPr>
                      <w:color w:val="168585"/>
                      <w:w w:val="106"/>
                    </w:rPr>
                    <w:t>&gt;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2"/>
                    <w:ind w:left="158" w:right="0"/>
                    <w:jc w:val="left"/>
                  </w:pPr>
                  <w:r>
                    <w:rPr>
                      <w:color w:val="168585"/>
                      <w:spacing w:val="-11"/>
                      <w:w w:val="106"/>
                    </w:rPr>
                    <w:t>&lt;</w:t>
                  </w:r>
                  <w:r>
                    <w:rPr>
                      <w:color w:val="418282"/>
                      <w:w w:val="99"/>
                    </w:rPr>
                    <w:t>ver</w:t>
                  </w:r>
                  <w:r>
                    <w:rPr>
                      <w:color w:val="418282"/>
                      <w:spacing w:val="7"/>
                      <w:w w:val="99"/>
                    </w:rPr>
                    <w:t>s</w:t>
                  </w:r>
                  <w:r>
                    <w:rPr>
                      <w:color w:val="599393"/>
                      <w:spacing w:val="-20"/>
                      <w:w w:val="154"/>
                    </w:rPr>
                    <w:t>i</w:t>
                  </w:r>
                  <w:r>
                    <w:rPr>
                      <w:color w:val="418282"/>
                    </w:rPr>
                    <w:t>o</w:t>
                  </w:r>
                  <w:r>
                    <w:rPr>
                      <w:color w:val="418282"/>
                      <w:spacing w:val="-3"/>
                    </w:rPr>
                    <w:t>n</w:t>
                  </w:r>
                  <w:r>
                    <w:rPr>
                      <w:color w:val="168585"/>
                      <w:spacing w:val="-12"/>
                      <w:w w:val="113"/>
                    </w:rPr>
                    <w:t>&gt;</w:t>
                  </w:r>
                  <w:r>
                    <w:rPr>
                      <w:color w:val="0A0A0A"/>
                      <w:spacing w:val="1"/>
                      <w:w w:val="109"/>
                    </w:rPr>
                    <w:t>7</w:t>
                  </w:r>
                  <w:r>
                    <w:rPr>
                      <w:color w:val="646664"/>
                      <w:spacing w:val="-19"/>
                      <w:w w:val="134"/>
                    </w:rPr>
                    <w:t>.</w:t>
                  </w:r>
                  <w:r>
                    <w:rPr>
                      <w:color w:val="0A0A0A"/>
                      <w:spacing w:val="3"/>
                    </w:rPr>
                    <w:t>9</w:t>
                  </w:r>
                  <w:r>
                    <w:rPr>
                      <w:color w:val="3A3A3A"/>
                      <w:spacing w:val="-19"/>
                      <w:w w:val="134"/>
                    </w:rPr>
                    <w:t>.</w:t>
                  </w:r>
                  <w:r>
                    <w:rPr>
                      <w:color w:val="0A0A0A"/>
                      <w:spacing w:val="-3"/>
                      <w:w w:val="108"/>
                    </w:rPr>
                    <w:t>0</w:t>
                  </w:r>
                  <w:r>
                    <w:rPr>
                      <w:color w:val="168585"/>
                      <w:w w:val="99"/>
                    </w:rPr>
                    <w:t>&lt;</w:t>
                  </w:r>
                  <w:r>
                    <w:rPr>
                      <w:color w:val="168585"/>
                      <w:spacing w:val="-6"/>
                      <w:w w:val="99"/>
                    </w:rPr>
                    <w:t>/</w:t>
                  </w:r>
                  <w:r>
                    <w:rPr>
                      <w:color w:val="418282"/>
                      <w:w w:val="98"/>
                    </w:rPr>
                    <w:t>versio</w:t>
                  </w:r>
                  <w:r>
                    <w:rPr>
                      <w:color w:val="418282"/>
                      <w:spacing w:val="9"/>
                      <w:w w:val="98"/>
                    </w:rPr>
                    <w:t>n</w:t>
                  </w:r>
                  <w:r>
                    <w:rPr>
                      <w:color w:val="168585"/>
                      <w:w w:val="106"/>
                    </w:rPr>
                    <w:t>&gt;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7"/>
                    <w:ind w:left="38" w:right="0"/>
                    <w:jc w:val="left"/>
                  </w:pPr>
                  <w:r>
                    <w:rPr>
                      <w:color w:val="168585"/>
                      <w:w w:val="103"/>
                    </w:rPr>
                    <w:t>&lt;</w:t>
                  </w:r>
                  <w:r>
                    <w:rPr>
                      <w:color w:val="168585"/>
                      <w:spacing w:val="-6"/>
                      <w:w w:val="103"/>
                    </w:rPr>
                    <w:t>/</w:t>
                  </w:r>
                  <w:r>
                    <w:rPr>
                      <w:color w:val="418282"/>
                      <w:w w:val="98"/>
                    </w:rPr>
                    <w:t>dependenc</w:t>
                  </w:r>
                  <w:r>
                    <w:rPr>
                      <w:color w:val="418282"/>
                      <w:spacing w:val="15"/>
                      <w:w w:val="98"/>
                    </w:rPr>
                    <w:t>y</w:t>
                  </w:r>
                  <w:r>
                    <w:rPr>
                      <w:color w:val="168585"/>
                      <w:w w:val="106"/>
                    </w:rPr>
                    <w:t>&gt;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110"/>
        </w:rPr>
        <w:t>Configurando</w:t>
      </w:r>
      <w:r>
        <w:rPr>
          <w:color w:val="0A0A0A"/>
          <w:spacing w:val="-19"/>
          <w:w w:val="110"/>
        </w:rPr>
        <w:t> </w:t>
      </w:r>
      <w:r>
        <w:rPr>
          <w:color w:val="0A0A0A"/>
          <w:w w:val="110"/>
        </w:rPr>
        <w:t>proyecto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140" w:bottom="0" w:left="80" w:right="80"/>
        </w:sectPr>
      </w:pPr>
    </w:p>
    <w:p>
      <w:pPr>
        <w:spacing w:before="481"/>
        <w:ind w:left="217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Times New Roman"/>
          <w:b/>
          <w:i/>
          <w:color w:val="578CC6"/>
          <w:w w:val="90"/>
          <w:sz w:val="76"/>
        </w:rPr>
        <w:t>O</w:t>
      </w:r>
      <w:r>
        <w:rPr>
          <w:rFonts w:ascii="Times New Roman"/>
          <w:b/>
          <w:i/>
          <w:color w:val="578CC6"/>
          <w:spacing w:val="-51"/>
          <w:w w:val="90"/>
          <w:sz w:val="76"/>
        </w:rPr>
        <w:t> </w:t>
      </w:r>
      <w:hyperlink r:id="rId15">
        <w:r>
          <w:rPr>
            <w:rFonts w:ascii="Courier New"/>
            <w:color w:val="0A0A0A"/>
            <w:spacing w:val="-3"/>
            <w:w w:val="90"/>
            <w:sz w:val="24"/>
          </w:rPr>
          <w:t>www.twitter.com/devs4j</w:t>
        </w:r>
        <w:r>
          <w:rPr>
            <w:rFonts w:ascii="Courier New"/>
            <w:spacing w:val="-3"/>
            <w:sz w:val="24"/>
          </w:rPr>
        </w:r>
      </w:hyperlink>
    </w:p>
    <w:p>
      <w:pPr>
        <w:tabs>
          <w:tab w:pos="1897" w:val="left" w:leader="none"/>
        </w:tabs>
        <w:spacing w:before="44"/>
        <w:ind w:left="433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spacing w:val="-4"/>
        </w:rPr>
        <w:br w:type="column"/>
      </w:r>
      <w:r>
        <w:rPr>
          <w:rFonts w:ascii="Arial"/>
          <w:b/>
          <w:color w:val="DBDBDB"/>
          <w:spacing w:val="-4"/>
          <w:sz w:val="43"/>
        </w:rPr>
      </w:r>
      <w:r>
        <w:rPr>
          <w:rFonts w:ascii="Arial"/>
          <w:b/>
          <w:color w:val="DBDBDB"/>
          <w:spacing w:val="-4"/>
          <w:sz w:val="43"/>
          <w:shd w:fill="596774" w:color="auto" w:val="clear"/>
        </w:rPr>
        <w:t>DEVS</w:t>
        <w:tab/>
      </w:r>
      <w:r>
        <w:rPr>
          <w:rFonts w:ascii="Arial"/>
          <w:b/>
          <w:color w:val="DBDBDB"/>
          <w:sz w:val="44"/>
          <w:shd w:fill="596774" w:color="auto" w:val="clear"/>
        </w:rPr>
        <w:t>J</w:t>
      </w:r>
      <w:r>
        <w:rPr>
          <w:rFonts w:ascii="Arial"/>
          <w:b/>
          <w:color w:val="DBDBDB"/>
          <w:sz w:val="44"/>
        </w:rPr>
      </w:r>
      <w:r>
        <w:rPr>
          <w:rFonts w:ascii="Arial"/>
          <w:sz w:val="44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38"/>
          <w:szCs w:val="38"/>
        </w:rPr>
      </w:pPr>
    </w:p>
    <w:p>
      <w:pPr>
        <w:spacing w:before="0"/>
        <w:ind w:left="217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0A0A0A"/>
          <w:spacing w:val="-2"/>
          <w:w w:val="85"/>
          <w:sz w:val="24"/>
        </w:rPr>
        <w:t>www.facebook.com/devs4j</w:t>
      </w:r>
      <w:r>
        <w:rPr>
          <w:rFonts w:ascii="Courier New"/>
          <w:spacing w:val="-2"/>
          <w:w w:val="85"/>
          <w:sz w:val="24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  <w:r>
        <w:rPr/>
        <w:br w:type="column"/>
      </w:r>
      <w:r>
        <w:rPr>
          <w:rFonts w:ascii="Courier New"/>
          <w:sz w:val="24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170"/>
        <w:ind w:left="217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hyperlink r:id="rId17">
        <w:r>
          <w:rPr>
            <w:rFonts w:ascii="Courier New"/>
            <w:color w:val="0A0A0A"/>
            <w:w w:val="95"/>
            <w:sz w:val="24"/>
          </w:rPr>
          <w:t>www.devs4j.com</w:t>
        </w:r>
        <w:r>
          <w:rPr>
            <w:rFonts w:ascii="Courier New"/>
            <w:sz w:val="24"/>
          </w:rPr>
        </w:r>
      </w:hyperlink>
    </w:p>
    <w:sectPr>
      <w:type w:val="continuous"/>
      <w:pgSz w:w="12240" w:h="15840"/>
      <w:pgMar w:top="140" w:bottom="0" w:left="80" w:right="80"/>
      <w:cols w:num="3" w:equalWidth="0">
        <w:col w:w="3620" w:space="1074"/>
        <w:col w:w="3012" w:space="1059"/>
        <w:col w:w="33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bullet"/>
      <w:lvlText w:val="-"/>
      <w:lvlJc w:val="left"/>
      <w:pPr>
        <w:ind w:left="133" w:hanging="87"/>
      </w:pPr>
      <w:rPr>
        <w:rFonts w:hint="default" w:ascii="Arial" w:hAnsi="Arial" w:eastAsia="Arial"/>
        <w:color w:val="050505"/>
        <w:w w:val="104"/>
        <w:sz w:val="15"/>
        <w:szCs w:val="15"/>
      </w:rPr>
    </w:lvl>
    <w:lvl w:ilvl="1">
      <w:start w:val="1"/>
      <w:numFmt w:val="bullet"/>
      <w:lvlText w:val="•"/>
      <w:lvlJc w:val="left"/>
      <w:pPr>
        <w:ind w:left="504" w:hanging="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68" w:hanging="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32" w:hanging="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96" w:hanging="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60" w:hanging="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24" w:hanging="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88" w:hanging="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52" w:hanging="87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-"/>
      <w:lvlJc w:val="left"/>
      <w:pPr>
        <w:ind w:left="54" w:hanging="83"/>
      </w:pPr>
      <w:rPr>
        <w:rFonts w:hint="default" w:ascii="Arial" w:hAnsi="Arial" w:eastAsia="Arial"/>
        <w:w w:val="110"/>
      </w:rPr>
    </w:lvl>
    <w:lvl w:ilvl="1">
      <w:start w:val="1"/>
      <w:numFmt w:val="bullet"/>
      <w:lvlText w:val="•"/>
      <w:lvlJc w:val="left"/>
      <w:pPr>
        <w:ind w:left="342" w:hanging="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25" w:hanging="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07" w:hanging="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90" w:hanging="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72" w:hanging="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55" w:hanging="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38" w:hanging="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20" w:hanging="83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-"/>
      <w:lvlJc w:val="left"/>
      <w:pPr>
        <w:ind w:left="27" w:hanging="74"/>
      </w:pPr>
      <w:rPr>
        <w:rFonts w:hint="default" w:ascii="Arial" w:hAnsi="Arial" w:eastAsia="Arial"/>
        <w:w w:val="138"/>
      </w:rPr>
    </w:lvl>
    <w:lvl w:ilvl="1">
      <w:start w:val="1"/>
      <w:numFmt w:val="bullet"/>
      <w:lvlText w:val="•"/>
      <w:lvlJc w:val="left"/>
      <w:pPr>
        <w:ind w:left="444" w:hanging="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68" w:hanging="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93" w:hanging="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17" w:hanging="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42" w:hanging="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66" w:hanging="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91" w:hanging="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15" w:hanging="74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-"/>
      <w:lvlJc w:val="left"/>
      <w:pPr>
        <w:ind w:left="118" w:hanging="89"/>
      </w:pPr>
      <w:rPr>
        <w:rFonts w:hint="default" w:ascii="Arial" w:hAnsi="Arial" w:eastAsia="Arial"/>
        <w:w w:val="110"/>
      </w:rPr>
    </w:lvl>
    <w:lvl w:ilvl="1">
      <w:start w:val="1"/>
      <w:numFmt w:val="bullet"/>
      <w:lvlText w:val="•"/>
      <w:lvlJc w:val="left"/>
      <w:pPr>
        <w:ind w:left="489" w:hanging="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58" w:hanging="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27" w:hanging="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96" w:hanging="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66" w:hanging="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35" w:hanging="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04" w:hanging="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73" w:hanging="89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-"/>
      <w:lvlJc w:val="left"/>
      <w:pPr>
        <w:ind w:left="36" w:hanging="87"/>
      </w:pPr>
      <w:rPr>
        <w:rFonts w:hint="default" w:ascii="Arial" w:hAnsi="Arial" w:eastAsia="Arial"/>
        <w:w w:val="86"/>
      </w:rPr>
    </w:lvl>
    <w:lvl w:ilvl="1">
      <w:start w:val="1"/>
      <w:numFmt w:val="bullet"/>
      <w:lvlText w:val="•"/>
      <w:lvlJc w:val="left"/>
      <w:pPr>
        <w:ind w:left="419" w:hanging="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98" w:hanging="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77" w:hanging="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56" w:hanging="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35" w:hanging="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14" w:hanging="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3" w:hanging="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72" w:hanging="87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-"/>
      <w:lvlJc w:val="left"/>
      <w:pPr>
        <w:ind w:left="136" w:hanging="87"/>
      </w:pPr>
      <w:rPr>
        <w:rFonts w:hint="default" w:ascii="Arial" w:hAnsi="Arial" w:eastAsia="Arial"/>
        <w:w w:val="104"/>
        <w:sz w:val="15"/>
        <w:szCs w:val="15"/>
      </w:rPr>
    </w:lvl>
    <w:lvl w:ilvl="1">
      <w:start w:val="1"/>
      <w:numFmt w:val="bullet"/>
      <w:lvlText w:val="•"/>
      <w:lvlJc w:val="left"/>
      <w:pPr>
        <w:ind w:left="511" w:hanging="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83" w:hanging="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55" w:hanging="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27" w:hanging="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99" w:hanging="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71" w:hanging="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43" w:hanging="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15" w:hanging="87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-"/>
      <w:lvlJc w:val="left"/>
      <w:pPr>
        <w:ind w:left="136" w:hanging="87"/>
      </w:pPr>
      <w:rPr>
        <w:rFonts w:hint="default" w:ascii="Arial" w:hAnsi="Arial" w:eastAsia="Arial"/>
        <w:w w:val="86"/>
        <w:sz w:val="15"/>
        <w:szCs w:val="15"/>
      </w:rPr>
    </w:lvl>
    <w:lvl w:ilvl="1">
      <w:start w:val="1"/>
      <w:numFmt w:val="bullet"/>
      <w:lvlText w:val="•"/>
      <w:lvlJc w:val="left"/>
      <w:pPr>
        <w:ind w:left="511" w:hanging="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83" w:hanging="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55" w:hanging="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27" w:hanging="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99" w:hanging="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71" w:hanging="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43" w:hanging="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15" w:hanging="87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-"/>
      <w:lvlJc w:val="left"/>
      <w:pPr>
        <w:ind w:left="79" w:hanging="87"/>
      </w:pPr>
      <w:rPr>
        <w:rFonts w:hint="default" w:ascii="Arial" w:hAnsi="Arial" w:eastAsia="Arial"/>
        <w:w w:val="86"/>
      </w:rPr>
    </w:lvl>
    <w:lvl w:ilvl="1">
      <w:start w:val="1"/>
      <w:numFmt w:val="bullet"/>
      <w:lvlText w:val="•"/>
      <w:lvlJc w:val="left"/>
      <w:pPr>
        <w:ind w:left="453" w:hanging="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27" w:hanging="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00" w:hanging="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74" w:hanging="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48" w:hanging="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21" w:hanging="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5" w:hanging="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68" w:hanging="87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left="24" w:hanging="83"/>
      </w:pPr>
      <w:rPr>
        <w:rFonts w:hint="default" w:ascii="Arial" w:hAnsi="Arial" w:eastAsia="Arial"/>
        <w:color w:val="0A0A0A"/>
        <w:w w:val="103"/>
        <w:sz w:val="14"/>
        <w:szCs w:val="14"/>
      </w:rPr>
    </w:lvl>
    <w:lvl w:ilvl="1">
      <w:start w:val="1"/>
      <w:numFmt w:val="bullet"/>
      <w:lvlText w:val="•"/>
      <w:lvlJc w:val="left"/>
      <w:pPr>
        <w:ind w:left="455" w:hanging="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91" w:hanging="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27" w:hanging="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63" w:hanging="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99" w:hanging="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35" w:hanging="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70" w:hanging="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06" w:hanging="83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32" w:hanging="97"/>
      </w:pPr>
      <w:rPr>
        <w:rFonts w:hint="default" w:ascii="Arial" w:hAnsi="Arial" w:eastAsia="Arial"/>
        <w:color w:val="0A0A0A"/>
        <w:w w:val="140"/>
        <w:sz w:val="14"/>
        <w:szCs w:val="14"/>
      </w:rPr>
    </w:lvl>
    <w:lvl w:ilvl="1">
      <w:start w:val="1"/>
      <w:numFmt w:val="bullet"/>
      <w:lvlText w:val="•"/>
      <w:lvlJc w:val="left"/>
      <w:pPr>
        <w:ind w:left="473" w:hanging="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7" w:hanging="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41" w:hanging="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75" w:hanging="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09" w:hanging="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43" w:hanging="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76" w:hanging="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10" w:hanging="97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-"/>
      <w:lvlJc w:val="left"/>
      <w:pPr>
        <w:ind w:left="1180" w:hanging="120"/>
      </w:pPr>
      <w:rPr>
        <w:rFonts w:hint="default" w:ascii="Arial" w:hAnsi="Arial" w:eastAsia="Arial"/>
        <w:color w:val="0A0A0A"/>
        <w:w w:val="110"/>
        <w:sz w:val="14"/>
        <w:szCs w:val="14"/>
      </w:rPr>
    </w:lvl>
    <w:lvl w:ilvl="1">
      <w:start w:val="1"/>
      <w:numFmt w:val="bullet"/>
      <w:lvlText w:val="•"/>
      <w:lvlJc w:val="left"/>
      <w:pPr>
        <w:ind w:left="6680" w:hanging="1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390" w:hanging="1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01" w:hanging="1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11" w:hanging="1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1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2" w:hanging="1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43" w:hanging="1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53" w:hanging="12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-"/>
      <w:lvlJc w:val="left"/>
      <w:pPr>
        <w:ind w:left="1587" w:hanging="97"/>
      </w:pPr>
      <w:rPr>
        <w:rFonts w:hint="default" w:ascii="Arial" w:hAnsi="Arial" w:eastAsia="Arial"/>
        <w:color w:val="0A0A0A"/>
        <w:w w:val="140"/>
        <w:sz w:val="14"/>
        <w:szCs w:val="14"/>
      </w:rPr>
    </w:lvl>
    <w:lvl w:ilvl="1">
      <w:start w:val="1"/>
      <w:numFmt w:val="bullet"/>
      <w:lvlText w:val="•"/>
      <w:lvlJc w:val="left"/>
      <w:pPr>
        <w:ind w:left="1875" w:hanging="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0" w:hanging="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6" w:hanging="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61" w:hanging="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57" w:hanging="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52" w:hanging="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48" w:hanging="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43" w:hanging="97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left="578" w:hanging="97"/>
      </w:pPr>
      <w:rPr>
        <w:rFonts w:hint="default" w:ascii="Arial" w:hAnsi="Arial" w:eastAsia="Arial"/>
        <w:color w:val="0A0A0A"/>
        <w:w w:val="140"/>
        <w:sz w:val="14"/>
        <w:szCs w:val="14"/>
      </w:rPr>
    </w:lvl>
    <w:lvl w:ilvl="1">
      <w:start w:val="1"/>
      <w:numFmt w:val="bullet"/>
      <w:lvlText w:val="•"/>
      <w:lvlJc w:val="left"/>
      <w:pPr>
        <w:ind w:left="1020" w:hanging="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60" w:hanging="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0" w:hanging="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40" w:hanging="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80" w:hanging="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20" w:hanging="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60" w:hanging="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0" w:hanging="97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444" w:hanging="97"/>
      </w:pPr>
      <w:rPr>
        <w:rFonts w:hint="default" w:ascii="Arial" w:hAnsi="Arial" w:eastAsia="Arial"/>
        <w:color w:val="0A0A0A"/>
        <w:w w:val="140"/>
        <w:sz w:val="14"/>
        <w:szCs w:val="14"/>
      </w:rPr>
    </w:lvl>
    <w:lvl w:ilvl="1">
      <w:start w:val="1"/>
      <w:numFmt w:val="bullet"/>
      <w:lvlText w:val="•"/>
      <w:lvlJc w:val="left"/>
      <w:pPr>
        <w:ind w:left="880" w:hanging="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21" w:hanging="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61" w:hanging="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2" w:hanging="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43" w:hanging="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83" w:hanging="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24" w:hanging="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65" w:hanging="9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1209" w:hanging="97"/>
      </w:pPr>
      <w:rPr>
        <w:rFonts w:hint="default" w:ascii="Arial" w:hAnsi="Arial" w:eastAsia="Arial"/>
        <w:color w:val="0A0A0A"/>
        <w:w w:val="140"/>
        <w:sz w:val="14"/>
        <w:szCs w:val="14"/>
      </w:rPr>
    </w:lvl>
    <w:lvl w:ilvl="1">
      <w:start w:val="1"/>
      <w:numFmt w:val="bullet"/>
      <w:lvlText w:val="•"/>
      <w:lvlJc w:val="left"/>
      <w:pPr>
        <w:ind w:left="1493" w:hanging="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87" w:hanging="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80" w:hanging="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4" w:hanging="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8" w:hanging="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61" w:hanging="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55" w:hanging="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49" w:hanging="97"/>
      </w:pPr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8">
    <w:abstractNumId w:val="7"/>
  </w:num>
  <w:num w:numId="11">
    <w:abstractNumId w:val="10"/>
  </w:num>
  <w:num w:numId="10">
    <w:abstractNumId w:val="9"/>
  </w:num>
  <w:num w:numId="9">
    <w:abstractNumId w:val="8"/>
  </w:num>
  <w:num w:numId="5">
    <w:abstractNumId w:val="4"/>
  </w:num>
  <w:num w:numId="1">
    <w:abstractNumId w:val="0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0"/>
    </w:pPr>
    <w:rPr>
      <w:rFonts w:ascii="Arial" w:hAnsi="Arial" w:eastAsia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45"/>
      <w:ind w:left="31"/>
      <w:outlineLvl w:val="1"/>
    </w:pPr>
    <w:rPr>
      <w:rFonts w:ascii="Arial" w:hAnsi="Arial" w:eastAsia="Arial"/>
      <w:b/>
      <w:bCs/>
      <w:sz w:val="43"/>
      <w:szCs w:val="43"/>
    </w:rPr>
  </w:style>
  <w:style w:styleId="Heading2" w:type="paragraph">
    <w:name w:val="Heading 2"/>
    <w:basedOn w:val="Normal"/>
    <w:uiPriority w:val="1"/>
    <w:qFormat/>
    <w:pPr>
      <w:spacing w:before="26"/>
      <w:ind w:left="732"/>
      <w:outlineLvl w:val="2"/>
    </w:pPr>
    <w:rPr>
      <w:rFonts w:ascii="Arial" w:hAnsi="Arial" w:eastAsia="Arial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/>
      <w:sz w:val="35"/>
      <w:szCs w:val="35"/>
    </w:rPr>
  </w:style>
  <w:style w:styleId="Heading4" w:type="paragraph">
    <w:name w:val="Heading 4"/>
    <w:basedOn w:val="Normal"/>
    <w:uiPriority w:val="1"/>
    <w:qFormat/>
    <w:pPr>
      <w:ind w:left="1780"/>
      <w:outlineLvl w:val="4"/>
    </w:pPr>
    <w:rPr>
      <w:rFonts w:ascii="Arial" w:hAnsi="Arial" w:eastAsia="Arial"/>
      <w:b/>
      <w:bCs/>
      <w:sz w:val="25"/>
      <w:szCs w:val="25"/>
    </w:rPr>
  </w:style>
  <w:style w:styleId="Heading5" w:type="paragraph">
    <w:name w:val="Heading 5"/>
    <w:basedOn w:val="Normal"/>
    <w:uiPriority w:val="1"/>
    <w:qFormat/>
    <w:pPr>
      <w:ind w:left="321"/>
      <w:outlineLvl w:val="5"/>
    </w:pPr>
    <w:rPr>
      <w:rFonts w:ascii="Courier New" w:hAnsi="Courier New" w:eastAsia="Courier New"/>
      <w:sz w:val="25"/>
      <w:szCs w:val="25"/>
    </w:rPr>
  </w:style>
  <w:style w:styleId="Heading6" w:type="paragraph">
    <w:name w:val="Heading 6"/>
    <w:basedOn w:val="Normal"/>
    <w:uiPriority w:val="1"/>
    <w:qFormat/>
    <w:pPr>
      <w:ind w:left="217"/>
      <w:outlineLvl w:val="6"/>
    </w:pPr>
    <w:rPr>
      <w:rFonts w:ascii="Courier New" w:hAnsi="Courier New" w:eastAsia="Courier New"/>
      <w:sz w:val="24"/>
      <w:szCs w:val="24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Arial" w:hAnsi="Arial" w:eastAsia="Arial"/>
      <w:sz w:val="20"/>
      <w:szCs w:val="20"/>
    </w:rPr>
  </w:style>
  <w:style w:styleId="Heading8" w:type="paragraph">
    <w:name w:val="Heading 8"/>
    <w:basedOn w:val="Normal"/>
    <w:uiPriority w:val="1"/>
    <w:qFormat/>
    <w:pPr>
      <w:spacing w:before="78"/>
      <w:ind w:left="738"/>
      <w:outlineLvl w:val="8"/>
    </w:pPr>
    <w:rPr>
      <w:rFonts w:ascii="Arial" w:hAnsi="Arial" w:eastAsia="Arial"/>
      <w:sz w:val="17"/>
      <w:szCs w:val="17"/>
    </w:rPr>
  </w:style>
  <w:style w:styleId="Heading9" w:type="paragraph">
    <w:name w:val="Heading 9"/>
    <w:basedOn w:val="Normal"/>
    <w:uiPriority w:val="1"/>
    <w:qFormat/>
    <w:pPr>
      <w:outlineLvl w:val="9"/>
    </w:pPr>
    <w:rPr>
      <w:rFonts w:ascii="Arial" w:hAnsi="Arial" w:eastAsia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afka.apache.org/download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www.twitter.com/devs4j" TargetMode="External"/><Relationship Id="rId16" Type="http://schemas.openxmlformats.org/officeDocument/2006/relationships/hyperlink" Target="http://www.facebook.com/devs" TargetMode="External"/><Relationship Id="rId17" Type="http://schemas.openxmlformats.org/officeDocument/2006/relationships/hyperlink" Target="http://www.devs4j.com/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://www.facebook.com/devs4j" TargetMode="External"/><Relationship Id="rId20" Type="http://schemas.openxmlformats.org/officeDocument/2006/relationships/hyperlink" Target="https://kafka.apache.org/documentation/#retries" TargetMode="External"/><Relationship Id="rId21" Type="http://schemas.openxmlformats.org/officeDocument/2006/relationships/hyperlink" Target="http://docs.oracle.com/javase/7/docs/api/java/util/Collection.html?is-external=true" TargetMode="External"/><Relationship Id="rId22" Type="http://schemas.openxmlformats.org/officeDocument/2006/relationships/hyperlink" Target="https://kafka.apache.org/0100/javadoc/org/apache/kafka/common/TopicPartition.html" TargetMode="External"/><Relationship Id="rId23" Type="http://schemas.openxmlformats.org/officeDocument/2006/relationships/image" Target="media/image11.jpeg"/><Relationship Id="rId24" Type="http://schemas.openxmlformats.org/officeDocument/2006/relationships/image" Target="media/image12.png"/><Relationship Id="rId25" Type="http://schemas.openxmlformats.org/officeDocument/2006/relationships/image" Target="media/image13.jpe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2020-09-21T20:53:38Z</dcterms:created>
  <dcterms:modified xsi:type="dcterms:W3CDTF">2020-09-21T20:53:38Z</dcterms:modified>
</cp:coreProperties>
</file>